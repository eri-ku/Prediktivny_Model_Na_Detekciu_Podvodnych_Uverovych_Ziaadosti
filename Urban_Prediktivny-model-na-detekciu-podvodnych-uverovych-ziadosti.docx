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2C5F4" w14:textId="6470467D" w:rsidR="005B3470" w:rsidRPr="00C53B1E" w:rsidRDefault="00E072D7" w:rsidP="009B3DA8">
      <w:pPr>
        <w:pStyle w:val="ZPTitulkahlavn"/>
        <w:rPr>
          <w:b/>
          <w:sz w:val="34"/>
          <w:lang w:val="sk-SK" w:eastAsia="en-US"/>
        </w:rPr>
      </w:pPr>
      <w:bookmarkStart w:id="0" w:name="_Hlk164750147"/>
      <w:bookmarkEnd w:id="0"/>
      <w:r w:rsidRPr="00C53B1E">
        <w:rPr>
          <w:lang w:val="sk-SK"/>
        </w:rPr>
        <w:drawing>
          <wp:inline distT="0" distB="0" distL="0" distR="0" wp14:anchorId="6195B4BA" wp14:editId="7AED0813">
            <wp:extent cx="3907790" cy="1381358"/>
            <wp:effectExtent l="0" t="0" r="0" b="9525"/>
            <wp:docPr id="2" name="Obrázok 2" descr="D:\Stiahnuté súbory\FRI_H_S_sk_c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ahnuté súbory\FRI_H_S_sk_cb (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702"/>
                    <a:stretch/>
                  </pic:blipFill>
                  <pic:spPr bwMode="auto">
                    <a:xfrm>
                      <a:off x="0" y="0"/>
                      <a:ext cx="3928521" cy="1388686"/>
                    </a:xfrm>
                    <a:prstGeom prst="rect">
                      <a:avLst/>
                    </a:prstGeom>
                    <a:noFill/>
                    <a:ln>
                      <a:noFill/>
                    </a:ln>
                    <a:extLst>
                      <a:ext uri="{53640926-AAD7-44D8-BBD7-CCE9431645EC}">
                        <a14:shadowObscured xmlns:a14="http://schemas.microsoft.com/office/drawing/2010/main"/>
                      </a:ext>
                    </a:extLst>
                  </pic:spPr>
                </pic:pic>
              </a:graphicData>
            </a:graphic>
          </wp:inline>
        </w:drawing>
      </w:r>
    </w:p>
    <w:sdt>
      <w:sdtPr>
        <w:rPr>
          <w:lang w:val="sk-SK"/>
        </w:rPr>
        <w:alias w:val="Fakulta/ústav"/>
        <w:tag w:val="Fakulta/ústav"/>
        <w:id w:val="-577372689"/>
        <w:placeholder>
          <w:docPart w:val="9AAB007438CF4B369B79AB99728E3BF6"/>
        </w:placeholder>
        <w:comboBox>
          <w:listItem w:value="[zvoľte fakultu]"/>
          <w:listItem w:displayText="Fakulta prevádzky a ekonomiky dopravy a spojov" w:value="Fakulta prevádzky a ekonomiky dopravy a spojov"/>
          <w:listItem w:displayText="Strojnícka fakulta" w:value="Strojnícka fakulta"/>
          <w:listItem w:displayText="Fakulta elektrotechniky a informačných technológií" w:value="Fakulta elektrotechniky a informačných technológií"/>
          <w:listItem w:displayText="Stavebná fakulta" w:value="Stavebná fakulta"/>
          <w:listItem w:displayText="Fakulta bezpečnostného inžinierstva" w:value="Fakulta bezpečnostného inžinierstva"/>
          <w:listItem w:displayText="Fakulta riadenia a informatiky" w:value="Fakulta riadenia a informatiky"/>
          <w:listItem w:displayText="Fakulta humanitných vied" w:value="Fakulta humanitných vied"/>
          <w:listItem w:displayText="Výskumný ústav vysokohorskej biológie" w:value="Výskumný ústav vysokohorskej biológie"/>
          <w:listItem w:displayText="Ústav znaleckého výskumu a vzdelávania" w:value="Ústav znaleckého výskumu a vzdelávania"/>
        </w:comboBox>
      </w:sdtPr>
      <w:sdtContent>
        <w:p w14:paraId="5F00CADA" w14:textId="321A4116" w:rsidR="002D0920" w:rsidRPr="00C53B1E" w:rsidRDefault="004D3788" w:rsidP="002D0920">
          <w:pPr>
            <w:pStyle w:val="ZPTitulkahlavn"/>
            <w:rPr>
              <w:rFonts w:cs="Times New Roman"/>
              <w:bCs w:val="0"/>
              <w:sz w:val="22"/>
              <w:szCs w:val="24"/>
              <w:lang w:val="sk-SK" w:eastAsia="sk-SK"/>
            </w:rPr>
          </w:pPr>
          <w:r w:rsidRPr="00C53B1E">
            <w:rPr>
              <w:lang w:val="sk-SK"/>
            </w:rPr>
            <w:t>Fakulta riadenia a informatiky</w:t>
          </w:r>
        </w:p>
      </w:sdtContent>
    </w:sdt>
    <w:p w14:paraId="3C72E34A" w14:textId="77777777" w:rsidR="005B3470" w:rsidRPr="00C53B1E" w:rsidRDefault="005B3470" w:rsidP="005B3470">
      <w:pPr>
        <w:pStyle w:val="Nzovfakulty"/>
      </w:pPr>
    </w:p>
    <w:p w14:paraId="1E865C69" w14:textId="241A28E4" w:rsidR="002A1B47" w:rsidRPr="00C53B1E" w:rsidRDefault="002A1B47" w:rsidP="005B3470">
      <w:pPr>
        <w:pStyle w:val="Nzovfakulty"/>
      </w:pPr>
      <w:r w:rsidRPr="00C53B1E">
        <w:br/>
      </w:r>
      <w:r w:rsidR="004D3788" w:rsidRPr="00C53B1E">
        <w:t>Prediktívny model na detekciu podvodných úverových žiadostí</w:t>
      </w:r>
    </w:p>
    <w:p w14:paraId="7C6E1CA2" w14:textId="77777777" w:rsidR="002A1B47" w:rsidRPr="00C53B1E" w:rsidRDefault="002A1B47" w:rsidP="002A1B47">
      <w:pPr>
        <w:pStyle w:val="Titlistpodnzov"/>
        <w:spacing w:before="360"/>
        <w:rPr>
          <w:rFonts w:cs="Arial"/>
          <w:szCs w:val="28"/>
        </w:rPr>
      </w:pPr>
    </w:p>
    <w:sdt>
      <w:sdtPr>
        <w:rPr>
          <w:lang w:val="sk-SK"/>
        </w:rPr>
        <w:alias w:val="Druh práce"/>
        <w:tag w:val="Druh práce"/>
        <w:id w:val="1478802404"/>
        <w:placeholder>
          <w:docPart w:val="39F8F9574AC54F6A865618FDD77CA5B3"/>
        </w:placeholder>
        <w:comboBox>
          <w:listItem w:value="[Zvolte druh závěrečné práce]"/>
          <w:listItem w:displayText="Bakalárska práca" w:value="Bakalárska práca"/>
          <w:listItem w:displayText="Diplomová práca" w:value="Diplomová práca"/>
          <w:listItem w:displayText="Dizertačná práca" w:value="Dizertačná práca"/>
        </w:comboBox>
      </w:sdtPr>
      <w:sdtContent>
        <w:p w14:paraId="274D7B99" w14:textId="0E2C6810" w:rsidR="002D0920" w:rsidRPr="00C53B1E" w:rsidRDefault="004D3788" w:rsidP="002D0920">
          <w:pPr>
            <w:pStyle w:val="ZPTitulkahlavn"/>
            <w:rPr>
              <w:lang w:val="sk-SK"/>
            </w:rPr>
          </w:pPr>
          <w:r w:rsidRPr="00C53B1E">
            <w:rPr>
              <w:lang w:val="sk-SK"/>
            </w:rPr>
            <w:t>Bakalárska práca</w:t>
          </w:r>
        </w:p>
      </w:sdtContent>
    </w:sdt>
    <w:p w14:paraId="628B6316" w14:textId="77777777" w:rsidR="009B3DA8" w:rsidRPr="00C53B1E" w:rsidRDefault="009B3DA8" w:rsidP="009B3DA8">
      <w:pPr>
        <w:pStyle w:val="ZPTitulkahlavn"/>
        <w:rPr>
          <w:rFonts w:cs="Times New Roman"/>
          <w:bCs w:val="0"/>
          <w:color w:val="7F7F7F" w:themeColor="text1" w:themeTint="80"/>
          <w:sz w:val="22"/>
          <w:szCs w:val="24"/>
          <w:lang w:val="sk-SK" w:eastAsia="sk-SK"/>
        </w:rPr>
      </w:pPr>
    </w:p>
    <w:p w14:paraId="18654046" w14:textId="0D4C680D" w:rsidR="003F43B2" w:rsidRPr="00C53B1E" w:rsidRDefault="009B3DA8" w:rsidP="009B3DA8">
      <w:pPr>
        <w:pStyle w:val="Titlistmeno1"/>
      </w:pPr>
      <w:r w:rsidRPr="00C53B1E">
        <w:t xml:space="preserve"> </w:t>
      </w:r>
      <w:r w:rsidR="004D3788" w:rsidRPr="00C53B1E">
        <w:t>Erik Urban</w:t>
      </w:r>
    </w:p>
    <w:p w14:paraId="7F5F8BE0" w14:textId="7D96F3FC" w:rsidR="0036434D" w:rsidRPr="00C53B1E" w:rsidRDefault="0036434D" w:rsidP="007136A8">
      <w:pPr>
        <w:pStyle w:val="Titlistudaje1r"/>
      </w:pPr>
      <w:r w:rsidRPr="00C53B1E">
        <w:t xml:space="preserve">Študijný program: </w:t>
      </w:r>
      <w:r w:rsidR="004D3788" w:rsidRPr="00C53B1E">
        <w:t>Informatika</w:t>
      </w:r>
    </w:p>
    <w:p w14:paraId="0F861766" w14:textId="6BFE3006" w:rsidR="00D06527" w:rsidRPr="00C53B1E" w:rsidRDefault="00D06527" w:rsidP="007136A8">
      <w:pPr>
        <w:pStyle w:val="Titlistudaje"/>
      </w:pPr>
      <w:r w:rsidRPr="00C53B1E">
        <w:t xml:space="preserve">Študijný odbor: </w:t>
      </w:r>
      <w:sdt>
        <w:sdtPr>
          <w:rPr>
            <w:rFonts w:cs="Arial"/>
          </w:rPr>
          <w:alias w:val="Odbor"/>
          <w:tag w:val="Odbor"/>
          <w:id w:val="1895538684"/>
          <w:placeholder>
            <w:docPart w:val="CD5E0D5D3F14411B816936D45E720DFB"/>
          </w:placeholder>
          <w:comboBox>
            <w:listItem w:displayText="[vyberte názov odboru]" w:value="[vyberte názov odboru]"/>
            <w:listItem w:displayText="Doprava" w:value="Doprava"/>
            <w:listItem w:displayText="Ekonómia a manažment" w:value="Ekonómia a manažment"/>
            <w:listItem w:displayText="Strojárstvo" w:value="Strojárstvo"/>
            <w:listItem w:displayText="Elektrotechnika" w:value="Elektrotechnika"/>
            <w:listItem w:displayText="Informatika" w:value="Informatika"/>
            <w:listItem w:displayText="Kybernetika" w:value="Kybernetika"/>
            <w:listItem w:displayText="Geodézia a kartografia" w:value="Geodézia a kartografia"/>
            <w:listItem w:displayText="Stavebníctvo" w:value="Stavebníctvo"/>
            <w:listItem w:displayText="Bezpečnostné vedy" w:value="Bezpečnostné vedy"/>
            <w:listItem w:displayText="Učiteľstvo a pedagogické vedy" w:value="Učiteľstvo a pedagogické vedy"/>
            <w:listItem w:displayText="Mediálne a komunikačné štúdia" w:value="Mediálne a komunikačné štúdia"/>
            <w:listItem w:displayText="Ekologické a environmentálne vedy" w:value="Ekologické a environmentálne vedy"/>
          </w:comboBox>
        </w:sdtPr>
        <w:sdtContent>
          <w:r w:rsidR="004D3788" w:rsidRPr="00C53B1E">
            <w:rPr>
              <w:rFonts w:cs="Arial"/>
            </w:rPr>
            <w:t>Informatika</w:t>
          </w:r>
        </w:sdtContent>
      </w:sdt>
    </w:p>
    <w:p w14:paraId="263C63D2" w14:textId="77777777" w:rsidR="00F27607" w:rsidRPr="00C53B1E" w:rsidRDefault="00764063" w:rsidP="007136A8">
      <w:pPr>
        <w:pStyle w:val="Titlistudaje"/>
      </w:pPr>
      <w:r w:rsidRPr="00C53B1E">
        <w:t>Školiace pracovisko:</w:t>
      </w:r>
      <w:r w:rsidR="008B5058" w:rsidRPr="00C53B1E">
        <w:t xml:space="preserve"> </w:t>
      </w:r>
      <w:r w:rsidR="0036434D" w:rsidRPr="00C53B1E">
        <w:t xml:space="preserve">Žilinská univerzita v Žiline, </w:t>
      </w:r>
    </w:p>
    <w:p w14:paraId="036884BA" w14:textId="7EE0FD5E" w:rsidR="00D06527" w:rsidRPr="00C53B1E" w:rsidRDefault="00D06527" w:rsidP="004D3788">
      <w:pPr>
        <w:pStyle w:val="Titlistudaje"/>
      </w:pPr>
      <w:r w:rsidRPr="00C53B1E">
        <w:t xml:space="preserve">Vedúci </w:t>
      </w:r>
      <w:sdt>
        <w:sdtPr>
          <w:alias w:val="Druh práce"/>
          <w:tag w:val="Druh práce"/>
          <w:id w:val="-935899816"/>
          <w:placeholder>
            <w:docPart w:val="F275357A763742A49CA44C08CD393A61"/>
          </w:placeholder>
          <w:comboBox>
            <w:listItem w:value="[Vyberte druh práce]"/>
            <w:listItem w:displayText="bakalárskej práce" w:value="bakalárskej práce"/>
            <w:listItem w:displayText="diplomovej práce" w:value="diplomovej práce"/>
            <w:listItem w:displayText="dizertačnej práce" w:value="dizertačnej práce"/>
          </w:comboBox>
        </w:sdtPr>
        <w:sdtContent>
          <w:r w:rsidR="004D3788" w:rsidRPr="00C53B1E">
            <w:t>bakalárskej práce</w:t>
          </w:r>
        </w:sdtContent>
      </w:sdt>
      <w:r w:rsidRPr="00C53B1E">
        <w:t xml:space="preserve">: </w:t>
      </w:r>
      <w:r w:rsidR="003D3CF3" w:rsidRPr="00C53B1E">
        <w:t xml:space="preserve">Ing. Ivan </w:t>
      </w:r>
      <w:proofErr w:type="spellStart"/>
      <w:r w:rsidR="003D3CF3" w:rsidRPr="00C53B1E">
        <w:t>Škula</w:t>
      </w:r>
      <w:proofErr w:type="spellEnd"/>
    </w:p>
    <w:p w14:paraId="5BB89295" w14:textId="31C97A10" w:rsidR="005B3470" w:rsidRPr="00C53B1E" w:rsidRDefault="00490975" w:rsidP="005B3470">
      <w:pPr>
        <w:pStyle w:val="Titlistudaje"/>
        <w:jc w:val="left"/>
      </w:pPr>
      <w:r w:rsidRPr="00C53B1E">
        <w:t xml:space="preserve">Žilina </w:t>
      </w:r>
      <w:r w:rsidR="008B5058" w:rsidRPr="00C53B1E">
        <w:t>202</w:t>
      </w:r>
      <w:r w:rsidR="004D3788" w:rsidRPr="00C53B1E">
        <w:t>4</w:t>
      </w:r>
    </w:p>
    <w:p w14:paraId="52DC551D" w14:textId="77777777" w:rsidR="005B3470" w:rsidRPr="00C53B1E" w:rsidRDefault="005B3470">
      <w:pPr>
        <w:spacing w:before="0" w:line="240" w:lineRule="auto"/>
        <w:jc w:val="left"/>
      </w:pPr>
      <w:r w:rsidRPr="00C53B1E">
        <w:br w:type="page"/>
      </w:r>
    </w:p>
    <w:p w14:paraId="69BA2475" w14:textId="4B41A396" w:rsidR="00490975" w:rsidRPr="00C53B1E" w:rsidRDefault="0009218C" w:rsidP="005B3470">
      <w:pPr>
        <w:pStyle w:val="Titlistudaje"/>
        <w:jc w:val="left"/>
      </w:pPr>
      <w:r w:rsidRPr="00C53B1E">
        <w:lastRenderedPageBreak/>
        <w:drawing>
          <wp:anchor distT="0" distB="0" distL="114300" distR="114300" simplePos="0" relativeHeight="251646976" behindDoc="0" locked="0" layoutInCell="1" allowOverlap="1" wp14:anchorId="60872947" wp14:editId="45F23BB9">
            <wp:simplePos x="0" y="0"/>
            <wp:positionH relativeFrom="page">
              <wp:posOffset>51758</wp:posOffset>
            </wp:positionH>
            <wp:positionV relativeFrom="paragraph">
              <wp:posOffset>-1028377</wp:posOffset>
            </wp:positionV>
            <wp:extent cx="7460615" cy="10592820"/>
            <wp:effectExtent l="0" t="0" r="6985" b="0"/>
            <wp:wrapNone/>
            <wp:docPr id="1924943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9627" cy="1060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935FC" w14:textId="4AC6E4BA" w:rsidR="00D06527" w:rsidRPr="00C53B1E" w:rsidRDefault="00D06527" w:rsidP="00C76CA9">
      <w:pPr>
        <w:jc w:val="center"/>
        <w:rPr>
          <w:sz w:val="40"/>
          <w:szCs w:val="40"/>
        </w:rPr>
        <w:sectPr w:rsidR="00D06527" w:rsidRPr="00C53B1E" w:rsidSect="0091717A">
          <w:headerReference w:type="default" r:id="rId13"/>
          <w:footerReference w:type="default" r:id="rId14"/>
          <w:headerReference w:type="first" r:id="rId15"/>
          <w:pgSz w:w="11906" w:h="16838" w:code="9"/>
          <w:pgMar w:top="1701" w:right="1418" w:bottom="1418" w:left="1418" w:header="709" w:footer="709" w:gutter="567"/>
          <w:pgNumType w:fmt="upperRoman" w:start="1"/>
          <w:cols w:space="708"/>
          <w:docGrid w:linePitch="360"/>
        </w:sectPr>
      </w:pPr>
    </w:p>
    <w:p w14:paraId="10F90F8B" w14:textId="77777777" w:rsidR="002F49D9" w:rsidRPr="00C53B1E" w:rsidRDefault="002F49D9" w:rsidP="001E1BE0">
      <w:pPr>
        <w:pStyle w:val="Nzovnecislovany"/>
      </w:pPr>
    </w:p>
    <w:p w14:paraId="3DD5F8E0" w14:textId="77777777" w:rsidR="002F49D9" w:rsidRPr="00C53B1E" w:rsidRDefault="002F49D9" w:rsidP="002F49D9"/>
    <w:p w14:paraId="54B977C0" w14:textId="77777777" w:rsidR="002F49D9" w:rsidRPr="00C53B1E" w:rsidRDefault="002F49D9" w:rsidP="002F49D9"/>
    <w:p w14:paraId="6A33DA70" w14:textId="77777777" w:rsidR="002F49D9" w:rsidRPr="00C53B1E" w:rsidRDefault="002F49D9" w:rsidP="002F49D9"/>
    <w:p w14:paraId="624FE4C9" w14:textId="77777777" w:rsidR="002F49D9" w:rsidRPr="00C53B1E" w:rsidRDefault="002F49D9" w:rsidP="002F49D9"/>
    <w:p w14:paraId="2E08D4A7" w14:textId="77777777" w:rsidR="002F49D9" w:rsidRPr="00C53B1E" w:rsidRDefault="002F49D9" w:rsidP="002F49D9"/>
    <w:p w14:paraId="23D2D825" w14:textId="77777777" w:rsidR="002F49D9" w:rsidRPr="00C53B1E" w:rsidRDefault="002F49D9" w:rsidP="002F49D9"/>
    <w:p w14:paraId="6ABAD63C" w14:textId="77777777" w:rsidR="002F49D9" w:rsidRPr="00C53B1E" w:rsidRDefault="002F49D9" w:rsidP="002F49D9"/>
    <w:p w14:paraId="1CB9B0FD" w14:textId="77777777" w:rsidR="002F49D9" w:rsidRPr="00C53B1E" w:rsidRDefault="002F49D9" w:rsidP="002F49D9"/>
    <w:p w14:paraId="1AC790AF" w14:textId="77777777" w:rsidR="002F49D9" w:rsidRPr="00C53B1E" w:rsidRDefault="002F49D9" w:rsidP="002F49D9"/>
    <w:p w14:paraId="75065AF2" w14:textId="77777777" w:rsidR="002F49D9" w:rsidRPr="00C53B1E" w:rsidRDefault="002F49D9" w:rsidP="002F49D9"/>
    <w:p w14:paraId="0FDBD9CC" w14:textId="77777777" w:rsidR="002F49D9" w:rsidRPr="00C53B1E" w:rsidRDefault="002F49D9" w:rsidP="002F49D9"/>
    <w:p w14:paraId="003F1F89" w14:textId="77777777" w:rsidR="002F49D9" w:rsidRPr="00C53B1E" w:rsidRDefault="002F49D9" w:rsidP="002F49D9"/>
    <w:p w14:paraId="10A975A2" w14:textId="77777777" w:rsidR="002F49D9" w:rsidRPr="00C53B1E" w:rsidRDefault="002F49D9" w:rsidP="002F49D9"/>
    <w:p w14:paraId="5012776F" w14:textId="77777777" w:rsidR="0034541B" w:rsidRPr="00C53B1E" w:rsidRDefault="0034541B" w:rsidP="002F49D9"/>
    <w:p w14:paraId="6F7CAC47" w14:textId="77777777" w:rsidR="009B3DA8" w:rsidRPr="00C53B1E" w:rsidRDefault="009B3DA8" w:rsidP="002F49D9"/>
    <w:p w14:paraId="1CEA12BC" w14:textId="77777777" w:rsidR="009B3DA8" w:rsidRPr="00C53B1E" w:rsidRDefault="009B3DA8" w:rsidP="002F49D9"/>
    <w:p w14:paraId="5ADD8259" w14:textId="77777777" w:rsidR="009B3DA8" w:rsidRPr="00C53B1E" w:rsidRDefault="009B3DA8" w:rsidP="002F49D9"/>
    <w:p w14:paraId="7EDE782E" w14:textId="77777777" w:rsidR="002F49D9" w:rsidRPr="00C53B1E" w:rsidRDefault="005B3470" w:rsidP="002F49D9">
      <w:pPr>
        <w:pStyle w:val="Titulnstranynadpisy"/>
      </w:pPr>
      <w:r w:rsidRPr="00C53B1E">
        <w:rPr>
          <w:szCs w:val="34"/>
        </w:rPr>
        <w:t>Čestné vyhlásenie</w:t>
      </w:r>
    </w:p>
    <w:p w14:paraId="37B57379" w14:textId="0FA690B3" w:rsidR="002F49D9" w:rsidRPr="00C53B1E" w:rsidRDefault="002F49D9" w:rsidP="002F49D9">
      <w:r w:rsidRPr="00C53B1E">
        <w:t xml:space="preserve">Vyhlasujem, že som zadanú </w:t>
      </w:r>
      <w:sdt>
        <w:sdtPr>
          <w:alias w:val="Druh práce"/>
          <w:tag w:val="Druh práce"/>
          <w:id w:val="-384169533"/>
          <w:placeholder>
            <w:docPart w:val="5722F295EB54445FB76ECCACE9A69CAA"/>
          </w:placeholder>
          <w:comboBox>
            <w:listItem w:value="[Vyberte druh práce]"/>
            <w:listItem w:displayText="bakalársku prácu" w:value="bakalársku prácu"/>
            <w:listItem w:displayText="diplomovú prácu" w:value="diplomovú prácu"/>
            <w:listItem w:displayText="dizertačnú prácu" w:value="dizertačnú prácu"/>
          </w:comboBox>
        </w:sdtPr>
        <w:sdtContent>
          <w:r w:rsidR="004D3788" w:rsidRPr="00C53B1E">
            <w:t>bakalársku prácu</w:t>
          </w:r>
        </w:sdtContent>
      </w:sdt>
      <w:r w:rsidR="007F363A" w:rsidRPr="00C53B1E">
        <w:t xml:space="preserve"> </w:t>
      </w:r>
      <w:r w:rsidRPr="00C53B1E">
        <w:t>vypracoval samostatne, pod odborným vedením vedúceho práce a používal som len literatúru uvedenú v práci.</w:t>
      </w:r>
    </w:p>
    <w:p w14:paraId="471BBF0D" w14:textId="77777777" w:rsidR="002F49D9" w:rsidRPr="00C53B1E" w:rsidRDefault="002F49D9" w:rsidP="002F49D9"/>
    <w:p w14:paraId="0E7D2440" w14:textId="261CC97E" w:rsidR="002F49D9" w:rsidRPr="00C53B1E" w:rsidRDefault="002F49D9" w:rsidP="002F49D9">
      <w:pPr>
        <w:spacing w:before="0"/>
      </w:pPr>
      <w:r w:rsidRPr="00C53B1E">
        <w:t xml:space="preserve">Žilina </w:t>
      </w:r>
      <w:sdt>
        <w:sdtPr>
          <w:alias w:val="[Zvolte dátum]"/>
          <w:tag w:val="[Zvolte dátum]"/>
          <w:id w:val="-203101997"/>
          <w:placeholder>
            <w:docPart w:val="0499641904F84B6CAD5CD145336CAFCF"/>
          </w:placeholder>
          <w:date w:fullDate="2024-03-05T00:00:00Z">
            <w:dateFormat w:val="d. MMMM yyyy"/>
            <w:lid w:val="sk-SK"/>
            <w:storeMappedDataAs w:val="dateTime"/>
            <w:calendar w:val="gregorian"/>
          </w:date>
        </w:sdtPr>
        <w:sdtContent>
          <w:r w:rsidR="003D3CF3" w:rsidRPr="00C53B1E">
            <w:t>5. marca 2024</w:t>
          </w:r>
        </w:sdtContent>
      </w:sdt>
      <w:r w:rsidRPr="00C53B1E">
        <w:t xml:space="preserve"> </w:t>
      </w:r>
    </w:p>
    <w:p w14:paraId="71E46C83" w14:textId="77777777" w:rsidR="002F49D9" w:rsidRPr="00C53B1E" w:rsidRDefault="002F49D9" w:rsidP="002F49D9">
      <w:pPr>
        <w:tabs>
          <w:tab w:val="left" w:pos="4536"/>
          <w:tab w:val="right" w:leader="underscore" w:pos="9072"/>
        </w:tabs>
        <w:spacing w:before="0"/>
      </w:pPr>
      <w:r w:rsidRPr="00C53B1E">
        <w:tab/>
      </w:r>
    </w:p>
    <w:p w14:paraId="6323BF72" w14:textId="77777777" w:rsidR="002F49D9" w:rsidRPr="00C53B1E" w:rsidRDefault="002F49D9" w:rsidP="002F49D9">
      <w:pPr>
        <w:tabs>
          <w:tab w:val="center" w:pos="6521"/>
        </w:tabs>
        <w:spacing w:before="0"/>
      </w:pPr>
      <w:r w:rsidRPr="00C53B1E">
        <w:tab/>
        <w:t>podpis</w:t>
      </w:r>
    </w:p>
    <w:p w14:paraId="6D745AF1" w14:textId="77777777" w:rsidR="002F49D9" w:rsidRPr="00C53B1E" w:rsidRDefault="002F49D9" w:rsidP="002F49D9">
      <w:pPr>
        <w:tabs>
          <w:tab w:val="center" w:pos="6521"/>
        </w:tabs>
        <w:spacing w:before="0"/>
      </w:pPr>
    </w:p>
    <w:p w14:paraId="23D1CA49" w14:textId="77777777" w:rsidR="001E1BE0" w:rsidRPr="00C53B1E" w:rsidRDefault="001E1BE0" w:rsidP="001E1BE0">
      <w:pPr>
        <w:pStyle w:val="Nzovnecislovany"/>
      </w:pPr>
    </w:p>
    <w:p w14:paraId="424A1A60" w14:textId="77777777" w:rsidR="001E1BE0" w:rsidRPr="00C53B1E" w:rsidRDefault="001E1BE0" w:rsidP="001E1BE0">
      <w:pPr>
        <w:pStyle w:val="Nzovnecislovany"/>
      </w:pPr>
    </w:p>
    <w:p w14:paraId="2FE2B622" w14:textId="77777777" w:rsidR="001E1BE0" w:rsidRPr="00C53B1E" w:rsidRDefault="001E1BE0" w:rsidP="001E1BE0">
      <w:pPr>
        <w:pStyle w:val="Nzovnecislovany"/>
      </w:pPr>
    </w:p>
    <w:p w14:paraId="2772075A" w14:textId="77777777" w:rsidR="002F0A63" w:rsidRPr="00C53B1E" w:rsidRDefault="002F0A63" w:rsidP="001E1BE0">
      <w:pPr>
        <w:pStyle w:val="Nzovnecislovany"/>
      </w:pPr>
    </w:p>
    <w:p w14:paraId="5C90C8BB" w14:textId="77777777" w:rsidR="002F0A63" w:rsidRPr="00C53B1E" w:rsidRDefault="002F0A63" w:rsidP="001E1BE0">
      <w:pPr>
        <w:pStyle w:val="Nzovnecislovany"/>
      </w:pPr>
    </w:p>
    <w:p w14:paraId="3971A140" w14:textId="77777777" w:rsidR="002F0A63" w:rsidRPr="00C53B1E" w:rsidRDefault="002F0A63" w:rsidP="001E1BE0">
      <w:pPr>
        <w:pStyle w:val="Nzovnecislovany"/>
      </w:pPr>
    </w:p>
    <w:p w14:paraId="5743DCA1" w14:textId="77777777" w:rsidR="002F0A63" w:rsidRPr="00C53B1E" w:rsidRDefault="002F0A63" w:rsidP="001E1BE0">
      <w:pPr>
        <w:pStyle w:val="Nzovnecislovany"/>
      </w:pPr>
    </w:p>
    <w:p w14:paraId="6173F829" w14:textId="77777777" w:rsidR="002F0A63" w:rsidRPr="00C53B1E" w:rsidRDefault="002F0A63" w:rsidP="001E1BE0">
      <w:pPr>
        <w:pStyle w:val="Nzovnecislovany"/>
      </w:pPr>
    </w:p>
    <w:p w14:paraId="39041769" w14:textId="77777777" w:rsidR="0034541B" w:rsidRPr="00C53B1E" w:rsidRDefault="0034541B" w:rsidP="001E1BE0">
      <w:pPr>
        <w:pStyle w:val="Nzovnecislovany"/>
      </w:pPr>
    </w:p>
    <w:p w14:paraId="6D02DACD" w14:textId="77777777" w:rsidR="0034541B" w:rsidRPr="00C53B1E" w:rsidRDefault="0034541B" w:rsidP="001E1BE0">
      <w:pPr>
        <w:pStyle w:val="Nzovnecislovany"/>
      </w:pPr>
    </w:p>
    <w:p w14:paraId="2190EB80" w14:textId="77777777" w:rsidR="002F0A63" w:rsidRPr="00C53B1E" w:rsidRDefault="002F0A63" w:rsidP="001E1BE0">
      <w:pPr>
        <w:pStyle w:val="Nzovnecislovany"/>
      </w:pPr>
    </w:p>
    <w:p w14:paraId="4FA75F3F" w14:textId="77777777" w:rsidR="002F0A63" w:rsidRPr="00C53B1E" w:rsidRDefault="002F0A63" w:rsidP="001E1BE0">
      <w:pPr>
        <w:pStyle w:val="Nzovnecislovany"/>
      </w:pPr>
    </w:p>
    <w:p w14:paraId="62FDD43E" w14:textId="77777777" w:rsidR="002F0A63" w:rsidRPr="00C53B1E" w:rsidRDefault="002F0A63" w:rsidP="001E1BE0">
      <w:pPr>
        <w:pStyle w:val="Nzovnecislovany"/>
      </w:pPr>
    </w:p>
    <w:p w14:paraId="3EC43EFE" w14:textId="77777777" w:rsidR="001E1BE0" w:rsidRPr="00C53B1E" w:rsidRDefault="001E1BE0" w:rsidP="001E1BE0">
      <w:pPr>
        <w:pStyle w:val="Nzovnecislovany"/>
      </w:pPr>
    </w:p>
    <w:p w14:paraId="09B16267" w14:textId="77777777" w:rsidR="001E1BE0" w:rsidRPr="00C53B1E" w:rsidRDefault="001E1BE0" w:rsidP="001E1BE0">
      <w:pPr>
        <w:pStyle w:val="Nzovnecislovany"/>
      </w:pPr>
    </w:p>
    <w:p w14:paraId="7518D1DF" w14:textId="77777777" w:rsidR="002A4C71" w:rsidRPr="00C53B1E" w:rsidRDefault="002A4C71" w:rsidP="001E1BE0">
      <w:pPr>
        <w:pStyle w:val="Nzovnecislovany"/>
      </w:pPr>
    </w:p>
    <w:p w14:paraId="54384AA7" w14:textId="77777777" w:rsidR="002A4C71" w:rsidRPr="00C53B1E" w:rsidRDefault="002A4C71" w:rsidP="001E1BE0">
      <w:pPr>
        <w:pStyle w:val="Nzovnecislovany"/>
      </w:pPr>
    </w:p>
    <w:p w14:paraId="0E94BF37" w14:textId="77777777" w:rsidR="009B3DA8" w:rsidRPr="00C53B1E" w:rsidRDefault="009B3DA8" w:rsidP="001E1BE0">
      <w:pPr>
        <w:pStyle w:val="Nzovnecislovany"/>
      </w:pPr>
    </w:p>
    <w:p w14:paraId="7B784C96" w14:textId="77777777" w:rsidR="005B3470" w:rsidRPr="00C53B1E" w:rsidRDefault="005B3470" w:rsidP="001E1BE0">
      <w:pPr>
        <w:pStyle w:val="Nzovnecislovany"/>
      </w:pPr>
    </w:p>
    <w:p w14:paraId="511F0BC1" w14:textId="54F2F724" w:rsidR="001E1BE0" w:rsidRPr="00C53B1E" w:rsidRDefault="001E1BE0" w:rsidP="001E1BE0">
      <w:pPr>
        <w:pStyle w:val="Titulnstranynadpisy"/>
      </w:pPr>
      <w:r w:rsidRPr="00C53B1E">
        <w:rPr>
          <w:szCs w:val="34"/>
        </w:rPr>
        <w:t>Poďakovanie</w:t>
      </w:r>
      <w:r w:rsidRPr="00C53B1E">
        <w:t xml:space="preserve"> </w:t>
      </w:r>
    </w:p>
    <w:p w14:paraId="2F12CF4B" w14:textId="6416EC69" w:rsidR="001E1BE0" w:rsidRPr="00C53B1E" w:rsidRDefault="00B35E0B" w:rsidP="00D17293">
      <w:pPr>
        <w:pStyle w:val="Normlnyneodsaden"/>
      </w:pPr>
      <w:r w:rsidRPr="00C53B1E">
        <w:t xml:space="preserve">Ďakujem môjmu </w:t>
      </w:r>
      <w:r w:rsidR="006C76DF" w:rsidRPr="00C53B1E">
        <w:t>školiteľovi</w:t>
      </w:r>
      <w:r w:rsidRPr="00C53B1E">
        <w:t xml:space="preserve"> Ing. Ivanovi </w:t>
      </w:r>
      <w:proofErr w:type="spellStart"/>
      <w:r w:rsidRPr="00C53B1E">
        <w:t>Škulovi</w:t>
      </w:r>
      <w:proofErr w:type="spellEnd"/>
      <w:r w:rsidRPr="00C53B1E">
        <w:t xml:space="preserve"> za jeho odborné vedenie, cenné rady a podporu počas celého procesu písania bakalárskej práce. Vážim si jeho ochotu venovať mi čas, trpezlivosť a expertízu, ktorá mi pomohla zlepšiť moju prácu a nadobudnúť cenné poznatky a zručnosti.</w:t>
      </w:r>
    </w:p>
    <w:p w14:paraId="7FA74476" w14:textId="77777777" w:rsidR="001E1BE0" w:rsidRPr="00C53B1E" w:rsidRDefault="001E1BE0">
      <w:pPr>
        <w:spacing w:before="0" w:line="240" w:lineRule="auto"/>
        <w:jc w:val="left"/>
        <w:rPr>
          <w:rFonts w:ascii="Cambria" w:hAnsi="Cambria"/>
          <w:b/>
          <w:spacing w:val="5"/>
          <w:kern w:val="28"/>
          <w:sz w:val="32"/>
          <w:szCs w:val="32"/>
        </w:rPr>
      </w:pPr>
      <w:r w:rsidRPr="00C53B1E">
        <w:br w:type="page"/>
      </w:r>
    </w:p>
    <w:p w14:paraId="4D406FAB" w14:textId="77777777" w:rsidR="005F5737" w:rsidRPr="00C53B1E" w:rsidRDefault="00D06527" w:rsidP="005F5737">
      <w:pPr>
        <w:pStyle w:val="Abstraktnazov"/>
        <w:spacing w:before="1440"/>
      </w:pPr>
      <w:r w:rsidRPr="00C53B1E">
        <w:lastRenderedPageBreak/>
        <w:t>Abstrakt</w:t>
      </w:r>
    </w:p>
    <w:p w14:paraId="00E89700" w14:textId="2231B69E" w:rsidR="00951292" w:rsidRPr="00C53B1E" w:rsidRDefault="005F5737" w:rsidP="006703AE">
      <w:pPr>
        <w:pStyle w:val="Abstrakttext"/>
        <w:jc w:val="left"/>
        <w:rPr>
          <w:i/>
          <w:iCs/>
        </w:rPr>
      </w:pPr>
      <w:r w:rsidRPr="00C53B1E">
        <w:t xml:space="preserve">URBAN, Erik: </w:t>
      </w:r>
      <w:r w:rsidRPr="00C53B1E">
        <w:rPr>
          <w:i/>
          <w:iCs/>
        </w:rPr>
        <w:t>Prediktívny model na detekciu podvodných úverových</w:t>
      </w:r>
      <w:r w:rsidR="006703AE" w:rsidRPr="00C53B1E">
        <w:rPr>
          <w:i/>
          <w:iCs/>
        </w:rPr>
        <w:t xml:space="preserve"> </w:t>
      </w:r>
      <w:r w:rsidRPr="00C53B1E">
        <w:rPr>
          <w:i/>
          <w:iCs/>
        </w:rPr>
        <w:t>žiadostí.</w:t>
      </w:r>
      <w:r w:rsidR="006703AE" w:rsidRPr="00C53B1E">
        <w:rPr>
          <w:i/>
          <w:iCs/>
        </w:rPr>
        <w:t xml:space="preserve"> </w:t>
      </w:r>
      <w:r w:rsidR="00E44E25" w:rsidRPr="00C53B1E">
        <w:t>[Bakalárska práca]. – Žilinská univerzita v Žiline. Fakulta riadenia a</w:t>
      </w:r>
      <w:r w:rsidR="00CD30DD" w:rsidRPr="00C53B1E">
        <w:t> </w:t>
      </w:r>
      <w:r w:rsidR="00E44E25" w:rsidRPr="00C53B1E">
        <w:t>informatiky</w:t>
      </w:r>
      <w:r w:rsidR="00CD30DD" w:rsidRPr="00C53B1E">
        <w:t>.</w:t>
      </w:r>
      <w:r w:rsidR="00E44E25" w:rsidRPr="00C53B1E">
        <w:t xml:space="preserve"> Katedra</w:t>
      </w:r>
      <w:r w:rsidRPr="00C53B1E">
        <w:t xml:space="preserve"> </w:t>
      </w:r>
      <w:r w:rsidR="00E44E25" w:rsidRPr="00C53B1E">
        <w:t xml:space="preserve">Informatiky. – Školiteľ/Vedúci: Ing. Ivan </w:t>
      </w:r>
      <w:proofErr w:type="spellStart"/>
      <w:r w:rsidR="00E44E25" w:rsidRPr="00C53B1E">
        <w:t>Škula</w:t>
      </w:r>
      <w:proofErr w:type="spellEnd"/>
      <w:r w:rsidR="00E44E25" w:rsidRPr="00C53B1E">
        <w:t xml:space="preserve"> – Stupeň odbornej kvalifikácie: bakalár. – Žilina: FRI UNIZA, 2024, </w:t>
      </w:r>
      <w:r w:rsidR="0095572F" w:rsidRPr="00C53B1E">
        <w:t>9</w:t>
      </w:r>
      <w:r w:rsidR="00904438" w:rsidRPr="00C53B1E">
        <w:t>7</w:t>
      </w:r>
      <w:r w:rsidR="00E44E25" w:rsidRPr="00C53B1E">
        <w:t xml:space="preserve"> strán.</w:t>
      </w:r>
    </w:p>
    <w:p w14:paraId="0ED3DF24" w14:textId="055F4C4B" w:rsidR="006703AE" w:rsidRPr="00C53B1E" w:rsidRDefault="00E46B13" w:rsidP="00E46B13">
      <w:pPr>
        <w:pStyle w:val="Abstrakttext"/>
        <w:ind w:firstLine="709"/>
      </w:pPr>
      <w:r w:rsidRPr="00C53B1E">
        <w:t xml:space="preserve">Finančné inštitúcie, sú vystavené rôznym podvodným schémam, či už zo strany zákazníkov alebo interných zamestnancov. V tejto náročnej situácii </w:t>
      </w:r>
      <w:r w:rsidR="00BB7E21" w:rsidRPr="00C53B1E">
        <w:t xml:space="preserve">môže byť </w:t>
      </w:r>
      <w:r w:rsidRPr="00C53B1E">
        <w:t xml:space="preserve">predikčný model dôležitým nástrojom v boji proti podvodom. </w:t>
      </w:r>
      <w:r w:rsidR="00951292" w:rsidRPr="00C53B1E">
        <w:t xml:space="preserve">Cieľom bakalárskej práce je vytvoriť </w:t>
      </w:r>
      <w:r w:rsidR="005F5737" w:rsidRPr="00C53B1E">
        <w:t>prediktívny</w:t>
      </w:r>
      <w:r w:rsidR="00951292" w:rsidRPr="00C53B1E">
        <w:t xml:space="preserve"> model, ktorý na základe vstupných údajov zo žiadosti o úver a podľa najvhodnejšie zvoleného algoritmu pre vytvorenie daného modelu sprostredkuje informáciu, či a do akej miery môže byť úverová žiadosť podvodom</w:t>
      </w:r>
      <w:r w:rsidRPr="00C53B1E">
        <w:t>.</w:t>
      </w:r>
      <w:r w:rsidR="005D7F33" w:rsidRPr="00C53B1E">
        <w:t xml:space="preserve"> Práca má ambíciu poskytnúť riešenia, ktoré by dokázali znížiť finančné straty plynúce z podvodných úverových žiadosti a ich včasným odhalením zvýšiť dôveru zákazníkov.</w:t>
      </w:r>
      <w:r w:rsidRPr="00C53B1E">
        <w:t xml:space="preserve"> </w:t>
      </w:r>
      <w:r w:rsidR="00951292" w:rsidRPr="00C53B1E">
        <w:t>Práca zahŕňa postupnú transformáciu –</w:t>
      </w:r>
      <w:r w:rsidR="008A2F2F" w:rsidRPr="00C53B1E">
        <w:t xml:space="preserve"> </w:t>
      </w:r>
      <w:r w:rsidR="00951292" w:rsidRPr="00C53B1E">
        <w:t xml:space="preserve">spracovanie zozbieraných dát od žiadateľa o úver pomocou štatistických a analytických metód, využitím znalosti o finančnej doméne a rozpoznaním vzorov do výslednej formy vhodnej na </w:t>
      </w:r>
      <w:r w:rsidR="008A2F2F" w:rsidRPr="00C53B1E">
        <w:t>modelovanie</w:t>
      </w:r>
      <w:r w:rsidR="00951292" w:rsidRPr="00C53B1E">
        <w:t xml:space="preserve">. V práci sú porovnané viaceré prediktívne modely, kde </w:t>
      </w:r>
      <w:r w:rsidR="005F5737" w:rsidRPr="00C53B1E">
        <w:t>kvalita</w:t>
      </w:r>
      <w:r w:rsidR="00951292" w:rsidRPr="00C53B1E">
        <w:t xml:space="preserve"> </w:t>
      </w:r>
      <w:r w:rsidR="005F5737" w:rsidRPr="00C53B1E">
        <w:t>prediktívneho</w:t>
      </w:r>
      <w:r w:rsidR="00951292" w:rsidRPr="00C53B1E">
        <w:t xml:space="preserve"> modelu je určená pomocou </w:t>
      </w:r>
      <w:r w:rsidR="005F5737" w:rsidRPr="00C53B1E">
        <w:t>metrík</w:t>
      </w:r>
      <w:r w:rsidR="00951292" w:rsidRPr="00C53B1E">
        <w:t xml:space="preserve"> vyhodnotenia. </w:t>
      </w:r>
    </w:p>
    <w:p w14:paraId="22866A16" w14:textId="2FC5C55D" w:rsidR="005F5737" w:rsidRPr="00C53B1E" w:rsidRDefault="00951292" w:rsidP="005F5737">
      <w:pPr>
        <w:pStyle w:val="Abstrakttext"/>
      </w:pPr>
      <w:r w:rsidRPr="00C53B1E">
        <w:rPr>
          <w:b/>
          <w:bCs/>
        </w:rPr>
        <w:t>Kľúčové slová:</w:t>
      </w:r>
      <w:r w:rsidRPr="00C53B1E">
        <w:t xml:space="preserve"> prediktívny model, úverové podvody, dátová analytika</w:t>
      </w:r>
      <w:r w:rsidR="00237144" w:rsidRPr="00C53B1E">
        <w:t>, detekcia podvodov</w:t>
      </w:r>
    </w:p>
    <w:p w14:paraId="0AF720B4" w14:textId="77777777" w:rsidR="005F5737" w:rsidRPr="00C53B1E" w:rsidRDefault="005F5737">
      <w:pPr>
        <w:spacing w:before="0" w:line="240" w:lineRule="auto"/>
        <w:jc w:val="left"/>
        <w:rPr>
          <w:b/>
          <w:spacing w:val="5"/>
          <w:kern w:val="28"/>
          <w:sz w:val="32"/>
          <w:szCs w:val="32"/>
        </w:rPr>
      </w:pPr>
      <w:r w:rsidRPr="00C53B1E">
        <w:br w:type="page"/>
      </w:r>
    </w:p>
    <w:p w14:paraId="7EBADFCB" w14:textId="5293CB9D" w:rsidR="005F5737" w:rsidRPr="00C53B1E" w:rsidRDefault="0093321A" w:rsidP="005F5737">
      <w:pPr>
        <w:pStyle w:val="Abstraktnazov"/>
      </w:pPr>
      <w:proofErr w:type="spellStart"/>
      <w:r w:rsidRPr="00C53B1E">
        <w:lastRenderedPageBreak/>
        <w:t>Abstract</w:t>
      </w:r>
      <w:proofErr w:type="spellEnd"/>
    </w:p>
    <w:p w14:paraId="57F331E6" w14:textId="37D3DD77" w:rsidR="005F5737" w:rsidRPr="00C53B1E" w:rsidRDefault="00CD30DD" w:rsidP="006703AE">
      <w:pPr>
        <w:pStyle w:val="Abstrakttext"/>
      </w:pPr>
      <w:r w:rsidRPr="00C53B1E">
        <w:t xml:space="preserve">URBAN, Erik: </w:t>
      </w:r>
      <w:r w:rsidRPr="00C53B1E">
        <w:rPr>
          <w:i/>
          <w:iCs/>
        </w:rPr>
        <w:t xml:space="preserve">A </w:t>
      </w:r>
      <w:proofErr w:type="spellStart"/>
      <w:r w:rsidRPr="00C53B1E">
        <w:rPr>
          <w:i/>
          <w:iCs/>
        </w:rPr>
        <w:t>predictive</w:t>
      </w:r>
      <w:proofErr w:type="spellEnd"/>
      <w:r w:rsidRPr="00C53B1E">
        <w:rPr>
          <w:i/>
          <w:iCs/>
        </w:rPr>
        <w:t xml:space="preserve"> model </w:t>
      </w:r>
      <w:proofErr w:type="spellStart"/>
      <w:r w:rsidRPr="00C53B1E">
        <w:rPr>
          <w:i/>
          <w:iCs/>
        </w:rPr>
        <w:t>for</w:t>
      </w:r>
      <w:proofErr w:type="spellEnd"/>
      <w:r w:rsidRPr="00C53B1E">
        <w:rPr>
          <w:i/>
          <w:iCs/>
        </w:rPr>
        <w:t xml:space="preserve"> </w:t>
      </w:r>
      <w:proofErr w:type="spellStart"/>
      <w:r w:rsidRPr="00C53B1E">
        <w:rPr>
          <w:i/>
          <w:iCs/>
        </w:rPr>
        <w:t>detecting</w:t>
      </w:r>
      <w:proofErr w:type="spellEnd"/>
      <w:r w:rsidRPr="00C53B1E">
        <w:rPr>
          <w:i/>
          <w:iCs/>
        </w:rPr>
        <w:t xml:space="preserve"> </w:t>
      </w:r>
      <w:proofErr w:type="spellStart"/>
      <w:r w:rsidRPr="00C53B1E">
        <w:rPr>
          <w:i/>
          <w:iCs/>
        </w:rPr>
        <w:t>fraudulent</w:t>
      </w:r>
      <w:proofErr w:type="spellEnd"/>
      <w:r w:rsidRPr="00C53B1E">
        <w:rPr>
          <w:i/>
          <w:iCs/>
        </w:rPr>
        <w:t xml:space="preserve"> </w:t>
      </w:r>
      <w:proofErr w:type="spellStart"/>
      <w:r w:rsidRPr="00C53B1E">
        <w:rPr>
          <w:i/>
          <w:iCs/>
        </w:rPr>
        <w:t>loan</w:t>
      </w:r>
      <w:proofErr w:type="spellEnd"/>
      <w:r w:rsidRPr="00C53B1E">
        <w:rPr>
          <w:i/>
          <w:iCs/>
        </w:rPr>
        <w:t xml:space="preserve"> </w:t>
      </w:r>
      <w:proofErr w:type="spellStart"/>
      <w:r w:rsidRPr="00C53B1E">
        <w:rPr>
          <w:i/>
          <w:iCs/>
        </w:rPr>
        <w:t>applications</w:t>
      </w:r>
      <w:proofErr w:type="spellEnd"/>
      <w:r w:rsidRPr="00C53B1E">
        <w:t>.</w:t>
      </w:r>
      <w:r w:rsidR="00951292" w:rsidRPr="00C53B1E">
        <w:t xml:space="preserve"> </w:t>
      </w:r>
      <w:r w:rsidRPr="00C53B1E">
        <w:t>[</w:t>
      </w:r>
      <w:proofErr w:type="spellStart"/>
      <w:r w:rsidRPr="00C53B1E">
        <w:t>Bachelor</w:t>
      </w:r>
      <w:proofErr w:type="spellEnd"/>
      <w:r w:rsidRPr="00C53B1E">
        <w:t xml:space="preserve"> </w:t>
      </w:r>
      <w:proofErr w:type="spellStart"/>
      <w:r w:rsidRPr="00C53B1E">
        <w:t>thesis</w:t>
      </w:r>
      <w:proofErr w:type="spellEnd"/>
      <w:r w:rsidRPr="00C53B1E">
        <w:t xml:space="preserve">]. </w:t>
      </w:r>
      <w:r w:rsidR="00647130" w:rsidRPr="00C53B1E">
        <w:rPr>
          <w:szCs w:val="22"/>
        </w:rPr>
        <w:t>–</w:t>
      </w:r>
      <w:r w:rsidRPr="00C53B1E">
        <w:t xml:space="preserve"> </w:t>
      </w:r>
      <w:proofErr w:type="spellStart"/>
      <w:r w:rsidRPr="00C53B1E">
        <w:t>University</w:t>
      </w:r>
      <w:proofErr w:type="spellEnd"/>
      <w:r w:rsidRPr="00C53B1E">
        <w:t xml:space="preserve"> of Žilina. </w:t>
      </w:r>
      <w:proofErr w:type="spellStart"/>
      <w:r w:rsidRPr="00C53B1E">
        <w:t>Faculty</w:t>
      </w:r>
      <w:proofErr w:type="spellEnd"/>
      <w:r w:rsidRPr="00C53B1E">
        <w:t xml:space="preserve"> of Management and </w:t>
      </w:r>
      <w:proofErr w:type="spellStart"/>
      <w:r w:rsidRPr="00C53B1E">
        <w:t>Informatics</w:t>
      </w:r>
      <w:proofErr w:type="spellEnd"/>
      <w:r w:rsidRPr="00C53B1E">
        <w:t>. Department of</w:t>
      </w:r>
      <w:r w:rsidR="005F5737" w:rsidRPr="00C53B1E">
        <w:t xml:space="preserve"> </w:t>
      </w:r>
      <w:proofErr w:type="spellStart"/>
      <w:r w:rsidRPr="00C53B1E">
        <w:t>Computer</w:t>
      </w:r>
      <w:proofErr w:type="spellEnd"/>
      <w:r w:rsidRPr="00C53B1E">
        <w:t xml:space="preserve"> </w:t>
      </w:r>
      <w:proofErr w:type="spellStart"/>
      <w:r w:rsidRPr="00C53B1E">
        <w:t>Science</w:t>
      </w:r>
      <w:proofErr w:type="spellEnd"/>
      <w:r w:rsidRPr="00C53B1E">
        <w:t xml:space="preserve">. – </w:t>
      </w:r>
      <w:proofErr w:type="spellStart"/>
      <w:r w:rsidRPr="00C53B1E">
        <w:t>Supervisor</w:t>
      </w:r>
      <w:proofErr w:type="spellEnd"/>
      <w:r w:rsidRPr="00C53B1E">
        <w:t xml:space="preserve">: Ing. Ivan </w:t>
      </w:r>
      <w:proofErr w:type="spellStart"/>
      <w:r w:rsidRPr="00C53B1E">
        <w:t>Škula</w:t>
      </w:r>
      <w:proofErr w:type="spellEnd"/>
      <w:r w:rsidRPr="00C53B1E">
        <w:t xml:space="preserve"> </w:t>
      </w:r>
      <w:r w:rsidR="00647130" w:rsidRPr="00C53B1E">
        <w:rPr>
          <w:szCs w:val="22"/>
        </w:rPr>
        <w:t>–</w:t>
      </w:r>
      <w:r w:rsidRPr="00C53B1E">
        <w:t xml:space="preserve"> </w:t>
      </w:r>
      <w:proofErr w:type="spellStart"/>
      <w:r w:rsidRPr="00C53B1E">
        <w:t>Degree</w:t>
      </w:r>
      <w:proofErr w:type="spellEnd"/>
      <w:r w:rsidRPr="00C53B1E">
        <w:t xml:space="preserve"> of </w:t>
      </w:r>
      <w:proofErr w:type="spellStart"/>
      <w:r w:rsidRPr="00C53B1E">
        <w:t>professional</w:t>
      </w:r>
      <w:proofErr w:type="spellEnd"/>
      <w:r w:rsidRPr="00C53B1E">
        <w:t xml:space="preserve"> </w:t>
      </w:r>
      <w:proofErr w:type="spellStart"/>
      <w:r w:rsidRPr="00C53B1E">
        <w:t>qualification</w:t>
      </w:r>
      <w:proofErr w:type="spellEnd"/>
      <w:r w:rsidRPr="00C53B1E">
        <w:t>:</w:t>
      </w:r>
      <w:r w:rsidR="005F5737" w:rsidRPr="00C53B1E">
        <w:t xml:space="preserve"> </w:t>
      </w:r>
      <w:proofErr w:type="spellStart"/>
      <w:r w:rsidR="005F5737" w:rsidRPr="00C53B1E">
        <w:t>Bachelor’s</w:t>
      </w:r>
      <w:proofErr w:type="spellEnd"/>
      <w:r w:rsidR="005F5737" w:rsidRPr="00C53B1E">
        <w:t xml:space="preserve"> in </w:t>
      </w:r>
      <w:proofErr w:type="spellStart"/>
      <w:r w:rsidR="005F5737" w:rsidRPr="00C53B1E">
        <w:t>informatics</w:t>
      </w:r>
      <w:proofErr w:type="spellEnd"/>
      <w:r w:rsidRPr="00C53B1E">
        <w:t xml:space="preserve">. </w:t>
      </w:r>
      <w:r w:rsidR="00951292" w:rsidRPr="00C53B1E">
        <w:t>–</w:t>
      </w:r>
      <w:r w:rsidRPr="00C53B1E">
        <w:t xml:space="preserve"> Žilina: FRI UNIZA, 2024, </w:t>
      </w:r>
      <w:r w:rsidR="0095572F" w:rsidRPr="00C53B1E">
        <w:t>9</w:t>
      </w:r>
      <w:r w:rsidR="00904438" w:rsidRPr="00C53B1E">
        <w:t>7</w:t>
      </w:r>
      <w:r w:rsidRPr="00C53B1E">
        <w:t xml:space="preserve"> </w:t>
      </w:r>
      <w:proofErr w:type="spellStart"/>
      <w:r w:rsidRPr="00C53B1E">
        <w:t>pages</w:t>
      </w:r>
      <w:proofErr w:type="spellEnd"/>
      <w:r w:rsidRPr="00C53B1E">
        <w:t>.</w:t>
      </w:r>
    </w:p>
    <w:p w14:paraId="6C614C07" w14:textId="7E1C1FD4" w:rsidR="00CD30DD" w:rsidRPr="00C53B1E" w:rsidRDefault="008A2F2F" w:rsidP="008A2F2F">
      <w:pPr>
        <w:pStyle w:val="Abstrakttext"/>
        <w:ind w:firstLine="709"/>
      </w:pPr>
      <w:proofErr w:type="spellStart"/>
      <w:r w:rsidRPr="00C53B1E">
        <w:t>Financial</w:t>
      </w:r>
      <w:proofErr w:type="spellEnd"/>
      <w:r w:rsidRPr="00C53B1E">
        <w:t xml:space="preserve"> </w:t>
      </w:r>
      <w:proofErr w:type="spellStart"/>
      <w:r w:rsidRPr="00C53B1E">
        <w:t>institutions</w:t>
      </w:r>
      <w:proofErr w:type="spellEnd"/>
      <w:r w:rsidRPr="00C53B1E">
        <w:t xml:space="preserve"> are </w:t>
      </w:r>
      <w:proofErr w:type="spellStart"/>
      <w:r w:rsidRPr="00C53B1E">
        <w:t>exposed</w:t>
      </w:r>
      <w:proofErr w:type="spellEnd"/>
      <w:r w:rsidRPr="00C53B1E">
        <w:t xml:space="preserve"> to a variety of </w:t>
      </w:r>
      <w:proofErr w:type="spellStart"/>
      <w:r w:rsidRPr="00C53B1E">
        <w:t>fraudulent</w:t>
      </w:r>
      <w:proofErr w:type="spellEnd"/>
      <w:r w:rsidRPr="00C53B1E">
        <w:t xml:space="preserve"> </w:t>
      </w:r>
      <w:proofErr w:type="spellStart"/>
      <w:r w:rsidRPr="00C53B1E">
        <w:t>schemes</w:t>
      </w:r>
      <w:proofErr w:type="spellEnd"/>
      <w:r w:rsidRPr="00C53B1E">
        <w:t xml:space="preserve">, </w:t>
      </w:r>
      <w:proofErr w:type="spellStart"/>
      <w:r w:rsidRPr="00C53B1E">
        <w:t>either</w:t>
      </w:r>
      <w:proofErr w:type="spellEnd"/>
      <w:r w:rsidRPr="00C53B1E">
        <w:t xml:space="preserve"> by </w:t>
      </w:r>
      <w:proofErr w:type="spellStart"/>
      <w:r w:rsidRPr="00C53B1E">
        <w:t>customers</w:t>
      </w:r>
      <w:proofErr w:type="spellEnd"/>
      <w:r w:rsidRPr="00C53B1E">
        <w:t xml:space="preserve"> or by </w:t>
      </w:r>
      <w:proofErr w:type="spellStart"/>
      <w:r w:rsidRPr="00C53B1E">
        <w:t>internal</w:t>
      </w:r>
      <w:proofErr w:type="spellEnd"/>
      <w:r w:rsidRPr="00C53B1E">
        <w:t xml:space="preserve"> </w:t>
      </w:r>
      <w:proofErr w:type="spellStart"/>
      <w:r w:rsidRPr="00C53B1E">
        <w:t>employees</w:t>
      </w:r>
      <w:proofErr w:type="spellEnd"/>
      <w:r w:rsidRPr="00C53B1E">
        <w:t xml:space="preserve">. In </w:t>
      </w:r>
      <w:proofErr w:type="spellStart"/>
      <w:r w:rsidRPr="00C53B1E">
        <w:t>this</w:t>
      </w:r>
      <w:proofErr w:type="spellEnd"/>
      <w:r w:rsidRPr="00C53B1E">
        <w:t xml:space="preserve"> </w:t>
      </w:r>
      <w:proofErr w:type="spellStart"/>
      <w:r w:rsidRPr="00C53B1E">
        <w:t>challenging</w:t>
      </w:r>
      <w:proofErr w:type="spellEnd"/>
      <w:r w:rsidRPr="00C53B1E">
        <w:t xml:space="preserve"> </w:t>
      </w:r>
      <w:proofErr w:type="spellStart"/>
      <w:r w:rsidRPr="00C53B1E">
        <w:t>situation</w:t>
      </w:r>
      <w:proofErr w:type="spellEnd"/>
      <w:r w:rsidRPr="00C53B1E">
        <w:t xml:space="preserve">, a </w:t>
      </w:r>
      <w:proofErr w:type="spellStart"/>
      <w:r w:rsidRPr="00C53B1E">
        <w:t>good</w:t>
      </w:r>
      <w:proofErr w:type="spellEnd"/>
      <w:r w:rsidRPr="00C53B1E">
        <w:t xml:space="preserve"> </w:t>
      </w:r>
      <w:proofErr w:type="spellStart"/>
      <w:r w:rsidRPr="00C53B1E">
        <w:t>predictive</w:t>
      </w:r>
      <w:proofErr w:type="spellEnd"/>
      <w:r w:rsidRPr="00C53B1E">
        <w:t xml:space="preserve"> model </w:t>
      </w:r>
      <w:proofErr w:type="spellStart"/>
      <w:r w:rsidRPr="00C53B1E">
        <w:t>becomes</w:t>
      </w:r>
      <w:proofErr w:type="spellEnd"/>
      <w:r w:rsidRPr="00C53B1E">
        <w:t xml:space="preserve"> </w:t>
      </w:r>
      <w:proofErr w:type="spellStart"/>
      <w:r w:rsidRPr="00C53B1E">
        <w:t>an</w:t>
      </w:r>
      <w:proofErr w:type="spellEnd"/>
      <w:r w:rsidRPr="00C53B1E">
        <w:t xml:space="preserve"> </w:t>
      </w:r>
      <w:proofErr w:type="spellStart"/>
      <w:r w:rsidRPr="00C53B1E">
        <w:t>important</w:t>
      </w:r>
      <w:proofErr w:type="spellEnd"/>
      <w:r w:rsidRPr="00C53B1E">
        <w:t xml:space="preserve"> </w:t>
      </w:r>
      <w:proofErr w:type="spellStart"/>
      <w:r w:rsidRPr="00C53B1E">
        <w:t>tool</w:t>
      </w:r>
      <w:proofErr w:type="spellEnd"/>
      <w:r w:rsidRPr="00C53B1E">
        <w:t xml:space="preserve"> in </w:t>
      </w:r>
      <w:proofErr w:type="spellStart"/>
      <w:r w:rsidRPr="00C53B1E">
        <w:t>the</w:t>
      </w:r>
      <w:proofErr w:type="spellEnd"/>
      <w:r w:rsidRPr="00C53B1E">
        <w:t xml:space="preserve"> </w:t>
      </w:r>
      <w:proofErr w:type="spellStart"/>
      <w:r w:rsidRPr="00C53B1E">
        <w:t>fight</w:t>
      </w:r>
      <w:proofErr w:type="spellEnd"/>
      <w:r w:rsidRPr="00C53B1E">
        <w:t xml:space="preserve"> </w:t>
      </w:r>
      <w:proofErr w:type="spellStart"/>
      <w:r w:rsidRPr="00C53B1E">
        <w:t>against</w:t>
      </w:r>
      <w:proofErr w:type="spellEnd"/>
      <w:r w:rsidRPr="00C53B1E">
        <w:t xml:space="preserve"> </w:t>
      </w:r>
      <w:proofErr w:type="spellStart"/>
      <w:r w:rsidRPr="00C53B1E">
        <w:t>fraud</w:t>
      </w:r>
      <w:proofErr w:type="spellEnd"/>
      <w:r w:rsidRPr="00C53B1E">
        <w:t xml:space="preserve">. </w:t>
      </w:r>
      <w:r w:rsidR="00CD30DD" w:rsidRPr="00C53B1E">
        <w:t xml:space="preserve">The </w:t>
      </w:r>
      <w:proofErr w:type="spellStart"/>
      <w:r w:rsidR="00AB04DB" w:rsidRPr="00C53B1E">
        <w:t>goal</w:t>
      </w:r>
      <w:proofErr w:type="spellEnd"/>
      <w:r w:rsidR="00CD30DD" w:rsidRPr="00C53B1E">
        <w:t xml:space="preserve"> of </w:t>
      </w:r>
      <w:proofErr w:type="spellStart"/>
      <w:r w:rsidR="00CD30DD" w:rsidRPr="00C53B1E">
        <w:t>the</w:t>
      </w:r>
      <w:proofErr w:type="spellEnd"/>
      <w:r w:rsidR="00CD30DD" w:rsidRPr="00C53B1E">
        <w:t xml:space="preserve"> </w:t>
      </w:r>
      <w:proofErr w:type="spellStart"/>
      <w:r w:rsidR="00CD30DD" w:rsidRPr="00C53B1E">
        <w:t>bachelor's</w:t>
      </w:r>
      <w:proofErr w:type="spellEnd"/>
      <w:r w:rsidR="00CD30DD" w:rsidRPr="00C53B1E">
        <w:t xml:space="preserve"> </w:t>
      </w:r>
      <w:proofErr w:type="spellStart"/>
      <w:r w:rsidR="00CD30DD" w:rsidRPr="00C53B1E">
        <w:t>thesis</w:t>
      </w:r>
      <w:proofErr w:type="spellEnd"/>
      <w:r w:rsidR="00CD30DD" w:rsidRPr="00C53B1E">
        <w:t xml:space="preserve"> </w:t>
      </w:r>
      <w:proofErr w:type="spellStart"/>
      <w:r w:rsidR="00CD30DD" w:rsidRPr="00C53B1E">
        <w:t>is</w:t>
      </w:r>
      <w:proofErr w:type="spellEnd"/>
      <w:r w:rsidR="00CD30DD" w:rsidRPr="00C53B1E">
        <w:t xml:space="preserve"> to </w:t>
      </w:r>
      <w:proofErr w:type="spellStart"/>
      <w:r w:rsidR="00CD30DD" w:rsidRPr="00C53B1E">
        <w:t>create</w:t>
      </w:r>
      <w:proofErr w:type="spellEnd"/>
      <w:r w:rsidR="00CD30DD" w:rsidRPr="00C53B1E">
        <w:t xml:space="preserve"> a </w:t>
      </w:r>
      <w:proofErr w:type="spellStart"/>
      <w:r w:rsidR="00CD30DD" w:rsidRPr="00C53B1E">
        <w:t>predictive</w:t>
      </w:r>
      <w:proofErr w:type="spellEnd"/>
      <w:r w:rsidR="00CD30DD" w:rsidRPr="00C53B1E">
        <w:t xml:space="preserve"> model </w:t>
      </w:r>
      <w:proofErr w:type="spellStart"/>
      <w:r w:rsidR="00CD30DD" w:rsidRPr="00C53B1E">
        <w:t>that</w:t>
      </w:r>
      <w:proofErr w:type="spellEnd"/>
      <w:r w:rsidR="00CD30DD" w:rsidRPr="00C53B1E">
        <w:t xml:space="preserve">, </w:t>
      </w:r>
      <w:proofErr w:type="spellStart"/>
      <w:r w:rsidR="00CD30DD" w:rsidRPr="00C53B1E">
        <w:t>based</w:t>
      </w:r>
      <w:proofErr w:type="spellEnd"/>
      <w:r w:rsidR="00CD30DD" w:rsidRPr="00C53B1E">
        <w:t xml:space="preserve"> on </w:t>
      </w:r>
      <w:proofErr w:type="spellStart"/>
      <w:r w:rsidR="00CD30DD" w:rsidRPr="00C53B1E">
        <w:t>the</w:t>
      </w:r>
      <w:proofErr w:type="spellEnd"/>
      <w:r w:rsidR="00CD30DD" w:rsidRPr="00C53B1E">
        <w:t xml:space="preserve"> </w:t>
      </w:r>
      <w:proofErr w:type="spellStart"/>
      <w:r w:rsidR="00CD30DD" w:rsidRPr="00C53B1E">
        <w:t>input</w:t>
      </w:r>
      <w:proofErr w:type="spellEnd"/>
      <w:r w:rsidR="00CD30DD" w:rsidRPr="00C53B1E">
        <w:t xml:space="preserve"> </w:t>
      </w:r>
      <w:proofErr w:type="spellStart"/>
      <w:r w:rsidR="00CD30DD" w:rsidRPr="00C53B1E">
        <w:t>data</w:t>
      </w:r>
      <w:proofErr w:type="spellEnd"/>
      <w:r w:rsidR="00CD30DD" w:rsidRPr="00C53B1E">
        <w:t xml:space="preserve"> </w:t>
      </w:r>
      <w:proofErr w:type="spellStart"/>
      <w:r w:rsidR="00CD30DD" w:rsidRPr="00C53B1E">
        <w:t>from</w:t>
      </w:r>
      <w:proofErr w:type="spellEnd"/>
      <w:r w:rsidR="00CD30DD" w:rsidRPr="00C53B1E">
        <w:t xml:space="preserve"> a </w:t>
      </w:r>
      <w:proofErr w:type="spellStart"/>
      <w:r w:rsidR="00CD30DD" w:rsidRPr="00C53B1E">
        <w:t>loan</w:t>
      </w:r>
      <w:proofErr w:type="spellEnd"/>
      <w:r w:rsidR="00CD30DD" w:rsidRPr="00C53B1E">
        <w:t xml:space="preserve"> </w:t>
      </w:r>
      <w:proofErr w:type="spellStart"/>
      <w:r w:rsidR="00CD30DD" w:rsidRPr="00C53B1E">
        <w:t>application</w:t>
      </w:r>
      <w:proofErr w:type="spellEnd"/>
      <w:r w:rsidR="00CD30DD" w:rsidRPr="00C53B1E">
        <w:t xml:space="preserve"> and </w:t>
      </w:r>
      <w:proofErr w:type="spellStart"/>
      <w:r w:rsidR="00CD30DD" w:rsidRPr="00C53B1E">
        <w:t>according</w:t>
      </w:r>
      <w:proofErr w:type="spellEnd"/>
      <w:r w:rsidR="00CD30DD" w:rsidRPr="00C53B1E">
        <w:t xml:space="preserve"> to </w:t>
      </w:r>
      <w:proofErr w:type="spellStart"/>
      <w:r w:rsidR="00CD30DD" w:rsidRPr="00C53B1E">
        <w:t>the</w:t>
      </w:r>
      <w:proofErr w:type="spellEnd"/>
      <w:r w:rsidR="00CD30DD" w:rsidRPr="00C53B1E">
        <w:t xml:space="preserve"> most </w:t>
      </w:r>
      <w:proofErr w:type="spellStart"/>
      <w:r w:rsidR="00CD30DD" w:rsidRPr="00C53B1E">
        <w:t>appropriate</w:t>
      </w:r>
      <w:proofErr w:type="spellEnd"/>
      <w:r w:rsidR="00CD30DD" w:rsidRPr="00C53B1E">
        <w:t xml:space="preserve"> </w:t>
      </w:r>
      <w:proofErr w:type="spellStart"/>
      <w:r w:rsidR="00CD30DD" w:rsidRPr="00C53B1E">
        <w:t>algorithm</w:t>
      </w:r>
      <w:proofErr w:type="spellEnd"/>
      <w:r w:rsidR="00CD30DD" w:rsidRPr="00C53B1E">
        <w:t xml:space="preserve"> chosen </w:t>
      </w:r>
      <w:proofErr w:type="spellStart"/>
      <w:r w:rsidR="00CD30DD" w:rsidRPr="00C53B1E">
        <w:t>for</w:t>
      </w:r>
      <w:proofErr w:type="spellEnd"/>
      <w:r w:rsidR="00CD30DD" w:rsidRPr="00C53B1E">
        <w:t xml:space="preserve"> </w:t>
      </w:r>
      <w:proofErr w:type="spellStart"/>
      <w:r w:rsidR="00CD30DD" w:rsidRPr="00C53B1E">
        <w:t>the</w:t>
      </w:r>
      <w:proofErr w:type="spellEnd"/>
      <w:r w:rsidR="00CD30DD" w:rsidRPr="00C53B1E">
        <w:t xml:space="preserve"> </w:t>
      </w:r>
      <w:proofErr w:type="spellStart"/>
      <w:r w:rsidR="00CD30DD" w:rsidRPr="00C53B1E">
        <w:t>creation</w:t>
      </w:r>
      <w:proofErr w:type="spellEnd"/>
      <w:r w:rsidR="00CD30DD" w:rsidRPr="00C53B1E">
        <w:t xml:space="preserve"> of </w:t>
      </w:r>
      <w:proofErr w:type="spellStart"/>
      <w:r w:rsidR="00CD30DD" w:rsidRPr="00C53B1E">
        <w:t>the</w:t>
      </w:r>
      <w:proofErr w:type="spellEnd"/>
      <w:r w:rsidR="00CD30DD" w:rsidRPr="00C53B1E">
        <w:t xml:space="preserve"> model, </w:t>
      </w:r>
      <w:proofErr w:type="spellStart"/>
      <w:r w:rsidR="008C1F4E" w:rsidRPr="00C53B1E">
        <w:t>provides</w:t>
      </w:r>
      <w:proofErr w:type="spellEnd"/>
      <w:r w:rsidR="00CD30DD" w:rsidRPr="00C53B1E">
        <w:t xml:space="preserve"> </w:t>
      </w:r>
      <w:proofErr w:type="spellStart"/>
      <w:r w:rsidR="00CD30DD" w:rsidRPr="00C53B1E">
        <w:t>the</w:t>
      </w:r>
      <w:proofErr w:type="spellEnd"/>
      <w:r w:rsidR="00CD30DD" w:rsidRPr="00C53B1E">
        <w:t xml:space="preserve"> </w:t>
      </w:r>
      <w:proofErr w:type="spellStart"/>
      <w:r w:rsidR="00CD30DD" w:rsidRPr="00C53B1E">
        <w:t>information</w:t>
      </w:r>
      <w:proofErr w:type="spellEnd"/>
      <w:r w:rsidR="00CD30DD" w:rsidRPr="00C53B1E">
        <w:t xml:space="preserve"> </w:t>
      </w:r>
      <w:proofErr w:type="spellStart"/>
      <w:r w:rsidR="00CD30DD" w:rsidRPr="00C53B1E">
        <w:t>whether</w:t>
      </w:r>
      <w:proofErr w:type="spellEnd"/>
      <w:r w:rsidR="00CD30DD" w:rsidRPr="00C53B1E">
        <w:t xml:space="preserve"> and to </w:t>
      </w:r>
      <w:proofErr w:type="spellStart"/>
      <w:r w:rsidR="00CD30DD" w:rsidRPr="00C53B1E">
        <w:t>what</w:t>
      </w:r>
      <w:proofErr w:type="spellEnd"/>
      <w:r w:rsidR="00CD30DD" w:rsidRPr="00C53B1E">
        <w:t xml:space="preserve"> </w:t>
      </w:r>
      <w:proofErr w:type="spellStart"/>
      <w:r w:rsidR="00CD30DD" w:rsidRPr="00C53B1E">
        <w:t>extent</w:t>
      </w:r>
      <w:proofErr w:type="spellEnd"/>
      <w:r w:rsidR="00CD30DD" w:rsidRPr="00C53B1E">
        <w:t xml:space="preserve"> a </w:t>
      </w:r>
      <w:proofErr w:type="spellStart"/>
      <w:r w:rsidR="00CD30DD" w:rsidRPr="00C53B1E">
        <w:t>loan</w:t>
      </w:r>
      <w:proofErr w:type="spellEnd"/>
      <w:r w:rsidR="00CD30DD" w:rsidRPr="00C53B1E">
        <w:t xml:space="preserve"> </w:t>
      </w:r>
      <w:proofErr w:type="spellStart"/>
      <w:r w:rsidR="00CD30DD" w:rsidRPr="00C53B1E">
        <w:t>application</w:t>
      </w:r>
      <w:proofErr w:type="spellEnd"/>
      <w:r w:rsidR="00CD30DD" w:rsidRPr="00C53B1E">
        <w:t xml:space="preserve"> </w:t>
      </w:r>
      <w:proofErr w:type="spellStart"/>
      <w:r w:rsidR="00CD30DD" w:rsidRPr="00C53B1E">
        <w:t>may</w:t>
      </w:r>
      <w:proofErr w:type="spellEnd"/>
      <w:r w:rsidR="00CD30DD" w:rsidRPr="00C53B1E">
        <w:t xml:space="preserve"> </w:t>
      </w:r>
      <w:proofErr w:type="spellStart"/>
      <w:r w:rsidR="00CD30DD" w:rsidRPr="00C53B1E">
        <w:t>be</w:t>
      </w:r>
      <w:proofErr w:type="spellEnd"/>
      <w:r w:rsidR="00CD30DD" w:rsidRPr="00C53B1E">
        <w:t xml:space="preserve"> a </w:t>
      </w:r>
      <w:proofErr w:type="spellStart"/>
      <w:r w:rsidR="00CD30DD" w:rsidRPr="00C53B1E">
        <w:t>fraud</w:t>
      </w:r>
      <w:proofErr w:type="spellEnd"/>
      <w:r w:rsidR="00CD30DD" w:rsidRPr="00C53B1E">
        <w:t>.</w:t>
      </w:r>
      <w:r w:rsidR="005D7F33" w:rsidRPr="00C53B1E">
        <w:t xml:space="preserve"> The </w:t>
      </w:r>
      <w:proofErr w:type="spellStart"/>
      <w:r w:rsidR="005D7F33" w:rsidRPr="00C53B1E">
        <w:t>bachelor</w:t>
      </w:r>
      <w:proofErr w:type="spellEnd"/>
      <w:r w:rsidR="005D7F33" w:rsidRPr="00C53B1E">
        <w:t xml:space="preserve"> </w:t>
      </w:r>
      <w:proofErr w:type="spellStart"/>
      <w:r w:rsidR="005D7F33" w:rsidRPr="00C53B1E">
        <w:t>thesis</w:t>
      </w:r>
      <w:proofErr w:type="spellEnd"/>
      <w:r w:rsidR="005D7F33" w:rsidRPr="00C53B1E">
        <w:t xml:space="preserve"> </w:t>
      </w:r>
      <w:proofErr w:type="spellStart"/>
      <w:r w:rsidR="005D7F33" w:rsidRPr="00C53B1E">
        <w:t>aims</w:t>
      </w:r>
      <w:proofErr w:type="spellEnd"/>
      <w:r w:rsidR="005D7F33" w:rsidRPr="00C53B1E">
        <w:t xml:space="preserve"> to </w:t>
      </w:r>
      <w:proofErr w:type="spellStart"/>
      <w:r w:rsidR="005D7F33" w:rsidRPr="00C53B1E">
        <w:t>provide</w:t>
      </w:r>
      <w:proofErr w:type="spellEnd"/>
      <w:r w:rsidR="005D7F33" w:rsidRPr="00C53B1E">
        <w:t xml:space="preserve"> </w:t>
      </w:r>
      <w:proofErr w:type="spellStart"/>
      <w:r w:rsidR="005D7F33" w:rsidRPr="00C53B1E">
        <w:t>solutions</w:t>
      </w:r>
      <w:proofErr w:type="spellEnd"/>
      <w:r w:rsidR="005D7F33" w:rsidRPr="00C53B1E">
        <w:t xml:space="preserve"> </w:t>
      </w:r>
      <w:proofErr w:type="spellStart"/>
      <w:r w:rsidR="005D7F33" w:rsidRPr="00C53B1E">
        <w:t>that</w:t>
      </w:r>
      <w:proofErr w:type="spellEnd"/>
      <w:r w:rsidR="005D7F33" w:rsidRPr="00C53B1E">
        <w:t xml:space="preserve"> </w:t>
      </w:r>
      <w:proofErr w:type="spellStart"/>
      <w:r w:rsidR="005D7F33" w:rsidRPr="00C53B1E">
        <w:t>could</w:t>
      </w:r>
      <w:proofErr w:type="spellEnd"/>
      <w:r w:rsidR="005D7F33" w:rsidRPr="00C53B1E">
        <w:t xml:space="preserve"> </w:t>
      </w:r>
      <w:proofErr w:type="spellStart"/>
      <w:r w:rsidR="005D7F33" w:rsidRPr="00C53B1E">
        <w:t>reduce</w:t>
      </w:r>
      <w:proofErr w:type="spellEnd"/>
      <w:r w:rsidR="005D7F33" w:rsidRPr="00C53B1E">
        <w:t xml:space="preserve"> </w:t>
      </w:r>
      <w:proofErr w:type="spellStart"/>
      <w:r w:rsidR="005D7F33" w:rsidRPr="00C53B1E">
        <w:t>financial</w:t>
      </w:r>
      <w:proofErr w:type="spellEnd"/>
      <w:r w:rsidR="005D7F33" w:rsidRPr="00C53B1E">
        <w:t xml:space="preserve"> </w:t>
      </w:r>
      <w:proofErr w:type="spellStart"/>
      <w:r w:rsidR="005D7F33" w:rsidRPr="00C53B1E">
        <w:t>losses</w:t>
      </w:r>
      <w:proofErr w:type="spellEnd"/>
      <w:r w:rsidR="005D7F33" w:rsidRPr="00C53B1E">
        <w:t xml:space="preserve"> </w:t>
      </w:r>
      <w:proofErr w:type="spellStart"/>
      <w:r w:rsidR="005D7F33" w:rsidRPr="00C53B1E">
        <w:t>resulting</w:t>
      </w:r>
      <w:proofErr w:type="spellEnd"/>
      <w:r w:rsidR="005D7F33" w:rsidRPr="00C53B1E">
        <w:t xml:space="preserve"> </w:t>
      </w:r>
      <w:proofErr w:type="spellStart"/>
      <w:r w:rsidR="005D7F33" w:rsidRPr="00C53B1E">
        <w:t>from</w:t>
      </w:r>
      <w:proofErr w:type="spellEnd"/>
      <w:r w:rsidR="005D7F33" w:rsidRPr="00C53B1E">
        <w:t xml:space="preserve"> </w:t>
      </w:r>
      <w:proofErr w:type="spellStart"/>
      <w:r w:rsidR="005D7F33" w:rsidRPr="00C53B1E">
        <w:t>fraudulent</w:t>
      </w:r>
      <w:proofErr w:type="spellEnd"/>
      <w:r w:rsidR="005D7F33" w:rsidRPr="00C53B1E">
        <w:t xml:space="preserve"> </w:t>
      </w:r>
      <w:proofErr w:type="spellStart"/>
      <w:r w:rsidR="005D7F33" w:rsidRPr="00C53B1E">
        <w:t>loan</w:t>
      </w:r>
      <w:proofErr w:type="spellEnd"/>
      <w:r w:rsidR="005D7F33" w:rsidRPr="00C53B1E">
        <w:t xml:space="preserve"> </w:t>
      </w:r>
      <w:proofErr w:type="spellStart"/>
      <w:r w:rsidR="005D7F33" w:rsidRPr="00C53B1E">
        <w:t>applications</w:t>
      </w:r>
      <w:proofErr w:type="spellEnd"/>
      <w:r w:rsidR="005D7F33" w:rsidRPr="00C53B1E">
        <w:t xml:space="preserve"> </w:t>
      </w:r>
      <w:r w:rsidR="00E54025" w:rsidRPr="00C53B1E">
        <w:t xml:space="preserve">and </w:t>
      </w:r>
      <w:proofErr w:type="spellStart"/>
      <w:r w:rsidR="00E54025" w:rsidRPr="00C53B1E">
        <w:t>increase</w:t>
      </w:r>
      <w:proofErr w:type="spellEnd"/>
      <w:r w:rsidR="00E54025" w:rsidRPr="00C53B1E">
        <w:t xml:space="preserve"> </w:t>
      </w:r>
      <w:proofErr w:type="spellStart"/>
      <w:r w:rsidR="00E54025" w:rsidRPr="00C53B1E">
        <w:t>customer</w:t>
      </w:r>
      <w:proofErr w:type="spellEnd"/>
      <w:r w:rsidR="00E54025" w:rsidRPr="00C53B1E">
        <w:t xml:space="preserve"> trust by </w:t>
      </w:r>
      <w:proofErr w:type="spellStart"/>
      <w:r w:rsidR="00E54025" w:rsidRPr="00C53B1E">
        <w:t>detecting</w:t>
      </w:r>
      <w:proofErr w:type="spellEnd"/>
      <w:r w:rsidR="00E54025" w:rsidRPr="00C53B1E">
        <w:t xml:space="preserve"> </w:t>
      </w:r>
      <w:proofErr w:type="spellStart"/>
      <w:r w:rsidR="00E54025" w:rsidRPr="00C53B1E">
        <w:t>them</w:t>
      </w:r>
      <w:proofErr w:type="spellEnd"/>
      <w:r w:rsidR="00E54025" w:rsidRPr="00C53B1E">
        <w:t xml:space="preserve"> </w:t>
      </w:r>
      <w:proofErr w:type="spellStart"/>
      <w:r w:rsidR="00E54025" w:rsidRPr="00C53B1E">
        <w:t>early</w:t>
      </w:r>
      <w:proofErr w:type="spellEnd"/>
      <w:r w:rsidR="005D7F33" w:rsidRPr="00C53B1E">
        <w:t>.</w:t>
      </w:r>
      <w:r w:rsidR="00CD30DD" w:rsidRPr="00C53B1E">
        <w:t xml:space="preserve"> The </w:t>
      </w:r>
      <w:proofErr w:type="spellStart"/>
      <w:r w:rsidR="00CD30DD" w:rsidRPr="00C53B1E">
        <w:t>work</w:t>
      </w:r>
      <w:proofErr w:type="spellEnd"/>
      <w:r w:rsidR="00CD30DD" w:rsidRPr="00C53B1E">
        <w:t xml:space="preserve"> </w:t>
      </w:r>
      <w:proofErr w:type="spellStart"/>
      <w:r w:rsidR="00CD30DD" w:rsidRPr="00C53B1E">
        <w:t>involves</w:t>
      </w:r>
      <w:proofErr w:type="spellEnd"/>
      <w:r w:rsidR="00CD30DD" w:rsidRPr="00C53B1E">
        <w:t xml:space="preserve"> a</w:t>
      </w:r>
      <w:r w:rsidR="002050E7" w:rsidRPr="00C53B1E">
        <w:t> </w:t>
      </w:r>
      <w:proofErr w:type="spellStart"/>
      <w:r w:rsidR="002050E7" w:rsidRPr="00C53B1E">
        <w:t>gradual</w:t>
      </w:r>
      <w:proofErr w:type="spellEnd"/>
      <w:r w:rsidR="002050E7" w:rsidRPr="00C53B1E">
        <w:t xml:space="preserve"> </w:t>
      </w:r>
      <w:proofErr w:type="spellStart"/>
      <w:r w:rsidR="00CD30DD" w:rsidRPr="00C53B1E">
        <w:t>transformation</w:t>
      </w:r>
      <w:proofErr w:type="spellEnd"/>
      <w:r w:rsidR="00CD30DD" w:rsidRPr="00C53B1E">
        <w:t xml:space="preserve"> </w:t>
      </w:r>
      <w:r w:rsidR="00951292" w:rsidRPr="00C53B1E">
        <w:t>–</w:t>
      </w:r>
      <w:r w:rsidRPr="00C53B1E">
        <w:t xml:space="preserve"> </w:t>
      </w:r>
      <w:proofErr w:type="spellStart"/>
      <w:r w:rsidR="00CD30DD" w:rsidRPr="00C53B1E">
        <w:t>processing</w:t>
      </w:r>
      <w:proofErr w:type="spellEnd"/>
      <w:r w:rsidR="00CD30DD" w:rsidRPr="00C53B1E">
        <w:t xml:space="preserve"> </w:t>
      </w:r>
      <w:proofErr w:type="spellStart"/>
      <w:r w:rsidR="00CD30DD" w:rsidRPr="00C53B1E">
        <w:t>the</w:t>
      </w:r>
      <w:proofErr w:type="spellEnd"/>
      <w:r w:rsidR="00CD30DD" w:rsidRPr="00C53B1E">
        <w:t xml:space="preserve"> </w:t>
      </w:r>
      <w:proofErr w:type="spellStart"/>
      <w:r w:rsidR="00CD30DD" w:rsidRPr="00C53B1E">
        <w:t>collected</w:t>
      </w:r>
      <w:proofErr w:type="spellEnd"/>
      <w:r w:rsidR="00CD30DD" w:rsidRPr="00C53B1E">
        <w:t xml:space="preserve"> </w:t>
      </w:r>
      <w:proofErr w:type="spellStart"/>
      <w:r w:rsidR="00CD30DD" w:rsidRPr="00C53B1E">
        <w:t>data</w:t>
      </w:r>
      <w:proofErr w:type="spellEnd"/>
      <w:r w:rsidR="00CD30DD" w:rsidRPr="00C53B1E">
        <w:t xml:space="preserve"> </w:t>
      </w:r>
      <w:proofErr w:type="spellStart"/>
      <w:r w:rsidR="00CD30DD" w:rsidRPr="00C53B1E">
        <w:t>from</w:t>
      </w:r>
      <w:proofErr w:type="spellEnd"/>
      <w:r w:rsidR="00CD30DD" w:rsidRPr="00C53B1E">
        <w:t xml:space="preserve"> </w:t>
      </w:r>
      <w:proofErr w:type="spellStart"/>
      <w:r w:rsidR="00CD30DD" w:rsidRPr="00C53B1E">
        <w:t>the</w:t>
      </w:r>
      <w:proofErr w:type="spellEnd"/>
      <w:r w:rsidR="00CD30DD" w:rsidRPr="00C53B1E">
        <w:t xml:space="preserve"> </w:t>
      </w:r>
      <w:proofErr w:type="spellStart"/>
      <w:r w:rsidR="00CD30DD" w:rsidRPr="00C53B1E">
        <w:t>loan</w:t>
      </w:r>
      <w:proofErr w:type="spellEnd"/>
      <w:r w:rsidR="00CD30DD" w:rsidRPr="00C53B1E">
        <w:t xml:space="preserve"> </w:t>
      </w:r>
      <w:proofErr w:type="spellStart"/>
      <w:r w:rsidR="00CD30DD" w:rsidRPr="00C53B1E">
        <w:t>applicant</w:t>
      </w:r>
      <w:proofErr w:type="spellEnd"/>
      <w:r w:rsidR="00CD30DD" w:rsidRPr="00C53B1E">
        <w:t xml:space="preserve"> </w:t>
      </w:r>
      <w:proofErr w:type="spellStart"/>
      <w:r w:rsidR="00CD30DD" w:rsidRPr="00C53B1E">
        <w:t>using</w:t>
      </w:r>
      <w:proofErr w:type="spellEnd"/>
      <w:r w:rsidR="00CD30DD" w:rsidRPr="00C53B1E">
        <w:t xml:space="preserve"> </w:t>
      </w:r>
      <w:proofErr w:type="spellStart"/>
      <w:r w:rsidR="00CD30DD" w:rsidRPr="00C53B1E">
        <w:t>statistical</w:t>
      </w:r>
      <w:proofErr w:type="spellEnd"/>
      <w:r w:rsidR="00CD30DD" w:rsidRPr="00C53B1E">
        <w:t xml:space="preserve"> and </w:t>
      </w:r>
      <w:proofErr w:type="spellStart"/>
      <w:r w:rsidR="00CD30DD" w:rsidRPr="00C53B1E">
        <w:t>analytical</w:t>
      </w:r>
      <w:proofErr w:type="spellEnd"/>
      <w:r w:rsidR="00CD30DD" w:rsidRPr="00C53B1E">
        <w:t xml:space="preserve"> </w:t>
      </w:r>
      <w:proofErr w:type="spellStart"/>
      <w:r w:rsidR="00CD30DD" w:rsidRPr="00C53B1E">
        <w:t>methods</w:t>
      </w:r>
      <w:proofErr w:type="spellEnd"/>
      <w:r w:rsidR="00CD30DD" w:rsidRPr="00C53B1E">
        <w:t xml:space="preserve">, </w:t>
      </w:r>
      <w:proofErr w:type="spellStart"/>
      <w:r w:rsidR="00CD30DD" w:rsidRPr="00C53B1E">
        <w:t>leveraging</w:t>
      </w:r>
      <w:proofErr w:type="spellEnd"/>
      <w:r w:rsidR="00CD30DD" w:rsidRPr="00C53B1E">
        <w:t xml:space="preserve"> </w:t>
      </w:r>
      <w:proofErr w:type="spellStart"/>
      <w:r w:rsidR="00CD30DD" w:rsidRPr="00C53B1E">
        <w:t>financial</w:t>
      </w:r>
      <w:proofErr w:type="spellEnd"/>
      <w:r w:rsidR="00CD30DD" w:rsidRPr="00C53B1E">
        <w:t xml:space="preserve"> </w:t>
      </w:r>
      <w:proofErr w:type="spellStart"/>
      <w:r w:rsidR="00CD30DD" w:rsidRPr="00C53B1E">
        <w:t>domain</w:t>
      </w:r>
      <w:proofErr w:type="spellEnd"/>
      <w:r w:rsidR="00CD30DD" w:rsidRPr="00C53B1E">
        <w:t xml:space="preserve"> </w:t>
      </w:r>
      <w:proofErr w:type="spellStart"/>
      <w:r w:rsidR="00CD30DD" w:rsidRPr="00C53B1E">
        <w:t>knowledge</w:t>
      </w:r>
      <w:proofErr w:type="spellEnd"/>
      <w:r w:rsidR="00CD30DD" w:rsidRPr="00C53B1E">
        <w:t xml:space="preserve"> and </w:t>
      </w:r>
      <w:proofErr w:type="spellStart"/>
      <w:r w:rsidR="00CD30DD" w:rsidRPr="00C53B1E">
        <w:t>pattern</w:t>
      </w:r>
      <w:proofErr w:type="spellEnd"/>
      <w:r w:rsidR="00CD30DD" w:rsidRPr="00C53B1E">
        <w:t xml:space="preserve"> </w:t>
      </w:r>
      <w:proofErr w:type="spellStart"/>
      <w:r w:rsidR="00CD30DD" w:rsidRPr="00C53B1E">
        <w:t>recognition</w:t>
      </w:r>
      <w:proofErr w:type="spellEnd"/>
      <w:r w:rsidR="00CD30DD" w:rsidRPr="00C53B1E">
        <w:t xml:space="preserve"> </w:t>
      </w:r>
      <w:proofErr w:type="spellStart"/>
      <w:r w:rsidR="00CD30DD" w:rsidRPr="00C53B1E">
        <w:t>into</w:t>
      </w:r>
      <w:proofErr w:type="spellEnd"/>
      <w:r w:rsidR="00CD30DD" w:rsidRPr="00C53B1E">
        <w:t xml:space="preserve"> a </w:t>
      </w:r>
      <w:proofErr w:type="spellStart"/>
      <w:r w:rsidR="00CD30DD" w:rsidRPr="00C53B1E">
        <w:t>final</w:t>
      </w:r>
      <w:proofErr w:type="spellEnd"/>
      <w:r w:rsidR="00CD30DD" w:rsidRPr="00C53B1E">
        <w:t xml:space="preserve"> </w:t>
      </w:r>
      <w:proofErr w:type="spellStart"/>
      <w:r w:rsidR="00CD30DD" w:rsidRPr="00C53B1E">
        <w:t>form</w:t>
      </w:r>
      <w:proofErr w:type="spellEnd"/>
      <w:r w:rsidR="00CD30DD" w:rsidRPr="00C53B1E">
        <w:t xml:space="preserve"> </w:t>
      </w:r>
      <w:proofErr w:type="spellStart"/>
      <w:r w:rsidR="00CD30DD" w:rsidRPr="00C53B1E">
        <w:t>suitable</w:t>
      </w:r>
      <w:proofErr w:type="spellEnd"/>
      <w:r w:rsidR="00CD30DD" w:rsidRPr="00C53B1E">
        <w:t xml:space="preserve"> </w:t>
      </w:r>
      <w:proofErr w:type="spellStart"/>
      <w:r w:rsidR="00CD30DD" w:rsidRPr="00C53B1E">
        <w:t>for</w:t>
      </w:r>
      <w:proofErr w:type="spellEnd"/>
      <w:r w:rsidR="00CD30DD" w:rsidRPr="00C53B1E">
        <w:t xml:space="preserve"> </w:t>
      </w:r>
      <w:r w:rsidRPr="00C53B1E">
        <w:t>modeling</w:t>
      </w:r>
      <w:r w:rsidR="00CD30DD" w:rsidRPr="00C53B1E">
        <w:t xml:space="preserve">. In </w:t>
      </w:r>
      <w:proofErr w:type="spellStart"/>
      <w:r w:rsidR="00CD30DD" w:rsidRPr="00C53B1E">
        <w:t>this</w:t>
      </w:r>
      <w:proofErr w:type="spellEnd"/>
      <w:r w:rsidR="00CD30DD" w:rsidRPr="00C53B1E">
        <w:t xml:space="preserve"> </w:t>
      </w:r>
      <w:proofErr w:type="spellStart"/>
      <w:r w:rsidR="00CD30DD" w:rsidRPr="00C53B1E">
        <w:t>paper</w:t>
      </w:r>
      <w:proofErr w:type="spellEnd"/>
      <w:r w:rsidR="00CD30DD" w:rsidRPr="00C53B1E">
        <w:t xml:space="preserve">, </w:t>
      </w:r>
      <w:proofErr w:type="spellStart"/>
      <w:r w:rsidR="00CD30DD" w:rsidRPr="00C53B1E">
        <w:t>several</w:t>
      </w:r>
      <w:proofErr w:type="spellEnd"/>
      <w:r w:rsidR="00CD30DD" w:rsidRPr="00C53B1E">
        <w:t xml:space="preserve"> </w:t>
      </w:r>
      <w:proofErr w:type="spellStart"/>
      <w:r w:rsidR="00CD30DD" w:rsidRPr="00C53B1E">
        <w:t>predictive</w:t>
      </w:r>
      <w:proofErr w:type="spellEnd"/>
      <w:r w:rsidR="00CD30DD" w:rsidRPr="00C53B1E">
        <w:t xml:space="preserve"> </w:t>
      </w:r>
      <w:proofErr w:type="spellStart"/>
      <w:r w:rsidR="00CD30DD" w:rsidRPr="00C53B1E">
        <w:t>models</w:t>
      </w:r>
      <w:proofErr w:type="spellEnd"/>
      <w:r w:rsidR="00CD30DD" w:rsidRPr="00C53B1E">
        <w:t xml:space="preserve"> are </w:t>
      </w:r>
      <w:proofErr w:type="spellStart"/>
      <w:r w:rsidR="00CD30DD" w:rsidRPr="00C53B1E">
        <w:t>compared</w:t>
      </w:r>
      <w:proofErr w:type="spellEnd"/>
      <w:r w:rsidR="00CD30DD" w:rsidRPr="00C53B1E">
        <w:t xml:space="preserve">, </w:t>
      </w:r>
      <w:proofErr w:type="spellStart"/>
      <w:r w:rsidR="00CD30DD" w:rsidRPr="00C53B1E">
        <w:t>where</w:t>
      </w:r>
      <w:proofErr w:type="spellEnd"/>
      <w:r w:rsidR="00CD30DD" w:rsidRPr="00C53B1E">
        <w:t xml:space="preserve"> </w:t>
      </w:r>
      <w:proofErr w:type="spellStart"/>
      <w:r w:rsidR="00CD30DD" w:rsidRPr="00C53B1E">
        <w:t>the</w:t>
      </w:r>
      <w:proofErr w:type="spellEnd"/>
      <w:r w:rsidR="00CD30DD" w:rsidRPr="00C53B1E">
        <w:t xml:space="preserve"> </w:t>
      </w:r>
      <w:proofErr w:type="spellStart"/>
      <w:r w:rsidR="00CD30DD" w:rsidRPr="00C53B1E">
        <w:t>quality</w:t>
      </w:r>
      <w:proofErr w:type="spellEnd"/>
      <w:r w:rsidR="00CD30DD" w:rsidRPr="00C53B1E">
        <w:t xml:space="preserve"> of </w:t>
      </w:r>
      <w:proofErr w:type="spellStart"/>
      <w:r w:rsidR="00CD30DD" w:rsidRPr="00C53B1E">
        <w:t>the</w:t>
      </w:r>
      <w:proofErr w:type="spellEnd"/>
      <w:r w:rsidR="00CD30DD" w:rsidRPr="00C53B1E">
        <w:t xml:space="preserve"> </w:t>
      </w:r>
      <w:proofErr w:type="spellStart"/>
      <w:r w:rsidR="00CD30DD" w:rsidRPr="00C53B1E">
        <w:t>predictive</w:t>
      </w:r>
      <w:proofErr w:type="spellEnd"/>
      <w:r w:rsidR="00CD30DD" w:rsidRPr="00C53B1E">
        <w:t xml:space="preserve"> model </w:t>
      </w:r>
      <w:proofErr w:type="spellStart"/>
      <w:r w:rsidR="00CD30DD" w:rsidRPr="00C53B1E">
        <w:t>is</w:t>
      </w:r>
      <w:proofErr w:type="spellEnd"/>
      <w:r w:rsidR="00CD30DD" w:rsidRPr="00C53B1E">
        <w:t xml:space="preserve"> </w:t>
      </w:r>
      <w:proofErr w:type="spellStart"/>
      <w:r w:rsidR="00CD30DD" w:rsidRPr="00C53B1E">
        <w:t>determined</w:t>
      </w:r>
      <w:proofErr w:type="spellEnd"/>
      <w:r w:rsidR="00CD30DD" w:rsidRPr="00C53B1E">
        <w:t xml:space="preserve"> </w:t>
      </w:r>
      <w:proofErr w:type="spellStart"/>
      <w:r w:rsidR="00CD30DD" w:rsidRPr="00C53B1E">
        <w:t>using</w:t>
      </w:r>
      <w:proofErr w:type="spellEnd"/>
      <w:r w:rsidR="00CD30DD" w:rsidRPr="00C53B1E">
        <w:t xml:space="preserve"> </w:t>
      </w:r>
      <w:proofErr w:type="spellStart"/>
      <w:r w:rsidR="00CD30DD" w:rsidRPr="00C53B1E">
        <w:t>evaluation</w:t>
      </w:r>
      <w:proofErr w:type="spellEnd"/>
      <w:r w:rsidR="00CD30DD" w:rsidRPr="00C53B1E">
        <w:t xml:space="preserve"> </w:t>
      </w:r>
      <w:proofErr w:type="spellStart"/>
      <w:r w:rsidR="00CD30DD" w:rsidRPr="00C53B1E">
        <w:t>metrics</w:t>
      </w:r>
      <w:proofErr w:type="spellEnd"/>
      <w:r w:rsidR="00CD30DD" w:rsidRPr="00C53B1E">
        <w:t xml:space="preserve">. </w:t>
      </w:r>
    </w:p>
    <w:p w14:paraId="1DF9E0A9" w14:textId="29689107" w:rsidR="005F5737" w:rsidRPr="00C53B1E" w:rsidRDefault="00CD30DD" w:rsidP="00CD30DD">
      <w:proofErr w:type="spellStart"/>
      <w:r w:rsidRPr="00C53B1E">
        <w:rPr>
          <w:b/>
          <w:bCs/>
        </w:rPr>
        <w:t>Keywords</w:t>
      </w:r>
      <w:proofErr w:type="spellEnd"/>
      <w:r w:rsidRPr="00C53B1E">
        <w:rPr>
          <w:b/>
          <w:bCs/>
        </w:rPr>
        <w:t>:</w:t>
      </w:r>
      <w:r w:rsidRPr="00C53B1E">
        <w:t xml:space="preserve"> </w:t>
      </w:r>
      <w:proofErr w:type="spellStart"/>
      <w:r w:rsidRPr="00C53B1E">
        <w:t>predictive</w:t>
      </w:r>
      <w:proofErr w:type="spellEnd"/>
      <w:r w:rsidRPr="00C53B1E">
        <w:t xml:space="preserve"> model, </w:t>
      </w:r>
      <w:proofErr w:type="spellStart"/>
      <w:r w:rsidR="00456054" w:rsidRPr="00C53B1E">
        <w:t>loan</w:t>
      </w:r>
      <w:proofErr w:type="spellEnd"/>
      <w:r w:rsidRPr="00C53B1E">
        <w:t xml:space="preserve"> </w:t>
      </w:r>
      <w:proofErr w:type="spellStart"/>
      <w:r w:rsidRPr="00C53B1E">
        <w:t>fraud</w:t>
      </w:r>
      <w:proofErr w:type="spellEnd"/>
      <w:r w:rsidRPr="00C53B1E">
        <w:t xml:space="preserve">, </w:t>
      </w:r>
      <w:proofErr w:type="spellStart"/>
      <w:r w:rsidRPr="00C53B1E">
        <w:t>data</w:t>
      </w:r>
      <w:proofErr w:type="spellEnd"/>
      <w:r w:rsidRPr="00C53B1E">
        <w:t xml:space="preserve"> </w:t>
      </w:r>
      <w:proofErr w:type="spellStart"/>
      <w:r w:rsidRPr="00C53B1E">
        <w:t>analytics</w:t>
      </w:r>
      <w:proofErr w:type="spellEnd"/>
      <w:r w:rsidR="00237144" w:rsidRPr="00C53B1E">
        <w:t xml:space="preserve">, </w:t>
      </w:r>
      <w:proofErr w:type="spellStart"/>
      <w:r w:rsidR="00237144" w:rsidRPr="00C53B1E">
        <w:t>fraud</w:t>
      </w:r>
      <w:proofErr w:type="spellEnd"/>
      <w:r w:rsidR="00237144" w:rsidRPr="00C53B1E">
        <w:t xml:space="preserve"> </w:t>
      </w:r>
      <w:proofErr w:type="spellStart"/>
      <w:r w:rsidR="00237144" w:rsidRPr="00C53B1E">
        <w:t>detection</w:t>
      </w:r>
      <w:proofErr w:type="spellEnd"/>
    </w:p>
    <w:p w14:paraId="162C7F73" w14:textId="7761F178" w:rsidR="00226230" w:rsidRPr="00C53B1E" w:rsidRDefault="005F5737">
      <w:pPr>
        <w:spacing w:before="0" w:line="240" w:lineRule="auto"/>
        <w:jc w:val="left"/>
      </w:pPr>
      <w:r w:rsidRPr="00C53B1E">
        <w:br w:type="page"/>
      </w:r>
    </w:p>
    <w:p w14:paraId="44222044" w14:textId="77777777" w:rsidR="00D06527" w:rsidRPr="00C53B1E" w:rsidRDefault="00D06527" w:rsidP="007E6346">
      <w:pPr>
        <w:pStyle w:val="Titulnstranynadpisy"/>
        <w:rPr>
          <w:szCs w:val="34"/>
        </w:rPr>
      </w:pPr>
      <w:r w:rsidRPr="00C53B1E">
        <w:rPr>
          <w:szCs w:val="34"/>
        </w:rPr>
        <w:lastRenderedPageBreak/>
        <w:t>Obsah</w:t>
      </w:r>
    </w:p>
    <w:p w14:paraId="1E837616" w14:textId="1A31FDFC" w:rsidR="006071CC" w:rsidRPr="00C53B1E" w:rsidRDefault="00D06527">
      <w:pPr>
        <w:pStyle w:val="TOC1"/>
        <w:rPr>
          <w:rFonts w:asciiTheme="minorHAnsi" w:eastAsiaTheme="minorEastAsia" w:hAnsiTheme="minorHAnsi" w:cstheme="minorBidi"/>
          <w:bCs w:val="0"/>
          <w:noProof w:val="0"/>
          <w:kern w:val="2"/>
          <w:sz w:val="24"/>
          <w14:ligatures w14:val="standardContextual"/>
        </w:rPr>
      </w:pPr>
      <w:r w:rsidRPr="00C53B1E">
        <w:rPr>
          <w:noProof w:val="0"/>
        </w:rPr>
        <w:fldChar w:fldCharType="begin"/>
      </w:r>
      <w:r w:rsidRPr="00C53B1E">
        <w:rPr>
          <w:noProof w:val="0"/>
        </w:rPr>
        <w:instrText xml:space="preserve"> TOC \o "1-4" \h \z \u </w:instrText>
      </w:r>
      <w:r w:rsidRPr="00C53B1E">
        <w:rPr>
          <w:noProof w:val="0"/>
        </w:rPr>
        <w:fldChar w:fldCharType="separate"/>
      </w:r>
      <w:hyperlink w:anchor="_Toc164955269" w:history="1">
        <w:r w:rsidR="006071CC" w:rsidRPr="00C53B1E">
          <w:rPr>
            <w:rStyle w:val="Hyperlink"/>
            <w:noProof w:val="0"/>
          </w:rPr>
          <w:t>Úvod</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_Toc164955269 \h </w:instrText>
        </w:r>
        <w:r w:rsidR="006071CC" w:rsidRPr="00C53B1E">
          <w:rPr>
            <w:noProof w:val="0"/>
            <w:webHidden/>
          </w:rPr>
        </w:r>
        <w:r w:rsidR="006071CC" w:rsidRPr="00C53B1E">
          <w:rPr>
            <w:noProof w:val="0"/>
            <w:webHidden/>
          </w:rPr>
          <w:fldChar w:fldCharType="separate"/>
        </w:r>
        <w:r w:rsidR="00E07521">
          <w:rPr>
            <w:webHidden/>
          </w:rPr>
          <w:t>12</w:t>
        </w:r>
        <w:r w:rsidR="006071CC" w:rsidRPr="00C53B1E">
          <w:rPr>
            <w:noProof w:val="0"/>
            <w:webHidden/>
          </w:rPr>
          <w:fldChar w:fldCharType="end"/>
        </w:r>
      </w:hyperlink>
    </w:p>
    <w:p w14:paraId="3455DEF8" w14:textId="3E567B52"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270" w:history="1">
        <w:r w:rsidR="006071CC" w:rsidRPr="00C53B1E">
          <w:rPr>
            <w:rStyle w:val="Hyperlink"/>
            <w:noProof w:val="0"/>
          </w:rPr>
          <w:t>1</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Analýza súčasného stavu</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_Toc164955270 \h </w:instrText>
        </w:r>
        <w:r w:rsidR="006071CC" w:rsidRPr="00C53B1E">
          <w:rPr>
            <w:noProof w:val="0"/>
            <w:webHidden/>
          </w:rPr>
        </w:r>
        <w:r w:rsidR="006071CC" w:rsidRPr="00C53B1E">
          <w:rPr>
            <w:noProof w:val="0"/>
            <w:webHidden/>
          </w:rPr>
          <w:fldChar w:fldCharType="separate"/>
        </w:r>
        <w:r w:rsidR="00E07521">
          <w:rPr>
            <w:webHidden/>
          </w:rPr>
          <w:t>14</w:t>
        </w:r>
        <w:r w:rsidR="006071CC" w:rsidRPr="00C53B1E">
          <w:rPr>
            <w:noProof w:val="0"/>
            <w:webHidden/>
          </w:rPr>
          <w:fldChar w:fldCharType="end"/>
        </w:r>
      </w:hyperlink>
    </w:p>
    <w:p w14:paraId="5D5793AD" w14:textId="3C2E932E"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1" w:history="1">
        <w:r w:rsidR="006071CC" w:rsidRPr="00C53B1E">
          <w:rPr>
            <w:rStyle w:val="Hyperlink"/>
            <w:noProof w:val="0"/>
          </w:rPr>
          <w:t>1.1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Cieľ úveru a rozdelenie úverov podľa zaistenia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_Toc164955271 \h </w:instrText>
        </w:r>
        <w:r w:rsidR="006071CC" w:rsidRPr="00C53B1E">
          <w:rPr>
            <w:noProof w:val="0"/>
            <w:webHidden/>
          </w:rPr>
        </w:r>
        <w:r w:rsidR="006071CC" w:rsidRPr="00C53B1E">
          <w:rPr>
            <w:noProof w:val="0"/>
            <w:webHidden/>
          </w:rPr>
          <w:fldChar w:fldCharType="separate"/>
        </w:r>
        <w:r w:rsidR="00E07521">
          <w:rPr>
            <w:webHidden/>
          </w:rPr>
          <w:t>14</w:t>
        </w:r>
        <w:r w:rsidR="006071CC" w:rsidRPr="00C53B1E">
          <w:rPr>
            <w:noProof w:val="0"/>
            <w:webHidden/>
          </w:rPr>
          <w:fldChar w:fldCharType="end"/>
        </w:r>
      </w:hyperlink>
    </w:p>
    <w:p w14:paraId="03C94DE9" w14:textId="303B5CA7"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2" w:history="1">
        <w:r w:rsidR="006071CC" w:rsidRPr="00C53B1E">
          <w:rPr>
            <w:rStyle w:val="Hyperlink"/>
            <w:noProof w:val="0"/>
          </w:rPr>
          <w:t>1.2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Globálny trh a finančné straty na podvodoch</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_Toc164955272 \h </w:instrText>
        </w:r>
        <w:r w:rsidR="006071CC" w:rsidRPr="00C53B1E">
          <w:rPr>
            <w:noProof w:val="0"/>
            <w:webHidden/>
          </w:rPr>
        </w:r>
        <w:r w:rsidR="006071CC" w:rsidRPr="00C53B1E">
          <w:rPr>
            <w:noProof w:val="0"/>
            <w:webHidden/>
          </w:rPr>
          <w:fldChar w:fldCharType="separate"/>
        </w:r>
        <w:r w:rsidR="00E07521">
          <w:rPr>
            <w:webHidden/>
          </w:rPr>
          <w:t>14</w:t>
        </w:r>
        <w:r w:rsidR="006071CC" w:rsidRPr="00C53B1E">
          <w:rPr>
            <w:noProof w:val="0"/>
            <w:webHidden/>
          </w:rPr>
          <w:fldChar w:fldCharType="end"/>
        </w:r>
      </w:hyperlink>
    </w:p>
    <w:p w14:paraId="5CBE92FF" w14:textId="6C81AAB5"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3" w:history="1">
        <w:r w:rsidR="006071CC" w:rsidRPr="00C53B1E">
          <w:rPr>
            <w:rStyle w:val="Hyperlink"/>
            <w:noProof w:val="0"/>
          </w:rPr>
          <w:t>1.3</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Modi operandi podvodníkov</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_Toc164955273 \h </w:instrText>
        </w:r>
        <w:r w:rsidR="006071CC" w:rsidRPr="00C53B1E">
          <w:rPr>
            <w:noProof w:val="0"/>
            <w:webHidden/>
          </w:rPr>
        </w:r>
        <w:r w:rsidR="006071CC" w:rsidRPr="00C53B1E">
          <w:rPr>
            <w:noProof w:val="0"/>
            <w:webHidden/>
          </w:rPr>
          <w:fldChar w:fldCharType="separate"/>
        </w:r>
        <w:r w:rsidR="00E07521">
          <w:rPr>
            <w:webHidden/>
          </w:rPr>
          <w:t>15</w:t>
        </w:r>
        <w:r w:rsidR="006071CC" w:rsidRPr="00C53B1E">
          <w:rPr>
            <w:noProof w:val="0"/>
            <w:webHidden/>
          </w:rPr>
          <w:fldChar w:fldCharType="end"/>
        </w:r>
      </w:hyperlink>
    </w:p>
    <w:p w14:paraId="161A390D" w14:textId="2CC3E760"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4" w:history="1">
        <w:r w:rsidR="006071CC" w:rsidRPr="00C53B1E">
          <w:rPr>
            <w:rStyle w:val="Hyperlink"/>
            <w:noProof w:val="0"/>
          </w:rPr>
          <w:t>1.4</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Podvodné úverové žiadosti</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_Toc164955274 \h </w:instrText>
        </w:r>
        <w:r w:rsidR="006071CC" w:rsidRPr="00C53B1E">
          <w:rPr>
            <w:noProof w:val="0"/>
            <w:webHidden/>
          </w:rPr>
        </w:r>
        <w:r w:rsidR="006071CC" w:rsidRPr="00C53B1E">
          <w:rPr>
            <w:noProof w:val="0"/>
            <w:webHidden/>
          </w:rPr>
          <w:fldChar w:fldCharType="separate"/>
        </w:r>
        <w:r w:rsidR="00E07521">
          <w:rPr>
            <w:webHidden/>
          </w:rPr>
          <w:t>16</w:t>
        </w:r>
        <w:r w:rsidR="006071CC" w:rsidRPr="00C53B1E">
          <w:rPr>
            <w:noProof w:val="0"/>
            <w:webHidden/>
          </w:rPr>
          <w:fldChar w:fldCharType="end"/>
        </w:r>
      </w:hyperlink>
    </w:p>
    <w:p w14:paraId="070B573B" w14:textId="1FE3028F"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5" w:history="1">
        <w:r w:rsidR="006071CC" w:rsidRPr="00C53B1E">
          <w:rPr>
            <w:rStyle w:val="Hyperlink"/>
            <w:noProof w:val="0"/>
          </w:rPr>
          <w:t>1.5</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Ochrana proti podvodmi</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_Toc164955275 \h </w:instrText>
        </w:r>
        <w:r w:rsidR="006071CC" w:rsidRPr="00C53B1E">
          <w:rPr>
            <w:noProof w:val="0"/>
            <w:webHidden/>
          </w:rPr>
        </w:r>
        <w:r w:rsidR="006071CC" w:rsidRPr="00C53B1E">
          <w:rPr>
            <w:noProof w:val="0"/>
            <w:webHidden/>
          </w:rPr>
          <w:fldChar w:fldCharType="separate"/>
        </w:r>
        <w:r w:rsidR="00E07521">
          <w:rPr>
            <w:webHidden/>
          </w:rPr>
          <w:t>16</w:t>
        </w:r>
        <w:r w:rsidR="006071CC" w:rsidRPr="00C53B1E">
          <w:rPr>
            <w:noProof w:val="0"/>
            <w:webHidden/>
          </w:rPr>
          <w:fldChar w:fldCharType="end"/>
        </w:r>
      </w:hyperlink>
    </w:p>
    <w:p w14:paraId="591E2C0D" w14:textId="2A10D463"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76" w:history="1">
        <w:r w:rsidR="006071CC" w:rsidRPr="00C53B1E">
          <w:rPr>
            <w:rStyle w:val="Hyperlink"/>
            <w:noProof w:val="0"/>
          </w:rPr>
          <w:t>1.6</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Strojové učenie</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_Toc164955276 \h </w:instrText>
        </w:r>
        <w:r w:rsidR="006071CC" w:rsidRPr="00C53B1E">
          <w:rPr>
            <w:noProof w:val="0"/>
            <w:webHidden/>
          </w:rPr>
        </w:r>
        <w:r w:rsidR="006071CC" w:rsidRPr="00C53B1E">
          <w:rPr>
            <w:noProof w:val="0"/>
            <w:webHidden/>
          </w:rPr>
          <w:fldChar w:fldCharType="separate"/>
        </w:r>
        <w:r w:rsidR="00E07521">
          <w:rPr>
            <w:webHidden/>
          </w:rPr>
          <w:t>17</w:t>
        </w:r>
        <w:r w:rsidR="006071CC" w:rsidRPr="00C53B1E">
          <w:rPr>
            <w:noProof w:val="0"/>
            <w:webHidden/>
          </w:rPr>
          <w:fldChar w:fldCharType="end"/>
        </w:r>
      </w:hyperlink>
    </w:p>
    <w:p w14:paraId="758CE2B5" w14:textId="2F08C1DB"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77" w:history="1">
        <w:r w:rsidR="006071CC" w:rsidRPr="00C53B1E">
          <w:rPr>
            <w:rStyle w:val="Hyperlink"/>
            <w:noProof w:val="0"/>
          </w:rPr>
          <w:t>1.6.1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Výhody a Nevýhody strojového učenia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_Toc164955277 \h </w:instrText>
        </w:r>
        <w:r w:rsidR="006071CC" w:rsidRPr="00C53B1E">
          <w:rPr>
            <w:noProof w:val="0"/>
            <w:webHidden/>
          </w:rPr>
        </w:r>
        <w:r w:rsidR="006071CC" w:rsidRPr="00C53B1E">
          <w:rPr>
            <w:noProof w:val="0"/>
            <w:webHidden/>
          </w:rPr>
          <w:fldChar w:fldCharType="separate"/>
        </w:r>
        <w:r w:rsidR="00E07521">
          <w:rPr>
            <w:webHidden/>
          </w:rPr>
          <w:t>17</w:t>
        </w:r>
        <w:r w:rsidR="006071CC" w:rsidRPr="00C53B1E">
          <w:rPr>
            <w:noProof w:val="0"/>
            <w:webHidden/>
          </w:rPr>
          <w:fldChar w:fldCharType="end"/>
        </w:r>
      </w:hyperlink>
    </w:p>
    <w:p w14:paraId="38E240DA" w14:textId="230A9E68"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78" w:history="1">
        <w:r w:rsidR="006071CC" w:rsidRPr="00C53B1E">
          <w:rPr>
            <w:rStyle w:val="Hyperlink"/>
            <w:noProof w:val="0"/>
          </w:rPr>
          <w:t>1.6.2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Výskum zameraný na aplikovanie strojového učenia na detekciu podvodov</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_Toc164955278 \h </w:instrText>
        </w:r>
        <w:r w:rsidR="006071CC" w:rsidRPr="00C53B1E">
          <w:rPr>
            <w:noProof w:val="0"/>
            <w:webHidden/>
          </w:rPr>
        </w:r>
        <w:r w:rsidR="006071CC" w:rsidRPr="00C53B1E">
          <w:rPr>
            <w:noProof w:val="0"/>
            <w:webHidden/>
          </w:rPr>
          <w:fldChar w:fldCharType="separate"/>
        </w:r>
        <w:r w:rsidR="00E07521">
          <w:rPr>
            <w:webHidden/>
          </w:rPr>
          <w:t>18</w:t>
        </w:r>
        <w:r w:rsidR="006071CC" w:rsidRPr="00C53B1E">
          <w:rPr>
            <w:noProof w:val="0"/>
            <w:webHidden/>
          </w:rPr>
          <w:fldChar w:fldCharType="end"/>
        </w:r>
      </w:hyperlink>
    </w:p>
    <w:p w14:paraId="5ADEB1DA" w14:textId="630CCA33"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279" w:history="1">
        <w:r w:rsidR="006071CC" w:rsidRPr="00C53B1E">
          <w:rPr>
            <w:rStyle w:val="Hyperlink"/>
            <w:noProof w:val="0"/>
          </w:rPr>
          <w:t>2</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Peer-to-Peer (P2P) platformy</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_Toc164955279 \h </w:instrText>
        </w:r>
        <w:r w:rsidR="006071CC" w:rsidRPr="00C53B1E">
          <w:rPr>
            <w:noProof w:val="0"/>
            <w:webHidden/>
          </w:rPr>
        </w:r>
        <w:r w:rsidR="006071CC" w:rsidRPr="00C53B1E">
          <w:rPr>
            <w:noProof w:val="0"/>
            <w:webHidden/>
          </w:rPr>
          <w:fldChar w:fldCharType="separate"/>
        </w:r>
        <w:r w:rsidR="00E07521">
          <w:rPr>
            <w:webHidden/>
          </w:rPr>
          <w:t>21</w:t>
        </w:r>
        <w:r w:rsidR="006071CC" w:rsidRPr="00C53B1E">
          <w:rPr>
            <w:noProof w:val="0"/>
            <w:webHidden/>
          </w:rPr>
          <w:fldChar w:fldCharType="end"/>
        </w:r>
      </w:hyperlink>
    </w:p>
    <w:p w14:paraId="2C59DD0D" w14:textId="6A057574"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80" w:history="1">
        <w:r w:rsidR="006071CC" w:rsidRPr="00C53B1E">
          <w:rPr>
            <w:rStyle w:val="Hyperlink"/>
            <w:noProof w:val="0"/>
          </w:rPr>
          <w:t>2.1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Výhody P2P a Nevýhody P2P</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_Toc164955280 \h </w:instrText>
        </w:r>
        <w:r w:rsidR="006071CC" w:rsidRPr="00C53B1E">
          <w:rPr>
            <w:noProof w:val="0"/>
            <w:webHidden/>
          </w:rPr>
        </w:r>
        <w:r w:rsidR="006071CC" w:rsidRPr="00C53B1E">
          <w:rPr>
            <w:noProof w:val="0"/>
            <w:webHidden/>
          </w:rPr>
          <w:fldChar w:fldCharType="separate"/>
        </w:r>
        <w:r w:rsidR="00E07521">
          <w:rPr>
            <w:webHidden/>
          </w:rPr>
          <w:t>22</w:t>
        </w:r>
        <w:r w:rsidR="006071CC" w:rsidRPr="00C53B1E">
          <w:rPr>
            <w:noProof w:val="0"/>
            <w:webHidden/>
          </w:rPr>
          <w:fldChar w:fldCharType="end"/>
        </w:r>
      </w:hyperlink>
    </w:p>
    <w:p w14:paraId="0E8201EF" w14:textId="06D28A3C"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81" w:history="1">
        <w:r w:rsidR="006071CC" w:rsidRPr="00C53B1E">
          <w:rPr>
            <w:rStyle w:val="Hyperlink"/>
            <w:noProof w:val="0"/>
          </w:rPr>
          <w:t>2.2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Aplikovanie strojového učenia na peer-to-peer úvery</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_Toc164955281 \h </w:instrText>
        </w:r>
        <w:r w:rsidR="006071CC" w:rsidRPr="00C53B1E">
          <w:rPr>
            <w:noProof w:val="0"/>
            <w:webHidden/>
          </w:rPr>
        </w:r>
        <w:r w:rsidR="006071CC" w:rsidRPr="00C53B1E">
          <w:rPr>
            <w:noProof w:val="0"/>
            <w:webHidden/>
          </w:rPr>
          <w:fldChar w:fldCharType="separate"/>
        </w:r>
        <w:r w:rsidR="00E07521">
          <w:rPr>
            <w:webHidden/>
          </w:rPr>
          <w:t>23</w:t>
        </w:r>
        <w:r w:rsidR="006071CC" w:rsidRPr="00C53B1E">
          <w:rPr>
            <w:noProof w:val="0"/>
            <w:webHidden/>
          </w:rPr>
          <w:fldChar w:fldCharType="end"/>
        </w:r>
      </w:hyperlink>
    </w:p>
    <w:p w14:paraId="2C90E8DF" w14:textId="6924907B"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82" w:history="1">
        <w:r w:rsidR="006071CC" w:rsidRPr="00C53B1E">
          <w:rPr>
            <w:rStyle w:val="Hyperlink"/>
            <w:noProof w:val="0"/>
          </w:rPr>
          <w:t>2.3</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P2P platformy vo svete a na Slovensku</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_Toc164955282 \h </w:instrText>
        </w:r>
        <w:r w:rsidR="006071CC" w:rsidRPr="00C53B1E">
          <w:rPr>
            <w:noProof w:val="0"/>
            <w:webHidden/>
          </w:rPr>
        </w:r>
        <w:r w:rsidR="006071CC" w:rsidRPr="00C53B1E">
          <w:rPr>
            <w:noProof w:val="0"/>
            <w:webHidden/>
          </w:rPr>
          <w:fldChar w:fldCharType="separate"/>
        </w:r>
        <w:r w:rsidR="00E07521">
          <w:rPr>
            <w:webHidden/>
          </w:rPr>
          <w:t>24</w:t>
        </w:r>
        <w:r w:rsidR="006071CC" w:rsidRPr="00C53B1E">
          <w:rPr>
            <w:noProof w:val="0"/>
            <w:webHidden/>
          </w:rPr>
          <w:fldChar w:fldCharType="end"/>
        </w:r>
      </w:hyperlink>
    </w:p>
    <w:p w14:paraId="4E426B95" w14:textId="1B63229B"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283" w:history="1">
        <w:r w:rsidR="006071CC" w:rsidRPr="00C53B1E">
          <w:rPr>
            <w:rStyle w:val="Hyperlink"/>
            <w:noProof w:val="0"/>
          </w:rPr>
          <w:t>3</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Predstavenie dát a vývojového prostredia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_Toc164955283 \h </w:instrText>
        </w:r>
        <w:r w:rsidR="006071CC" w:rsidRPr="00C53B1E">
          <w:rPr>
            <w:noProof w:val="0"/>
            <w:webHidden/>
          </w:rPr>
        </w:r>
        <w:r w:rsidR="006071CC" w:rsidRPr="00C53B1E">
          <w:rPr>
            <w:noProof w:val="0"/>
            <w:webHidden/>
          </w:rPr>
          <w:fldChar w:fldCharType="separate"/>
        </w:r>
        <w:r w:rsidR="00E07521">
          <w:rPr>
            <w:webHidden/>
          </w:rPr>
          <w:t>25</w:t>
        </w:r>
        <w:r w:rsidR="006071CC" w:rsidRPr="00C53B1E">
          <w:rPr>
            <w:noProof w:val="0"/>
            <w:webHidden/>
          </w:rPr>
          <w:fldChar w:fldCharType="end"/>
        </w:r>
      </w:hyperlink>
    </w:p>
    <w:p w14:paraId="65261249" w14:textId="5D66A3E5"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84" w:history="1">
        <w:r w:rsidR="006071CC" w:rsidRPr="00C53B1E">
          <w:rPr>
            <w:rStyle w:val="Hyperlink"/>
            <w:noProof w:val="0"/>
          </w:rPr>
          <w:t>3.1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Predstavenie dát a spoločnosť Bondora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_Toc164955284 \h </w:instrText>
        </w:r>
        <w:r w:rsidR="006071CC" w:rsidRPr="00C53B1E">
          <w:rPr>
            <w:noProof w:val="0"/>
            <w:webHidden/>
          </w:rPr>
        </w:r>
        <w:r w:rsidR="006071CC" w:rsidRPr="00C53B1E">
          <w:rPr>
            <w:noProof w:val="0"/>
            <w:webHidden/>
          </w:rPr>
          <w:fldChar w:fldCharType="separate"/>
        </w:r>
        <w:r w:rsidR="00E07521">
          <w:rPr>
            <w:webHidden/>
          </w:rPr>
          <w:t>25</w:t>
        </w:r>
        <w:r w:rsidR="006071CC" w:rsidRPr="00C53B1E">
          <w:rPr>
            <w:noProof w:val="0"/>
            <w:webHidden/>
          </w:rPr>
          <w:fldChar w:fldCharType="end"/>
        </w:r>
      </w:hyperlink>
    </w:p>
    <w:p w14:paraId="00986E96" w14:textId="35C74FD6"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85" w:history="1">
        <w:r w:rsidR="006071CC" w:rsidRPr="00C53B1E">
          <w:rPr>
            <w:rStyle w:val="Hyperlink"/>
            <w:noProof w:val="0"/>
          </w:rPr>
          <w:t>3.2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Vývojové prostredie</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_Toc164955285 \h </w:instrText>
        </w:r>
        <w:r w:rsidR="006071CC" w:rsidRPr="00C53B1E">
          <w:rPr>
            <w:noProof w:val="0"/>
            <w:webHidden/>
          </w:rPr>
        </w:r>
        <w:r w:rsidR="006071CC" w:rsidRPr="00C53B1E">
          <w:rPr>
            <w:noProof w:val="0"/>
            <w:webHidden/>
          </w:rPr>
          <w:fldChar w:fldCharType="separate"/>
        </w:r>
        <w:r w:rsidR="00E07521">
          <w:rPr>
            <w:webHidden/>
          </w:rPr>
          <w:t>26</w:t>
        </w:r>
        <w:r w:rsidR="006071CC" w:rsidRPr="00C53B1E">
          <w:rPr>
            <w:noProof w:val="0"/>
            <w:webHidden/>
          </w:rPr>
          <w:fldChar w:fldCharType="end"/>
        </w:r>
      </w:hyperlink>
    </w:p>
    <w:p w14:paraId="72D731D4" w14:textId="73AB1CDE"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86" w:history="1">
        <w:r w:rsidR="006071CC" w:rsidRPr="00C53B1E">
          <w:rPr>
            <w:rStyle w:val="Hyperlink"/>
            <w:noProof w:val="0"/>
          </w:rPr>
          <w:t>3.2.1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Python</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_Toc164955286 \h </w:instrText>
        </w:r>
        <w:r w:rsidR="006071CC" w:rsidRPr="00C53B1E">
          <w:rPr>
            <w:noProof w:val="0"/>
            <w:webHidden/>
          </w:rPr>
        </w:r>
        <w:r w:rsidR="006071CC" w:rsidRPr="00C53B1E">
          <w:rPr>
            <w:noProof w:val="0"/>
            <w:webHidden/>
          </w:rPr>
          <w:fldChar w:fldCharType="separate"/>
        </w:r>
        <w:r w:rsidR="00E07521">
          <w:rPr>
            <w:webHidden/>
          </w:rPr>
          <w:t>26</w:t>
        </w:r>
        <w:r w:rsidR="006071CC" w:rsidRPr="00C53B1E">
          <w:rPr>
            <w:noProof w:val="0"/>
            <w:webHidden/>
          </w:rPr>
          <w:fldChar w:fldCharType="end"/>
        </w:r>
      </w:hyperlink>
    </w:p>
    <w:p w14:paraId="449F7AD7" w14:textId="631061D1"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87" w:history="1">
        <w:r w:rsidR="006071CC" w:rsidRPr="00C53B1E">
          <w:rPr>
            <w:rStyle w:val="Hyperlink"/>
            <w:noProof w:val="0"/>
          </w:rPr>
          <w:t>3.2.2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Miniconda a Conda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_Toc164955287 \h </w:instrText>
        </w:r>
        <w:r w:rsidR="006071CC" w:rsidRPr="00C53B1E">
          <w:rPr>
            <w:noProof w:val="0"/>
            <w:webHidden/>
          </w:rPr>
        </w:r>
        <w:r w:rsidR="006071CC" w:rsidRPr="00C53B1E">
          <w:rPr>
            <w:noProof w:val="0"/>
            <w:webHidden/>
          </w:rPr>
          <w:fldChar w:fldCharType="separate"/>
        </w:r>
        <w:r w:rsidR="00E07521">
          <w:rPr>
            <w:webHidden/>
          </w:rPr>
          <w:t>26</w:t>
        </w:r>
        <w:r w:rsidR="006071CC" w:rsidRPr="00C53B1E">
          <w:rPr>
            <w:noProof w:val="0"/>
            <w:webHidden/>
          </w:rPr>
          <w:fldChar w:fldCharType="end"/>
        </w:r>
      </w:hyperlink>
    </w:p>
    <w:p w14:paraId="353873FB" w14:textId="4C6C1B30"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88" w:history="1">
        <w:r w:rsidR="006071CC" w:rsidRPr="00C53B1E">
          <w:rPr>
            <w:rStyle w:val="Hyperlink"/>
            <w:noProof w:val="0"/>
          </w:rPr>
          <w:t>3.2.3</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Numpy a Pandas a Pyarrow</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_Toc164955288 \h </w:instrText>
        </w:r>
        <w:r w:rsidR="006071CC" w:rsidRPr="00C53B1E">
          <w:rPr>
            <w:noProof w:val="0"/>
            <w:webHidden/>
          </w:rPr>
        </w:r>
        <w:r w:rsidR="006071CC" w:rsidRPr="00C53B1E">
          <w:rPr>
            <w:noProof w:val="0"/>
            <w:webHidden/>
          </w:rPr>
          <w:fldChar w:fldCharType="separate"/>
        </w:r>
        <w:r w:rsidR="00E07521">
          <w:rPr>
            <w:webHidden/>
          </w:rPr>
          <w:t>27</w:t>
        </w:r>
        <w:r w:rsidR="006071CC" w:rsidRPr="00C53B1E">
          <w:rPr>
            <w:noProof w:val="0"/>
            <w:webHidden/>
          </w:rPr>
          <w:fldChar w:fldCharType="end"/>
        </w:r>
      </w:hyperlink>
    </w:p>
    <w:p w14:paraId="51C630E9" w14:textId="5F5ED825"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89" w:history="1">
        <w:r w:rsidR="006071CC" w:rsidRPr="00C53B1E">
          <w:rPr>
            <w:rStyle w:val="Hyperlink"/>
            <w:noProof w:val="0"/>
          </w:rPr>
          <w:t>3.2.4</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Matplotlib a Seaborn</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_Toc164955289 \h </w:instrText>
        </w:r>
        <w:r w:rsidR="006071CC" w:rsidRPr="00C53B1E">
          <w:rPr>
            <w:noProof w:val="0"/>
            <w:webHidden/>
          </w:rPr>
        </w:r>
        <w:r w:rsidR="006071CC" w:rsidRPr="00C53B1E">
          <w:rPr>
            <w:noProof w:val="0"/>
            <w:webHidden/>
          </w:rPr>
          <w:fldChar w:fldCharType="separate"/>
        </w:r>
        <w:r w:rsidR="00E07521">
          <w:rPr>
            <w:webHidden/>
          </w:rPr>
          <w:t>27</w:t>
        </w:r>
        <w:r w:rsidR="006071CC" w:rsidRPr="00C53B1E">
          <w:rPr>
            <w:noProof w:val="0"/>
            <w:webHidden/>
          </w:rPr>
          <w:fldChar w:fldCharType="end"/>
        </w:r>
      </w:hyperlink>
    </w:p>
    <w:p w14:paraId="3B4F347C" w14:textId="3F908CD5"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90" w:history="1">
        <w:r w:rsidR="006071CC" w:rsidRPr="00C53B1E">
          <w:rPr>
            <w:rStyle w:val="Hyperlink"/>
            <w:noProof w:val="0"/>
          </w:rPr>
          <w:t>3.2.5</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Scikit-learn a Jupyter Notebook</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_Toc164955290 \h </w:instrText>
        </w:r>
        <w:r w:rsidR="006071CC" w:rsidRPr="00C53B1E">
          <w:rPr>
            <w:noProof w:val="0"/>
            <w:webHidden/>
          </w:rPr>
        </w:r>
        <w:r w:rsidR="006071CC" w:rsidRPr="00C53B1E">
          <w:rPr>
            <w:noProof w:val="0"/>
            <w:webHidden/>
          </w:rPr>
          <w:fldChar w:fldCharType="separate"/>
        </w:r>
        <w:r w:rsidR="00E07521">
          <w:rPr>
            <w:webHidden/>
          </w:rPr>
          <w:t>27</w:t>
        </w:r>
        <w:r w:rsidR="006071CC" w:rsidRPr="00C53B1E">
          <w:rPr>
            <w:noProof w:val="0"/>
            <w:webHidden/>
          </w:rPr>
          <w:fldChar w:fldCharType="end"/>
        </w:r>
      </w:hyperlink>
    </w:p>
    <w:p w14:paraId="689D4AB7" w14:textId="306B75CE"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291" w:history="1">
        <w:r w:rsidR="006071CC" w:rsidRPr="00C53B1E">
          <w:rPr>
            <w:rStyle w:val="Hyperlink"/>
            <w:noProof w:val="0"/>
          </w:rPr>
          <w:t>4</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Návrh a Spracovanie dát</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_Toc164955291 \h </w:instrText>
        </w:r>
        <w:r w:rsidR="006071CC" w:rsidRPr="00C53B1E">
          <w:rPr>
            <w:noProof w:val="0"/>
            <w:webHidden/>
          </w:rPr>
        </w:r>
        <w:r w:rsidR="006071CC" w:rsidRPr="00C53B1E">
          <w:rPr>
            <w:noProof w:val="0"/>
            <w:webHidden/>
          </w:rPr>
          <w:fldChar w:fldCharType="separate"/>
        </w:r>
        <w:r w:rsidR="00E07521">
          <w:rPr>
            <w:webHidden/>
          </w:rPr>
          <w:t>28</w:t>
        </w:r>
        <w:r w:rsidR="006071CC" w:rsidRPr="00C53B1E">
          <w:rPr>
            <w:noProof w:val="0"/>
            <w:webHidden/>
          </w:rPr>
          <w:fldChar w:fldCharType="end"/>
        </w:r>
      </w:hyperlink>
    </w:p>
    <w:p w14:paraId="75484E3B" w14:textId="1B6EDB27"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92" w:history="1">
        <w:r w:rsidR="006071CC" w:rsidRPr="00C53B1E">
          <w:rPr>
            <w:rStyle w:val="Hyperlink"/>
            <w:noProof w:val="0"/>
          </w:rPr>
          <w:t>4.1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Metodika definovania závislej premennej</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_Toc164955292 \h </w:instrText>
        </w:r>
        <w:r w:rsidR="006071CC" w:rsidRPr="00C53B1E">
          <w:rPr>
            <w:noProof w:val="0"/>
            <w:webHidden/>
          </w:rPr>
        </w:r>
        <w:r w:rsidR="006071CC" w:rsidRPr="00C53B1E">
          <w:rPr>
            <w:noProof w:val="0"/>
            <w:webHidden/>
          </w:rPr>
          <w:fldChar w:fldCharType="separate"/>
        </w:r>
        <w:r w:rsidR="00E07521">
          <w:rPr>
            <w:webHidden/>
          </w:rPr>
          <w:t>28</w:t>
        </w:r>
        <w:r w:rsidR="006071CC" w:rsidRPr="00C53B1E">
          <w:rPr>
            <w:noProof w:val="0"/>
            <w:webHidden/>
          </w:rPr>
          <w:fldChar w:fldCharType="end"/>
        </w:r>
      </w:hyperlink>
    </w:p>
    <w:p w14:paraId="71EE2205" w14:textId="7A1D0803"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93" w:history="1">
        <w:r w:rsidR="006071CC" w:rsidRPr="00C53B1E">
          <w:rPr>
            <w:rStyle w:val="Hyperlink"/>
            <w:noProof w:val="0"/>
          </w:rPr>
          <w:t>4.2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Výber vhodných nezávislých premenných pre dátovú analýzu</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_Toc164955293 \h </w:instrText>
        </w:r>
        <w:r w:rsidR="006071CC" w:rsidRPr="00C53B1E">
          <w:rPr>
            <w:noProof w:val="0"/>
            <w:webHidden/>
          </w:rPr>
        </w:r>
        <w:r w:rsidR="006071CC" w:rsidRPr="00C53B1E">
          <w:rPr>
            <w:noProof w:val="0"/>
            <w:webHidden/>
          </w:rPr>
          <w:fldChar w:fldCharType="separate"/>
        </w:r>
        <w:r w:rsidR="00E07521">
          <w:rPr>
            <w:webHidden/>
          </w:rPr>
          <w:t>30</w:t>
        </w:r>
        <w:r w:rsidR="006071CC" w:rsidRPr="00C53B1E">
          <w:rPr>
            <w:noProof w:val="0"/>
            <w:webHidden/>
          </w:rPr>
          <w:fldChar w:fldCharType="end"/>
        </w:r>
      </w:hyperlink>
    </w:p>
    <w:p w14:paraId="579C0BEE" w14:textId="3607FAB0"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94" w:history="1">
        <w:r w:rsidR="006071CC" w:rsidRPr="00C53B1E">
          <w:rPr>
            <w:rStyle w:val="Hyperlink"/>
            <w:noProof w:val="0"/>
          </w:rPr>
          <w:t>4.3</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Rozdelenie nezávislých premenných podľa typu</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_Toc164955294 \h </w:instrText>
        </w:r>
        <w:r w:rsidR="006071CC" w:rsidRPr="00C53B1E">
          <w:rPr>
            <w:noProof w:val="0"/>
            <w:webHidden/>
          </w:rPr>
        </w:r>
        <w:r w:rsidR="006071CC" w:rsidRPr="00C53B1E">
          <w:rPr>
            <w:noProof w:val="0"/>
            <w:webHidden/>
          </w:rPr>
          <w:fldChar w:fldCharType="separate"/>
        </w:r>
        <w:r w:rsidR="00E07521">
          <w:rPr>
            <w:webHidden/>
          </w:rPr>
          <w:t>32</w:t>
        </w:r>
        <w:r w:rsidR="006071CC" w:rsidRPr="00C53B1E">
          <w:rPr>
            <w:noProof w:val="0"/>
            <w:webHidden/>
          </w:rPr>
          <w:fldChar w:fldCharType="end"/>
        </w:r>
      </w:hyperlink>
    </w:p>
    <w:p w14:paraId="18829BE1" w14:textId="1CB37123"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95" w:history="1">
        <w:r w:rsidR="006071CC" w:rsidRPr="00C53B1E">
          <w:rPr>
            <w:rStyle w:val="Hyperlink"/>
            <w:noProof w:val="0"/>
          </w:rPr>
          <w:t>4.4</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Chýbajúce hodnoty – NA (Not Available) hodnoty</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_Toc164955295 \h </w:instrText>
        </w:r>
        <w:r w:rsidR="006071CC" w:rsidRPr="00C53B1E">
          <w:rPr>
            <w:noProof w:val="0"/>
            <w:webHidden/>
          </w:rPr>
        </w:r>
        <w:r w:rsidR="006071CC" w:rsidRPr="00C53B1E">
          <w:rPr>
            <w:noProof w:val="0"/>
            <w:webHidden/>
          </w:rPr>
          <w:fldChar w:fldCharType="separate"/>
        </w:r>
        <w:r w:rsidR="00E07521">
          <w:rPr>
            <w:webHidden/>
          </w:rPr>
          <w:t>35</w:t>
        </w:r>
        <w:r w:rsidR="006071CC" w:rsidRPr="00C53B1E">
          <w:rPr>
            <w:noProof w:val="0"/>
            <w:webHidden/>
          </w:rPr>
          <w:fldChar w:fldCharType="end"/>
        </w:r>
      </w:hyperlink>
    </w:p>
    <w:p w14:paraId="65A2C839" w14:textId="6EC9F5F8"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96" w:history="1">
        <w:r w:rsidR="006071CC" w:rsidRPr="00C53B1E">
          <w:rPr>
            <w:rStyle w:val="Hyperlink"/>
            <w:noProof w:val="0"/>
          </w:rPr>
          <w:t>4.4.1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Kategorické premenné</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_Toc164955296 \h </w:instrText>
        </w:r>
        <w:r w:rsidR="006071CC" w:rsidRPr="00C53B1E">
          <w:rPr>
            <w:noProof w:val="0"/>
            <w:webHidden/>
          </w:rPr>
        </w:r>
        <w:r w:rsidR="006071CC" w:rsidRPr="00C53B1E">
          <w:rPr>
            <w:noProof w:val="0"/>
            <w:webHidden/>
          </w:rPr>
          <w:fldChar w:fldCharType="separate"/>
        </w:r>
        <w:r w:rsidR="00E07521">
          <w:rPr>
            <w:webHidden/>
          </w:rPr>
          <w:t>37</w:t>
        </w:r>
        <w:r w:rsidR="006071CC" w:rsidRPr="00C53B1E">
          <w:rPr>
            <w:noProof w:val="0"/>
            <w:webHidden/>
          </w:rPr>
          <w:fldChar w:fldCharType="end"/>
        </w:r>
      </w:hyperlink>
    </w:p>
    <w:p w14:paraId="30E82978" w14:textId="4BF502EA"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97" w:history="1">
        <w:r w:rsidR="006071CC" w:rsidRPr="00C53B1E">
          <w:rPr>
            <w:rStyle w:val="Hyperlink"/>
            <w:noProof w:val="0"/>
          </w:rPr>
          <w:t>4.4.2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Numerické premenné</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_Toc164955297 \h </w:instrText>
        </w:r>
        <w:r w:rsidR="006071CC" w:rsidRPr="00C53B1E">
          <w:rPr>
            <w:noProof w:val="0"/>
            <w:webHidden/>
          </w:rPr>
        </w:r>
        <w:r w:rsidR="006071CC" w:rsidRPr="00C53B1E">
          <w:rPr>
            <w:noProof w:val="0"/>
            <w:webHidden/>
          </w:rPr>
          <w:fldChar w:fldCharType="separate"/>
        </w:r>
        <w:r w:rsidR="00E07521">
          <w:rPr>
            <w:webHidden/>
          </w:rPr>
          <w:t>40</w:t>
        </w:r>
        <w:r w:rsidR="006071CC" w:rsidRPr="00C53B1E">
          <w:rPr>
            <w:noProof w:val="0"/>
            <w:webHidden/>
          </w:rPr>
          <w:fldChar w:fldCharType="end"/>
        </w:r>
      </w:hyperlink>
    </w:p>
    <w:p w14:paraId="558BB69C" w14:textId="1B4114FB"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298" w:history="1">
        <w:r w:rsidR="006071CC" w:rsidRPr="00C53B1E">
          <w:rPr>
            <w:rStyle w:val="Hyperlink"/>
            <w:noProof w:val="0"/>
          </w:rPr>
          <w:t>4.5</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Dátová analýza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_Toc164955298 \h </w:instrText>
        </w:r>
        <w:r w:rsidR="006071CC" w:rsidRPr="00C53B1E">
          <w:rPr>
            <w:noProof w:val="0"/>
            <w:webHidden/>
          </w:rPr>
        </w:r>
        <w:r w:rsidR="006071CC" w:rsidRPr="00C53B1E">
          <w:rPr>
            <w:noProof w:val="0"/>
            <w:webHidden/>
          </w:rPr>
          <w:fldChar w:fldCharType="separate"/>
        </w:r>
        <w:r w:rsidR="00E07521">
          <w:rPr>
            <w:webHidden/>
          </w:rPr>
          <w:t>41</w:t>
        </w:r>
        <w:r w:rsidR="006071CC" w:rsidRPr="00C53B1E">
          <w:rPr>
            <w:noProof w:val="0"/>
            <w:webHidden/>
          </w:rPr>
          <w:fldChar w:fldCharType="end"/>
        </w:r>
      </w:hyperlink>
    </w:p>
    <w:p w14:paraId="6BE96C97" w14:textId="56209B6A"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299" w:history="1">
        <w:r w:rsidR="006071CC" w:rsidRPr="00C53B1E">
          <w:rPr>
            <w:rStyle w:val="Hyperlink"/>
            <w:noProof w:val="0"/>
          </w:rPr>
          <w:t>4.5.1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Korelačná analýza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_Toc164955299 \h </w:instrText>
        </w:r>
        <w:r w:rsidR="006071CC" w:rsidRPr="00C53B1E">
          <w:rPr>
            <w:noProof w:val="0"/>
            <w:webHidden/>
          </w:rPr>
        </w:r>
        <w:r w:rsidR="006071CC" w:rsidRPr="00C53B1E">
          <w:rPr>
            <w:noProof w:val="0"/>
            <w:webHidden/>
          </w:rPr>
          <w:fldChar w:fldCharType="separate"/>
        </w:r>
        <w:r w:rsidR="00E07521">
          <w:rPr>
            <w:webHidden/>
          </w:rPr>
          <w:t>42</w:t>
        </w:r>
        <w:r w:rsidR="006071CC" w:rsidRPr="00C53B1E">
          <w:rPr>
            <w:noProof w:val="0"/>
            <w:webHidden/>
          </w:rPr>
          <w:fldChar w:fldCharType="end"/>
        </w:r>
      </w:hyperlink>
    </w:p>
    <w:p w14:paraId="74F7C899" w14:textId="0FDFC27B"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00" w:history="1">
        <w:r w:rsidR="006071CC" w:rsidRPr="00C53B1E">
          <w:rPr>
            <w:rStyle w:val="Hyperlink"/>
            <w:noProof w:val="0"/>
          </w:rPr>
          <w:t>4.5.2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Vizualizácia dát</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_Toc164955300 \h </w:instrText>
        </w:r>
        <w:r w:rsidR="006071CC" w:rsidRPr="00C53B1E">
          <w:rPr>
            <w:noProof w:val="0"/>
            <w:webHidden/>
          </w:rPr>
        </w:r>
        <w:r w:rsidR="006071CC" w:rsidRPr="00C53B1E">
          <w:rPr>
            <w:noProof w:val="0"/>
            <w:webHidden/>
          </w:rPr>
          <w:fldChar w:fldCharType="separate"/>
        </w:r>
        <w:r w:rsidR="00E07521">
          <w:rPr>
            <w:webHidden/>
          </w:rPr>
          <w:t>42</w:t>
        </w:r>
        <w:r w:rsidR="006071CC" w:rsidRPr="00C53B1E">
          <w:rPr>
            <w:noProof w:val="0"/>
            <w:webHidden/>
          </w:rPr>
          <w:fldChar w:fldCharType="end"/>
        </w:r>
      </w:hyperlink>
    </w:p>
    <w:p w14:paraId="60D79D93" w14:textId="7CA7F36F"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1" w:history="1">
        <w:r w:rsidR="006071CC" w:rsidRPr="00C53B1E">
          <w:rPr>
            <w:rStyle w:val="Hyperlink"/>
            <w:noProof w:val="0"/>
          </w:rPr>
          <w:t>4.6</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Škálovanie numerických hodnôt</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_Toc164955301 \h </w:instrText>
        </w:r>
        <w:r w:rsidR="006071CC" w:rsidRPr="00C53B1E">
          <w:rPr>
            <w:noProof w:val="0"/>
            <w:webHidden/>
          </w:rPr>
        </w:r>
        <w:r w:rsidR="006071CC" w:rsidRPr="00C53B1E">
          <w:rPr>
            <w:noProof w:val="0"/>
            <w:webHidden/>
          </w:rPr>
          <w:fldChar w:fldCharType="separate"/>
        </w:r>
        <w:r w:rsidR="00E07521">
          <w:rPr>
            <w:webHidden/>
          </w:rPr>
          <w:t>49</w:t>
        </w:r>
        <w:r w:rsidR="006071CC" w:rsidRPr="00C53B1E">
          <w:rPr>
            <w:noProof w:val="0"/>
            <w:webHidden/>
          </w:rPr>
          <w:fldChar w:fldCharType="end"/>
        </w:r>
      </w:hyperlink>
    </w:p>
    <w:p w14:paraId="4AC50451" w14:textId="02DFF847"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2" w:history="1">
        <w:r w:rsidR="006071CC" w:rsidRPr="00C53B1E">
          <w:rPr>
            <w:rStyle w:val="Hyperlink"/>
            <w:noProof w:val="0"/>
          </w:rPr>
          <w:t>4.7</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Kódovanie (encoding) kategorických premenných</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_Toc164955302 \h </w:instrText>
        </w:r>
        <w:r w:rsidR="006071CC" w:rsidRPr="00C53B1E">
          <w:rPr>
            <w:noProof w:val="0"/>
            <w:webHidden/>
          </w:rPr>
        </w:r>
        <w:r w:rsidR="006071CC" w:rsidRPr="00C53B1E">
          <w:rPr>
            <w:noProof w:val="0"/>
            <w:webHidden/>
          </w:rPr>
          <w:fldChar w:fldCharType="separate"/>
        </w:r>
        <w:r w:rsidR="00E07521">
          <w:rPr>
            <w:webHidden/>
          </w:rPr>
          <w:t>49</w:t>
        </w:r>
        <w:r w:rsidR="006071CC" w:rsidRPr="00C53B1E">
          <w:rPr>
            <w:noProof w:val="0"/>
            <w:webHidden/>
          </w:rPr>
          <w:fldChar w:fldCharType="end"/>
        </w:r>
      </w:hyperlink>
    </w:p>
    <w:p w14:paraId="03437132" w14:textId="0EE60ACD"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303" w:history="1">
        <w:r w:rsidR="006071CC" w:rsidRPr="00C53B1E">
          <w:rPr>
            <w:rStyle w:val="Hyperlink"/>
            <w:noProof w:val="0"/>
          </w:rPr>
          <w:t>5</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Implementácia modelov</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_Toc164955303 \h </w:instrText>
        </w:r>
        <w:r w:rsidR="006071CC" w:rsidRPr="00C53B1E">
          <w:rPr>
            <w:noProof w:val="0"/>
            <w:webHidden/>
          </w:rPr>
        </w:r>
        <w:r w:rsidR="006071CC" w:rsidRPr="00C53B1E">
          <w:rPr>
            <w:noProof w:val="0"/>
            <w:webHidden/>
          </w:rPr>
          <w:fldChar w:fldCharType="separate"/>
        </w:r>
        <w:r w:rsidR="00E07521">
          <w:rPr>
            <w:webHidden/>
          </w:rPr>
          <w:t>52</w:t>
        </w:r>
        <w:r w:rsidR="006071CC" w:rsidRPr="00C53B1E">
          <w:rPr>
            <w:noProof w:val="0"/>
            <w:webHidden/>
          </w:rPr>
          <w:fldChar w:fldCharType="end"/>
        </w:r>
      </w:hyperlink>
    </w:p>
    <w:p w14:paraId="4D5A2F81" w14:textId="6CCFD2CE"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4" w:history="1">
        <w:r w:rsidR="006071CC" w:rsidRPr="00C53B1E">
          <w:rPr>
            <w:rStyle w:val="Hyperlink"/>
            <w:noProof w:val="0"/>
          </w:rPr>
          <w:t>5.1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Rozdelenie vstupných dát, Overfitting a Underfitting</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_Toc164955304 \h </w:instrText>
        </w:r>
        <w:r w:rsidR="006071CC" w:rsidRPr="00C53B1E">
          <w:rPr>
            <w:noProof w:val="0"/>
            <w:webHidden/>
          </w:rPr>
        </w:r>
        <w:r w:rsidR="006071CC" w:rsidRPr="00C53B1E">
          <w:rPr>
            <w:noProof w:val="0"/>
            <w:webHidden/>
          </w:rPr>
          <w:fldChar w:fldCharType="separate"/>
        </w:r>
        <w:r w:rsidR="00E07521">
          <w:rPr>
            <w:webHidden/>
          </w:rPr>
          <w:t>52</w:t>
        </w:r>
        <w:r w:rsidR="006071CC" w:rsidRPr="00C53B1E">
          <w:rPr>
            <w:noProof w:val="0"/>
            <w:webHidden/>
          </w:rPr>
          <w:fldChar w:fldCharType="end"/>
        </w:r>
      </w:hyperlink>
    </w:p>
    <w:p w14:paraId="17DD4561" w14:textId="062C0EF5"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5" w:history="1">
        <w:r w:rsidR="006071CC" w:rsidRPr="00C53B1E">
          <w:rPr>
            <w:rStyle w:val="Hyperlink"/>
            <w:noProof w:val="0"/>
          </w:rPr>
          <w:t>5.2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Hyperparametre modelu</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_Toc164955305 \h </w:instrText>
        </w:r>
        <w:r w:rsidR="006071CC" w:rsidRPr="00C53B1E">
          <w:rPr>
            <w:noProof w:val="0"/>
            <w:webHidden/>
          </w:rPr>
        </w:r>
        <w:r w:rsidR="006071CC" w:rsidRPr="00C53B1E">
          <w:rPr>
            <w:noProof w:val="0"/>
            <w:webHidden/>
          </w:rPr>
          <w:fldChar w:fldCharType="separate"/>
        </w:r>
        <w:r w:rsidR="00E07521">
          <w:rPr>
            <w:webHidden/>
          </w:rPr>
          <w:t>53</w:t>
        </w:r>
        <w:r w:rsidR="006071CC" w:rsidRPr="00C53B1E">
          <w:rPr>
            <w:noProof w:val="0"/>
            <w:webHidden/>
          </w:rPr>
          <w:fldChar w:fldCharType="end"/>
        </w:r>
      </w:hyperlink>
    </w:p>
    <w:p w14:paraId="1EBB58BB" w14:textId="20549C09"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6" w:history="1">
        <w:r w:rsidR="006071CC" w:rsidRPr="00C53B1E">
          <w:rPr>
            <w:rStyle w:val="Hyperlink"/>
            <w:noProof w:val="0"/>
          </w:rPr>
          <w:t>5.3</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K-násobná krížová validácia (K-fold cross validation)</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_Toc164955306 \h </w:instrText>
        </w:r>
        <w:r w:rsidR="006071CC" w:rsidRPr="00C53B1E">
          <w:rPr>
            <w:noProof w:val="0"/>
            <w:webHidden/>
          </w:rPr>
        </w:r>
        <w:r w:rsidR="006071CC" w:rsidRPr="00C53B1E">
          <w:rPr>
            <w:noProof w:val="0"/>
            <w:webHidden/>
          </w:rPr>
          <w:fldChar w:fldCharType="separate"/>
        </w:r>
        <w:r w:rsidR="00E07521">
          <w:rPr>
            <w:webHidden/>
          </w:rPr>
          <w:t>54</w:t>
        </w:r>
        <w:r w:rsidR="006071CC" w:rsidRPr="00C53B1E">
          <w:rPr>
            <w:noProof w:val="0"/>
            <w:webHidden/>
          </w:rPr>
          <w:fldChar w:fldCharType="end"/>
        </w:r>
      </w:hyperlink>
    </w:p>
    <w:p w14:paraId="1447C425" w14:textId="4283CA9C"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07" w:history="1">
        <w:r w:rsidR="006071CC" w:rsidRPr="00C53B1E">
          <w:rPr>
            <w:rStyle w:val="Hyperlink"/>
            <w:noProof w:val="0"/>
          </w:rPr>
          <w:t>5.4</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Aplikované algoritmy na tvorbu modelu strojového učenia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_Toc164955307 \h </w:instrText>
        </w:r>
        <w:r w:rsidR="006071CC" w:rsidRPr="00C53B1E">
          <w:rPr>
            <w:noProof w:val="0"/>
            <w:webHidden/>
          </w:rPr>
        </w:r>
        <w:r w:rsidR="006071CC" w:rsidRPr="00C53B1E">
          <w:rPr>
            <w:noProof w:val="0"/>
            <w:webHidden/>
          </w:rPr>
          <w:fldChar w:fldCharType="separate"/>
        </w:r>
        <w:r w:rsidR="00E07521">
          <w:rPr>
            <w:webHidden/>
          </w:rPr>
          <w:t>56</w:t>
        </w:r>
        <w:r w:rsidR="006071CC" w:rsidRPr="00C53B1E">
          <w:rPr>
            <w:noProof w:val="0"/>
            <w:webHidden/>
          </w:rPr>
          <w:fldChar w:fldCharType="end"/>
        </w:r>
      </w:hyperlink>
    </w:p>
    <w:p w14:paraId="203C7A7D" w14:textId="15194CE6"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08" w:history="1">
        <w:r w:rsidR="006071CC" w:rsidRPr="00C53B1E">
          <w:rPr>
            <w:rStyle w:val="Hyperlink"/>
            <w:noProof w:val="0"/>
          </w:rPr>
          <w:t>5.4.1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Logistická regresia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_Toc164955308 \h </w:instrText>
        </w:r>
        <w:r w:rsidR="006071CC" w:rsidRPr="00C53B1E">
          <w:rPr>
            <w:noProof w:val="0"/>
            <w:webHidden/>
          </w:rPr>
        </w:r>
        <w:r w:rsidR="006071CC" w:rsidRPr="00C53B1E">
          <w:rPr>
            <w:noProof w:val="0"/>
            <w:webHidden/>
          </w:rPr>
          <w:fldChar w:fldCharType="separate"/>
        </w:r>
        <w:r w:rsidR="00E07521">
          <w:rPr>
            <w:webHidden/>
          </w:rPr>
          <w:t>56</w:t>
        </w:r>
        <w:r w:rsidR="006071CC" w:rsidRPr="00C53B1E">
          <w:rPr>
            <w:noProof w:val="0"/>
            <w:webHidden/>
          </w:rPr>
          <w:fldChar w:fldCharType="end"/>
        </w:r>
      </w:hyperlink>
    </w:p>
    <w:p w14:paraId="4B33C5FB" w14:textId="71C41EF3"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09" w:history="1">
        <w:r w:rsidR="006071CC" w:rsidRPr="00C53B1E">
          <w:rPr>
            <w:rStyle w:val="Hyperlink"/>
            <w:noProof w:val="0"/>
          </w:rPr>
          <w:t>5.4.2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Rozhodovací strom</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_Toc164955309 \h </w:instrText>
        </w:r>
        <w:r w:rsidR="006071CC" w:rsidRPr="00C53B1E">
          <w:rPr>
            <w:noProof w:val="0"/>
            <w:webHidden/>
          </w:rPr>
        </w:r>
        <w:r w:rsidR="006071CC" w:rsidRPr="00C53B1E">
          <w:rPr>
            <w:noProof w:val="0"/>
            <w:webHidden/>
          </w:rPr>
          <w:fldChar w:fldCharType="separate"/>
        </w:r>
        <w:r w:rsidR="00E07521">
          <w:rPr>
            <w:webHidden/>
          </w:rPr>
          <w:t>57</w:t>
        </w:r>
        <w:r w:rsidR="006071CC" w:rsidRPr="00C53B1E">
          <w:rPr>
            <w:noProof w:val="0"/>
            <w:webHidden/>
          </w:rPr>
          <w:fldChar w:fldCharType="end"/>
        </w:r>
      </w:hyperlink>
    </w:p>
    <w:p w14:paraId="1C3F0D58" w14:textId="4EA02B12"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10" w:history="1">
        <w:r w:rsidR="006071CC" w:rsidRPr="00C53B1E">
          <w:rPr>
            <w:rStyle w:val="Hyperlink"/>
            <w:noProof w:val="0"/>
          </w:rPr>
          <w:t>5.4.3</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Náhodný les</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_Toc164955310 \h </w:instrText>
        </w:r>
        <w:r w:rsidR="006071CC" w:rsidRPr="00C53B1E">
          <w:rPr>
            <w:noProof w:val="0"/>
            <w:webHidden/>
          </w:rPr>
        </w:r>
        <w:r w:rsidR="006071CC" w:rsidRPr="00C53B1E">
          <w:rPr>
            <w:noProof w:val="0"/>
            <w:webHidden/>
          </w:rPr>
          <w:fldChar w:fldCharType="separate"/>
        </w:r>
        <w:r w:rsidR="00E07521">
          <w:rPr>
            <w:webHidden/>
          </w:rPr>
          <w:t>58</w:t>
        </w:r>
        <w:r w:rsidR="006071CC" w:rsidRPr="00C53B1E">
          <w:rPr>
            <w:noProof w:val="0"/>
            <w:webHidden/>
          </w:rPr>
          <w:fldChar w:fldCharType="end"/>
        </w:r>
      </w:hyperlink>
    </w:p>
    <w:p w14:paraId="39EFB6AC" w14:textId="50C1C61F"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311" w:history="1">
        <w:r w:rsidR="006071CC" w:rsidRPr="00C53B1E">
          <w:rPr>
            <w:rStyle w:val="Hyperlink"/>
            <w:noProof w:val="0"/>
          </w:rPr>
          <w:t>6</w:t>
        </w:r>
        <w:r w:rsidR="006071CC" w:rsidRPr="00C53B1E">
          <w:rPr>
            <w:rFonts w:asciiTheme="minorHAnsi" w:eastAsiaTheme="minorEastAsia" w:hAnsiTheme="minorHAnsi" w:cstheme="minorBidi"/>
            <w:bCs w:val="0"/>
            <w:noProof w:val="0"/>
            <w:kern w:val="2"/>
            <w:sz w:val="24"/>
            <w14:ligatures w14:val="standardContextual"/>
          </w:rPr>
          <w:tab/>
        </w:r>
        <w:r w:rsidR="006071CC" w:rsidRPr="00C53B1E">
          <w:rPr>
            <w:rStyle w:val="Hyperlink"/>
            <w:noProof w:val="0"/>
          </w:rPr>
          <w:t>Prezentácia výsledkov</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_Toc164955311 \h </w:instrText>
        </w:r>
        <w:r w:rsidR="006071CC" w:rsidRPr="00C53B1E">
          <w:rPr>
            <w:noProof w:val="0"/>
            <w:webHidden/>
          </w:rPr>
        </w:r>
        <w:r w:rsidR="006071CC" w:rsidRPr="00C53B1E">
          <w:rPr>
            <w:noProof w:val="0"/>
            <w:webHidden/>
          </w:rPr>
          <w:fldChar w:fldCharType="separate"/>
        </w:r>
        <w:r w:rsidR="00E07521">
          <w:rPr>
            <w:webHidden/>
          </w:rPr>
          <w:t>59</w:t>
        </w:r>
        <w:r w:rsidR="006071CC" w:rsidRPr="00C53B1E">
          <w:rPr>
            <w:noProof w:val="0"/>
            <w:webHidden/>
          </w:rPr>
          <w:fldChar w:fldCharType="end"/>
        </w:r>
      </w:hyperlink>
    </w:p>
    <w:p w14:paraId="3C3FA5D3" w14:textId="3DC8AB64"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12" w:history="1">
        <w:r w:rsidR="006071CC" w:rsidRPr="00C53B1E">
          <w:rPr>
            <w:rStyle w:val="Hyperlink"/>
            <w:noProof w:val="0"/>
          </w:rPr>
          <w:t>6.1</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Vyhodnotenie výsledkov modelov</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_Toc164955312 \h </w:instrText>
        </w:r>
        <w:r w:rsidR="006071CC" w:rsidRPr="00C53B1E">
          <w:rPr>
            <w:noProof w:val="0"/>
            <w:webHidden/>
          </w:rPr>
        </w:r>
        <w:r w:rsidR="006071CC" w:rsidRPr="00C53B1E">
          <w:rPr>
            <w:noProof w:val="0"/>
            <w:webHidden/>
          </w:rPr>
          <w:fldChar w:fldCharType="separate"/>
        </w:r>
        <w:r w:rsidR="00E07521">
          <w:rPr>
            <w:webHidden/>
          </w:rPr>
          <w:t>64</w:t>
        </w:r>
        <w:r w:rsidR="006071CC" w:rsidRPr="00C53B1E">
          <w:rPr>
            <w:noProof w:val="0"/>
            <w:webHidden/>
          </w:rPr>
          <w:fldChar w:fldCharType="end"/>
        </w:r>
      </w:hyperlink>
    </w:p>
    <w:p w14:paraId="70C9521C" w14:textId="50C4A6B1"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13" w:history="1">
        <w:r w:rsidR="006071CC" w:rsidRPr="00C53B1E">
          <w:rPr>
            <w:rStyle w:val="Hyperlink"/>
            <w:noProof w:val="0"/>
          </w:rPr>
          <w:t>6.1.1</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Confusion Matrix (matica zámen)</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_Toc164955313 \h </w:instrText>
        </w:r>
        <w:r w:rsidR="006071CC" w:rsidRPr="00C53B1E">
          <w:rPr>
            <w:noProof w:val="0"/>
            <w:webHidden/>
          </w:rPr>
        </w:r>
        <w:r w:rsidR="006071CC" w:rsidRPr="00C53B1E">
          <w:rPr>
            <w:noProof w:val="0"/>
            <w:webHidden/>
          </w:rPr>
          <w:fldChar w:fldCharType="separate"/>
        </w:r>
        <w:r w:rsidR="00E07521">
          <w:rPr>
            <w:webHidden/>
          </w:rPr>
          <w:t>65</w:t>
        </w:r>
        <w:r w:rsidR="006071CC" w:rsidRPr="00C53B1E">
          <w:rPr>
            <w:noProof w:val="0"/>
            <w:webHidden/>
          </w:rPr>
          <w:fldChar w:fldCharType="end"/>
        </w:r>
      </w:hyperlink>
    </w:p>
    <w:p w14:paraId="766000CB" w14:textId="46D04781"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14" w:history="1">
        <w:r w:rsidR="006071CC" w:rsidRPr="00C53B1E">
          <w:rPr>
            <w:rStyle w:val="Hyperlink"/>
            <w:noProof w:val="0"/>
          </w:rPr>
          <w:t>6.1.2</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Klasifikačný report</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_Toc164955314 \h </w:instrText>
        </w:r>
        <w:r w:rsidR="006071CC" w:rsidRPr="00C53B1E">
          <w:rPr>
            <w:noProof w:val="0"/>
            <w:webHidden/>
          </w:rPr>
        </w:r>
        <w:r w:rsidR="006071CC" w:rsidRPr="00C53B1E">
          <w:rPr>
            <w:noProof w:val="0"/>
            <w:webHidden/>
          </w:rPr>
          <w:fldChar w:fldCharType="separate"/>
        </w:r>
        <w:r w:rsidR="00E07521">
          <w:rPr>
            <w:webHidden/>
          </w:rPr>
          <w:t>67</w:t>
        </w:r>
        <w:r w:rsidR="006071CC" w:rsidRPr="00C53B1E">
          <w:rPr>
            <w:noProof w:val="0"/>
            <w:webHidden/>
          </w:rPr>
          <w:fldChar w:fldCharType="end"/>
        </w:r>
      </w:hyperlink>
    </w:p>
    <w:p w14:paraId="5C0B5911" w14:textId="13E9FCB4"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15" w:history="1">
        <w:r w:rsidR="006071CC" w:rsidRPr="00C53B1E">
          <w:rPr>
            <w:rStyle w:val="Hyperlink"/>
            <w:noProof w:val="0"/>
          </w:rPr>
          <w:t>6.1.3</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ROC krivka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_Toc164955315 \h </w:instrText>
        </w:r>
        <w:r w:rsidR="006071CC" w:rsidRPr="00C53B1E">
          <w:rPr>
            <w:noProof w:val="0"/>
            <w:webHidden/>
          </w:rPr>
        </w:r>
        <w:r w:rsidR="006071CC" w:rsidRPr="00C53B1E">
          <w:rPr>
            <w:noProof w:val="0"/>
            <w:webHidden/>
          </w:rPr>
          <w:fldChar w:fldCharType="separate"/>
        </w:r>
        <w:r w:rsidR="00E07521">
          <w:rPr>
            <w:webHidden/>
          </w:rPr>
          <w:t>69</w:t>
        </w:r>
        <w:r w:rsidR="006071CC" w:rsidRPr="00C53B1E">
          <w:rPr>
            <w:noProof w:val="0"/>
            <w:webHidden/>
          </w:rPr>
          <w:fldChar w:fldCharType="end"/>
        </w:r>
      </w:hyperlink>
    </w:p>
    <w:p w14:paraId="3A64BB9D" w14:textId="4301E163" w:rsidR="006071CC" w:rsidRPr="00C53B1E" w:rsidRDefault="00000000">
      <w:pPr>
        <w:pStyle w:val="TOC3"/>
        <w:rPr>
          <w:rFonts w:asciiTheme="minorHAnsi" w:eastAsiaTheme="minorEastAsia" w:hAnsiTheme="minorHAnsi" w:cstheme="minorBidi"/>
          <w:iCs w:val="0"/>
          <w:noProof w:val="0"/>
          <w:kern w:val="2"/>
          <w:sz w:val="24"/>
          <w14:ligatures w14:val="standardContextual"/>
        </w:rPr>
      </w:pPr>
      <w:hyperlink w:anchor="_Toc164955316" w:history="1">
        <w:r w:rsidR="006071CC" w:rsidRPr="00C53B1E">
          <w:rPr>
            <w:rStyle w:val="Hyperlink"/>
            <w:noProof w:val="0"/>
          </w:rPr>
          <w:t>6.1.4</w:t>
        </w:r>
        <w:r w:rsidR="006071CC" w:rsidRPr="00C53B1E">
          <w:rPr>
            <w:rFonts w:asciiTheme="minorHAnsi" w:eastAsiaTheme="minorEastAsia" w:hAnsiTheme="minorHAnsi" w:cstheme="minorBidi"/>
            <w:iCs w:val="0"/>
            <w:noProof w:val="0"/>
            <w:kern w:val="2"/>
            <w:sz w:val="24"/>
            <w14:ligatures w14:val="standardContextual"/>
          </w:rPr>
          <w:tab/>
        </w:r>
        <w:r w:rsidR="006071CC" w:rsidRPr="00C53B1E">
          <w:rPr>
            <w:rStyle w:val="Hyperlink"/>
            <w:noProof w:val="0"/>
          </w:rPr>
          <w:t>Výsledná tabuľka</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_Toc164955316 \h </w:instrText>
        </w:r>
        <w:r w:rsidR="006071CC" w:rsidRPr="00C53B1E">
          <w:rPr>
            <w:noProof w:val="0"/>
            <w:webHidden/>
          </w:rPr>
        </w:r>
        <w:r w:rsidR="006071CC" w:rsidRPr="00C53B1E">
          <w:rPr>
            <w:noProof w:val="0"/>
            <w:webHidden/>
          </w:rPr>
          <w:fldChar w:fldCharType="separate"/>
        </w:r>
        <w:r w:rsidR="00E07521">
          <w:rPr>
            <w:webHidden/>
          </w:rPr>
          <w:t>71</w:t>
        </w:r>
        <w:r w:rsidR="006071CC" w:rsidRPr="00C53B1E">
          <w:rPr>
            <w:noProof w:val="0"/>
            <w:webHidden/>
          </w:rPr>
          <w:fldChar w:fldCharType="end"/>
        </w:r>
      </w:hyperlink>
    </w:p>
    <w:p w14:paraId="457E5917" w14:textId="70351C36"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17" w:history="1">
        <w:r w:rsidR="006071CC" w:rsidRPr="00C53B1E">
          <w:rPr>
            <w:rStyle w:val="Hyperlink"/>
            <w:noProof w:val="0"/>
          </w:rPr>
          <w:t>6.2</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Najdôležitejšie nezávislé premenné</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_Toc164955317 \h </w:instrText>
        </w:r>
        <w:r w:rsidR="006071CC" w:rsidRPr="00C53B1E">
          <w:rPr>
            <w:noProof w:val="0"/>
            <w:webHidden/>
          </w:rPr>
        </w:r>
        <w:r w:rsidR="006071CC" w:rsidRPr="00C53B1E">
          <w:rPr>
            <w:noProof w:val="0"/>
            <w:webHidden/>
          </w:rPr>
          <w:fldChar w:fldCharType="separate"/>
        </w:r>
        <w:r w:rsidR="00E07521">
          <w:rPr>
            <w:webHidden/>
          </w:rPr>
          <w:t>72</w:t>
        </w:r>
        <w:r w:rsidR="006071CC" w:rsidRPr="00C53B1E">
          <w:rPr>
            <w:noProof w:val="0"/>
            <w:webHidden/>
          </w:rPr>
          <w:fldChar w:fldCharType="end"/>
        </w:r>
      </w:hyperlink>
    </w:p>
    <w:p w14:paraId="1B2CA624" w14:textId="4379C53F" w:rsidR="006071CC" w:rsidRPr="00C53B1E" w:rsidRDefault="00000000">
      <w:pPr>
        <w:pStyle w:val="TOC2"/>
        <w:rPr>
          <w:rFonts w:asciiTheme="minorHAnsi" w:eastAsiaTheme="minorEastAsia" w:hAnsiTheme="minorHAnsi" w:cstheme="minorBidi"/>
          <w:noProof w:val="0"/>
          <w:kern w:val="2"/>
          <w:sz w:val="24"/>
          <w14:ligatures w14:val="standardContextual"/>
        </w:rPr>
      </w:pPr>
      <w:hyperlink w:anchor="_Toc164955318" w:history="1">
        <w:r w:rsidR="006071CC" w:rsidRPr="00C53B1E">
          <w:rPr>
            <w:rStyle w:val="Hyperlink"/>
            <w:noProof w:val="0"/>
          </w:rPr>
          <w:t>6.3</w:t>
        </w:r>
        <w:r w:rsidR="006071CC" w:rsidRPr="00C53B1E">
          <w:rPr>
            <w:rFonts w:asciiTheme="minorHAnsi" w:eastAsiaTheme="minorEastAsia" w:hAnsiTheme="minorHAnsi" w:cstheme="minorBidi"/>
            <w:noProof w:val="0"/>
            <w:kern w:val="2"/>
            <w:sz w:val="24"/>
            <w14:ligatures w14:val="standardContextual"/>
          </w:rPr>
          <w:tab/>
        </w:r>
        <w:r w:rsidR="006071CC" w:rsidRPr="00C53B1E">
          <w:rPr>
            <w:rStyle w:val="Hyperlink"/>
            <w:noProof w:val="0"/>
          </w:rPr>
          <w:t>Hľadanie najlepšieho modelu na minimálnych vstupných dátach</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_Toc164955318 \h </w:instrText>
        </w:r>
        <w:r w:rsidR="006071CC" w:rsidRPr="00C53B1E">
          <w:rPr>
            <w:noProof w:val="0"/>
            <w:webHidden/>
          </w:rPr>
        </w:r>
        <w:r w:rsidR="006071CC" w:rsidRPr="00C53B1E">
          <w:rPr>
            <w:noProof w:val="0"/>
            <w:webHidden/>
          </w:rPr>
          <w:fldChar w:fldCharType="separate"/>
        </w:r>
        <w:r w:rsidR="00E07521">
          <w:rPr>
            <w:webHidden/>
          </w:rPr>
          <w:t>75</w:t>
        </w:r>
        <w:r w:rsidR="006071CC" w:rsidRPr="00C53B1E">
          <w:rPr>
            <w:noProof w:val="0"/>
            <w:webHidden/>
          </w:rPr>
          <w:fldChar w:fldCharType="end"/>
        </w:r>
      </w:hyperlink>
    </w:p>
    <w:p w14:paraId="1AEE844E" w14:textId="1EB74FD2" w:rsidR="006071CC" w:rsidRPr="00C53B1E" w:rsidRDefault="00000000">
      <w:pPr>
        <w:pStyle w:val="TOC1"/>
        <w:rPr>
          <w:rFonts w:asciiTheme="minorHAnsi" w:eastAsiaTheme="minorEastAsia" w:hAnsiTheme="minorHAnsi" w:cstheme="minorBidi"/>
          <w:bCs w:val="0"/>
          <w:noProof w:val="0"/>
          <w:kern w:val="2"/>
          <w:sz w:val="24"/>
          <w14:ligatures w14:val="standardContextual"/>
        </w:rPr>
      </w:pPr>
      <w:hyperlink w:anchor="_Toc164955319" w:history="1">
        <w:r w:rsidR="006071CC" w:rsidRPr="00C53B1E">
          <w:rPr>
            <w:rStyle w:val="Hyperlink"/>
            <w:noProof w:val="0"/>
          </w:rPr>
          <w:t>Záver</w:t>
        </w:r>
        <w:r w:rsidR="006071CC" w:rsidRPr="00C53B1E">
          <w:rPr>
            <w:noProof w:val="0"/>
            <w:webHidden/>
          </w:rPr>
          <w:tab/>
        </w:r>
        <w:r w:rsidR="006071CC" w:rsidRPr="00C53B1E">
          <w:rPr>
            <w:noProof w:val="0"/>
            <w:webHidden/>
          </w:rPr>
          <w:fldChar w:fldCharType="begin"/>
        </w:r>
        <w:r w:rsidR="006071CC" w:rsidRPr="00C53B1E">
          <w:rPr>
            <w:noProof w:val="0"/>
            <w:webHidden/>
          </w:rPr>
          <w:instrText xml:space="preserve"> PAGEREF _Toc164955319 \h </w:instrText>
        </w:r>
        <w:r w:rsidR="006071CC" w:rsidRPr="00C53B1E">
          <w:rPr>
            <w:noProof w:val="0"/>
            <w:webHidden/>
          </w:rPr>
        </w:r>
        <w:r w:rsidR="006071CC" w:rsidRPr="00C53B1E">
          <w:rPr>
            <w:noProof w:val="0"/>
            <w:webHidden/>
          </w:rPr>
          <w:fldChar w:fldCharType="separate"/>
        </w:r>
        <w:r w:rsidR="00E07521">
          <w:rPr>
            <w:webHidden/>
          </w:rPr>
          <w:t>79</w:t>
        </w:r>
        <w:r w:rsidR="006071CC" w:rsidRPr="00C53B1E">
          <w:rPr>
            <w:noProof w:val="0"/>
            <w:webHidden/>
          </w:rPr>
          <w:fldChar w:fldCharType="end"/>
        </w:r>
      </w:hyperlink>
    </w:p>
    <w:p w14:paraId="76B90CFF" w14:textId="4B5653EA" w:rsidR="00502DC4" w:rsidRPr="00C53B1E" w:rsidRDefault="00D06527" w:rsidP="00502DC4">
      <w:pPr>
        <w:sectPr w:rsidR="00502DC4" w:rsidRPr="00C53B1E" w:rsidSect="0091717A">
          <w:headerReference w:type="default" r:id="rId16"/>
          <w:footerReference w:type="default" r:id="rId17"/>
          <w:headerReference w:type="first" r:id="rId18"/>
          <w:footerReference w:type="first" r:id="rId19"/>
          <w:pgSz w:w="11906" w:h="16838" w:code="9"/>
          <w:pgMar w:top="1418" w:right="1418" w:bottom="1418" w:left="1418" w:header="709" w:footer="709" w:gutter="567"/>
          <w:pgNumType w:fmt="lowerRoman" w:start="1"/>
          <w:cols w:space="708"/>
          <w:docGrid w:linePitch="360"/>
        </w:sectPr>
      </w:pPr>
      <w:r w:rsidRPr="00C53B1E">
        <w:fldChar w:fldCharType="end"/>
      </w:r>
    </w:p>
    <w:p w14:paraId="34347A43" w14:textId="77777777" w:rsidR="00D06527" w:rsidRPr="00C53B1E" w:rsidRDefault="00D06527" w:rsidP="00E84C55">
      <w:pPr>
        <w:pStyle w:val="Titulnstranynadpisy"/>
        <w:rPr>
          <w:szCs w:val="34"/>
        </w:rPr>
      </w:pPr>
      <w:r w:rsidRPr="00C53B1E">
        <w:rPr>
          <w:szCs w:val="34"/>
        </w:rPr>
        <w:lastRenderedPageBreak/>
        <w:t>Zoznam obrázkov</w:t>
      </w:r>
    </w:p>
    <w:p w14:paraId="6C5D247A" w14:textId="73FCFCDC" w:rsidR="006071CC" w:rsidRPr="00C53B1E" w:rsidRDefault="00465C7C">
      <w:pPr>
        <w:pStyle w:val="TableofFigures"/>
        <w:tabs>
          <w:tab w:val="right" w:leader="dot" w:pos="8493"/>
        </w:tabs>
        <w:rPr>
          <w:rFonts w:asciiTheme="minorHAnsi" w:eastAsiaTheme="minorEastAsia" w:hAnsiTheme="minorHAnsi" w:cstheme="minorBidi"/>
          <w:kern w:val="2"/>
          <w:sz w:val="24"/>
          <w14:ligatures w14:val="standardContextual"/>
        </w:rPr>
      </w:pPr>
      <w:r w:rsidRPr="00C53B1E">
        <w:fldChar w:fldCharType="begin"/>
      </w:r>
      <w:r w:rsidRPr="00C53B1E">
        <w:instrText xml:space="preserve"> TOC \f f \c "Obrázok" </w:instrText>
      </w:r>
      <w:r w:rsidRPr="00C53B1E">
        <w:fldChar w:fldCharType="separate"/>
      </w:r>
      <w:r w:rsidR="006071CC" w:rsidRPr="00C53B1E">
        <w:t xml:space="preserve">Obrázok 1 – Prehľad </w:t>
      </w:r>
      <w:proofErr w:type="spellStart"/>
      <w:r w:rsidR="006071CC" w:rsidRPr="00C53B1E">
        <w:t>modi</w:t>
      </w:r>
      <w:proofErr w:type="spellEnd"/>
      <w:r w:rsidR="006071CC" w:rsidRPr="00C53B1E">
        <w:t xml:space="preserve"> </w:t>
      </w:r>
      <w:proofErr w:type="spellStart"/>
      <w:r w:rsidR="006071CC" w:rsidRPr="00C53B1E">
        <w:t>operandi</w:t>
      </w:r>
      <w:proofErr w:type="spellEnd"/>
      <w:r w:rsidR="006071CC" w:rsidRPr="00C53B1E">
        <w:t xml:space="preserve"> podľa </w:t>
      </w:r>
      <w:proofErr w:type="spellStart"/>
      <w:r w:rsidR="006071CC" w:rsidRPr="00C53B1E">
        <w:t>Andersona</w:t>
      </w:r>
      <w:proofErr w:type="spellEnd"/>
      <w:r w:rsidR="006071CC" w:rsidRPr="00C53B1E">
        <w:t xml:space="preserve"> [6]</w:t>
      </w:r>
      <w:r w:rsidR="006071CC" w:rsidRPr="00C53B1E">
        <w:tab/>
      </w:r>
      <w:r w:rsidR="006071CC" w:rsidRPr="00C53B1E">
        <w:fldChar w:fldCharType="begin"/>
      </w:r>
      <w:r w:rsidR="006071CC" w:rsidRPr="00C53B1E">
        <w:instrText xml:space="preserve"> PAGEREF _Toc164955229 \h </w:instrText>
      </w:r>
      <w:r w:rsidR="006071CC" w:rsidRPr="00C53B1E">
        <w:fldChar w:fldCharType="separate"/>
      </w:r>
      <w:r w:rsidR="00E07521">
        <w:rPr>
          <w:noProof/>
        </w:rPr>
        <w:t>15</w:t>
      </w:r>
      <w:r w:rsidR="006071CC" w:rsidRPr="00C53B1E">
        <w:fldChar w:fldCharType="end"/>
      </w:r>
    </w:p>
    <w:p w14:paraId="4C4D5195" w14:textId="272BE96E"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 – Výskyt daného algoritmu vo vedeckých článkoch [10].</w:t>
      </w:r>
      <w:r w:rsidRPr="00C53B1E">
        <w:tab/>
      </w:r>
      <w:r w:rsidRPr="00C53B1E">
        <w:fldChar w:fldCharType="begin"/>
      </w:r>
      <w:r w:rsidRPr="00C53B1E">
        <w:instrText xml:space="preserve"> PAGEREF _Toc164955230 \h </w:instrText>
      </w:r>
      <w:r w:rsidRPr="00C53B1E">
        <w:fldChar w:fldCharType="separate"/>
      </w:r>
      <w:r w:rsidR="00E07521">
        <w:rPr>
          <w:noProof/>
        </w:rPr>
        <w:t>18</w:t>
      </w:r>
      <w:r w:rsidRPr="00C53B1E">
        <w:fldChar w:fldCharType="end"/>
      </w:r>
    </w:p>
    <w:p w14:paraId="4D3FA54F" w14:textId="4E0DF46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 – Vzťah medzi subjektami pri  P2P žiadostiach o úver</w:t>
      </w:r>
      <w:r w:rsidRPr="00C53B1E">
        <w:tab/>
      </w:r>
      <w:r w:rsidRPr="00C53B1E">
        <w:fldChar w:fldCharType="begin"/>
      </w:r>
      <w:r w:rsidRPr="00C53B1E">
        <w:instrText xml:space="preserve"> PAGEREF _Toc164955231 \h </w:instrText>
      </w:r>
      <w:r w:rsidRPr="00C53B1E">
        <w:fldChar w:fldCharType="separate"/>
      </w:r>
      <w:r w:rsidR="00E07521">
        <w:rPr>
          <w:noProof/>
        </w:rPr>
        <w:t>22</w:t>
      </w:r>
      <w:r w:rsidRPr="00C53B1E">
        <w:fldChar w:fldCharType="end"/>
      </w:r>
    </w:p>
    <w:p w14:paraId="1DB59BEC" w14:textId="47AB016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4 – Príklad úverovej žiadosti z platformy Žltý Melón [10]</w:t>
      </w:r>
      <w:r w:rsidRPr="00C53B1E">
        <w:tab/>
      </w:r>
      <w:r w:rsidRPr="00C53B1E">
        <w:fldChar w:fldCharType="begin"/>
      </w:r>
      <w:r w:rsidRPr="00C53B1E">
        <w:instrText xml:space="preserve"> PAGEREF _Toc164955232 \h </w:instrText>
      </w:r>
      <w:r w:rsidRPr="00C53B1E">
        <w:fldChar w:fldCharType="separate"/>
      </w:r>
      <w:r w:rsidR="00E07521">
        <w:rPr>
          <w:noProof/>
        </w:rPr>
        <w:t>24</w:t>
      </w:r>
      <w:r w:rsidRPr="00C53B1E">
        <w:fldChar w:fldCharType="end"/>
      </w:r>
    </w:p>
    <w:p w14:paraId="5B2B6681" w14:textId="68B3007C"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5 – Počet podvodných žiadostí podľa kroku 3 a algoritmus na jej určenie</w:t>
      </w:r>
      <w:r w:rsidRPr="00C53B1E">
        <w:tab/>
      </w:r>
      <w:r w:rsidRPr="00C53B1E">
        <w:fldChar w:fldCharType="begin"/>
      </w:r>
      <w:r w:rsidRPr="00C53B1E">
        <w:instrText xml:space="preserve"> PAGEREF _Toc164955233 \h </w:instrText>
      </w:r>
      <w:r w:rsidRPr="00C53B1E">
        <w:fldChar w:fldCharType="separate"/>
      </w:r>
      <w:r w:rsidR="00E07521">
        <w:rPr>
          <w:noProof/>
        </w:rPr>
        <w:t>29</w:t>
      </w:r>
      <w:r w:rsidRPr="00C53B1E">
        <w:fldChar w:fldCharType="end"/>
      </w:r>
    </w:p>
    <w:p w14:paraId="2B083E6D" w14:textId="00E52DA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6 – Prehľad kategórií pre každý Rating</w:t>
      </w:r>
      <w:r w:rsidRPr="00C53B1E">
        <w:tab/>
      </w:r>
      <w:r w:rsidRPr="00C53B1E">
        <w:fldChar w:fldCharType="begin"/>
      </w:r>
      <w:r w:rsidRPr="00C53B1E">
        <w:instrText xml:space="preserve"> PAGEREF _Toc164955234 \h </w:instrText>
      </w:r>
      <w:r w:rsidRPr="00C53B1E">
        <w:fldChar w:fldCharType="separate"/>
      </w:r>
      <w:r w:rsidR="00E07521">
        <w:rPr>
          <w:noProof/>
        </w:rPr>
        <w:t>31</w:t>
      </w:r>
      <w:r w:rsidRPr="00C53B1E">
        <w:fldChar w:fldCharType="end"/>
      </w:r>
    </w:p>
    <w:p w14:paraId="764FB416" w14:textId="2DA30FF9"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 xml:space="preserve">Obrázok 7 – Mapovanie premennej </w:t>
      </w:r>
      <w:proofErr w:type="spellStart"/>
      <w:r w:rsidRPr="00C53B1E">
        <w:t>CreditScoreFiAsiakasTietoRiskGrade</w:t>
      </w:r>
      <w:proofErr w:type="spellEnd"/>
      <w:r w:rsidRPr="00C53B1E">
        <w:tab/>
      </w:r>
      <w:r w:rsidRPr="00C53B1E">
        <w:fldChar w:fldCharType="begin"/>
      </w:r>
      <w:r w:rsidRPr="00C53B1E">
        <w:instrText xml:space="preserve"> PAGEREF _Toc164955235 \h </w:instrText>
      </w:r>
      <w:r w:rsidRPr="00C53B1E">
        <w:fldChar w:fldCharType="separate"/>
      </w:r>
      <w:r w:rsidR="00E07521">
        <w:rPr>
          <w:noProof/>
        </w:rPr>
        <w:t>39</w:t>
      </w:r>
      <w:r w:rsidRPr="00C53B1E">
        <w:fldChar w:fldCharType="end"/>
      </w:r>
    </w:p>
    <w:p w14:paraId="6ABC9DAF" w14:textId="545718EC"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8 – Rozdelenie žiadosti podľa stavu žiadosti v datasete</w:t>
      </w:r>
      <w:r w:rsidRPr="00C53B1E">
        <w:tab/>
      </w:r>
      <w:r w:rsidRPr="00C53B1E">
        <w:fldChar w:fldCharType="begin"/>
      </w:r>
      <w:r w:rsidRPr="00C53B1E">
        <w:instrText xml:space="preserve"> PAGEREF _Toc164955236 \h </w:instrText>
      </w:r>
      <w:r w:rsidRPr="00C53B1E">
        <w:fldChar w:fldCharType="separate"/>
      </w:r>
      <w:r w:rsidR="00E07521">
        <w:rPr>
          <w:noProof/>
        </w:rPr>
        <w:t>43</w:t>
      </w:r>
      <w:r w:rsidRPr="00C53B1E">
        <w:fldChar w:fldCharType="end"/>
      </w:r>
    </w:p>
    <w:p w14:paraId="60FA3FC7" w14:textId="11972451"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9 – Podvodné úverové žiadosti podľa pohlavia žiadateľa</w:t>
      </w:r>
      <w:r w:rsidRPr="00C53B1E">
        <w:tab/>
      </w:r>
      <w:r w:rsidRPr="00C53B1E">
        <w:fldChar w:fldCharType="begin"/>
      </w:r>
      <w:r w:rsidRPr="00C53B1E">
        <w:instrText xml:space="preserve"> PAGEREF _Toc164955237 \h </w:instrText>
      </w:r>
      <w:r w:rsidRPr="00C53B1E">
        <w:fldChar w:fldCharType="separate"/>
      </w:r>
      <w:r w:rsidR="00E07521">
        <w:rPr>
          <w:noProof/>
        </w:rPr>
        <w:t>43</w:t>
      </w:r>
      <w:r w:rsidRPr="00C53B1E">
        <w:fldChar w:fldCharType="end"/>
      </w:r>
    </w:p>
    <w:p w14:paraId="7B6DA322" w14:textId="67578DA3"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10 – Počet žiadostí v určitú hodinu podľa stavu žiadosti</w:t>
      </w:r>
      <w:r w:rsidRPr="00C53B1E">
        <w:tab/>
      </w:r>
      <w:r w:rsidRPr="00C53B1E">
        <w:fldChar w:fldCharType="begin"/>
      </w:r>
      <w:r w:rsidRPr="00C53B1E">
        <w:instrText xml:space="preserve"> PAGEREF _Toc164955238 \h </w:instrText>
      </w:r>
      <w:r w:rsidRPr="00C53B1E">
        <w:fldChar w:fldCharType="separate"/>
      </w:r>
      <w:r w:rsidR="00E07521">
        <w:rPr>
          <w:noProof/>
        </w:rPr>
        <w:t>44</w:t>
      </w:r>
      <w:r w:rsidRPr="00C53B1E">
        <w:fldChar w:fldCharType="end"/>
      </w:r>
    </w:p>
    <w:p w14:paraId="38185A7F" w14:textId="7AB2627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11 – Výška úveru a mesačná splátka podľa stavu žiadosti</w:t>
      </w:r>
      <w:r w:rsidRPr="00C53B1E">
        <w:tab/>
      </w:r>
      <w:r w:rsidRPr="00C53B1E">
        <w:fldChar w:fldCharType="begin"/>
      </w:r>
      <w:r w:rsidRPr="00C53B1E">
        <w:instrText xml:space="preserve"> PAGEREF _Toc164955239 \h </w:instrText>
      </w:r>
      <w:r w:rsidRPr="00C53B1E">
        <w:fldChar w:fldCharType="separate"/>
      </w:r>
      <w:r w:rsidR="00E07521">
        <w:rPr>
          <w:noProof/>
        </w:rPr>
        <w:t>45</w:t>
      </w:r>
      <w:r w:rsidRPr="00C53B1E">
        <w:fldChar w:fldCharType="end"/>
      </w:r>
    </w:p>
    <w:p w14:paraId="19547974" w14:textId="413DB8E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12 – Rozloženie výšky úverov</w:t>
      </w:r>
      <w:r w:rsidRPr="00C53B1E">
        <w:tab/>
      </w:r>
      <w:r w:rsidRPr="00C53B1E">
        <w:fldChar w:fldCharType="begin"/>
      </w:r>
      <w:r w:rsidRPr="00C53B1E">
        <w:instrText xml:space="preserve"> PAGEREF _Toc164955240 \h </w:instrText>
      </w:r>
      <w:r w:rsidRPr="00C53B1E">
        <w:fldChar w:fldCharType="separate"/>
      </w:r>
      <w:r w:rsidR="00E07521">
        <w:rPr>
          <w:noProof/>
        </w:rPr>
        <w:t>45</w:t>
      </w:r>
      <w:r w:rsidRPr="00C53B1E">
        <w:fldChar w:fldCharType="end"/>
      </w:r>
    </w:p>
    <w:p w14:paraId="58C41D46" w14:textId="3B84EDDE"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13 – Zlyhanie splácania úveru podľa ratingu</w:t>
      </w:r>
      <w:r w:rsidRPr="00C53B1E">
        <w:tab/>
      </w:r>
      <w:r w:rsidRPr="00C53B1E">
        <w:fldChar w:fldCharType="begin"/>
      </w:r>
      <w:r w:rsidRPr="00C53B1E">
        <w:instrText xml:space="preserve"> PAGEREF _Toc164955241 \h </w:instrText>
      </w:r>
      <w:r w:rsidRPr="00C53B1E">
        <w:fldChar w:fldCharType="separate"/>
      </w:r>
      <w:r w:rsidR="00E07521">
        <w:rPr>
          <w:noProof/>
        </w:rPr>
        <w:t>46</w:t>
      </w:r>
      <w:r w:rsidRPr="00C53B1E">
        <w:fldChar w:fldCharType="end"/>
      </w:r>
    </w:p>
    <w:p w14:paraId="76A3E0DD" w14:textId="0682F2E0"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14 – Výskyt podvodu podľa Ratingu</w:t>
      </w:r>
      <w:r w:rsidRPr="00C53B1E">
        <w:tab/>
      </w:r>
      <w:r w:rsidRPr="00C53B1E">
        <w:fldChar w:fldCharType="begin"/>
      </w:r>
      <w:r w:rsidRPr="00C53B1E">
        <w:instrText xml:space="preserve"> PAGEREF _Toc164955242 \h </w:instrText>
      </w:r>
      <w:r w:rsidRPr="00C53B1E">
        <w:fldChar w:fldCharType="separate"/>
      </w:r>
      <w:r w:rsidR="00E07521">
        <w:rPr>
          <w:noProof/>
        </w:rPr>
        <w:t>46</w:t>
      </w:r>
      <w:r w:rsidRPr="00C53B1E">
        <w:fldChar w:fldCharType="end"/>
      </w:r>
    </w:p>
    <w:p w14:paraId="07F687B5" w14:textId="32B61A0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15 – Rozdelenie žiadateľov podľa veku</w:t>
      </w:r>
      <w:r w:rsidRPr="00C53B1E">
        <w:tab/>
      </w:r>
      <w:r w:rsidRPr="00C53B1E">
        <w:fldChar w:fldCharType="begin"/>
      </w:r>
      <w:r w:rsidRPr="00C53B1E">
        <w:instrText xml:space="preserve"> PAGEREF _Toc164955243 \h </w:instrText>
      </w:r>
      <w:r w:rsidRPr="00C53B1E">
        <w:fldChar w:fldCharType="separate"/>
      </w:r>
      <w:r w:rsidR="00E07521">
        <w:rPr>
          <w:noProof/>
        </w:rPr>
        <w:t>47</w:t>
      </w:r>
      <w:r w:rsidRPr="00C53B1E">
        <w:fldChar w:fldCharType="end"/>
      </w:r>
    </w:p>
    <w:p w14:paraId="17C0E354" w14:textId="350E9CC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16 – Priemerná výška úveru podľa stavu žiadosti</w:t>
      </w:r>
      <w:r w:rsidRPr="00C53B1E">
        <w:tab/>
      </w:r>
      <w:r w:rsidRPr="00C53B1E">
        <w:fldChar w:fldCharType="begin"/>
      </w:r>
      <w:r w:rsidRPr="00C53B1E">
        <w:instrText xml:space="preserve"> PAGEREF _Toc164955244 \h </w:instrText>
      </w:r>
      <w:r w:rsidRPr="00C53B1E">
        <w:fldChar w:fldCharType="separate"/>
      </w:r>
      <w:r w:rsidR="00E07521">
        <w:rPr>
          <w:noProof/>
        </w:rPr>
        <w:t>47</w:t>
      </w:r>
      <w:r w:rsidRPr="00C53B1E">
        <w:fldChar w:fldCharType="end"/>
      </w:r>
    </w:p>
    <w:p w14:paraId="5DDDC64F" w14:textId="36099AD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17 – Počet pôžičiek podľa pohlavia a krajiny</w:t>
      </w:r>
      <w:r w:rsidRPr="00C53B1E">
        <w:tab/>
      </w:r>
      <w:r w:rsidRPr="00C53B1E">
        <w:fldChar w:fldCharType="begin"/>
      </w:r>
      <w:r w:rsidRPr="00C53B1E">
        <w:instrText xml:space="preserve"> PAGEREF _Toc164955245 \h </w:instrText>
      </w:r>
      <w:r w:rsidRPr="00C53B1E">
        <w:fldChar w:fldCharType="separate"/>
      </w:r>
      <w:r w:rsidR="00E07521">
        <w:rPr>
          <w:noProof/>
        </w:rPr>
        <w:t>48</w:t>
      </w:r>
      <w:r w:rsidRPr="00C53B1E">
        <w:fldChar w:fldCharType="end"/>
      </w:r>
    </w:p>
    <w:p w14:paraId="200DB8C4" w14:textId="3546FC8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 xml:space="preserve">Obrázok 18 – Transformácie hodnôt pomocou </w:t>
      </w:r>
      <w:proofErr w:type="spellStart"/>
      <w:r w:rsidRPr="00C53B1E">
        <w:t>StandardScaler</w:t>
      </w:r>
      <w:proofErr w:type="spellEnd"/>
      <w:r w:rsidRPr="00C53B1E">
        <w:t xml:space="preserve"> a </w:t>
      </w:r>
      <w:proofErr w:type="spellStart"/>
      <w:r w:rsidRPr="00C53B1E">
        <w:t>MinMaxScaler</w:t>
      </w:r>
      <w:proofErr w:type="spellEnd"/>
      <w:r w:rsidRPr="00C53B1E">
        <w:t xml:space="preserve"> [23]</w:t>
      </w:r>
      <w:r w:rsidRPr="00C53B1E">
        <w:tab/>
      </w:r>
      <w:r w:rsidRPr="00C53B1E">
        <w:fldChar w:fldCharType="begin"/>
      </w:r>
      <w:r w:rsidRPr="00C53B1E">
        <w:instrText xml:space="preserve"> PAGEREF _Toc164955246 \h </w:instrText>
      </w:r>
      <w:r w:rsidRPr="00C53B1E">
        <w:fldChar w:fldCharType="separate"/>
      </w:r>
      <w:r w:rsidR="00E07521">
        <w:rPr>
          <w:noProof/>
        </w:rPr>
        <w:t>49</w:t>
      </w:r>
      <w:r w:rsidRPr="00C53B1E">
        <w:fldChar w:fldCharType="end"/>
      </w:r>
    </w:p>
    <w:p w14:paraId="4975F88A" w14:textId="1BBA006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19 – Zakódovanie hodín pomocou sínusu a kosínusu[27]</w:t>
      </w:r>
      <w:r w:rsidRPr="00C53B1E">
        <w:tab/>
      </w:r>
      <w:r w:rsidRPr="00C53B1E">
        <w:fldChar w:fldCharType="begin"/>
      </w:r>
      <w:r w:rsidRPr="00C53B1E">
        <w:instrText xml:space="preserve"> PAGEREF _Toc164955247 \h </w:instrText>
      </w:r>
      <w:r w:rsidRPr="00C53B1E">
        <w:fldChar w:fldCharType="separate"/>
      </w:r>
      <w:r w:rsidR="00E07521">
        <w:rPr>
          <w:noProof/>
        </w:rPr>
        <w:t>51</w:t>
      </w:r>
      <w:r w:rsidRPr="00C53B1E">
        <w:fldChar w:fldCharType="end"/>
      </w:r>
    </w:p>
    <w:p w14:paraId="4DCCAEF5" w14:textId="3AB0E384"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20 – Rozdelenie dát podľa 10-násobnej krížovej validácie</w:t>
      </w:r>
      <w:r w:rsidRPr="00C53B1E">
        <w:tab/>
      </w:r>
      <w:r w:rsidRPr="00C53B1E">
        <w:fldChar w:fldCharType="begin"/>
      </w:r>
      <w:r w:rsidRPr="00C53B1E">
        <w:instrText xml:space="preserve"> PAGEREF _Toc164955248 \h </w:instrText>
      </w:r>
      <w:r w:rsidRPr="00C53B1E">
        <w:fldChar w:fldCharType="separate"/>
      </w:r>
      <w:r w:rsidR="00E07521">
        <w:rPr>
          <w:noProof/>
        </w:rPr>
        <w:t>55</w:t>
      </w:r>
      <w:r w:rsidRPr="00C53B1E">
        <w:fldChar w:fldCharType="end"/>
      </w:r>
    </w:p>
    <w:p w14:paraId="4060CB44" w14:textId="570339D0"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21 – Logistická funkcia</w:t>
      </w:r>
      <w:r w:rsidRPr="00C53B1E">
        <w:tab/>
      </w:r>
      <w:r w:rsidRPr="00C53B1E">
        <w:fldChar w:fldCharType="begin"/>
      </w:r>
      <w:r w:rsidRPr="00C53B1E">
        <w:instrText xml:space="preserve"> PAGEREF _Toc164955249 \h </w:instrText>
      </w:r>
      <w:r w:rsidRPr="00C53B1E">
        <w:fldChar w:fldCharType="separate"/>
      </w:r>
      <w:r w:rsidR="00E07521">
        <w:rPr>
          <w:noProof/>
        </w:rPr>
        <w:t>56</w:t>
      </w:r>
      <w:r w:rsidRPr="00C53B1E">
        <w:fldChar w:fldCharType="end"/>
      </w:r>
    </w:p>
    <w:p w14:paraId="5C62B682" w14:textId="4023A8AC"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22 – Hierarchia rozhodovacieho stromu</w:t>
      </w:r>
      <w:r w:rsidRPr="00C53B1E">
        <w:tab/>
      </w:r>
      <w:r w:rsidRPr="00C53B1E">
        <w:fldChar w:fldCharType="begin"/>
      </w:r>
      <w:r w:rsidRPr="00C53B1E">
        <w:instrText xml:space="preserve"> PAGEREF _Toc164955250 \h </w:instrText>
      </w:r>
      <w:r w:rsidRPr="00C53B1E">
        <w:fldChar w:fldCharType="separate"/>
      </w:r>
      <w:r w:rsidR="00E07521">
        <w:rPr>
          <w:noProof/>
        </w:rPr>
        <w:t>57</w:t>
      </w:r>
      <w:r w:rsidRPr="00C53B1E">
        <w:fldChar w:fldCharType="end"/>
      </w:r>
    </w:p>
    <w:p w14:paraId="52008C04" w14:textId="397E1A1F"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23 –  Náhodný les</w:t>
      </w:r>
      <w:r w:rsidRPr="00C53B1E">
        <w:tab/>
      </w:r>
      <w:r w:rsidRPr="00C53B1E">
        <w:fldChar w:fldCharType="begin"/>
      </w:r>
      <w:r w:rsidRPr="00C53B1E">
        <w:instrText xml:space="preserve"> PAGEREF _Toc164955251 \h </w:instrText>
      </w:r>
      <w:r w:rsidRPr="00C53B1E">
        <w:fldChar w:fldCharType="separate"/>
      </w:r>
      <w:r w:rsidR="00E07521">
        <w:rPr>
          <w:noProof/>
        </w:rPr>
        <w:t>58</w:t>
      </w:r>
      <w:r w:rsidRPr="00C53B1E">
        <w:fldChar w:fldCharType="end"/>
      </w:r>
    </w:p>
    <w:p w14:paraId="7A0859C7" w14:textId="29BCE3A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24 – ROC krivka s AUC v hodnote 0.972</w:t>
      </w:r>
      <w:r w:rsidRPr="00C53B1E">
        <w:tab/>
      </w:r>
      <w:r w:rsidRPr="00C53B1E">
        <w:fldChar w:fldCharType="begin"/>
      </w:r>
      <w:r w:rsidRPr="00C53B1E">
        <w:instrText xml:space="preserve"> PAGEREF _Toc164955252 \h </w:instrText>
      </w:r>
      <w:r w:rsidRPr="00C53B1E">
        <w:fldChar w:fldCharType="separate"/>
      </w:r>
      <w:r w:rsidR="00E07521">
        <w:rPr>
          <w:noProof/>
        </w:rPr>
        <w:t>64</w:t>
      </w:r>
      <w:r w:rsidRPr="00C53B1E">
        <w:fldChar w:fldCharType="end"/>
      </w:r>
    </w:p>
    <w:p w14:paraId="2D692FD0" w14:textId="4AEBCFA2"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25 - Confusion Matrix pre Logistickú regresiu</w:t>
      </w:r>
      <w:r w:rsidRPr="00C53B1E">
        <w:tab/>
      </w:r>
      <w:r w:rsidRPr="00C53B1E">
        <w:fldChar w:fldCharType="begin"/>
      </w:r>
      <w:r w:rsidRPr="00C53B1E">
        <w:instrText xml:space="preserve"> PAGEREF _Toc164955253 \h </w:instrText>
      </w:r>
      <w:r w:rsidRPr="00C53B1E">
        <w:fldChar w:fldCharType="separate"/>
      </w:r>
      <w:r w:rsidR="00E07521">
        <w:rPr>
          <w:noProof/>
        </w:rPr>
        <w:t>65</w:t>
      </w:r>
      <w:r w:rsidRPr="00C53B1E">
        <w:fldChar w:fldCharType="end"/>
      </w:r>
    </w:p>
    <w:p w14:paraId="375C169B" w14:textId="568A7CE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26 – Confusion Matrix pre Rozhodovací strom</w:t>
      </w:r>
      <w:r w:rsidRPr="00C53B1E">
        <w:tab/>
      </w:r>
      <w:r w:rsidRPr="00C53B1E">
        <w:fldChar w:fldCharType="begin"/>
      </w:r>
      <w:r w:rsidRPr="00C53B1E">
        <w:instrText xml:space="preserve"> PAGEREF _Toc164955254 \h </w:instrText>
      </w:r>
      <w:r w:rsidRPr="00C53B1E">
        <w:fldChar w:fldCharType="separate"/>
      </w:r>
      <w:r w:rsidR="00E07521">
        <w:rPr>
          <w:noProof/>
        </w:rPr>
        <w:t>66</w:t>
      </w:r>
      <w:r w:rsidRPr="00C53B1E">
        <w:fldChar w:fldCharType="end"/>
      </w:r>
    </w:p>
    <w:p w14:paraId="62DBFC31" w14:textId="3CE6294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27 – Confusion Matrix pre Náhodný les</w:t>
      </w:r>
      <w:r w:rsidRPr="00C53B1E">
        <w:tab/>
      </w:r>
      <w:r w:rsidRPr="00C53B1E">
        <w:fldChar w:fldCharType="begin"/>
      </w:r>
      <w:r w:rsidRPr="00C53B1E">
        <w:instrText xml:space="preserve"> PAGEREF _Toc164955255 \h </w:instrText>
      </w:r>
      <w:r w:rsidRPr="00C53B1E">
        <w:fldChar w:fldCharType="separate"/>
      </w:r>
      <w:r w:rsidR="00E07521">
        <w:rPr>
          <w:noProof/>
        </w:rPr>
        <w:t>66</w:t>
      </w:r>
      <w:r w:rsidRPr="00C53B1E">
        <w:fldChar w:fldCharType="end"/>
      </w:r>
    </w:p>
    <w:p w14:paraId="2C66D35F" w14:textId="66A69A5E"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28 – Klasifikačný report pre Logistickú regresiu</w:t>
      </w:r>
      <w:r w:rsidRPr="00C53B1E">
        <w:tab/>
      </w:r>
      <w:r w:rsidRPr="00C53B1E">
        <w:fldChar w:fldCharType="begin"/>
      </w:r>
      <w:r w:rsidRPr="00C53B1E">
        <w:instrText xml:space="preserve"> PAGEREF _Toc164955256 \h </w:instrText>
      </w:r>
      <w:r w:rsidRPr="00C53B1E">
        <w:fldChar w:fldCharType="separate"/>
      </w:r>
      <w:r w:rsidR="00E07521">
        <w:rPr>
          <w:noProof/>
        </w:rPr>
        <w:t>67</w:t>
      </w:r>
      <w:r w:rsidRPr="00C53B1E">
        <w:fldChar w:fldCharType="end"/>
      </w:r>
    </w:p>
    <w:p w14:paraId="7FC7A8BE" w14:textId="778278B1"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29 – Klasifikačný report pre Rozhodovací strom</w:t>
      </w:r>
      <w:r w:rsidRPr="00C53B1E">
        <w:tab/>
      </w:r>
      <w:r w:rsidRPr="00C53B1E">
        <w:fldChar w:fldCharType="begin"/>
      </w:r>
      <w:r w:rsidRPr="00C53B1E">
        <w:instrText xml:space="preserve"> PAGEREF _Toc164955257 \h </w:instrText>
      </w:r>
      <w:r w:rsidRPr="00C53B1E">
        <w:fldChar w:fldCharType="separate"/>
      </w:r>
      <w:r w:rsidR="00E07521">
        <w:rPr>
          <w:noProof/>
        </w:rPr>
        <w:t>68</w:t>
      </w:r>
      <w:r w:rsidRPr="00C53B1E">
        <w:fldChar w:fldCharType="end"/>
      </w:r>
    </w:p>
    <w:p w14:paraId="29A17AEF" w14:textId="05F511C9"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30 – Klasifikačný report pre Náhodný les</w:t>
      </w:r>
      <w:r w:rsidRPr="00C53B1E">
        <w:tab/>
      </w:r>
      <w:r w:rsidRPr="00C53B1E">
        <w:fldChar w:fldCharType="begin"/>
      </w:r>
      <w:r w:rsidRPr="00C53B1E">
        <w:instrText xml:space="preserve"> PAGEREF _Toc164955258 \h </w:instrText>
      </w:r>
      <w:r w:rsidRPr="00C53B1E">
        <w:fldChar w:fldCharType="separate"/>
      </w:r>
      <w:r w:rsidR="00E07521">
        <w:rPr>
          <w:noProof/>
        </w:rPr>
        <w:t>68</w:t>
      </w:r>
      <w:r w:rsidRPr="00C53B1E">
        <w:fldChar w:fldCharType="end"/>
      </w:r>
    </w:p>
    <w:p w14:paraId="32F5EAAE" w14:textId="21807DE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31 – ROC a AUC pre Logistickú regresiu</w:t>
      </w:r>
      <w:r w:rsidRPr="00C53B1E">
        <w:tab/>
      </w:r>
      <w:r w:rsidRPr="00C53B1E">
        <w:fldChar w:fldCharType="begin"/>
      </w:r>
      <w:r w:rsidRPr="00C53B1E">
        <w:instrText xml:space="preserve"> PAGEREF _Toc164955259 \h </w:instrText>
      </w:r>
      <w:r w:rsidRPr="00C53B1E">
        <w:fldChar w:fldCharType="separate"/>
      </w:r>
      <w:r w:rsidR="00E07521">
        <w:rPr>
          <w:noProof/>
        </w:rPr>
        <w:t>69</w:t>
      </w:r>
      <w:r w:rsidRPr="00C53B1E">
        <w:fldChar w:fldCharType="end"/>
      </w:r>
    </w:p>
    <w:p w14:paraId="1F38F678" w14:textId="704C518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32 - ROC a AUC pre Rozhodovací strom</w:t>
      </w:r>
      <w:r w:rsidRPr="00C53B1E">
        <w:tab/>
      </w:r>
      <w:r w:rsidRPr="00C53B1E">
        <w:fldChar w:fldCharType="begin"/>
      </w:r>
      <w:r w:rsidRPr="00C53B1E">
        <w:instrText xml:space="preserve"> PAGEREF _Toc164955260 \h </w:instrText>
      </w:r>
      <w:r w:rsidRPr="00C53B1E">
        <w:fldChar w:fldCharType="separate"/>
      </w:r>
      <w:r w:rsidR="00E07521">
        <w:rPr>
          <w:noProof/>
        </w:rPr>
        <w:t>70</w:t>
      </w:r>
      <w:r w:rsidRPr="00C53B1E">
        <w:fldChar w:fldCharType="end"/>
      </w:r>
    </w:p>
    <w:p w14:paraId="67542A97" w14:textId="671F385E"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33 - ROC a AUC pre Náhodný les</w:t>
      </w:r>
      <w:r w:rsidRPr="00C53B1E">
        <w:tab/>
      </w:r>
      <w:r w:rsidRPr="00C53B1E">
        <w:fldChar w:fldCharType="begin"/>
      </w:r>
      <w:r w:rsidRPr="00C53B1E">
        <w:instrText xml:space="preserve"> PAGEREF _Toc164955261 \h </w:instrText>
      </w:r>
      <w:r w:rsidRPr="00C53B1E">
        <w:fldChar w:fldCharType="separate"/>
      </w:r>
      <w:r w:rsidR="00E07521">
        <w:rPr>
          <w:noProof/>
        </w:rPr>
        <w:t>70</w:t>
      </w:r>
      <w:r w:rsidRPr="00C53B1E">
        <w:fldChar w:fldCharType="end"/>
      </w:r>
    </w:p>
    <w:p w14:paraId="22F2CA42" w14:textId="408F983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34 – Hodnoty koeficientov Logistickej regresie</w:t>
      </w:r>
      <w:r w:rsidRPr="00C53B1E">
        <w:tab/>
      </w:r>
      <w:r w:rsidRPr="00C53B1E">
        <w:fldChar w:fldCharType="begin"/>
      </w:r>
      <w:r w:rsidRPr="00C53B1E">
        <w:instrText xml:space="preserve"> PAGEREF _Toc164955262 \h </w:instrText>
      </w:r>
      <w:r w:rsidRPr="00C53B1E">
        <w:fldChar w:fldCharType="separate"/>
      </w:r>
      <w:r w:rsidR="00E07521">
        <w:rPr>
          <w:noProof/>
        </w:rPr>
        <w:t>73</w:t>
      </w:r>
      <w:r w:rsidRPr="00C53B1E">
        <w:fldChar w:fldCharType="end"/>
      </w:r>
    </w:p>
    <w:p w14:paraId="574612ED" w14:textId="40D4120D"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lastRenderedPageBreak/>
        <w:t>Obrázok 35 – Najvplyvnejšie nezávislé premenné Rozhodovacieho stromu</w:t>
      </w:r>
      <w:r w:rsidRPr="00C53B1E">
        <w:tab/>
      </w:r>
      <w:r w:rsidRPr="00C53B1E">
        <w:fldChar w:fldCharType="begin"/>
      </w:r>
      <w:r w:rsidRPr="00C53B1E">
        <w:instrText xml:space="preserve"> PAGEREF _Toc164955263 \h </w:instrText>
      </w:r>
      <w:r w:rsidRPr="00C53B1E">
        <w:fldChar w:fldCharType="separate"/>
      </w:r>
      <w:r w:rsidR="00E07521">
        <w:rPr>
          <w:noProof/>
        </w:rPr>
        <w:t>74</w:t>
      </w:r>
      <w:r w:rsidRPr="00C53B1E">
        <w:fldChar w:fldCharType="end"/>
      </w:r>
    </w:p>
    <w:p w14:paraId="3650FCD8" w14:textId="046368D9"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36 – Najvplyvnejšie nezávislé premenné Náhodného lesa</w:t>
      </w:r>
      <w:r w:rsidRPr="00C53B1E">
        <w:tab/>
      </w:r>
      <w:r w:rsidRPr="00C53B1E">
        <w:fldChar w:fldCharType="begin"/>
      </w:r>
      <w:r w:rsidRPr="00C53B1E">
        <w:instrText xml:space="preserve"> PAGEREF _Toc164955264 \h </w:instrText>
      </w:r>
      <w:r w:rsidRPr="00C53B1E">
        <w:fldChar w:fldCharType="separate"/>
      </w:r>
      <w:r w:rsidR="00E07521">
        <w:rPr>
          <w:noProof/>
        </w:rPr>
        <w:t>74</w:t>
      </w:r>
      <w:r w:rsidRPr="00C53B1E">
        <w:fldChar w:fldCharType="end"/>
      </w:r>
    </w:p>
    <w:p w14:paraId="5C00AFC7" w14:textId="1C6322A0"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37 – Confusion matrix pre Náhodný les s minimálnymi vstupmi</w:t>
      </w:r>
      <w:r w:rsidRPr="00C53B1E">
        <w:tab/>
      </w:r>
      <w:r w:rsidRPr="00C53B1E">
        <w:fldChar w:fldCharType="begin"/>
      </w:r>
      <w:r w:rsidRPr="00C53B1E">
        <w:instrText xml:space="preserve"> PAGEREF _Toc164955265 \h </w:instrText>
      </w:r>
      <w:r w:rsidRPr="00C53B1E">
        <w:fldChar w:fldCharType="separate"/>
      </w:r>
      <w:r w:rsidR="00E07521">
        <w:rPr>
          <w:noProof/>
        </w:rPr>
        <w:t>76</w:t>
      </w:r>
      <w:r w:rsidRPr="00C53B1E">
        <w:fldChar w:fldCharType="end"/>
      </w:r>
    </w:p>
    <w:p w14:paraId="21643FCF" w14:textId="45A93BDA"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38 – Klasifikačný report pre Náhodný les s minimálnymi vstupmi</w:t>
      </w:r>
      <w:r w:rsidRPr="00C53B1E">
        <w:tab/>
      </w:r>
      <w:r w:rsidRPr="00C53B1E">
        <w:fldChar w:fldCharType="begin"/>
      </w:r>
      <w:r w:rsidRPr="00C53B1E">
        <w:instrText xml:space="preserve"> PAGEREF _Toc164955266 \h </w:instrText>
      </w:r>
      <w:r w:rsidRPr="00C53B1E">
        <w:fldChar w:fldCharType="separate"/>
      </w:r>
      <w:r w:rsidR="00E07521">
        <w:rPr>
          <w:noProof/>
        </w:rPr>
        <w:t>76</w:t>
      </w:r>
      <w:r w:rsidRPr="00C53B1E">
        <w:fldChar w:fldCharType="end"/>
      </w:r>
    </w:p>
    <w:p w14:paraId="1DF0ABDD" w14:textId="64AF8456"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39 – ROC a AUC pre Náhodný les s minimálnymi vstupmi</w:t>
      </w:r>
      <w:r w:rsidRPr="00C53B1E">
        <w:tab/>
      </w:r>
      <w:r w:rsidRPr="00C53B1E">
        <w:fldChar w:fldCharType="begin"/>
      </w:r>
      <w:r w:rsidRPr="00C53B1E">
        <w:instrText xml:space="preserve"> PAGEREF _Toc164955267 \h </w:instrText>
      </w:r>
      <w:r w:rsidRPr="00C53B1E">
        <w:fldChar w:fldCharType="separate"/>
      </w:r>
      <w:r w:rsidR="00E07521">
        <w:rPr>
          <w:noProof/>
        </w:rPr>
        <w:t>77</w:t>
      </w:r>
      <w:r w:rsidRPr="00C53B1E">
        <w:fldChar w:fldCharType="end"/>
      </w:r>
    </w:p>
    <w:p w14:paraId="34FDF196" w14:textId="64C2B867" w:rsidR="006071CC" w:rsidRPr="00C53B1E" w:rsidRDefault="006071CC">
      <w:pPr>
        <w:pStyle w:val="TableofFigures"/>
        <w:tabs>
          <w:tab w:val="right" w:leader="dot" w:pos="8493"/>
        </w:tabs>
        <w:rPr>
          <w:rFonts w:asciiTheme="minorHAnsi" w:eastAsiaTheme="minorEastAsia" w:hAnsiTheme="minorHAnsi" w:cstheme="minorBidi"/>
          <w:kern w:val="2"/>
          <w:sz w:val="24"/>
          <w14:ligatures w14:val="standardContextual"/>
        </w:rPr>
      </w:pPr>
      <w:r w:rsidRPr="00C53B1E">
        <w:t>Obrázok 40 – Najvplyvnejšie nezávislé premenné Náhodného lesa s minimálnymi vstupmi</w:t>
      </w:r>
      <w:r w:rsidRPr="00C53B1E">
        <w:tab/>
      </w:r>
      <w:r w:rsidRPr="00C53B1E">
        <w:fldChar w:fldCharType="begin"/>
      </w:r>
      <w:r w:rsidRPr="00C53B1E">
        <w:instrText xml:space="preserve"> PAGEREF _Toc164955268 \h </w:instrText>
      </w:r>
      <w:r w:rsidRPr="00C53B1E">
        <w:fldChar w:fldCharType="separate"/>
      </w:r>
      <w:r w:rsidR="00E07521">
        <w:rPr>
          <w:noProof/>
        </w:rPr>
        <w:t>77</w:t>
      </w:r>
      <w:r w:rsidRPr="00C53B1E">
        <w:fldChar w:fldCharType="end"/>
      </w:r>
    </w:p>
    <w:p w14:paraId="5C433E45" w14:textId="0D29D918" w:rsidR="00D06527" w:rsidRPr="00C53B1E" w:rsidRDefault="00465C7C" w:rsidP="00010DCA">
      <w:pPr>
        <w:pStyle w:val="TOC1"/>
        <w:rPr>
          <w:noProof w:val="0"/>
        </w:rPr>
      </w:pPr>
      <w:r w:rsidRPr="00C53B1E">
        <w:rPr>
          <w:noProof w:val="0"/>
        </w:rPr>
        <w:fldChar w:fldCharType="end"/>
      </w:r>
    </w:p>
    <w:p w14:paraId="1AB8C66B" w14:textId="77777777" w:rsidR="00502DC4" w:rsidRPr="00C53B1E" w:rsidRDefault="00502DC4">
      <w:pPr>
        <w:spacing w:before="0" w:line="240" w:lineRule="auto"/>
        <w:jc w:val="left"/>
      </w:pPr>
      <w:r w:rsidRPr="00C53B1E">
        <w:br w:type="page"/>
      </w:r>
    </w:p>
    <w:p w14:paraId="3DA0B92F" w14:textId="77777777" w:rsidR="00CD2BBB" w:rsidRPr="00C53B1E" w:rsidRDefault="00CD2BBB" w:rsidP="00226230">
      <w:pPr>
        <w:pStyle w:val="Titulnstranynadpisy"/>
        <w:spacing w:before="360"/>
        <w:rPr>
          <w:szCs w:val="34"/>
        </w:rPr>
      </w:pPr>
      <w:r w:rsidRPr="00C53B1E">
        <w:rPr>
          <w:szCs w:val="34"/>
        </w:rPr>
        <w:lastRenderedPageBreak/>
        <w:t>Zoznam tabuliek</w:t>
      </w:r>
    </w:p>
    <w:p w14:paraId="69F85A5D" w14:textId="4E88EBAA" w:rsidR="00BA2500" w:rsidRPr="00C53B1E" w:rsidRDefault="00E25B6B">
      <w:pPr>
        <w:pStyle w:val="TableofFigures"/>
        <w:tabs>
          <w:tab w:val="right" w:leader="dot" w:pos="8493"/>
        </w:tabs>
        <w:rPr>
          <w:rFonts w:asciiTheme="minorHAnsi" w:eastAsiaTheme="minorEastAsia" w:hAnsiTheme="minorHAnsi" w:cstheme="minorBidi"/>
          <w:kern w:val="2"/>
          <w:sz w:val="24"/>
          <w14:ligatures w14:val="standardContextual"/>
        </w:rPr>
      </w:pPr>
      <w:r w:rsidRPr="00C53B1E">
        <w:rPr>
          <w:bCs/>
        </w:rPr>
        <w:fldChar w:fldCharType="begin"/>
      </w:r>
      <w:r w:rsidRPr="00C53B1E">
        <w:rPr>
          <w:bCs/>
        </w:rPr>
        <w:instrText xml:space="preserve"> TOC \c "Tabuľka" </w:instrText>
      </w:r>
      <w:r w:rsidRPr="00C53B1E">
        <w:rPr>
          <w:bCs/>
        </w:rPr>
        <w:fldChar w:fldCharType="separate"/>
      </w:r>
      <w:r w:rsidR="00BA2500" w:rsidRPr="00C53B1E">
        <w:t>Tabuľka 1 – Usporiadanie Ratingov podľa vyhodnoteného rizika modelom [20]</w:t>
      </w:r>
      <w:r w:rsidR="00BA2500" w:rsidRPr="00C53B1E">
        <w:tab/>
      </w:r>
      <w:r w:rsidR="00BA2500" w:rsidRPr="00C53B1E">
        <w:fldChar w:fldCharType="begin"/>
      </w:r>
      <w:r w:rsidR="00BA2500" w:rsidRPr="00C53B1E">
        <w:instrText xml:space="preserve"> PAGEREF _Toc164951625 \h </w:instrText>
      </w:r>
      <w:r w:rsidR="00BA2500" w:rsidRPr="00C53B1E">
        <w:fldChar w:fldCharType="separate"/>
      </w:r>
      <w:r w:rsidR="00E07521">
        <w:rPr>
          <w:noProof/>
        </w:rPr>
        <w:t>33</w:t>
      </w:r>
      <w:r w:rsidR="00BA2500" w:rsidRPr="00C53B1E">
        <w:fldChar w:fldCharType="end"/>
      </w:r>
    </w:p>
    <w:p w14:paraId="77AF958C" w14:textId="3D755CD7" w:rsidR="00BA2500" w:rsidRPr="00C53B1E" w:rsidRDefault="00BA2500">
      <w:pPr>
        <w:pStyle w:val="TableofFigures"/>
        <w:tabs>
          <w:tab w:val="right" w:leader="dot" w:pos="8493"/>
        </w:tabs>
        <w:rPr>
          <w:rFonts w:asciiTheme="minorHAnsi" w:eastAsiaTheme="minorEastAsia" w:hAnsiTheme="minorHAnsi" w:cstheme="minorBidi"/>
          <w:kern w:val="2"/>
          <w:sz w:val="24"/>
          <w14:ligatures w14:val="standardContextual"/>
        </w:rPr>
      </w:pPr>
      <w:r w:rsidRPr="00C53B1E">
        <w:t>Tabuľka 2 – Pomer podvodných úverových žiadosti ku legitímnym</w:t>
      </w:r>
      <w:r w:rsidRPr="00C53B1E">
        <w:tab/>
      </w:r>
      <w:r w:rsidRPr="00C53B1E">
        <w:fldChar w:fldCharType="begin"/>
      </w:r>
      <w:r w:rsidRPr="00C53B1E">
        <w:instrText xml:space="preserve"> PAGEREF _Toc164951626 \h </w:instrText>
      </w:r>
      <w:r w:rsidRPr="00C53B1E">
        <w:fldChar w:fldCharType="separate"/>
      </w:r>
      <w:r w:rsidR="00E07521">
        <w:rPr>
          <w:noProof/>
        </w:rPr>
        <w:t>44</w:t>
      </w:r>
      <w:r w:rsidRPr="00C53B1E">
        <w:fldChar w:fldCharType="end"/>
      </w:r>
    </w:p>
    <w:p w14:paraId="26090E0D" w14:textId="335013CC" w:rsidR="00BA2500" w:rsidRPr="00C53B1E" w:rsidRDefault="00BA2500">
      <w:pPr>
        <w:pStyle w:val="TableofFigures"/>
        <w:tabs>
          <w:tab w:val="right" w:leader="dot" w:pos="8493"/>
        </w:tabs>
        <w:rPr>
          <w:rFonts w:asciiTheme="minorHAnsi" w:eastAsiaTheme="minorEastAsia" w:hAnsiTheme="minorHAnsi" w:cstheme="minorBidi"/>
          <w:kern w:val="2"/>
          <w:sz w:val="24"/>
          <w14:ligatures w14:val="standardContextual"/>
        </w:rPr>
      </w:pPr>
      <w:r w:rsidRPr="00C53B1E">
        <w:t xml:space="preserve">Tabuľka 3 – Kódovanie pomocou </w:t>
      </w:r>
      <w:proofErr w:type="spellStart"/>
      <w:r w:rsidRPr="00C53B1E">
        <w:t>OneHotEncoding</w:t>
      </w:r>
      <w:proofErr w:type="spellEnd"/>
      <w:r w:rsidRPr="00C53B1E">
        <w:tab/>
      </w:r>
      <w:r w:rsidRPr="00C53B1E">
        <w:fldChar w:fldCharType="begin"/>
      </w:r>
      <w:r w:rsidRPr="00C53B1E">
        <w:instrText xml:space="preserve"> PAGEREF _Toc164951627 \h </w:instrText>
      </w:r>
      <w:r w:rsidRPr="00C53B1E">
        <w:fldChar w:fldCharType="separate"/>
      </w:r>
      <w:r w:rsidR="00E07521">
        <w:rPr>
          <w:noProof/>
        </w:rPr>
        <w:t>50</w:t>
      </w:r>
      <w:r w:rsidRPr="00C53B1E">
        <w:fldChar w:fldCharType="end"/>
      </w:r>
    </w:p>
    <w:p w14:paraId="446CDBAB" w14:textId="7E7A6012" w:rsidR="00BA2500" w:rsidRPr="00C53B1E" w:rsidRDefault="00BA2500">
      <w:pPr>
        <w:pStyle w:val="TableofFigures"/>
        <w:tabs>
          <w:tab w:val="right" w:leader="dot" w:pos="8493"/>
        </w:tabs>
        <w:rPr>
          <w:rFonts w:asciiTheme="minorHAnsi" w:eastAsiaTheme="minorEastAsia" w:hAnsiTheme="minorHAnsi" w:cstheme="minorBidi"/>
          <w:kern w:val="2"/>
          <w:sz w:val="24"/>
          <w14:ligatures w14:val="standardContextual"/>
        </w:rPr>
      </w:pPr>
      <w:r w:rsidRPr="00C53B1E">
        <w:t>Tabuľka 4 – Výsledné metriky hodnotenia modelov</w:t>
      </w:r>
      <w:r w:rsidRPr="00C53B1E">
        <w:tab/>
      </w:r>
      <w:r w:rsidRPr="00C53B1E">
        <w:fldChar w:fldCharType="begin"/>
      </w:r>
      <w:r w:rsidRPr="00C53B1E">
        <w:instrText xml:space="preserve"> PAGEREF _Toc164951628 \h </w:instrText>
      </w:r>
      <w:r w:rsidRPr="00C53B1E">
        <w:fldChar w:fldCharType="separate"/>
      </w:r>
      <w:r w:rsidR="00E07521">
        <w:rPr>
          <w:noProof/>
        </w:rPr>
        <w:t>71</w:t>
      </w:r>
      <w:r w:rsidRPr="00C53B1E">
        <w:fldChar w:fldCharType="end"/>
      </w:r>
    </w:p>
    <w:p w14:paraId="1F340BE2" w14:textId="09726977" w:rsidR="00BA2500" w:rsidRPr="00C53B1E" w:rsidRDefault="00BA2500">
      <w:pPr>
        <w:pStyle w:val="TableofFigures"/>
        <w:tabs>
          <w:tab w:val="right" w:leader="dot" w:pos="8493"/>
        </w:tabs>
        <w:rPr>
          <w:rFonts w:asciiTheme="minorHAnsi" w:eastAsiaTheme="minorEastAsia" w:hAnsiTheme="minorHAnsi" w:cstheme="minorBidi"/>
          <w:kern w:val="2"/>
          <w:sz w:val="24"/>
          <w14:ligatures w14:val="standardContextual"/>
        </w:rPr>
      </w:pPr>
      <w:r w:rsidRPr="00C53B1E">
        <w:t>Tabuľka 5 – Výsledné metriky hodnotenia modelov pri rozličnej hraničnej hodnote</w:t>
      </w:r>
      <w:r w:rsidRPr="00C53B1E">
        <w:tab/>
      </w:r>
      <w:r w:rsidRPr="00C53B1E">
        <w:fldChar w:fldCharType="begin"/>
      </w:r>
      <w:r w:rsidRPr="00C53B1E">
        <w:instrText xml:space="preserve"> PAGEREF _Toc164951629 \h </w:instrText>
      </w:r>
      <w:r w:rsidRPr="00C53B1E">
        <w:fldChar w:fldCharType="separate"/>
      </w:r>
      <w:r w:rsidR="00E07521">
        <w:rPr>
          <w:noProof/>
        </w:rPr>
        <w:t>78</w:t>
      </w:r>
      <w:r w:rsidRPr="00C53B1E">
        <w:fldChar w:fldCharType="end"/>
      </w:r>
    </w:p>
    <w:p w14:paraId="59ED1065" w14:textId="2AB8B1FF" w:rsidR="00502DC4" w:rsidRPr="00C53B1E" w:rsidRDefault="00E25B6B" w:rsidP="00502DC4">
      <w:pPr>
        <w:rPr>
          <w:bCs/>
        </w:rPr>
      </w:pPr>
      <w:r w:rsidRPr="00C53B1E">
        <w:rPr>
          <w:bCs/>
        </w:rPr>
        <w:fldChar w:fldCharType="end"/>
      </w:r>
    </w:p>
    <w:p w14:paraId="769AE81A" w14:textId="77777777" w:rsidR="00295C42" w:rsidRPr="00C53B1E" w:rsidRDefault="00295C42" w:rsidP="00502DC4">
      <w:pPr>
        <w:rPr>
          <w:szCs w:val="32"/>
        </w:rPr>
      </w:pPr>
      <w:r w:rsidRPr="00C53B1E">
        <w:rPr>
          <w:szCs w:val="32"/>
        </w:rPr>
        <w:br w:type="page"/>
      </w:r>
    </w:p>
    <w:p w14:paraId="2FC71F7D" w14:textId="77777777" w:rsidR="006C3B4B" w:rsidRPr="00C53B1E" w:rsidRDefault="00D06527" w:rsidP="00E84C55">
      <w:pPr>
        <w:pStyle w:val="Titulnstranynadpisy"/>
        <w:rPr>
          <w:szCs w:val="34"/>
        </w:rPr>
      </w:pPr>
      <w:r w:rsidRPr="00C53B1E">
        <w:rPr>
          <w:szCs w:val="34"/>
        </w:rPr>
        <w:lastRenderedPageBreak/>
        <w:t>Zoznam skratiek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7"/>
        <w:gridCol w:w="3690"/>
        <w:gridCol w:w="3774"/>
      </w:tblGrid>
      <w:tr w:rsidR="006C3B4B" w:rsidRPr="00C53B1E" w14:paraId="7EE7FCE2" w14:textId="77777777" w:rsidTr="006071CC">
        <w:trPr>
          <w:trHeight w:val="586"/>
        </w:trPr>
        <w:tc>
          <w:tcPr>
            <w:tcW w:w="1038" w:type="dxa"/>
            <w:vAlign w:val="center"/>
          </w:tcPr>
          <w:p w14:paraId="050FC393" w14:textId="77777777" w:rsidR="006C3B4B" w:rsidRPr="00C53B1E" w:rsidRDefault="00B97376" w:rsidP="0085508B">
            <w:pPr>
              <w:pStyle w:val="Texttabuky"/>
              <w:contextualSpacing w:val="0"/>
              <w:rPr>
                <w:b/>
              </w:rPr>
            </w:pPr>
            <w:r w:rsidRPr="00C53B1E">
              <w:rPr>
                <w:b/>
              </w:rPr>
              <w:t>Skratka</w:t>
            </w:r>
          </w:p>
        </w:tc>
        <w:tc>
          <w:tcPr>
            <w:tcW w:w="3690" w:type="dxa"/>
            <w:vAlign w:val="center"/>
          </w:tcPr>
          <w:p w14:paraId="48CE849E" w14:textId="77777777" w:rsidR="006C3B4B" w:rsidRPr="00C53B1E" w:rsidRDefault="00B97376" w:rsidP="0085508B">
            <w:pPr>
              <w:pStyle w:val="Texttabuky"/>
              <w:contextualSpacing w:val="0"/>
              <w:rPr>
                <w:b/>
              </w:rPr>
            </w:pPr>
            <w:r w:rsidRPr="00C53B1E">
              <w:rPr>
                <w:b/>
              </w:rPr>
              <w:t xml:space="preserve">Anglický význam </w:t>
            </w:r>
          </w:p>
        </w:tc>
        <w:tc>
          <w:tcPr>
            <w:tcW w:w="3774" w:type="dxa"/>
            <w:vAlign w:val="center"/>
          </w:tcPr>
          <w:p w14:paraId="35C26D4D" w14:textId="77777777" w:rsidR="006C3B4B" w:rsidRPr="00C53B1E" w:rsidRDefault="00B97376" w:rsidP="0085508B">
            <w:pPr>
              <w:pStyle w:val="Texttabuky"/>
              <w:contextualSpacing w:val="0"/>
              <w:rPr>
                <w:b/>
              </w:rPr>
            </w:pPr>
            <w:r w:rsidRPr="00C53B1E">
              <w:rPr>
                <w:b/>
              </w:rPr>
              <w:t>Slovenský význam</w:t>
            </w:r>
          </w:p>
        </w:tc>
      </w:tr>
      <w:tr w:rsidR="006C3B4B" w:rsidRPr="00C53B1E" w14:paraId="0958A5C6" w14:textId="77777777" w:rsidTr="006071CC">
        <w:trPr>
          <w:trHeight w:val="586"/>
        </w:trPr>
        <w:tc>
          <w:tcPr>
            <w:tcW w:w="1038" w:type="dxa"/>
            <w:vAlign w:val="center"/>
          </w:tcPr>
          <w:p w14:paraId="24DD691B" w14:textId="6D4A97BF" w:rsidR="006C3B4B" w:rsidRPr="00C53B1E" w:rsidRDefault="00282174" w:rsidP="008F5455">
            <w:pPr>
              <w:pStyle w:val="Texttabuky"/>
              <w:contextualSpacing w:val="0"/>
            </w:pPr>
            <w:r w:rsidRPr="00C53B1E">
              <w:t>KPI</w:t>
            </w:r>
          </w:p>
        </w:tc>
        <w:tc>
          <w:tcPr>
            <w:tcW w:w="3690" w:type="dxa"/>
            <w:vAlign w:val="center"/>
          </w:tcPr>
          <w:p w14:paraId="5D160627" w14:textId="2E5319A8" w:rsidR="006C3B4B" w:rsidRPr="00C53B1E" w:rsidRDefault="00282174" w:rsidP="008F5455">
            <w:pPr>
              <w:pStyle w:val="Texttabuky"/>
              <w:contextualSpacing w:val="0"/>
              <w:rPr>
                <w:color w:val="000000"/>
                <w:szCs w:val="22"/>
              </w:rPr>
            </w:pPr>
            <w:proofErr w:type="spellStart"/>
            <w:r w:rsidRPr="00C53B1E">
              <w:t>Key</w:t>
            </w:r>
            <w:proofErr w:type="spellEnd"/>
            <w:r w:rsidRPr="00C53B1E">
              <w:t xml:space="preserve"> </w:t>
            </w:r>
            <w:proofErr w:type="spellStart"/>
            <w:r w:rsidRPr="00C53B1E">
              <w:t>Performance</w:t>
            </w:r>
            <w:proofErr w:type="spellEnd"/>
            <w:r w:rsidRPr="00C53B1E">
              <w:t xml:space="preserve"> </w:t>
            </w:r>
            <w:proofErr w:type="spellStart"/>
            <w:r w:rsidRPr="00C53B1E">
              <w:t>Indicators</w:t>
            </w:r>
            <w:proofErr w:type="spellEnd"/>
          </w:p>
        </w:tc>
        <w:tc>
          <w:tcPr>
            <w:tcW w:w="3774" w:type="dxa"/>
            <w:vAlign w:val="center"/>
          </w:tcPr>
          <w:p w14:paraId="30F6DBBD" w14:textId="62CAD726" w:rsidR="006C3B4B" w:rsidRPr="00C53B1E" w:rsidRDefault="00856F33" w:rsidP="008F5455">
            <w:pPr>
              <w:pStyle w:val="Texttabuky"/>
              <w:contextualSpacing w:val="0"/>
              <w:rPr>
                <w:color w:val="000000"/>
                <w:szCs w:val="22"/>
              </w:rPr>
            </w:pPr>
            <w:proofErr w:type="spellStart"/>
            <w:r w:rsidRPr="00C53B1E">
              <w:rPr>
                <w:color w:val="000000"/>
                <w:szCs w:val="22"/>
              </w:rPr>
              <w:t>Key</w:t>
            </w:r>
            <w:proofErr w:type="spellEnd"/>
            <w:r w:rsidRPr="00C53B1E">
              <w:rPr>
                <w:color w:val="000000"/>
                <w:szCs w:val="22"/>
              </w:rPr>
              <w:t xml:space="preserve"> </w:t>
            </w:r>
            <w:proofErr w:type="spellStart"/>
            <w:r w:rsidRPr="00C53B1E">
              <w:rPr>
                <w:color w:val="000000"/>
                <w:szCs w:val="22"/>
              </w:rPr>
              <w:t>performance</w:t>
            </w:r>
            <w:proofErr w:type="spellEnd"/>
            <w:r w:rsidRPr="00C53B1E">
              <w:rPr>
                <w:color w:val="000000"/>
                <w:szCs w:val="22"/>
              </w:rPr>
              <w:t xml:space="preserve"> </w:t>
            </w:r>
            <w:proofErr w:type="spellStart"/>
            <w:r w:rsidRPr="00C53B1E">
              <w:rPr>
                <w:color w:val="000000"/>
                <w:szCs w:val="22"/>
              </w:rPr>
              <w:t>indicators</w:t>
            </w:r>
            <w:proofErr w:type="spellEnd"/>
          </w:p>
        </w:tc>
      </w:tr>
      <w:tr w:rsidR="006C3B4B" w:rsidRPr="00C53B1E" w14:paraId="2301E931" w14:textId="77777777" w:rsidTr="006071CC">
        <w:trPr>
          <w:trHeight w:val="586"/>
        </w:trPr>
        <w:tc>
          <w:tcPr>
            <w:tcW w:w="1038" w:type="dxa"/>
            <w:vAlign w:val="center"/>
          </w:tcPr>
          <w:p w14:paraId="28DC54AE" w14:textId="09266233" w:rsidR="006C3B4B" w:rsidRPr="00C53B1E" w:rsidRDefault="004818B3" w:rsidP="008F5455">
            <w:pPr>
              <w:pStyle w:val="Texttabuky"/>
              <w:contextualSpacing w:val="0"/>
            </w:pPr>
            <w:r w:rsidRPr="00C53B1E">
              <w:t>UK</w:t>
            </w:r>
          </w:p>
        </w:tc>
        <w:tc>
          <w:tcPr>
            <w:tcW w:w="3690" w:type="dxa"/>
            <w:vAlign w:val="center"/>
          </w:tcPr>
          <w:p w14:paraId="27A95015" w14:textId="350AB1B9" w:rsidR="006C3B4B" w:rsidRPr="00C53B1E" w:rsidRDefault="004818B3" w:rsidP="008F5455">
            <w:pPr>
              <w:pStyle w:val="Texttabuky"/>
              <w:contextualSpacing w:val="0"/>
              <w:rPr>
                <w:color w:val="000000"/>
                <w:szCs w:val="22"/>
              </w:rPr>
            </w:pPr>
            <w:r w:rsidRPr="00C53B1E">
              <w:rPr>
                <w:color w:val="000000"/>
                <w:szCs w:val="22"/>
              </w:rPr>
              <w:t xml:space="preserve">United </w:t>
            </w:r>
            <w:proofErr w:type="spellStart"/>
            <w:r w:rsidRPr="00C53B1E">
              <w:rPr>
                <w:color w:val="000000"/>
                <w:szCs w:val="22"/>
              </w:rPr>
              <w:t>Kingdom</w:t>
            </w:r>
            <w:proofErr w:type="spellEnd"/>
          </w:p>
        </w:tc>
        <w:tc>
          <w:tcPr>
            <w:tcW w:w="3774" w:type="dxa"/>
            <w:vAlign w:val="center"/>
          </w:tcPr>
          <w:p w14:paraId="780B5521" w14:textId="77777777" w:rsidR="004818B3" w:rsidRPr="00C53B1E" w:rsidRDefault="004818B3" w:rsidP="004818B3">
            <w:pPr>
              <w:pStyle w:val="Texttabuky"/>
              <w:rPr>
                <w:color w:val="000000"/>
                <w:szCs w:val="22"/>
              </w:rPr>
            </w:pPr>
          </w:p>
          <w:p w14:paraId="25720A4D" w14:textId="65CDD6EF" w:rsidR="006C3B4B" w:rsidRPr="00C53B1E" w:rsidRDefault="004818B3" w:rsidP="004818B3">
            <w:pPr>
              <w:pStyle w:val="Texttabuky"/>
              <w:contextualSpacing w:val="0"/>
              <w:rPr>
                <w:color w:val="000000"/>
                <w:szCs w:val="22"/>
              </w:rPr>
            </w:pPr>
            <w:r w:rsidRPr="00C53B1E">
              <w:rPr>
                <w:color w:val="000000"/>
                <w:szCs w:val="22"/>
              </w:rPr>
              <w:t>Spojené kráľovstvo</w:t>
            </w:r>
          </w:p>
        </w:tc>
      </w:tr>
      <w:tr w:rsidR="004818B3" w:rsidRPr="00C53B1E" w14:paraId="699172B2" w14:textId="77777777" w:rsidTr="006071CC">
        <w:trPr>
          <w:trHeight w:val="586"/>
        </w:trPr>
        <w:tc>
          <w:tcPr>
            <w:tcW w:w="1038" w:type="dxa"/>
            <w:vAlign w:val="center"/>
          </w:tcPr>
          <w:p w14:paraId="3B1C4C30" w14:textId="73398B2A" w:rsidR="004818B3" w:rsidRPr="00C53B1E" w:rsidRDefault="004818B3" w:rsidP="008F5455">
            <w:pPr>
              <w:pStyle w:val="Texttabuky"/>
              <w:contextualSpacing w:val="0"/>
            </w:pPr>
            <w:r w:rsidRPr="00C53B1E">
              <w:t>USA</w:t>
            </w:r>
          </w:p>
        </w:tc>
        <w:tc>
          <w:tcPr>
            <w:tcW w:w="3690" w:type="dxa"/>
            <w:vAlign w:val="center"/>
          </w:tcPr>
          <w:p w14:paraId="47A3A5DA" w14:textId="6E775145" w:rsidR="004818B3" w:rsidRPr="00C53B1E" w:rsidRDefault="004818B3" w:rsidP="008F5455">
            <w:pPr>
              <w:pStyle w:val="Texttabuky"/>
              <w:contextualSpacing w:val="0"/>
              <w:rPr>
                <w:color w:val="000000"/>
                <w:szCs w:val="22"/>
              </w:rPr>
            </w:pPr>
            <w:r w:rsidRPr="00C53B1E">
              <w:rPr>
                <w:color w:val="000000"/>
                <w:szCs w:val="22"/>
              </w:rPr>
              <w:t xml:space="preserve">United </w:t>
            </w:r>
            <w:proofErr w:type="spellStart"/>
            <w:r w:rsidRPr="00C53B1E">
              <w:rPr>
                <w:color w:val="000000"/>
                <w:szCs w:val="22"/>
              </w:rPr>
              <w:t>States</w:t>
            </w:r>
            <w:proofErr w:type="spellEnd"/>
            <w:r w:rsidRPr="00C53B1E">
              <w:rPr>
                <w:color w:val="000000"/>
                <w:szCs w:val="22"/>
              </w:rPr>
              <w:t xml:space="preserve"> of </w:t>
            </w:r>
            <w:proofErr w:type="spellStart"/>
            <w:r w:rsidRPr="00C53B1E">
              <w:rPr>
                <w:color w:val="000000"/>
                <w:szCs w:val="22"/>
              </w:rPr>
              <w:t>America</w:t>
            </w:r>
            <w:proofErr w:type="spellEnd"/>
          </w:p>
        </w:tc>
        <w:tc>
          <w:tcPr>
            <w:tcW w:w="3774" w:type="dxa"/>
            <w:vAlign w:val="center"/>
          </w:tcPr>
          <w:p w14:paraId="43C5873C" w14:textId="77777777" w:rsidR="004818B3" w:rsidRPr="00C53B1E" w:rsidRDefault="004818B3" w:rsidP="004818B3">
            <w:pPr>
              <w:pStyle w:val="Texttabuky"/>
              <w:rPr>
                <w:color w:val="000000"/>
                <w:szCs w:val="22"/>
              </w:rPr>
            </w:pPr>
          </w:p>
          <w:p w14:paraId="6C1E82EB" w14:textId="0BE1E317" w:rsidR="004818B3" w:rsidRPr="00C53B1E" w:rsidRDefault="004818B3" w:rsidP="004818B3">
            <w:pPr>
              <w:pStyle w:val="Texttabuky"/>
              <w:rPr>
                <w:color w:val="000000"/>
                <w:szCs w:val="22"/>
              </w:rPr>
            </w:pPr>
            <w:r w:rsidRPr="00C53B1E">
              <w:rPr>
                <w:color w:val="000000"/>
                <w:szCs w:val="22"/>
              </w:rPr>
              <w:t>Spojené štáty americké</w:t>
            </w:r>
          </w:p>
        </w:tc>
      </w:tr>
      <w:tr w:rsidR="004818B3" w:rsidRPr="00C53B1E" w14:paraId="157F94A0" w14:textId="77777777" w:rsidTr="006071CC">
        <w:trPr>
          <w:trHeight w:val="586"/>
        </w:trPr>
        <w:tc>
          <w:tcPr>
            <w:tcW w:w="1038" w:type="dxa"/>
            <w:vAlign w:val="center"/>
          </w:tcPr>
          <w:p w14:paraId="02A96BA7" w14:textId="38F2C897" w:rsidR="004818B3" w:rsidRPr="00C53B1E" w:rsidRDefault="004818B3" w:rsidP="008F5455">
            <w:pPr>
              <w:pStyle w:val="Texttabuky"/>
              <w:contextualSpacing w:val="0"/>
            </w:pPr>
            <w:r w:rsidRPr="00C53B1E">
              <w:t>P2P</w:t>
            </w:r>
          </w:p>
        </w:tc>
        <w:tc>
          <w:tcPr>
            <w:tcW w:w="3690" w:type="dxa"/>
            <w:vAlign w:val="center"/>
          </w:tcPr>
          <w:p w14:paraId="3893A86E" w14:textId="749CC5A7" w:rsidR="004818B3" w:rsidRPr="00C53B1E" w:rsidRDefault="004818B3" w:rsidP="008F5455">
            <w:pPr>
              <w:pStyle w:val="Texttabuky"/>
              <w:contextualSpacing w:val="0"/>
              <w:rPr>
                <w:color w:val="000000"/>
                <w:szCs w:val="22"/>
              </w:rPr>
            </w:pPr>
            <w:proofErr w:type="spellStart"/>
            <w:r w:rsidRPr="00C53B1E">
              <w:rPr>
                <w:color w:val="000000"/>
                <w:szCs w:val="22"/>
              </w:rPr>
              <w:t>Peer</w:t>
            </w:r>
            <w:proofErr w:type="spellEnd"/>
            <w:r w:rsidRPr="00C53B1E">
              <w:rPr>
                <w:color w:val="000000"/>
                <w:szCs w:val="22"/>
              </w:rPr>
              <w:t>-to-</w:t>
            </w:r>
            <w:proofErr w:type="spellStart"/>
            <w:r w:rsidRPr="00C53B1E">
              <w:rPr>
                <w:color w:val="000000"/>
                <w:szCs w:val="22"/>
              </w:rPr>
              <w:t>peer</w:t>
            </w:r>
            <w:proofErr w:type="spellEnd"/>
          </w:p>
        </w:tc>
        <w:tc>
          <w:tcPr>
            <w:tcW w:w="3774" w:type="dxa"/>
            <w:vAlign w:val="center"/>
          </w:tcPr>
          <w:p w14:paraId="13B157BC" w14:textId="6B9A1237" w:rsidR="004818B3" w:rsidRPr="00C53B1E" w:rsidRDefault="004818B3" w:rsidP="004818B3">
            <w:pPr>
              <w:pStyle w:val="Texttabuky"/>
              <w:rPr>
                <w:color w:val="000000"/>
                <w:szCs w:val="22"/>
              </w:rPr>
            </w:pPr>
            <w:r w:rsidRPr="00C53B1E">
              <w:rPr>
                <w:color w:val="000000"/>
                <w:szCs w:val="22"/>
              </w:rPr>
              <w:t>Ľudia ľuďom</w:t>
            </w:r>
          </w:p>
        </w:tc>
      </w:tr>
      <w:tr w:rsidR="004818B3" w:rsidRPr="00C53B1E" w14:paraId="3568641F" w14:textId="77777777" w:rsidTr="006071CC">
        <w:trPr>
          <w:trHeight w:val="586"/>
        </w:trPr>
        <w:tc>
          <w:tcPr>
            <w:tcW w:w="1038" w:type="dxa"/>
            <w:vAlign w:val="center"/>
          </w:tcPr>
          <w:p w14:paraId="324F72A7" w14:textId="769F5908" w:rsidR="004818B3" w:rsidRPr="00C53B1E" w:rsidRDefault="004818B3" w:rsidP="008F5455">
            <w:pPr>
              <w:pStyle w:val="Texttabuky"/>
              <w:contextualSpacing w:val="0"/>
            </w:pPr>
            <w:r w:rsidRPr="00C53B1E">
              <w:t>SMS</w:t>
            </w:r>
          </w:p>
        </w:tc>
        <w:tc>
          <w:tcPr>
            <w:tcW w:w="3690" w:type="dxa"/>
            <w:vAlign w:val="center"/>
          </w:tcPr>
          <w:p w14:paraId="2CEE3108" w14:textId="38E13015" w:rsidR="004818B3" w:rsidRPr="00C53B1E" w:rsidRDefault="004818B3" w:rsidP="008F5455">
            <w:pPr>
              <w:pStyle w:val="Texttabuky"/>
              <w:contextualSpacing w:val="0"/>
              <w:rPr>
                <w:color w:val="000000"/>
                <w:szCs w:val="22"/>
              </w:rPr>
            </w:pPr>
            <w:proofErr w:type="spellStart"/>
            <w:r w:rsidRPr="00C53B1E">
              <w:rPr>
                <w:color w:val="000000"/>
                <w:szCs w:val="22"/>
              </w:rPr>
              <w:t>Short</w:t>
            </w:r>
            <w:proofErr w:type="spellEnd"/>
            <w:r w:rsidRPr="00C53B1E">
              <w:rPr>
                <w:color w:val="000000"/>
                <w:szCs w:val="22"/>
              </w:rPr>
              <w:t xml:space="preserve"> </w:t>
            </w:r>
            <w:proofErr w:type="spellStart"/>
            <w:r w:rsidRPr="00C53B1E">
              <w:rPr>
                <w:color w:val="000000"/>
                <w:szCs w:val="22"/>
              </w:rPr>
              <w:t>message</w:t>
            </w:r>
            <w:proofErr w:type="spellEnd"/>
            <w:r w:rsidRPr="00C53B1E">
              <w:rPr>
                <w:color w:val="000000"/>
                <w:szCs w:val="22"/>
              </w:rPr>
              <w:t xml:space="preserve"> </w:t>
            </w:r>
            <w:proofErr w:type="spellStart"/>
            <w:r w:rsidRPr="00C53B1E">
              <w:rPr>
                <w:color w:val="000000"/>
                <w:szCs w:val="22"/>
              </w:rPr>
              <w:t>service</w:t>
            </w:r>
            <w:proofErr w:type="spellEnd"/>
          </w:p>
        </w:tc>
        <w:tc>
          <w:tcPr>
            <w:tcW w:w="3774" w:type="dxa"/>
            <w:vAlign w:val="center"/>
          </w:tcPr>
          <w:p w14:paraId="48DBDADE" w14:textId="0BFC6086" w:rsidR="004818B3" w:rsidRPr="00C53B1E" w:rsidRDefault="004818B3" w:rsidP="004818B3">
            <w:pPr>
              <w:pStyle w:val="Texttabuky"/>
              <w:rPr>
                <w:color w:val="000000"/>
                <w:szCs w:val="22"/>
              </w:rPr>
            </w:pPr>
            <w:r w:rsidRPr="00C53B1E">
              <w:rPr>
                <w:color w:val="000000"/>
                <w:szCs w:val="22"/>
              </w:rPr>
              <w:t>Krátka textová správa</w:t>
            </w:r>
          </w:p>
        </w:tc>
      </w:tr>
      <w:tr w:rsidR="004818B3" w:rsidRPr="00C53B1E" w14:paraId="6B7FA0D3" w14:textId="77777777" w:rsidTr="006071CC">
        <w:trPr>
          <w:trHeight w:val="586"/>
        </w:trPr>
        <w:tc>
          <w:tcPr>
            <w:tcW w:w="1038" w:type="dxa"/>
            <w:vAlign w:val="center"/>
          </w:tcPr>
          <w:p w14:paraId="028E3207" w14:textId="68D8B5A6" w:rsidR="004818B3" w:rsidRPr="00C53B1E" w:rsidRDefault="004818B3" w:rsidP="008F5455">
            <w:pPr>
              <w:pStyle w:val="Texttabuky"/>
              <w:contextualSpacing w:val="0"/>
            </w:pPr>
            <w:r w:rsidRPr="00C53B1E">
              <w:t>VPN</w:t>
            </w:r>
          </w:p>
        </w:tc>
        <w:tc>
          <w:tcPr>
            <w:tcW w:w="3690" w:type="dxa"/>
            <w:vAlign w:val="center"/>
          </w:tcPr>
          <w:p w14:paraId="2421D830" w14:textId="4A562F32" w:rsidR="004818B3" w:rsidRPr="00C53B1E" w:rsidRDefault="004818B3" w:rsidP="008F5455">
            <w:pPr>
              <w:pStyle w:val="Texttabuky"/>
              <w:contextualSpacing w:val="0"/>
              <w:rPr>
                <w:color w:val="000000"/>
                <w:szCs w:val="22"/>
              </w:rPr>
            </w:pPr>
            <w:proofErr w:type="spellStart"/>
            <w:r w:rsidRPr="00C53B1E">
              <w:rPr>
                <w:color w:val="000000"/>
                <w:szCs w:val="22"/>
              </w:rPr>
              <w:t>Virtual</w:t>
            </w:r>
            <w:proofErr w:type="spellEnd"/>
            <w:r w:rsidRPr="00C53B1E">
              <w:rPr>
                <w:color w:val="000000"/>
                <w:szCs w:val="22"/>
              </w:rPr>
              <w:t xml:space="preserve"> </w:t>
            </w:r>
            <w:proofErr w:type="spellStart"/>
            <w:r w:rsidRPr="00C53B1E">
              <w:rPr>
                <w:color w:val="000000"/>
                <w:szCs w:val="22"/>
              </w:rPr>
              <w:t>Private</w:t>
            </w:r>
            <w:proofErr w:type="spellEnd"/>
            <w:r w:rsidRPr="00C53B1E">
              <w:rPr>
                <w:color w:val="000000"/>
                <w:szCs w:val="22"/>
              </w:rPr>
              <w:t xml:space="preserve"> </w:t>
            </w:r>
            <w:proofErr w:type="spellStart"/>
            <w:r w:rsidRPr="00C53B1E">
              <w:rPr>
                <w:color w:val="000000"/>
                <w:szCs w:val="22"/>
              </w:rPr>
              <w:t>Network</w:t>
            </w:r>
            <w:proofErr w:type="spellEnd"/>
          </w:p>
        </w:tc>
        <w:tc>
          <w:tcPr>
            <w:tcW w:w="3774" w:type="dxa"/>
            <w:vAlign w:val="center"/>
          </w:tcPr>
          <w:p w14:paraId="416F7245" w14:textId="76FF7519" w:rsidR="004818B3" w:rsidRPr="00C53B1E" w:rsidRDefault="004818B3" w:rsidP="004818B3">
            <w:pPr>
              <w:pStyle w:val="Texttabuky"/>
              <w:rPr>
                <w:color w:val="000000"/>
                <w:szCs w:val="22"/>
              </w:rPr>
            </w:pPr>
            <w:r w:rsidRPr="00C53B1E">
              <w:rPr>
                <w:color w:val="000000"/>
                <w:szCs w:val="22"/>
              </w:rPr>
              <w:t>Virtuálna privátna sieť</w:t>
            </w:r>
          </w:p>
        </w:tc>
      </w:tr>
      <w:tr w:rsidR="004818B3" w:rsidRPr="00C53B1E" w14:paraId="1A721A45" w14:textId="77777777" w:rsidTr="006071CC">
        <w:trPr>
          <w:trHeight w:val="586"/>
        </w:trPr>
        <w:tc>
          <w:tcPr>
            <w:tcW w:w="1038" w:type="dxa"/>
            <w:vAlign w:val="center"/>
          </w:tcPr>
          <w:p w14:paraId="45BDFE25" w14:textId="5D2AC993" w:rsidR="004818B3" w:rsidRPr="00C53B1E" w:rsidRDefault="004818B3" w:rsidP="008F5455">
            <w:pPr>
              <w:pStyle w:val="Texttabuky"/>
              <w:contextualSpacing w:val="0"/>
            </w:pPr>
            <w:r w:rsidRPr="00C53B1E">
              <w:t>IP</w:t>
            </w:r>
          </w:p>
        </w:tc>
        <w:tc>
          <w:tcPr>
            <w:tcW w:w="3690" w:type="dxa"/>
            <w:vAlign w:val="center"/>
          </w:tcPr>
          <w:p w14:paraId="24CBB399" w14:textId="0D4298E1" w:rsidR="004818B3" w:rsidRPr="00C53B1E" w:rsidRDefault="004818B3" w:rsidP="008F5455">
            <w:pPr>
              <w:pStyle w:val="Texttabuky"/>
              <w:contextualSpacing w:val="0"/>
              <w:rPr>
                <w:color w:val="000000"/>
                <w:szCs w:val="22"/>
              </w:rPr>
            </w:pPr>
            <w:r w:rsidRPr="00C53B1E">
              <w:rPr>
                <w:color w:val="000000"/>
                <w:szCs w:val="22"/>
              </w:rPr>
              <w:t xml:space="preserve">Internet </w:t>
            </w:r>
            <w:proofErr w:type="spellStart"/>
            <w:r w:rsidRPr="00C53B1E">
              <w:rPr>
                <w:color w:val="000000"/>
                <w:szCs w:val="22"/>
              </w:rPr>
              <w:t>Protocol</w:t>
            </w:r>
            <w:proofErr w:type="spellEnd"/>
          </w:p>
        </w:tc>
        <w:tc>
          <w:tcPr>
            <w:tcW w:w="3774" w:type="dxa"/>
            <w:vAlign w:val="center"/>
          </w:tcPr>
          <w:p w14:paraId="35B5CC79" w14:textId="1DE9C00D" w:rsidR="004818B3" w:rsidRPr="00C53B1E" w:rsidRDefault="004818B3" w:rsidP="004818B3">
            <w:pPr>
              <w:pStyle w:val="Texttabuky"/>
              <w:rPr>
                <w:color w:val="000000"/>
                <w:szCs w:val="22"/>
              </w:rPr>
            </w:pPr>
            <w:r w:rsidRPr="00C53B1E">
              <w:rPr>
                <w:color w:val="000000"/>
                <w:szCs w:val="22"/>
              </w:rPr>
              <w:t>Internetový protokol</w:t>
            </w:r>
          </w:p>
        </w:tc>
      </w:tr>
      <w:tr w:rsidR="004818B3" w:rsidRPr="00C53B1E" w14:paraId="79AC3F8C" w14:textId="77777777" w:rsidTr="006071CC">
        <w:trPr>
          <w:trHeight w:val="586"/>
        </w:trPr>
        <w:tc>
          <w:tcPr>
            <w:tcW w:w="1038" w:type="dxa"/>
            <w:vAlign w:val="center"/>
          </w:tcPr>
          <w:p w14:paraId="7948936B" w14:textId="7D47958D" w:rsidR="004818B3" w:rsidRPr="00C53B1E" w:rsidRDefault="008B04D4" w:rsidP="008F5455">
            <w:pPr>
              <w:pStyle w:val="Texttabuky"/>
              <w:contextualSpacing w:val="0"/>
            </w:pPr>
            <w:r w:rsidRPr="00C53B1E">
              <w:t>EU</w:t>
            </w:r>
          </w:p>
        </w:tc>
        <w:tc>
          <w:tcPr>
            <w:tcW w:w="3690" w:type="dxa"/>
            <w:vAlign w:val="center"/>
          </w:tcPr>
          <w:p w14:paraId="704C6CC6" w14:textId="0D659645" w:rsidR="004818B3" w:rsidRPr="00C53B1E" w:rsidRDefault="008B04D4" w:rsidP="008F5455">
            <w:pPr>
              <w:pStyle w:val="Texttabuky"/>
              <w:contextualSpacing w:val="0"/>
              <w:rPr>
                <w:color w:val="000000"/>
                <w:szCs w:val="22"/>
              </w:rPr>
            </w:pPr>
            <w:proofErr w:type="spellStart"/>
            <w:r w:rsidRPr="00C53B1E">
              <w:rPr>
                <w:color w:val="000000"/>
                <w:szCs w:val="22"/>
              </w:rPr>
              <w:t>European</w:t>
            </w:r>
            <w:proofErr w:type="spellEnd"/>
            <w:r w:rsidRPr="00C53B1E">
              <w:rPr>
                <w:color w:val="000000"/>
                <w:szCs w:val="22"/>
              </w:rPr>
              <w:t xml:space="preserve"> </w:t>
            </w:r>
            <w:proofErr w:type="spellStart"/>
            <w:r w:rsidRPr="00C53B1E">
              <w:rPr>
                <w:color w:val="000000"/>
                <w:szCs w:val="22"/>
              </w:rPr>
              <w:t>Union</w:t>
            </w:r>
            <w:proofErr w:type="spellEnd"/>
          </w:p>
        </w:tc>
        <w:tc>
          <w:tcPr>
            <w:tcW w:w="3774" w:type="dxa"/>
            <w:vAlign w:val="center"/>
          </w:tcPr>
          <w:p w14:paraId="3EF5E057" w14:textId="71B37F8D" w:rsidR="004818B3" w:rsidRPr="00C53B1E" w:rsidRDefault="008B04D4" w:rsidP="004818B3">
            <w:pPr>
              <w:pStyle w:val="Texttabuky"/>
              <w:rPr>
                <w:color w:val="000000"/>
                <w:szCs w:val="22"/>
              </w:rPr>
            </w:pPr>
            <w:r w:rsidRPr="00C53B1E">
              <w:rPr>
                <w:color w:val="000000"/>
                <w:szCs w:val="22"/>
              </w:rPr>
              <w:t>Európska únia</w:t>
            </w:r>
          </w:p>
        </w:tc>
      </w:tr>
      <w:tr w:rsidR="00757EFC" w:rsidRPr="00C53B1E" w14:paraId="1EEFED23" w14:textId="77777777" w:rsidTr="006071CC">
        <w:trPr>
          <w:trHeight w:val="586"/>
        </w:trPr>
        <w:tc>
          <w:tcPr>
            <w:tcW w:w="1038" w:type="dxa"/>
            <w:vAlign w:val="center"/>
          </w:tcPr>
          <w:p w14:paraId="084808EF" w14:textId="13BA40FB" w:rsidR="00757EFC" w:rsidRPr="00C53B1E" w:rsidRDefault="00757EFC" w:rsidP="008F5455">
            <w:pPr>
              <w:pStyle w:val="Texttabuky"/>
              <w:contextualSpacing w:val="0"/>
            </w:pPr>
            <w:r w:rsidRPr="00C53B1E">
              <w:t>GDPR</w:t>
            </w:r>
          </w:p>
        </w:tc>
        <w:tc>
          <w:tcPr>
            <w:tcW w:w="3690" w:type="dxa"/>
            <w:vAlign w:val="center"/>
          </w:tcPr>
          <w:p w14:paraId="4E8B76B7" w14:textId="669D4FE2" w:rsidR="00757EFC" w:rsidRPr="00C53B1E" w:rsidRDefault="006071CC" w:rsidP="008F5455">
            <w:pPr>
              <w:pStyle w:val="Texttabuky"/>
              <w:contextualSpacing w:val="0"/>
              <w:rPr>
                <w:color w:val="000000"/>
                <w:szCs w:val="22"/>
              </w:rPr>
            </w:pPr>
            <w:r w:rsidRPr="00C53B1E">
              <w:rPr>
                <w:color w:val="000000"/>
                <w:szCs w:val="22"/>
              </w:rPr>
              <w:t xml:space="preserve">General </w:t>
            </w:r>
            <w:proofErr w:type="spellStart"/>
            <w:r w:rsidRPr="00C53B1E">
              <w:rPr>
                <w:color w:val="000000"/>
                <w:szCs w:val="22"/>
              </w:rPr>
              <w:t>Data</w:t>
            </w:r>
            <w:proofErr w:type="spellEnd"/>
            <w:r w:rsidRPr="00C53B1E">
              <w:rPr>
                <w:color w:val="000000"/>
                <w:szCs w:val="22"/>
              </w:rPr>
              <w:t xml:space="preserve"> </w:t>
            </w:r>
            <w:proofErr w:type="spellStart"/>
            <w:r w:rsidRPr="00C53B1E">
              <w:rPr>
                <w:color w:val="000000"/>
                <w:szCs w:val="22"/>
              </w:rPr>
              <w:t>Protection</w:t>
            </w:r>
            <w:proofErr w:type="spellEnd"/>
            <w:r w:rsidRPr="00C53B1E">
              <w:rPr>
                <w:color w:val="000000"/>
                <w:szCs w:val="22"/>
              </w:rPr>
              <w:t xml:space="preserve"> </w:t>
            </w:r>
            <w:proofErr w:type="spellStart"/>
            <w:r w:rsidRPr="00C53B1E">
              <w:rPr>
                <w:color w:val="000000"/>
                <w:szCs w:val="22"/>
              </w:rPr>
              <w:t>Regulation</w:t>
            </w:r>
            <w:proofErr w:type="spellEnd"/>
          </w:p>
        </w:tc>
        <w:tc>
          <w:tcPr>
            <w:tcW w:w="3774" w:type="dxa"/>
            <w:vAlign w:val="center"/>
          </w:tcPr>
          <w:p w14:paraId="575625AB" w14:textId="3C267B37" w:rsidR="00757EFC" w:rsidRPr="00C53B1E" w:rsidRDefault="006071CC" w:rsidP="004818B3">
            <w:pPr>
              <w:pStyle w:val="Texttabuky"/>
              <w:rPr>
                <w:color w:val="000000"/>
                <w:szCs w:val="22"/>
              </w:rPr>
            </w:pPr>
            <w:r w:rsidRPr="00C53B1E">
              <w:rPr>
                <w:color w:val="000000"/>
                <w:szCs w:val="22"/>
              </w:rPr>
              <w:t>Všeobecné nariadenie o ochrane údajov</w:t>
            </w:r>
          </w:p>
        </w:tc>
      </w:tr>
      <w:tr w:rsidR="004818B3" w:rsidRPr="00C53B1E" w14:paraId="4A7F4992" w14:textId="77777777" w:rsidTr="006071CC">
        <w:trPr>
          <w:trHeight w:val="586"/>
        </w:trPr>
        <w:tc>
          <w:tcPr>
            <w:tcW w:w="1038" w:type="dxa"/>
            <w:vAlign w:val="center"/>
          </w:tcPr>
          <w:p w14:paraId="203B515D" w14:textId="7C996F4C" w:rsidR="004818B3" w:rsidRPr="00C53B1E" w:rsidRDefault="009F138F" w:rsidP="008F5455">
            <w:pPr>
              <w:pStyle w:val="Texttabuky"/>
              <w:contextualSpacing w:val="0"/>
            </w:pPr>
            <w:r w:rsidRPr="00C53B1E">
              <w:t>NA</w:t>
            </w:r>
          </w:p>
        </w:tc>
        <w:tc>
          <w:tcPr>
            <w:tcW w:w="3690" w:type="dxa"/>
            <w:vAlign w:val="center"/>
          </w:tcPr>
          <w:p w14:paraId="1EAD26D1" w14:textId="63EA5DBD" w:rsidR="004818B3" w:rsidRPr="00C53B1E" w:rsidRDefault="009F138F" w:rsidP="008F5455">
            <w:pPr>
              <w:pStyle w:val="Texttabuky"/>
              <w:contextualSpacing w:val="0"/>
              <w:rPr>
                <w:color w:val="000000"/>
                <w:szCs w:val="22"/>
              </w:rPr>
            </w:pPr>
            <w:proofErr w:type="spellStart"/>
            <w:r w:rsidRPr="00C53B1E">
              <w:rPr>
                <w:color w:val="000000"/>
                <w:szCs w:val="22"/>
              </w:rPr>
              <w:t>Not</w:t>
            </w:r>
            <w:proofErr w:type="spellEnd"/>
            <w:r w:rsidRPr="00C53B1E">
              <w:rPr>
                <w:color w:val="000000"/>
                <w:szCs w:val="22"/>
              </w:rPr>
              <w:t xml:space="preserve"> </w:t>
            </w:r>
            <w:proofErr w:type="spellStart"/>
            <w:r w:rsidRPr="00C53B1E">
              <w:rPr>
                <w:color w:val="000000"/>
                <w:szCs w:val="22"/>
              </w:rPr>
              <w:t>Available</w:t>
            </w:r>
            <w:proofErr w:type="spellEnd"/>
          </w:p>
        </w:tc>
        <w:tc>
          <w:tcPr>
            <w:tcW w:w="3774" w:type="dxa"/>
            <w:vAlign w:val="center"/>
          </w:tcPr>
          <w:p w14:paraId="73B6E515" w14:textId="7D440E07" w:rsidR="004818B3" w:rsidRPr="00C53B1E" w:rsidRDefault="00C84533" w:rsidP="004818B3">
            <w:pPr>
              <w:pStyle w:val="Texttabuky"/>
              <w:rPr>
                <w:color w:val="000000"/>
                <w:szCs w:val="22"/>
              </w:rPr>
            </w:pPr>
            <w:r w:rsidRPr="00C53B1E">
              <w:rPr>
                <w:color w:val="000000"/>
                <w:szCs w:val="22"/>
              </w:rPr>
              <w:t>Chýbajúce</w:t>
            </w:r>
            <w:r w:rsidR="009F138F" w:rsidRPr="00C53B1E">
              <w:rPr>
                <w:color w:val="000000"/>
                <w:szCs w:val="22"/>
              </w:rPr>
              <w:t xml:space="preserve"> hodnoty</w:t>
            </w:r>
          </w:p>
        </w:tc>
      </w:tr>
      <w:tr w:rsidR="00757EFC" w:rsidRPr="00C53B1E" w14:paraId="422C856D" w14:textId="77777777" w:rsidTr="006071CC">
        <w:trPr>
          <w:trHeight w:val="586"/>
        </w:trPr>
        <w:tc>
          <w:tcPr>
            <w:tcW w:w="1038" w:type="dxa"/>
            <w:vAlign w:val="center"/>
          </w:tcPr>
          <w:p w14:paraId="6B73EA8E" w14:textId="15CC7B3F" w:rsidR="00757EFC" w:rsidRPr="00C53B1E" w:rsidRDefault="00757EFC" w:rsidP="008F5455">
            <w:pPr>
              <w:pStyle w:val="Texttabuky"/>
              <w:contextualSpacing w:val="0"/>
            </w:pPr>
            <w:r w:rsidRPr="00C53B1E">
              <w:t>NAT</w:t>
            </w:r>
          </w:p>
        </w:tc>
        <w:tc>
          <w:tcPr>
            <w:tcW w:w="3690" w:type="dxa"/>
            <w:vAlign w:val="center"/>
          </w:tcPr>
          <w:p w14:paraId="58FA2C44" w14:textId="57284B95" w:rsidR="00757EFC" w:rsidRPr="00C53B1E" w:rsidRDefault="00757EFC" w:rsidP="008F5455">
            <w:pPr>
              <w:pStyle w:val="Texttabuky"/>
              <w:contextualSpacing w:val="0"/>
              <w:rPr>
                <w:color w:val="000000"/>
                <w:szCs w:val="22"/>
              </w:rPr>
            </w:pPr>
            <w:proofErr w:type="spellStart"/>
            <w:r w:rsidRPr="00C53B1E">
              <w:rPr>
                <w:color w:val="000000"/>
                <w:szCs w:val="22"/>
              </w:rPr>
              <w:t>Not</w:t>
            </w:r>
            <w:proofErr w:type="spellEnd"/>
            <w:r w:rsidRPr="00C53B1E">
              <w:rPr>
                <w:color w:val="000000"/>
                <w:szCs w:val="22"/>
              </w:rPr>
              <w:t xml:space="preserve"> A </w:t>
            </w:r>
            <w:proofErr w:type="spellStart"/>
            <w:r w:rsidRPr="00C53B1E">
              <w:rPr>
                <w:color w:val="000000"/>
                <w:szCs w:val="22"/>
              </w:rPr>
              <w:t>Time</w:t>
            </w:r>
            <w:proofErr w:type="spellEnd"/>
          </w:p>
        </w:tc>
        <w:tc>
          <w:tcPr>
            <w:tcW w:w="3774" w:type="dxa"/>
            <w:vAlign w:val="center"/>
          </w:tcPr>
          <w:p w14:paraId="10810F16" w14:textId="6A7750FB" w:rsidR="00757EFC" w:rsidRPr="00C53B1E" w:rsidRDefault="00757EFC" w:rsidP="004818B3">
            <w:pPr>
              <w:pStyle w:val="Texttabuky"/>
              <w:rPr>
                <w:color w:val="000000"/>
                <w:szCs w:val="22"/>
              </w:rPr>
            </w:pPr>
            <w:r w:rsidRPr="00C53B1E">
              <w:rPr>
                <w:color w:val="000000"/>
                <w:szCs w:val="22"/>
              </w:rPr>
              <w:t>Nie je časová hodnota</w:t>
            </w:r>
          </w:p>
        </w:tc>
      </w:tr>
      <w:tr w:rsidR="00C84533" w:rsidRPr="00C53B1E" w14:paraId="4DBCCA2E" w14:textId="77777777" w:rsidTr="006071CC">
        <w:trPr>
          <w:trHeight w:val="586"/>
        </w:trPr>
        <w:tc>
          <w:tcPr>
            <w:tcW w:w="1038" w:type="dxa"/>
            <w:vAlign w:val="center"/>
          </w:tcPr>
          <w:p w14:paraId="5391AED5" w14:textId="73E35113" w:rsidR="00C84533" w:rsidRPr="00C53B1E" w:rsidRDefault="00C84533" w:rsidP="008F5455">
            <w:pPr>
              <w:pStyle w:val="Texttabuky"/>
              <w:contextualSpacing w:val="0"/>
            </w:pPr>
            <w:r w:rsidRPr="00C53B1E">
              <w:t>TN</w:t>
            </w:r>
          </w:p>
        </w:tc>
        <w:tc>
          <w:tcPr>
            <w:tcW w:w="3690" w:type="dxa"/>
            <w:vAlign w:val="center"/>
          </w:tcPr>
          <w:p w14:paraId="16ED0E2D" w14:textId="1F687F9B" w:rsidR="00C84533" w:rsidRPr="00C53B1E" w:rsidRDefault="00C84533" w:rsidP="008F5455">
            <w:pPr>
              <w:pStyle w:val="Texttabuky"/>
              <w:contextualSpacing w:val="0"/>
              <w:rPr>
                <w:color w:val="000000"/>
                <w:szCs w:val="22"/>
              </w:rPr>
            </w:pPr>
            <w:proofErr w:type="spellStart"/>
            <w:r w:rsidRPr="00C53B1E">
              <w:rPr>
                <w:color w:val="000000"/>
                <w:szCs w:val="22"/>
              </w:rPr>
              <w:t>True</w:t>
            </w:r>
            <w:proofErr w:type="spellEnd"/>
            <w:r w:rsidRPr="00C53B1E">
              <w:rPr>
                <w:color w:val="000000"/>
                <w:szCs w:val="22"/>
              </w:rPr>
              <w:t xml:space="preserve"> </w:t>
            </w:r>
            <w:proofErr w:type="spellStart"/>
            <w:r w:rsidRPr="00C53B1E">
              <w:rPr>
                <w:color w:val="000000"/>
                <w:szCs w:val="22"/>
              </w:rPr>
              <w:t>Negative</w:t>
            </w:r>
            <w:proofErr w:type="spellEnd"/>
          </w:p>
        </w:tc>
        <w:tc>
          <w:tcPr>
            <w:tcW w:w="3774" w:type="dxa"/>
            <w:vAlign w:val="center"/>
          </w:tcPr>
          <w:p w14:paraId="1F45A44C" w14:textId="4FDA4A17" w:rsidR="00C84533" w:rsidRPr="00C53B1E" w:rsidRDefault="00C84533" w:rsidP="004818B3">
            <w:pPr>
              <w:pStyle w:val="Texttabuky"/>
              <w:rPr>
                <w:color w:val="000000"/>
                <w:szCs w:val="22"/>
              </w:rPr>
            </w:pPr>
            <w:r w:rsidRPr="00C53B1E">
              <w:rPr>
                <w:color w:val="000000"/>
                <w:szCs w:val="22"/>
              </w:rPr>
              <w:t>Pravdivo negatívny</w:t>
            </w:r>
          </w:p>
        </w:tc>
      </w:tr>
      <w:tr w:rsidR="00C84533" w:rsidRPr="00C53B1E" w14:paraId="51D94173" w14:textId="77777777" w:rsidTr="006071CC">
        <w:trPr>
          <w:trHeight w:val="586"/>
        </w:trPr>
        <w:tc>
          <w:tcPr>
            <w:tcW w:w="1038" w:type="dxa"/>
            <w:vAlign w:val="center"/>
          </w:tcPr>
          <w:p w14:paraId="3CAEF7CB" w14:textId="0556B957" w:rsidR="00C84533" w:rsidRPr="00C53B1E" w:rsidRDefault="00C84533" w:rsidP="008F5455">
            <w:pPr>
              <w:pStyle w:val="Texttabuky"/>
              <w:contextualSpacing w:val="0"/>
            </w:pPr>
            <w:r w:rsidRPr="00C53B1E">
              <w:t>FN</w:t>
            </w:r>
          </w:p>
        </w:tc>
        <w:tc>
          <w:tcPr>
            <w:tcW w:w="3690" w:type="dxa"/>
            <w:vAlign w:val="center"/>
          </w:tcPr>
          <w:p w14:paraId="1F65020C" w14:textId="4088FCAB" w:rsidR="00C84533" w:rsidRPr="00C53B1E" w:rsidRDefault="00C84533" w:rsidP="008F5455">
            <w:pPr>
              <w:pStyle w:val="Texttabuky"/>
              <w:contextualSpacing w:val="0"/>
              <w:rPr>
                <w:color w:val="000000"/>
                <w:szCs w:val="22"/>
              </w:rPr>
            </w:pPr>
            <w:proofErr w:type="spellStart"/>
            <w:r w:rsidRPr="00C53B1E">
              <w:rPr>
                <w:color w:val="000000"/>
                <w:szCs w:val="22"/>
              </w:rPr>
              <w:t>False</w:t>
            </w:r>
            <w:proofErr w:type="spellEnd"/>
            <w:r w:rsidRPr="00C53B1E">
              <w:rPr>
                <w:color w:val="000000"/>
                <w:szCs w:val="22"/>
              </w:rPr>
              <w:t xml:space="preserve"> </w:t>
            </w:r>
            <w:proofErr w:type="spellStart"/>
            <w:r w:rsidRPr="00C53B1E">
              <w:rPr>
                <w:color w:val="000000"/>
                <w:szCs w:val="22"/>
              </w:rPr>
              <w:t>Negative</w:t>
            </w:r>
            <w:proofErr w:type="spellEnd"/>
          </w:p>
        </w:tc>
        <w:tc>
          <w:tcPr>
            <w:tcW w:w="3774" w:type="dxa"/>
            <w:vAlign w:val="center"/>
          </w:tcPr>
          <w:p w14:paraId="010C59AF" w14:textId="19286DBA" w:rsidR="00C84533" w:rsidRPr="00C53B1E" w:rsidRDefault="00C84533" w:rsidP="004818B3">
            <w:pPr>
              <w:pStyle w:val="Texttabuky"/>
              <w:rPr>
                <w:color w:val="000000"/>
                <w:szCs w:val="22"/>
              </w:rPr>
            </w:pPr>
            <w:r w:rsidRPr="00C53B1E">
              <w:rPr>
                <w:color w:val="000000"/>
                <w:szCs w:val="22"/>
              </w:rPr>
              <w:t>Nepravdivo negatívny</w:t>
            </w:r>
          </w:p>
        </w:tc>
      </w:tr>
      <w:tr w:rsidR="00C84533" w:rsidRPr="00C53B1E" w14:paraId="244530C6" w14:textId="77777777" w:rsidTr="006071CC">
        <w:trPr>
          <w:trHeight w:val="586"/>
        </w:trPr>
        <w:tc>
          <w:tcPr>
            <w:tcW w:w="1038" w:type="dxa"/>
            <w:vAlign w:val="center"/>
          </w:tcPr>
          <w:p w14:paraId="0F7504A2" w14:textId="25D826FB" w:rsidR="00C84533" w:rsidRPr="00C53B1E" w:rsidRDefault="00C84533" w:rsidP="008F5455">
            <w:pPr>
              <w:pStyle w:val="Texttabuky"/>
              <w:contextualSpacing w:val="0"/>
            </w:pPr>
            <w:r w:rsidRPr="00C53B1E">
              <w:t>FP</w:t>
            </w:r>
          </w:p>
        </w:tc>
        <w:tc>
          <w:tcPr>
            <w:tcW w:w="3690" w:type="dxa"/>
            <w:vAlign w:val="center"/>
          </w:tcPr>
          <w:p w14:paraId="173F7ED0" w14:textId="307C103B" w:rsidR="00C84533" w:rsidRPr="00C53B1E" w:rsidRDefault="00C84533" w:rsidP="008F5455">
            <w:pPr>
              <w:pStyle w:val="Texttabuky"/>
              <w:contextualSpacing w:val="0"/>
              <w:rPr>
                <w:color w:val="000000"/>
                <w:szCs w:val="22"/>
              </w:rPr>
            </w:pPr>
            <w:proofErr w:type="spellStart"/>
            <w:r w:rsidRPr="00C53B1E">
              <w:rPr>
                <w:color w:val="000000"/>
                <w:szCs w:val="22"/>
              </w:rPr>
              <w:t>False</w:t>
            </w:r>
            <w:proofErr w:type="spellEnd"/>
            <w:r w:rsidRPr="00C53B1E">
              <w:rPr>
                <w:color w:val="000000"/>
                <w:szCs w:val="22"/>
              </w:rPr>
              <w:t xml:space="preserve"> </w:t>
            </w:r>
            <w:proofErr w:type="spellStart"/>
            <w:r w:rsidRPr="00C53B1E">
              <w:rPr>
                <w:color w:val="000000"/>
                <w:szCs w:val="22"/>
              </w:rPr>
              <w:t>Positive</w:t>
            </w:r>
            <w:proofErr w:type="spellEnd"/>
          </w:p>
        </w:tc>
        <w:tc>
          <w:tcPr>
            <w:tcW w:w="3774" w:type="dxa"/>
            <w:vAlign w:val="center"/>
          </w:tcPr>
          <w:p w14:paraId="79F0C1BC" w14:textId="43BBC73A" w:rsidR="00C84533" w:rsidRPr="00C53B1E" w:rsidRDefault="00C84533" w:rsidP="004818B3">
            <w:pPr>
              <w:pStyle w:val="Texttabuky"/>
              <w:rPr>
                <w:color w:val="000000"/>
                <w:szCs w:val="22"/>
              </w:rPr>
            </w:pPr>
            <w:r w:rsidRPr="00C53B1E">
              <w:rPr>
                <w:color w:val="000000"/>
                <w:szCs w:val="22"/>
              </w:rPr>
              <w:t>Nepravdivo pozitívny</w:t>
            </w:r>
          </w:p>
        </w:tc>
      </w:tr>
      <w:tr w:rsidR="00C84533" w:rsidRPr="00C53B1E" w14:paraId="0ABA605F" w14:textId="77777777" w:rsidTr="006071CC">
        <w:trPr>
          <w:trHeight w:val="586"/>
        </w:trPr>
        <w:tc>
          <w:tcPr>
            <w:tcW w:w="1038" w:type="dxa"/>
            <w:vAlign w:val="center"/>
          </w:tcPr>
          <w:p w14:paraId="056E80A3" w14:textId="1B0DD42E" w:rsidR="00C84533" w:rsidRPr="00C53B1E" w:rsidRDefault="00C84533" w:rsidP="008F5455">
            <w:pPr>
              <w:pStyle w:val="Texttabuky"/>
              <w:contextualSpacing w:val="0"/>
            </w:pPr>
            <w:r w:rsidRPr="00C53B1E">
              <w:t>TP</w:t>
            </w:r>
          </w:p>
        </w:tc>
        <w:tc>
          <w:tcPr>
            <w:tcW w:w="3690" w:type="dxa"/>
            <w:vAlign w:val="center"/>
          </w:tcPr>
          <w:p w14:paraId="7B4998E5" w14:textId="6FFB6C40" w:rsidR="00C84533" w:rsidRPr="00C53B1E" w:rsidRDefault="00C84533" w:rsidP="008F5455">
            <w:pPr>
              <w:pStyle w:val="Texttabuky"/>
              <w:contextualSpacing w:val="0"/>
              <w:rPr>
                <w:color w:val="000000"/>
                <w:szCs w:val="22"/>
              </w:rPr>
            </w:pPr>
            <w:proofErr w:type="spellStart"/>
            <w:r w:rsidRPr="00C53B1E">
              <w:rPr>
                <w:color w:val="000000"/>
                <w:szCs w:val="22"/>
              </w:rPr>
              <w:t>True</w:t>
            </w:r>
            <w:proofErr w:type="spellEnd"/>
            <w:r w:rsidRPr="00C53B1E">
              <w:rPr>
                <w:color w:val="000000"/>
                <w:szCs w:val="22"/>
              </w:rPr>
              <w:t xml:space="preserve"> </w:t>
            </w:r>
            <w:proofErr w:type="spellStart"/>
            <w:r w:rsidRPr="00C53B1E">
              <w:rPr>
                <w:color w:val="000000"/>
                <w:szCs w:val="22"/>
              </w:rPr>
              <w:t>positive</w:t>
            </w:r>
            <w:proofErr w:type="spellEnd"/>
          </w:p>
        </w:tc>
        <w:tc>
          <w:tcPr>
            <w:tcW w:w="3774" w:type="dxa"/>
            <w:vAlign w:val="center"/>
          </w:tcPr>
          <w:p w14:paraId="517B856C" w14:textId="5572D8ED" w:rsidR="00C84533" w:rsidRPr="00C53B1E" w:rsidRDefault="00C84533" w:rsidP="004818B3">
            <w:pPr>
              <w:pStyle w:val="Texttabuky"/>
              <w:rPr>
                <w:color w:val="000000"/>
                <w:szCs w:val="22"/>
              </w:rPr>
            </w:pPr>
            <w:r w:rsidRPr="00C53B1E">
              <w:rPr>
                <w:color w:val="000000"/>
                <w:szCs w:val="22"/>
              </w:rPr>
              <w:t>Pravdivo pozitívny</w:t>
            </w:r>
          </w:p>
        </w:tc>
      </w:tr>
      <w:tr w:rsidR="00C84533" w:rsidRPr="00C53B1E" w14:paraId="112E30BE" w14:textId="77777777" w:rsidTr="006071CC">
        <w:trPr>
          <w:trHeight w:val="586"/>
        </w:trPr>
        <w:tc>
          <w:tcPr>
            <w:tcW w:w="1038" w:type="dxa"/>
            <w:vAlign w:val="center"/>
          </w:tcPr>
          <w:p w14:paraId="6AE89CBD" w14:textId="09B2007A" w:rsidR="00C84533" w:rsidRPr="00C53B1E" w:rsidRDefault="00C84533" w:rsidP="008F5455">
            <w:pPr>
              <w:pStyle w:val="Texttabuky"/>
              <w:contextualSpacing w:val="0"/>
            </w:pPr>
            <w:r w:rsidRPr="00C53B1E">
              <w:t>MCC</w:t>
            </w:r>
          </w:p>
        </w:tc>
        <w:tc>
          <w:tcPr>
            <w:tcW w:w="3690" w:type="dxa"/>
            <w:vAlign w:val="center"/>
          </w:tcPr>
          <w:p w14:paraId="78D1DCEB" w14:textId="3EA6891B" w:rsidR="00C84533" w:rsidRPr="00C53B1E" w:rsidRDefault="00C84533" w:rsidP="008F5455">
            <w:pPr>
              <w:pStyle w:val="Texttabuky"/>
              <w:contextualSpacing w:val="0"/>
              <w:rPr>
                <w:color w:val="000000"/>
                <w:szCs w:val="22"/>
              </w:rPr>
            </w:pPr>
            <w:proofErr w:type="spellStart"/>
            <w:r w:rsidRPr="00C53B1E">
              <w:rPr>
                <w:color w:val="000000"/>
                <w:szCs w:val="22"/>
              </w:rPr>
              <w:t>Matthews</w:t>
            </w:r>
            <w:proofErr w:type="spellEnd"/>
            <w:r w:rsidRPr="00C53B1E">
              <w:rPr>
                <w:color w:val="000000"/>
                <w:szCs w:val="22"/>
              </w:rPr>
              <w:t xml:space="preserve"> </w:t>
            </w:r>
            <w:proofErr w:type="spellStart"/>
            <w:r w:rsidRPr="00C53B1E">
              <w:rPr>
                <w:color w:val="000000"/>
                <w:szCs w:val="22"/>
              </w:rPr>
              <w:t>Correlation</w:t>
            </w:r>
            <w:proofErr w:type="spellEnd"/>
            <w:r w:rsidRPr="00C53B1E">
              <w:rPr>
                <w:color w:val="000000"/>
                <w:szCs w:val="22"/>
              </w:rPr>
              <w:t xml:space="preserve"> </w:t>
            </w:r>
            <w:proofErr w:type="spellStart"/>
            <w:r w:rsidRPr="00C53B1E">
              <w:rPr>
                <w:color w:val="000000"/>
                <w:szCs w:val="22"/>
              </w:rPr>
              <w:t>Coefficient</w:t>
            </w:r>
            <w:proofErr w:type="spellEnd"/>
          </w:p>
        </w:tc>
        <w:tc>
          <w:tcPr>
            <w:tcW w:w="3774" w:type="dxa"/>
            <w:vAlign w:val="center"/>
          </w:tcPr>
          <w:p w14:paraId="261510B2" w14:textId="7AAF0D70" w:rsidR="00C84533" w:rsidRPr="00C53B1E" w:rsidRDefault="00C84533" w:rsidP="004818B3">
            <w:pPr>
              <w:pStyle w:val="Texttabuky"/>
              <w:rPr>
                <w:color w:val="000000"/>
                <w:szCs w:val="22"/>
              </w:rPr>
            </w:pPr>
            <w:proofErr w:type="spellStart"/>
            <w:r w:rsidRPr="00C53B1E">
              <w:rPr>
                <w:color w:val="000000"/>
                <w:szCs w:val="22"/>
              </w:rPr>
              <w:t>Matthewsov</w:t>
            </w:r>
            <w:proofErr w:type="spellEnd"/>
            <w:r w:rsidRPr="00C53B1E">
              <w:rPr>
                <w:color w:val="000000"/>
                <w:szCs w:val="22"/>
              </w:rPr>
              <w:t xml:space="preserve"> korelačný koeficient</w:t>
            </w:r>
          </w:p>
        </w:tc>
      </w:tr>
      <w:tr w:rsidR="00C84533" w:rsidRPr="00C53B1E" w14:paraId="3212A3BF" w14:textId="77777777" w:rsidTr="006071CC">
        <w:trPr>
          <w:trHeight w:val="586"/>
        </w:trPr>
        <w:tc>
          <w:tcPr>
            <w:tcW w:w="1038" w:type="dxa"/>
            <w:vAlign w:val="center"/>
          </w:tcPr>
          <w:p w14:paraId="67EED30A" w14:textId="6AE9C23B" w:rsidR="00C84533" w:rsidRPr="00C53B1E" w:rsidRDefault="00C84533" w:rsidP="008F5455">
            <w:pPr>
              <w:pStyle w:val="Texttabuky"/>
              <w:contextualSpacing w:val="0"/>
            </w:pPr>
            <w:r w:rsidRPr="00C53B1E">
              <w:t>ROC</w:t>
            </w:r>
          </w:p>
        </w:tc>
        <w:tc>
          <w:tcPr>
            <w:tcW w:w="3690" w:type="dxa"/>
            <w:vAlign w:val="center"/>
          </w:tcPr>
          <w:p w14:paraId="50230D95" w14:textId="2F4BBFFD" w:rsidR="00C84533" w:rsidRPr="00C53B1E" w:rsidRDefault="00C84533" w:rsidP="008F5455">
            <w:pPr>
              <w:pStyle w:val="Texttabuky"/>
              <w:contextualSpacing w:val="0"/>
              <w:rPr>
                <w:color w:val="000000"/>
                <w:szCs w:val="22"/>
              </w:rPr>
            </w:pPr>
            <w:proofErr w:type="spellStart"/>
            <w:r w:rsidRPr="00C53B1E">
              <w:rPr>
                <w:color w:val="000000"/>
                <w:szCs w:val="22"/>
              </w:rPr>
              <w:t>Receiver</w:t>
            </w:r>
            <w:proofErr w:type="spellEnd"/>
            <w:r w:rsidRPr="00C53B1E">
              <w:rPr>
                <w:color w:val="000000"/>
                <w:szCs w:val="22"/>
              </w:rPr>
              <w:t xml:space="preserve"> </w:t>
            </w:r>
            <w:proofErr w:type="spellStart"/>
            <w:r w:rsidRPr="00C53B1E">
              <w:rPr>
                <w:color w:val="000000"/>
                <w:szCs w:val="22"/>
              </w:rPr>
              <w:t>Operating</w:t>
            </w:r>
            <w:proofErr w:type="spellEnd"/>
            <w:r w:rsidRPr="00C53B1E">
              <w:rPr>
                <w:color w:val="000000"/>
                <w:szCs w:val="22"/>
              </w:rPr>
              <w:t xml:space="preserve"> </w:t>
            </w:r>
            <w:proofErr w:type="spellStart"/>
            <w:r w:rsidRPr="00C53B1E">
              <w:rPr>
                <w:color w:val="000000"/>
                <w:szCs w:val="22"/>
              </w:rPr>
              <w:t>Characteristic</w:t>
            </w:r>
            <w:proofErr w:type="spellEnd"/>
          </w:p>
        </w:tc>
        <w:tc>
          <w:tcPr>
            <w:tcW w:w="3774" w:type="dxa"/>
            <w:vAlign w:val="center"/>
          </w:tcPr>
          <w:p w14:paraId="6BCCFCFF" w14:textId="7749B3D6" w:rsidR="00C84533" w:rsidRPr="00C53B1E" w:rsidRDefault="00BF24B9" w:rsidP="004818B3">
            <w:pPr>
              <w:pStyle w:val="Texttabuky"/>
              <w:rPr>
                <w:color w:val="000000"/>
                <w:szCs w:val="22"/>
              </w:rPr>
            </w:pPr>
            <w:r w:rsidRPr="00C53B1E">
              <w:rPr>
                <w:color w:val="000000"/>
                <w:szCs w:val="22"/>
              </w:rPr>
              <w:t>Krivka prevádzkových charakteristík</w:t>
            </w:r>
          </w:p>
        </w:tc>
      </w:tr>
      <w:tr w:rsidR="00C84533" w:rsidRPr="00C53B1E" w14:paraId="6BB12EF4" w14:textId="77777777" w:rsidTr="006071CC">
        <w:trPr>
          <w:trHeight w:val="586"/>
        </w:trPr>
        <w:tc>
          <w:tcPr>
            <w:tcW w:w="1038" w:type="dxa"/>
            <w:vAlign w:val="center"/>
          </w:tcPr>
          <w:p w14:paraId="3DACBF18" w14:textId="5CDFFBCA" w:rsidR="00C84533" w:rsidRPr="00C53B1E" w:rsidRDefault="00C84533" w:rsidP="008F5455">
            <w:pPr>
              <w:pStyle w:val="Texttabuky"/>
              <w:contextualSpacing w:val="0"/>
            </w:pPr>
            <w:r w:rsidRPr="00C53B1E">
              <w:t>AUC</w:t>
            </w:r>
          </w:p>
        </w:tc>
        <w:tc>
          <w:tcPr>
            <w:tcW w:w="3690" w:type="dxa"/>
            <w:vAlign w:val="center"/>
          </w:tcPr>
          <w:p w14:paraId="272BC3E0" w14:textId="2082146B" w:rsidR="00C84533" w:rsidRPr="00C53B1E" w:rsidRDefault="00C84533" w:rsidP="008F5455">
            <w:pPr>
              <w:pStyle w:val="Texttabuky"/>
              <w:contextualSpacing w:val="0"/>
              <w:rPr>
                <w:color w:val="000000"/>
                <w:szCs w:val="22"/>
              </w:rPr>
            </w:pPr>
            <w:proofErr w:type="spellStart"/>
            <w:r w:rsidRPr="00C53B1E">
              <w:rPr>
                <w:color w:val="000000"/>
                <w:szCs w:val="22"/>
              </w:rPr>
              <w:t>Area</w:t>
            </w:r>
            <w:proofErr w:type="spellEnd"/>
            <w:r w:rsidRPr="00C53B1E">
              <w:rPr>
                <w:color w:val="000000"/>
                <w:szCs w:val="22"/>
              </w:rPr>
              <w:t xml:space="preserve"> </w:t>
            </w:r>
            <w:proofErr w:type="spellStart"/>
            <w:r w:rsidRPr="00C53B1E">
              <w:rPr>
                <w:color w:val="000000"/>
                <w:szCs w:val="22"/>
              </w:rPr>
              <w:t>Under</w:t>
            </w:r>
            <w:proofErr w:type="spellEnd"/>
            <w:r w:rsidRPr="00C53B1E">
              <w:rPr>
                <w:color w:val="000000"/>
                <w:szCs w:val="22"/>
              </w:rPr>
              <w:t xml:space="preserve"> </w:t>
            </w:r>
            <w:proofErr w:type="spellStart"/>
            <w:r w:rsidRPr="00C53B1E">
              <w:rPr>
                <w:color w:val="000000"/>
                <w:szCs w:val="22"/>
              </w:rPr>
              <w:t>the</w:t>
            </w:r>
            <w:proofErr w:type="spellEnd"/>
            <w:r w:rsidRPr="00C53B1E">
              <w:rPr>
                <w:color w:val="000000"/>
                <w:szCs w:val="22"/>
              </w:rPr>
              <w:t xml:space="preserve"> </w:t>
            </w:r>
            <w:proofErr w:type="spellStart"/>
            <w:r w:rsidRPr="00C53B1E">
              <w:rPr>
                <w:color w:val="000000"/>
                <w:szCs w:val="22"/>
              </w:rPr>
              <w:t>Curve</w:t>
            </w:r>
            <w:proofErr w:type="spellEnd"/>
          </w:p>
        </w:tc>
        <w:tc>
          <w:tcPr>
            <w:tcW w:w="3774" w:type="dxa"/>
            <w:vAlign w:val="center"/>
          </w:tcPr>
          <w:p w14:paraId="55063F24" w14:textId="2D5556C6" w:rsidR="00C84533" w:rsidRPr="00C53B1E" w:rsidRDefault="00C84533" w:rsidP="004818B3">
            <w:pPr>
              <w:pStyle w:val="Texttabuky"/>
              <w:rPr>
                <w:color w:val="000000"/>
                <w:szCs w:val="22"/>
              </w:rPr>
            </w:pPr>
            <w:r w:rsidRPr="00C53B1E">
              <w:rPr>
                <w:color w:val="000000"/>
                <w:szCs w:val="22"/>
              </w:rPr>
              <w:t>Plocha pod krivkou</w:t>
            </w:r>
          </w:p>
        </w:tc>
      </w:tr>
    </w:tbl>
    <w:p w14:paraId="1C449BEF" w14:textId="77777777" w:rsidR="00745C70" w:rsidRPr="00C53B1E" w:rsidRDefault="00745C70">
      <w:pPr>
        <w:spacing w:before="0" w:line="240" w:lineRule="auto"/>
        <w:jc w:val="left"/>
        <w:rPr>
          <w:rFonts w:ascii="Cambria" w:hAnsi="Cambria"/>
          <w:b/>
          <w:spacing w:val="5"/>
          <w:kern w:val="28"/>
          <w:sz w:val="32"/>
          <w:szCs w:val="32"/>
        </w:rPr>
      </w:pPr>
      <w:r w:rsidRPr="00C53B1E">
        <w:br w:type="page"/>
      </w:r>
    </w:p>
    <w:p w14:paraId="0F1ED8EC" w14:textId="42F0E8A5" w:rsidR="00D06527" w:rsidRPr="00C53B1E" w:rsidRDefault="00D06527" w:rsidP="00E84C55">
      <w:pPr>
        <w:pStyle w:val="Titulnstranynadpisy"/>
      </w:pPr>
      <w:r w:rsidRPr="00C53B1E">
        <w:rPr>
          <w:szCs w:val="34"/>
        </w:rPr>
        <w:lastRenderedPageBreak/>
        <w:t xml:space="preserve">Slovník </w:t>
      </w:r>
      <w:r w:rsidR="00502DC4" w:rsidRPr="00C53B1E">
        <w:rPr>
          <w:szCs w:val="34"/>
        </w:rPr>
        <w:t>pojmov</w:t>
      </w:r>
    </w:p>
    <w:p w14:paraId="2D7498F2" w14:textId="77777777" w:rsidR="00745C70" w:rsidRPr="00C53B1E" w:rsidRDefault="00745C70" w:rsidP="00295C42">
      <w:pPr>
        <w:pStyle w:val="Nzovnecislovany"/>
        <w:rPr>
          <w:rFonts w:ascii="Times New Roman" w:hAnsi="Times New Roman"/>
          <w:sz w:val="24"/>
        </w:rPr>
        <w:sectPr w:rsidR="00745C70" w:rsidRPr="00C53B1E" w:rsidSect="0091717A">
          <w:headerReference w:type="even" r:id="rId20"/>
          <w:headerReference w:type="default" r:id="rId21"/>
          <w:headerReference w:type="first" r:id="rId22"/>
          <w:footerReference w:type="first" r:id="rId23"/>
          <w:pgSz w:w="11906" w:h="16838" w:code="9"/>
          <w:pgMar w:top="1418" w:right="1418" w:bottom="1418" w:left="1418" w:header="709" w:footer="709" w:gutter="567"/>
          <w:pgNumType w:fmt="lowerRoman"/>
          <w:cols w:space="708"/>
          <w:titlePg/>
          <w:docGrid w:linePitch="360"/>
        </w:sectPr>
      </w:pPr>
    </w:p>
    <w:p w14:paraId="7AF10926" w14:textId="77777777" w:rsidR="008B04D4" w:rsidRPr="00C53B1E" w:rsidRDefault="008B04D4" w:rsidP="008B04D4">
      <w:pPr>
        <w:pStyle w:val="Nzovnecislovany"/>
        <w:jc w:val="left"/>
        <w:rPr>
          <w:rFonts w:cs="Arial"/>
          <w:b w:val="0"/>
          <w:bCs/>
          <w:sz w:val="22"/>
          <w:szCs w:val="22"/>
        </w:rPr>
      </w:pPr>
      <w:r w:rsidRPr="00C53B1E">
        <w:rPr>
          <w:rFonts w:cs="Arial"/>
          <w:sz w:val="22"/>
          <w:szCs w:val="22"/>
        </w:rPr>
        <w:t>Proxy server</w:t>
      </w:r>
      <w:r w:rsidRPr="00C53B1E">
        <w:rPr>
          <w:rFonts w:cs="Arial"/>
          <w:b w:val="0"/>
          <w:bCs/>
          <w:sz w:val="22"/>
          <w:szCs w:val="22"/>
        </w:rPr>
        <w:t xml:space="preserve"> -  sprostredkovateľský server, ktorý funguje ako medzičlánok medzi zariadením a internetom</w:t>
      </w:r>
    </w:p>
    <w:p w14:paraId="7B54B001" w14:textId="77777777" w:rsidR="008B04D4" w:rsidRPr="00C53B1E" w:rsidRDefault="008B04D4" w:rsidP="007A52A9">
      <w:pPr>
        <w:pStyle w:val="Nzovnecislovany"/>
        <w:rPr>
          <w:rFonts w:cs="Arial"/>
          <w:sz w:val="22"/>
          <w:szCs w:val="22"/>
        </w:rPr>
      </w:pPr>
    </w:p>
    <w:p w14:paraId="31C5D75A" w14:textId="5301913D" w:rsidR="007A52A9" w:rsidRPr="00C53B1E" w:rsidRDefault="00A332CC" w:rsidP="004C74A2">
      <w:pPr>
        <w:pStyle w:val="Nzovnecislovany"/>
        <w:jc w:val="left"/>
        <w:rPr>
          <w:rFonts w:cs="Arial"/>
          <w:b w:val="0"/>
          <w:bCs/>
          <w:sz w:val="22"/>
          <w:szCs w:val="22"/>
        </w:rPr>
      </w:pPr>
      <w:r w:rsidRPr="00C53B1E">
        <w:rPr>
          <w:rFonts w:cs="Arial"/>
          <w:sz w:val="22"/>
          <w:szCs w:val="22"/>
        </w:rPr>
        <w:t>Kreditné riziko / úverové riziko</w:t>
      </w:r>
      <w:r w:rsidRPr="00C53B1E">
        <w:rPr>
          <w:rFonts w:cs="Arial"/>
          <w:b w:val="0"/>
          <w:bCs/>
          <w:sz w:val="22"/>
          <w:szCs w:val="22"/>
        </w:rPr>
        <w:t xml:space="preserve"> –finančné riziko vyplývajúce z možnej neschopnosti alebo neochoty dlžníka splatiť svoje záväzky</w:t>
      </w:r>
    </w:p>
    <w:p w14:paraId="391B71C7" w14:textId="77777777" w:rsidR="008B04D4" w:rsidRPr="00C53B1E" w:rsidRDefault="008B04D4" w:rsidP="007A52A9">
      <w:pPr>
        <w:pStyle w:val="Nzovnecislovany"/>
        <w:rPr>
          <w:rFonts w:cs="Arial"/>
          <w:b w:val="0"/>
          <w:bCs/>
          <w:sz w:val="22"/>
          <w:szCs w:val="22"/>
        </w:rPr>
      </w:pPr>
    </w:p>
    <w:p w14:paraId="299D1FE7" w14:textId="64E22711" w:rsidR="008B04D4" w:rsidRPr="00C53B1E" w:rsidRDefault="00A332CC" w:rsidP="004C74A2">
      <w:pPr>
        <w:pStyle w:val="Nzovnecislovany"/>
        <w:jc w:val="left"/>
        <w:rPr>
          <w:rFonts w:cs="Arial"/>
          <w:b w:val="0"/>
          <w:bCs/>
          <w:sz w:val="22"/>
          <w:szCs w:val="22"/>
        </w:rPr>
      </w:pPr>
      <w:proofErr w:type="spellStart"/>
      <w:r w:rsidRPr="00C53B1E">
        <w:rPr>
          <w:rFonts w:cs="Arial"/>
          <w:sz w:val="22"/>
          <w:szCs w:val="22"/>
        </w:rPr>
        <w:t>Parser</w:t>
      </w:r>
      <w:proofErr w:type="spellEnd"/>
      <w:r w:rsidRPr="00C53B1E">
        <w:rPr>
          <w:rFonts w:cs="Arial"/>
          <w:sz w:val="22"/>
          <w:szCs w:val="22"/>
        </w:rPr>
        <w:t xml:space="preserve"> </w:t>
      </w:r>
      <w:proofErr w:type="spellStart"/>
      <w:r w:rsidRPr="00C53B1E">
        <w:rPr>
          <w:rFonts w:cs="Arial"/>
          <w:sz w:val="22"/>
          <w:szCs w:val="22"/>
        </w:rPr>
        <w:t>engine</w:t>
      </w:r>
      <w:proofErr w:type="spellEnd"/>
      <w:r w:rsidRPr="00C53B1E">
        <w:rPr>
          <w:rFonts w:cs="Arial"/>
          <w:sz w:val="22"/>
          <w:szCs w:val="22"/>
        </w:rPr>
        <w:t xml:space="preserve"> </w:t>
      </w:r>
      <w:r w:rsidRPr="00C53B1E">
        <w:rPr>
          <w:rFonts w:cs="Arial"/>
          <w:b w:val="0"/>
          <w:bCs/>
          <w:sz w:val="22"/>
          <w:szCs w:val="22"/>
        </w:rPr>
        <w:t>–to softvérový komponent, ktorý analyzuje a interpretuje text podľa pravidiel.</w:t>
      </w:r>
    </w:p>
    <w:p w14:paraId="4F1473CC" w14:textId="77777777" w:rsidR="008B04D4" w:rsidRPr="00C53B1E" w:rsidRDefault="008B04D4" w:rsidP="00295C42">
      <w:pPr>
        <w:pStyle w:val="Nzovnecislovany"/>
        <w:rPr>
          <w:rFonts w:cs="Arial"/>
          <w:b w:val="0"/>
          <w:bCs/>
          <w:sz w:val="22"/>
          <w:szCs w:val="22"/>
        </w:rPr>
      </w:pPr>
    </w:p>
    <w:p w14:paraId="6ABB475E" w14:textId="0C9F6E26" w:rsidR="008B04D4" w:rsidRPr="00C53B1E" w:rsidRDefault="008B04D4" w:rsidP="008B04D4">
      <w:pPr>
        <w:pStyle w:val="Nzovnecislovany"/>
        <w:jc w:val="left"/>
        <w:rPr>
          <w:rFonts w:cs="Arial"/>
          <w:b w:val="0"/>
          <w:bCs/>
          <w:sz w:val="22"/>
          <w:szCs w:val="22"/>
        </w:rPr>
      </w:pPr>
      <w:proofErr w:type="spellStart"/>
      <w:r w:rsidRPr="00C53B1E">
        <w:rPr>
          <w:rFonts w:cs="Arial"/>
          <w:sz w:val="22"/>
          <w:szCs w:val="22"/>
        </w:rPr>
        <w:t>Modi</w:t>
      </w:r>
      <w:proofErr w:type="spellEnd"/>
      <w:r w:rsidRPr="00C53B1E">
        <w:rPr>
          <w:rFonts w:cs="Arial"/>
          <w:b w:val="0"/>
          <w:bCs/>
          <w:sz w:val="22"/>
          <w:szCs w:val="22"/>
        </w:rPr>
        <w:t xml:space="preserve"> </w:t>
      </w:r>
      <w:proofErr w:type="spellStart"/>
      <w:r w:rsidRPr="00C53B1E">
        <w:rPr>
          <w:rFonts w:cs="Arial"/>
          <w:sz w:val="22"/>
          <w:szCs w:val="22"/>
        </w:rPr>
        <w:t>operandi</w:t>
      </w:r>
      <w:proofErr w:type="spellEnd"/>
      <w:r w:rsidRPr="00C53B1E">
        <w:rPr>
          <w:rFonts w:cs="Arial"/>
          <w:b w:val="0"/>
          <w:bCs/>
          <w:sz w:val="22"/>
          <w:szCs w:val="22"/>
        </w:rPr>
        <w:t xml:space="preserve"> - typický spôsob páchania trestnej činnosti určitým páchateľom</w:t>
      </w:r>
    </w:p>
    <w:p w14:paraId="625F6859" w14:textId="5D21630F" w:rsidR="008B04D4" w:rsidRPr="00C53B1E" w:rsidRDefault="008B04D4" w:rsidP="008B04D4">
      <w:pPr>
        <w:pStyle w:val="Nzovnecislovany"/>
        <w:jc w:val="left"/>
        <w:rPr>
          <w:rFonts w:cs="Arial"/>
          <w:b w:val="0"/>
          <w:bCs/>
          <w:sz w:val="22"/>
          <w:szCs w:val="22"/>
        </w:rPr>
      </w:pPr>
      <w:proofErr w:type="spellStart"/>
      <w:r w:rsidRPr="00C53B1E">
        <w:rPr>
          <w:rFonts w:cs="Arial"/>
          <w:sz w:val="22"/>
          <w:szCs w:val="22"/>
        </w:rPr>
        <w:t>Data</w:t>
      </w:r>
      <w:proofErr w:type="spellEnd"/>
      <w:r w:rsidRPr="00C53B1E">
        <w:rPr>
          <w:rFonts w:cs="Arial"/>
          <w:sz w:val="22"/>
          <w:szCs w:val="22"/>
        </w:rPr>
        <w:t xml:space="preserve"> </w:t>
      </w:r>
      <w:proofErr w:type="spellStart"/>
      <w:r w:rsidRPr="00C53B1E">
        <w:rPr>
          <w:rFonts w:cs="Arial"/>
          <w:sz w:val="22"/>
          <w:szCs w:val="22"/>
        </w:rPr>
        <w:t>mining</w:t>
      </w:r>
      <w:proofErr w:type="spellEnd"/>
      <w:r w:rsidRPr="00C53B1E">
        <w:rPr>
          <w:rFonts w:cs="Arial"/>
          <w:b w:val="0"/>
          <w:bCs/>
          <w:sz w:val="22"/>
          <w:szCs w:val="22"/>
        </w:rPr>
        <w:t xml:space="preserve"> - proces analýzy veľkých súborov dát za účelom objavovania vzorcov</w:t>
      </w:r>
    </w:p>
    <w:p w14:paraId="7CB5CB1C" w14:textId="77777777" w:rsidR="008B04D4" w:rsidRPr="00C53B1E" w:rsidRDefault="008B04D4" w:rsidP="008B04D4">
      <w:pPr>
        <w:pStyle w:val="Nzovnecislovany"/>
        <w:jc w:val="left"/>
        <w:rPr>
          <w:rFonts w:cs="Arial"/>
          <w:b w:val="0"/>
          <w:bCs/>
          <w:sz w:val="22"/>
          <w:szCs w:val="22"/>
        </w:rPr>
      </w:pPr>
    </w:p>
    <w:p w14:paraId="11486552" w14:textId="52F7DD8C" w:rsidR="008B04D4" w:rsidRPr="00C53B1E" w:rsidRDefault="004C74A2" w:rsidP="008B04D4">
      <w:pPr>
        <w:pStyle w:val="Nzovnecislovany"/>
        <w:jc w:val="left"/>
        <w:rPr>
          <w:rFonts w:cs="Arial"/>
          <w:b w:val="0"/>
          <w:bCs/>
          <w:sz w:val="22"/>
          <w:szCs w:val="22"/>
        </w:rPr>
      </w:pPr>
      <w:proofErr w:type="spellStart"/>
      <w:r w:rsidRPr="00C53B1E">
        <w:rPr>
          <w:rFonts w:cs="Arial"/>
          <w:sz w:val="22"/>
          <w:szCs w:val="22"/>
        </w:rPr>
        <w:t>Data</w:t>
      </w:r>
      <w:proofErr w:type="spellEnd"/>
      <w:r w:rsidRPr="00C53B1E">
        <w:rPr>
          <w:rFonts w:cs="Arial"/>
          <w:sz w:val="22"/>
          <w:szCs w:val="22"/>
        </w:rPr>
        <w:t xml:space="preserve"> </w:t>
      </w:r>
      <w:proofErr w:type="spellStart"/>
      <w:r w:rsidRPr="00C53B1E">
        <w:rPr>
          <w:rFonts w:cs="Arial"/>
          <w:sz w:val="22"/>
          <w:szCs w:val="22"/>
        </w:rPr>
        <w:t>crawler</w:t>
      </w:r>
      <w:proofErr w:type="spellEnd"/>
      <w:r w:rsidRPr="00C53B1E">
        <w:rPr>
          <w:rFonts w:cs="Arial"/>
          <w:b w:val="0"/>
          <w:bCs/>
          <w:sz w:val="22"/>
          <w:szCs w:val="22"/>
        </w:rPr>
        <w:t xml:space="preserve"> – softvér ktorý prehľadáva internet alebo databázu za účelom zhromažďovania </w:t>
      </w:r>
      <w:r w:rsidR="00757EFC" w:rsidRPr="00C53B1E">
        <w:rPr>
          <w:rFonts w:cs="Arial"/>
          <w:b w:val="0"/>
          <w:bCs/>
          <w:sz w:val="22"/>
          <w:szCs w:val="22"/>
        </w:rPr>
        <w:t>informácií</w:t>
      </w:r>
    </w:p>
    <w:p w14:paraId="4CD35F98" w14:textId="77777777" w:rsidR="008B04D4" w:rsidRPr="00C53B1E" w:rsidRDefault="008B04D4" w:rsidP="008B04D4">
      <w:pPr>
        <w:pStyle w:val="Nzovnecislovany"/>
        <w:jc w:val="left"/>
        <w:rPr>
          <w:rFonts w:cs="Arial"/>
          <w:b w:val="0"/>
          <w:bCs/>
          <w:sz w:val="22"/>
          <w:szCs w:val="22"/>
        </w:rPr>
      </w:pPr>
    </w:p>
    <w:p w14:paraId="3DD5D52E" w14:textId="1D2963BB" w:rsidR="008B04D4" w:rsidRPr="00C53B1E" w:rsidRDefault="00757EFC" w:rsidP="008B04D4">
      <w:pPr>
        <w:pStyle w:val="Nzovnecislovany"/>
        <w:jc w:val="left"/>
        <w:rPr>
          <w:rFonts w:cs="Arial"/>
          <w:b w:val="0"/>
          <w:bCs/>
          <w:sz w:val="22"/>
          <w:szCs w:val="22"/>
        </w:rPr>
      </w:pPr>
      <w:r w:rsidRPr="00C53B1E">
        <w:rPr>
          <w:rFonts w:cs="Arial"/>
          <w:sz w:val="22"/>
          <w:szCs w:val="22"/>
        </w:rPr>
        <w:t>Gradient</w:t>
      </w:r>
      <w:r w:rsidRPr="00C53B1E">
        <w:rPr>
          <w:rFonts w:cs="Arial"/>
          <w:b w:val="0"/>
          <w:bCs/>
          <w:sz w:val="22"/>
          <w:szCs w:val="22"/>
        </w:rPr>
        <w:t xml:space="preserve"> – vektor parciálnych derivácií, ukazuje smer a rýchlosť najstrmšieho stúpania funkcie v danom bode</w:t>
      </w:r>
    </w:p>
    <w:p w14:paraId="258CF090" w14:textId="77777777" w:rsidR="00C53B1E" w:rsidRPr="00C53B1E" w:rsidRDefault="00C53B1E" w:rsidP="008B04D4">
      <w:pPr>
        <w:pStyle w:val="Nzovnecislovany"/>
        <w:jc w:val="left"/>
        <w:rPr>
          <w:rFonts w:cs="Arial"/>
          <w:b w:val="0"/>
          <w:bCs/>
          <w:sz w:val="22"/>
          <w:szCs w:val="22"/>
        </w:rPr>
      </w:pPr>
    </w:p>
    <w:p w14:paraId="36BB297B" w14:textId="3F68CC04" w:rsidR="008B04D4" w:rsidRPr="00C53B1E" w:rsidRDefault="00C53B1E" w:rsidP="008B04D4">
      <w:pPr>
        <w:pStyle w:val="Nzovnecislovany"/>
        <w:jc w:val="left"/>
        <w:rPr>
          <w:rFonts w:cs="Arial"/>
          <w:b w:val="0"/>
          <w:bCs/>
          <w:sz w:val="22"/>
          <w:szCs w:val="22"/>
        </w:rPr>
      </w:pPr>
      <w:r w:rsidRPr="00C53B1E">
        <w:rPr>
          <w:rFonts w:cs="Arial"/>
          <w:sz w:val="22"/>
          <w:szCs w:val="22"/>
        </w:rPr>
        <w:t>Default</w:t>
      </w:r>
      <w:r w:rsidRPr="00C53B1E">
        <w:rPr>
          <w:rFonts w:cs="Arial"/>
          <w:b w:val="0"/>
          <w:bCs/>
          <w:sz w:val="22"/>
          <w:szCs w:val="22"/>
        </w:rPr>
        <w:t xml:space="preserve"> – zlyhanie splácania úveru</w:t>
      </w:r>
    </w:p>
    <w:p w14:paraId="558914D2" w14:textId="77777777" w:rsidR="008B04D4" w:rsidRPr="00C53B1E" w:rsidRDefault="008B04D4" w:rsidP="008B04D4">
      <w:pPr>
        <w:pStyle w:val="Nzovnecislovany"/>
        <w:jc w:val="left"/>
        <w:rPr>
          <w:rFonts w:cs="Arial"/>
          <w:b w:val="0"/>
          <w:bCs/>
          <w:sz w:val="22"/>
          <w:szCs w:val="22"/>
        </w:rPr>
      </w:pPr>
    </w:p>
    <w:p w14:paraId="55B3CD8F" w14:textId="77777777" w:rsidR="008B04D4" w:rsidRPr="00C53B1E" w:rsidRDefault="008B04D4" w:rsidP="008B04D4">
      <w:pPr>
        <w:pStyle w:val="Nzovnecislovany"/>
        <w:jc w:val="left"/>
        <w:rPr>
          <w:rFonts w:cs="Arial"/>
          <w:b w:val="0"/>
          <w:bCs/>
          <w:sz w:val="22"/>
          <w:szCs w:val="22"/>
        </w:rPr>
      </w:pPr>
    </w:p>
    <w:p w14:paraId="07F01F98" w14:textId="77777777" w:rsidR="008B04D4" w:rsidRPr="00C53B1E" w:rsidRDefault="008B04D4" w:rsidP="008B04D4">
      <w:pPr>
        <w:pStyle w:val="Nzovnecislovany"/>
        <w:jc w:val="left"/>
        <w:rPr>
          <w:rFonts w:cs="Arial"/>
          <w:b w:val="0"/>
          <w:bCs/>
          <w:sz w:val="22"/>
          <w:szCs w:val="22"/>
        </w:rPr>
      </w:pPr>
    </w:p>
    <w:p w14:paraId="61609937" w14:textId="0337723B" w:rsidR="008B04D4" w:rsidRPr="00C53B1E" w:rsidRDefault="008B04D4" w:rsidP="008B04D4">
      <w:pPr>
        <w:pStyle w:val="Nzovnecislovany"/>
        <w:jc w:val="left"/>
        <w:rPr>
          <w:rFonts w:cs="Arial"/>
          <w:b w:val="0"/>
          <w:bCs/>
          <w:sz w:val="22"/>
          <w:szCs w:val="22"/>
        </w:rPr>
        <w:sectPr w:rsidR="008B04D4" w:rsidRPr="00C53B1E" w:rsidSect="0091717A">
          <w:type w:val="continuous"/>
          <w:pgSz w:w="11906" w:h="16838" w:code="9"/>
          <w:pgMar w:top="1418" w:right="1418" w:bottom="1418" w:left="1418" w:header="709" w:footer="709" w:gutter="567"/>
          <w:pgNumType w:fmt="lowerRoman"/>
          <w:cols w:num="2" w:sep="1" w:space="567"/>
          <w:docGrid w:linePitch="360"/>
        </w:sectPr>
      </w:pPr>
    </w:p>
    <w:p w14:paraId="0556A90D" w14:textId="1B727621" w:rsidR="00295C42" w:rsidRPr="00C53B1E" w:rsidRDefault="00295C42" w:rsidP="008B04D4">
      <w:pPr>
        <w:pStyle w:val="Nzovnecislovany"/>
        <w:rPr>
          <w:rFonts w:cs="Arial"/>
          <w:sz w:val="22"/>
          <w:szCs w:val="22"/>
        </w:rPr>
        <w:sectPr w:rsidR="00295C42" w:rsidRPr="00C53B1E" w:rsidSect="0091717A">
          <w:type w:val="continuous"/>
          <w:pgSz w:w="11906" w:h="16838" w:code="9"/>
          <w:pgMar w:top="1418" w:right="1418" w:bottom="1418" w:left="1418" w:header="709" w:footer="709" w:gutter="567"/>
          <w:pgNumType w:fmt="lowerRoman"/>
          <w:cols w:space="708"/>
          <w:docGrid w:linePitch="360"/>
        </w:sectPr>
      </w:pPr>
    </w:p>
    <w:p w14:paraId="68A01A42" w14:textId="77777777" w:rsidR="00D06527" w:rsidRPr="00C53B1E" w:rsidRDefault="00D06527" w:rsidP="00E21299">
      <w:pPr>
        <w:pStyle w:val="Nadpis0"/>
      </w:pPr>
      <w:bookmarkStart w:id="1" w:name="_Toc188343198"/>
      <w:bookmarkStart w:id="2" w:name="_Toc253125409"/>
      <w:bookmarkStart w:id="3" w:name="_Toc253125673"/>
      <w:bookmarkStart w:id="4" w:name="_Toc253125802"/>
      <w:bookmarkStart w:id="5" w:name="_Toc253125969"/>
      <w:bookmarkStart w:id="6" w:name="_Toc164955269"/>
      <w:r w:rsidRPr="00C53B1E">
        <w:lastRenderedPageBreak/>
        <w:t>Úvod</w:t>
      </w:r>
      <w:bookmarkEnd w:id="1"/>
      <w:bookmarkEnd w:id="2"/>
      <w:bookmarkEnd w:id="3"/>
      <w:bookmarkEnd w:id="4"/>
      <w:bookmarkEnd w:id="5"/>
      <w:bookmarkEnd w:id="6"/>
    </w:p>
    <w:p w14:paraId="222E585E" w14:textId="6700CF2F" w:rsidR="006B1845" w:rsidRPr="00C53B1E" w:rsidRDefault="00412FC0" w:rsidP="006B1845">
      <w:pPr>
        <w:spacing w:before="0"/>
        <w:ind w:firstLine="709"/>
        <w:contextualSpacing/>
      </w:pPr>
      <w:r w:rsidRPr="00C53B1E">
        <w:t xml:space="preserve">Už pri zrode finančného sektora a myšlienky </w:t>
      </w:r>
      <w:r w:rsidR="00623B60" w:rsidRPr="00C53B1E">
        <w:t xml:space="preserve">princípu </w:t>
      </w:r>
      <w:r w:rsidR="00841453" w:rsidRPr="00C53B1E">
        <w:t>úveru</w:t>
      </w:r>
      <w:r w:rsidR="00623B60" w:rsidRPr="00C53B1E">
        <w:t xml:space="preserve"> – majetnejší človek alebo inštitúcia požičia</w:t>
      </w:r>
      <w:r w:rsidR="009D7B7F" w:rsidRPr="00C53B1E">
        <w:t xml:space="preserve"> (veriteľ)</w:t>
      </w:r>
      <w:r w:rsidR="00623B60" w:rsidRPr="00C53B1E">
        <w:t xml:space="preserve"> svoje finančné prostriedky svojmu náprotivku s nižším množstvom finančných prostriedkov</w:t>
      </w:r>
      <w:r w:rsidR="009D7B7F" w:rsidRPr="00C53B1E">
        <w:t xml:space="preserve"> (dlžník), ktoré sú následne využité na získanie aktív alebo pasív dlžníkom, za cenu vopred dohodnutej provízie</w:t>
      </w:r>
      <w:r w:rsidR="00393113" w:rsidRPr="00C53B1E">
        <w:t>, respektívne</w:t>
      </w:r>
      <w:r w:rsidR="009D7B7F" w:rsidRPr="00C53B1E">
        <w:t xml:space="preserve"> úroku, sa začala vyskytovať skupina osôb na strane dlžníka, ktorá chcela tento systém, založený na určitej dôvere medzi veriteľom a dlžníkom zneužiť na vlastné finančné obohatenie, bez úmyslu splatenia pohľadávky voči veriteľovi.</w:t>
      </w:r>
      <w:r w:rsidR="00F94C53" w:rsidRPr="00C53B1E">
        <w:t xml:space="preserve"> </w:t>
      </w:r>
    </w:p>
    <w:p w14:paraId="440E91B5" w14:textId="682325A6" w:rsidR="008F39FE" w:rsidRPr="00C53B1E" w:rsidRDefault="00AF4991" w:rsidP="006B1845">
      <w:pPr>
        <w:spacing w:before="0"/>
        <w:ind w:firstLine="709"/>
        <w:contextualSpacing/>
      </w:pPr>
      <w:r w:rsidRPr="00C53B1E">
        <w:t>V</w:t>
      </w:r>
      <w:r w:rsidR="00393113" w:rsidRPr="00C53B1E">
        <w:t> súčasnej dobe</w:t>
      </w:r>
      <w:r w:rsidR="004F0753" w:rsidRPr="00C53B1E">
        <w:t xml:space="preserve"> môže osob</w:t>
      </w:r>
      <w:r w:rsidR="00A0584E" w:rsidRPr="00C53B1E">
        <w:t>a z jednej strany planéty požiadať osobu na druhej o pôžičku na základe vzájomnej dohody, bez toho</w:t>
      </w:r>
      <w:r w:rsidR="00393113" w:rsidRPr="00C53B1E">
        <w:t>,</w:t>
      </w:r>
      <w:r w:rsidR="00A0584E" w:rsidRPr="00C53B1E">
        <w:t xml:space="preserve"> aby mali medzi sebou osobný kontakt, dokonca nemusia vedieť ani svoju totožnosť, ani sa nikdy vidieť. Určitá dávka anonymit</w:t>
      </w:r>
      <w:r w:rsidR="00AA4F5C" w:rsidRPr="00C53B1E">
        <w:t>y</w:t>
      </w:r>
      <w:r w:rsidR="00A0584E" w:rsidRPr="00C53B1E">
        <w:t xml:space="preserve"> online sveta dodala podvodníkom potrebn</w:t>
      </w:r>
      <w:r w:rsidR="00CB0BC2" w:rsidRPr="00C53B1E">
        <w:t>ý</w:t>
      </w:r>
      <w:r w:rsidR="00A0584E" w:rsidRPr="00C53B1E">
        <w:t xml:space="preserve"> pocit bezpečnosti voči </w:t>
      </w:r>
      <w:r w:rsidR="00AA4F5C" w:rsidRPr="00C53B1E">
        <w:t xml:space="preserve">pohľadávkam veriteľa. </w:t>
      </w:r>
      <w:r w:rsidR="000F79E1" w:rsidRPr="00C53B1E">
        <w:t>Rozmachom</w:t>
      </w:r>
      <w:r w:rsidR="00AA4F5C" w:rsidRPr="00C53B1E">
        <w:t xml:space="preserve"> internetu medzi bežnými  ľuďmi </w:t>
      </w:r>
      <w:r w:rsidR="00841453" w:rsidRPr="00C53B1E">
        <w:t xml:space="preserve">a prílivom nových veriteľov aj z bohatších krajín sveta vznikli rôzne </w:t>
      </w:r>
      <w:proofErr w:type="spellStart"/>
      <w:r w:rsidR="00841453" w:rsidRPr="00C53B1E">
        <w:t>peer</w:t>
      </w:r>
      <w:proofErr w:type="spellEnd"/>
      <w:r w:rsidR="00841453" w:rsidRPr="00C53B1E">
        <w:t>-to-</w:t>
      </w:r>
      <w:proofErr w:type="spellStart"/>
      <w:r w:rsidR="00841453" w:rsidRPr="00C53B1E">
        <w:t>peer</w:t>
      </w:r>
      <w:proofErr w:type="spellEnd"/>
      <w:r w:rsidR="00841453" w:rsidRPr="00C53B1E">
        <w:t xml:space="preserve"> platformy, kde sa môže viacero veriteľov poskladať určitým podielom žiadateľovi o úver. </w:t>
      </w:r>
      <w:r w:rsidR="0022204D" w:rsidRPr="00C53B1E">
        <w:t xml:space="preserve">Značnou výhodou poskytovania úveru  </w:t>
      </w:r>
      <w:r w:rsidR="00986401" w:rsidRPr="00C53B1E">
        <w:t xml:space="preserve">vyššie uvedenou </w:t>
      </w:r>
      <w:r w:rsidR="0022204D" w:rsidRPr="00C53B1E">
        <w:t>formou je absencia sprostredkovateľa</w:t>
      </w:r>
      <w:r w:rsidR="00986401" w:rsidRPr="00C53B1E">
        <w:t xml:space="preserve">, táto </w:t>
      </w:r>
      <w:r w:rsidR="0022204D" w:rsidRPr="00C53B1E">
        <w:t>platforma má</w:t>
      </w:r>
      <w:r w:rsidR="00986401" w:rsidRPr="00C53B1E">
        <w:t xml:space="preserve"> hlavne</w:t>
      </w:r>
      <w:r w:rsidR="0022204D" w:rsidRPr="00C53B1E">
        <w:t xml:space="preserve"> za úlohu  spájať </w:t>
      </w:r>
      <w:r w:rsidR="00986401" w:rsidRPr="00C53B1E">
        <w:t xml:space="preserve">ochotných veriteľov priamo zo žiadateľom </w:t>
      </w:r>
      <w:r w:rsidR="000C29A8" w:rsidRPr="00C53B1E">
        <w:t>na</w:t>
      </w:r>
      <w:r w:rsidR="00986401" w:rsidRPr="00C53B1E">
        <w:t xml:space="preserve"> úver</w:t>
      </w:r>
      <w:r w:rsidR="0022204D" w:rsidRPr="00C53B1E">
        <w:t>, čo má za následok možný vyšší výnos</w:t>
      </w:r>
      <w:r w:rsidR="00EA30AB" w:rsidRPr="00C53B1E">
        <w:t>. Na druhej strane</w:t>
      </w:r>
      <w:r w:rsidR="0022204D" w:rsidRPr="00C53B1E">
        <w:t xml:space="preserve"> </w:t>
      </w:r>
      <w:r w:rsidR="00986401" w:rsidRPr="00C53B1E">
        <w:t>majú</w:t>
      </w:r>
      <w:r w:rsidR="0022204D" w:rsidRPr="00C53B1E">
        <w:t xml:space="preserve"> </w:t>
      </w:r>
      <w:proofErr w:type="spellStart"/>
      <w:r w:rsidR="0022204D" w:rsidRPr="00C53B1E">
        <w:t>peer</w:t>
      </w:r>
      <w:proofErr w:type="spellEnd"/>
      <w:r w:rsidR="0022204D" w:rsidRPr="00C53B1E">
        <w:t>-to-</w:t>
      </w:r>
      <w:proofErr w:type="spellStart"/>
      <w:r w:rsidR="0022204D" w:rsidRPr="00C53B1E">
        <w:t>peer</w:t>
      </w:r>
      <w:proofErr w:type="spellEnd"/>
      <w:r w:rsidR="0022204D" w:rsidRPr="00C53B1E">
        <w:t xml:space="preserve"> platformy menšiu úrove</w:t>
      </w:r>
      <w:r w:rsidR="00986401" w:rsidRPr="00C53B1E">
        <w:t>ň</w:t>
      </w:r>
      <w:r w:rsidR="0022204D" w:rsidRPr="00C53B1E">
        <w:t xml:space="preserve"> regulácie, čo môže prispieť k zvýšenej frekvencií podvodov</w:t>
      </w:r>
      <w:r w:rsidR="00551E86" w:rsidRPr="00C53B1E">
        <w:t xml:space="preserve">. </w:t>
      </w:r>
      <w:r w:rsidR="00841453" w:rsidRPr="00C53B1E">
        <w:t xml:space="preserve">Rovnako </w:t>
      </w:r>
      <w:r w:rsidR="00551E86" w:rsidRPr="00C53B1E">
        <w:t>tak aj banky a nebankové spoločnosti nezaostával</w:t>
      </w:r>
      <w:r w:rsidR="00393113" w:rsidRPr="00C53B1E">
        <w:t>i</w:t>
      </w:r>
      <w:r w:rsidR="00551E86" w:rsidRPr="00C53B1E">
        <w:t xml:space="preserve"> za digitalizáciou a začal</w:t>
      </w:r>
      <w:r w:rsidR="00393113" w:rsidRPr="00C53B1E">
        <w:t>i</w:t>
      </w:r>
      <w:r w:rsidR="00551E86" w:rsidRPr="00C53B1E">
        <w:t xml:space="preserve"> poskytovať technické vymoženosti, ako je online banking, bezhotovostne platby, žiadosť o úver online vyplnením krátkeho dotazníka, kde v určitých prípadoch stačí iba vedieť rodné číslo a číslo občianskeho preukazu</w:t>
      </w:r>
      <w:r w:rsidR="00D93541" w:rsidRPr="00C53B1E">
        <w:t>, poskytovanie bezúčelových úverov a iné. Všetky tieto faktory zdôrazňujú potrebu efektívneho a sofistikovaného systému, ktorý pomôže veriteľom (či už sú to individuáln</w:t>
      </w:r>
      <w:r w:rsidRPr="00C53B1E">
        <w:t>i</w:t>
      </w:r>
      <w:r w:rsidR="00D93541" w:rsidRPr="00C53B1E">
        <w:t xml:space="preserve"> veritelia, </w:t>
      </w:r>
      <w:proofErr w:type="spellStart"/>
      <w:r w:rsidR="00986401" w:rsidRPr="00C53B1E">
        <w:t>peer</w:t>
      </w:r>
      <w:proofErr w:type="spellEnd"/>
      <w:r w:rsidR="00986401" w:rsidRPr="00C53B1E">
        <w:t>-to-</w:t>
      </w:r>
      <w:proofErr w:type="spellStart"/>
      <w:r w:rsidR="00986401" w:rsidRPr="00C53B1E">
        <w:t>peer</w:t>
      </w:r>
      <w:proofErr w:type="spellEnd"/>
      <w:r w:rsidR="00D93541" w:rsidRPr="00C53B1E">
        <w:t xml:space="preserve"> platformy, banky, nebankové spoločnosti) ochrániť sa pred možnými podvodníkmi, prípadne ich informovať o možnom riziku.</w:t>
      </w:r>
    </w:p>
    <w:p w14:paraId="21ED48F2" w14:textId="47B7F2E6" w:rsidR="00D11FD2" w:rsidRPr="00C53B1E" w:rsidRDefault="00D11FD2" w:rsidP="00E21299">
      <w:pPr>
        <w:spacing w:before="0"/>
        <w:ind w:left="709"/>
        <w:contextualSpacing/>
      </w:pPr>
      <w:r w:rsidRPr="00C53B1E">
        <w:t>Pred tým, ako f</w:t>
      </w:r>
      <w:r w:rsidR="00BD66F2" w:rsidRPr="00C53B1E">
        <w:t xml:space="preserve">inančné inštitúcie </w:t>
      </w:r>
      <w:r w:rsidRPr="00C53B1E">
        <w:t>začali využívať strojové učenie</w:t>
      </w:r>
      <w:r w:rsidR="00CB0BC2" w:rsidRPr="00C53B1E">
        <w:t xml:space="preserve"> </w:t>
      </w:r>
      <w:r w:rsidRPr="00C53B1E">
        <w:t xml:space="preserve"> sa tieto</w:t>
      </w:r>
    </w:p>
    <w:p w14:paraId="488BD656" w14:textId="43320388" w:rsidR="008F39FE" w:rsidRPr="00C53B1E" w:rsidRDefault="00D11FD2" w:rsidP="00E21299">
      <w:pPr>
        <w:spacing w:before="0"/>
        <w:contextualSpacing/>
      </w:pPr>
      <w:r w:rsidRPr="00C53B1E">
        <w:t>inštitúcie  spoliehali na postupy, ktoré boli často subjektívne</w:t>
      </w:r>
      <w:r w:rsidR="00966282" w:rsidRPr="00C53B1E">
        <w:t xml:space="preserve"> a</w:t>
      </w:r>
      <w:r w:rsidRPr="00C53B1E">
        <w:t xml:space="preserve"> zdĺhavé</w:t>
      </w:r>
      <w:r w:rsidR="00966282" w:rsidRPr="00C53B1E">
        <w:t>,</w:t>
      </w:r>
      <w:r w:rsidRPr="00C53B1E">
        <w:t xml:space="preserve"> lebo informácie museli byť manuálne spracované a</w:t>
      </w:r>
      <w:r w:rsidR="00966282" w:rsidRPr="00C53B1E">
        <w:t xml:space="preserve"> na </w:t>
      </w:r>
      <w:r w:rsidR="007771A0" w:rsidRPr="00C53B1E">
        <w:t>analýz</w:t>
      </w:r>
      <w:r w:rsidR="00966282" w:rsidRPr="00C53B1E">
        <w:t>u</w:t>
      </w:r>
      <w:r w:rsidR="007771A0" w:rsidRPr="00C53B1E">
        <w:t xml:space="preserve"> klienta, ktorá však dokáže pracovať iba s historickými faktami. </w:t>
      </w:r>
    </w:p>
    <w:p w14:paraId="23A51644" w14:textId="25193164" w:rsidR="008F39FE" w:rsidRPr="00C53B1E" w:rsidRDefault="007771A0" w:rsidP="006B1845">
      <w:pPr>
        <w:spacing w:before="0"/>
        <w:ind w:firstLine="709"/>
        <w:contextualSpacing/>
      </w:pPr>
      <w:r w:rsidRPr="00C53B1E">
        <w:t xml:space="preserve">Vďaka strojovému učeniu </w:t>
      </w:r>
      <w:r w:rsidR="00EA30AB" w:rsidRPr="00C53B1E">
        <w:t>je možné vyvinúť</w:t>
      </w:r>
      <w:r w:rsidR="00BF4850" w:rsidRPr="00C53B1E">
        <w:t xml:space="preserve"> proaktívny </w:t>
      </w:r>
      <w:r w:rsidR="001D5589" w:rsidRPr="00C53B1E">
        <w:t xml:space="preserve">prístup k odhaľovaniu finančných podvodov, zvýšila sa prevencia pred </w:t>
      </w:r>
      <w:r w:rsidR="00396437" w:rsidRPr="00C53B1E">
        <w:t>podvodmi</w:t>
      </w:r>
      <w:r w:rsidR="00BF4850" w:rsidRPr="00C53B1E">
        <w:t>.</w:t>
      </w:r>
      <w:r w:rsidR="001D5589" w:rsidRPr="00C53B1E">
        <w:t xml:space="preserve"> </w:t>
      </w:r>
      <w:r w:rsidR="00EA30AB" w:rsidRPr="00C53B1E">
        <w:t>Objektivita s</w:t>
      </w:r>
      <w:r w:rsidR="000C1EF6" w:rsidRPr="00C53B1E">
        <w:t>trojové</w:t>
      </w:r>
      <w:r w:rsidR="00EA30AB" w:rsidRPr="00C53B1E">
        <w:t>ho</w:t>
      </w:r>
      <w:r w:rsidR="000C1EF6" w:rsidRPr="00C53B1E">
        <w:t xml:space="preserve"> učenie je </w:t>
      </w:r>
      <w:r w:rsidR="00EA30AB" w:rsidRPr="00C53B1E">
        <w:t>priamo závislá od zdrojov dát a</w:t>
      </w:r>
      <w:r w:rsidR="000C1EF6" w:rsidRPr="00C53B1E">
        <w:t xml:space="preserve"> dokáže spracovať veľký </w:t>
      </w:r>
      <w:r w:rsidR="000C29A8" w:rsidRPr="00C53B1E">
        <w:t>objem</w:t>
      </w:r>
      <w:r w:rsidR="000C1EF6" w:rsidRPr="00C53B1E">
        <w:t xml:space="preserve"> dát za krátky čas</w:t>
      </w:r>
      <w:r w:rsidR="00966282" w:rsidRPr="00C53B1E">
        <w:t>.</w:t>
      </w:r>
      <w:r w:rsidR="000C1EF6" w:rsidRPr="00C53B1E">
        <w:t xml:space="preserve"> </w:t>
      </w:r>
      <w:r w:rsidR="00966282" w:rsidRPr="00C53B1E">
        <w:t>N</w:t>
      </w:r>
      <w:r w:rsidR="000C1EF6" w:rsidRPr="00C53B1E">
        <w:t>a základe</w:t>
      </w:r>
      <w:r w:rsidR="00966282" w:rsidRPr="00C53B1E">
        <w:t xml:space="preserve"> spracovaných dát </w:t>
      </w:r>
      <w:r w:rsidR="000C1EF6" w:rsidRPr="00C53B1E">
        <w:t xml:space="preserve">dokáže </w:t>
      </w:r>
      <w:r w:rsidR="00885110" w:rsidRPr="00C53B1E">
        <w:t xml:space="preserve">vytvorený model </w:t>
      </w:r>
      <w:r w:rsidR="000C1EF6" w:rsidRPr="00C53B1E">
        <w:t xml:space="preserve">predpovedať možnú </w:t>
      </w:r>
      <w:r w:rsidR="000C1EF6" w:rsidRPr="00C53B1E">
        <w:lastRenderedPageBreak/>
        <w:t>budúcnosť</w:t>
      </w:r>
      <w:r w:rsidR="00966282" w:rsidRPr="00C53B1E">
        <w:t>.</w:t>
      </w:r>
      <w:r w:rsidR="00396437" w:rsidRPr="00C53B1E">
        <w:t xml:space="preserve"> Všetky tieto výhody sú motiváciou pre finančný sektor investovať svoje zdroje do rozvoja a integrácie strojového učenia</w:t>
      </w:r>
      <w:r w:rsidR="000C29A8" w:rsidRPr="00C53B1E">
        <w:t xml:space="preserve"> do svojich procesov</w:t>
      </w:r>
      <w:r w:rsidR="00F63E16" w:rsidRPr="00C53B1E">
        <w:t>.</w:t>
      </w:r>
      <w:r w:rsidR="00B75C74" w:rsidRPr="00C53B1E">
        <w:t xml:space="preserve"> </w:t>
      </w:r>
      <w:r w:rsidR="00905E5D" w:rsidRPr="00C53B1E">
        <w:t xml:space="preserve">Mnoho týchto modelov je </w:t>
      </w:r>
      <w:r w:rsidR="00885110" w:rsidRPr="00C53B1E">
        <w:t xml:space="preserve">avšak </w:t>
      </w:r>
      <w:r w:rsidR="00905E5D" w:rsidRPr="00C53B1E">
        <w:t xml:space="preserve">uzavretých, </w:t>
      </w:r>
      <w:r w:rsidR="00A34777" w:rsidRPr="00C53B1E">
        <w:t>pod rúškom súkromn</w:t>
      </w:r>
      <w:r w:rsidR="00885110" w:rsidRPr="00C53B1E">
        <w:t>ých</w:t>
      </w:r>
      <w:r w:rsidR="00A34777" w:rsidRPr="00C53B1E">
        <w:t xml:space="preserve"> know-how</w:t>
      </w:r>
      <w:r w:rsidR="00885110" w:rsidRPr="00C53B1E">
        <w:t xml:space="preserve"> znalostí, ktoré si prísne strážia</w:t>
      </w:r>
      <w:r w:rsidR="00674A78" w:rsidRPr="00C53B1E">
        <w:t>, nerady zdieľajú informácie o podvodných úveroch a svoje získané dáta o vlastných zákazníkoch.</w:t>
      </w:r>
    </w:p>
    <w:p w14:paraId="076E3FAC" w14:textId="14D4A1E8" w:rsidR="004A35CC" w:rsidRPr="00C53B1E" w:rsidRDefault="000C29A8" w:rsidP="00F579B6">
      <w:pPr>
        <w:spacing w:before="0"/>
        <w:ind w:firstLine="709"/>
        <w:contextualSpacing/>
      </w:pPr>
      <w:r w:rsidRPr="00C53B1E">
        <w:t xml:space="preserve">Cieľom </w:t>
      </w:r>
      <w:r w:rsidR="00CB0BC2" w:rsidRPr="00C53B1E">
        <w:t>našej</w:t>
      </w:r>
      <w:r w:rsidRPr="00C53B1E">
        <w:t xml:space="preserve"> </w:t>
      </w:r>
      <w:r w:rsidR="00CB0BC2" w:rsidRPr="00C53B1E">
        <w:t>práce</w:t>
      </w:r>
      <w:r w:rsidRPr="00C53B1E">
        <w:t xml:space="preserve"> je vytvoriť riešenie so zohľadnením najefektívnejšieho prediktívneho modelu určeného na detekciu podvodov, na základe kľúčových ukazovateľov výkonnosti (KPI) a určiť najdôležitejšie vstupné atribúty, ktoré ovplyvňujú kvalitu predikcie modelu. </w:t>
      </w:r>
      <w:r w:rsidR="00F579B6" w:rsidRPr="00C53B1E">
        <w:t xml:space="preserve"> </w:t>
      </w:r>
      <w:r w:rsidR="004A35CC" w:rsidRPr="00C53B1E">
        <w:t xml:space="preserve">Veríme, že </w:t>
      </w:r>
      <w:r w:rsidRPr="00C53B1E">
        <w:t>takýto</w:t>
      </w:r>
      <w:r w:rsidR="004A35CC" w:rsidRPr="00C53B1E">
        <w:t xml:space="preserve"> model</w:t>
      </w:r>
      <w:r w:rsidR="00BB7E21" w:rsidRPr="00C53B1E">
        <w:t xml:space="preserve"> v prípade zapracovania</w:t>
      </w:r>
      <w:r w:rsidR="004A35CC" w:rsidRPr="00C53B1E">
        <w:t xml:space="preserve"> </w:t>
      </w:r>
      <w:r w:rsidR="00BB7E21" w:rsidRPr="00C53B1E">
        <w:t xml:space="preserve">môže </w:t>
      </w:r>
      <w:r w:rsidR="004A35CC" w:rsidRPr="00C53B1E">
        <w:t>zvýši</w:t>
      </w:r>
      <w:r w:rsidR="00BB7E21" w:rsidRPr="00C53B1E">
        <w:t>ť</w:t>
      </w:r>
      <w:r w:rsidR="004A35CC" w:rsidRPr="00C53B1E">
        <w:t xml:space="preserve"> dôveru veriteľov v</w:t>
      </w:r>
      <w:r w:rsidR="006237A7" w:rsidRPr="00C53B1E">
        <w:t> </w:t>
      </w:r>
      <w:r w:rsidR="004A35CC" w:rsidRPr="00C53B1E">
        <w:t>dlžníkov</w:t>
      </w:r>
      <w:r w:rsidR="006237A7" w:rsidRPr="00C53B1E">
        <w:t xml:space="preserve">, čo </w:t>
      </w:r>
      <w:r w:rsidR="00BB7E21" w:rsidRPr="00C53B1E">
        <w:t>môže</w:t>
      </w:r>
      <w:r w:rsidR="006237A7" w:rsidRPr="00C53B1E">
        <w:t xml:space="preserve"> mať za následok z</w:t>
      </w:r>
      <w:r w:rsidR="004A35CC" w:rsidRPr="00C53B1E">
        <w:t>výš</w:t>
      </w:r>
      <w:r w:rsidR="006237A7" w:rsidRPr="00C53B1E">
        <w:t>ený počet</w:t>
      </w:r>
      <w:r w:rsidR="004A35CC" w:rsidRPr="00C53B1E">
        <w:t xml:space="preserve"> </w:t>
      </w:r>
      <w:r w:rsidR="006237A7" w:rsidRPr="00C53B1E">
        <w:t>vyhovujúcich žiadateľov o úver.</w:t>
      </w:r>
      <w:r w:rsidR="00BB7E21" w:rsidRPr="00C53B1E">
        <w:t xml:space="preserve"> Myslíme si, že takýto projekt je veľmi </w:t>
      </w:r>
      <w:r w:rsidR="00EA30AB" w:rsidRPr="00C53B1E">
        <w:t>relevantný</w:t>
      </w:r>
      <w:r w:rsidR="00BB7E21" w:rsidRPr="00C53B1E">
        <w:t xml:space="preserve"> pre súčasný finančný sektor, ale aj pre súkromné osoby, ktoré chcú zodpovedne pristupovať k svojim investičným aktivitám.</w:t>
      </w:r>
    </w:p>
    <w:p w14:paraId="6FC6221D" w14:textId="528891B5" w:rsidR="006237A7" w:rsidRPr="00C53B1E" w:rsidRDefault="00BB7E21" w:rsidP="00E21299">
      <w:pPr>
        <w:spacing w:before="0"/>
        <w:contextualSpacing/>
      </w:pPr>
      <w:r w:rsidRPr="00C53B1E">
        <w:t>Model po zapracovaní môže byť alternatívou voči súkromným modelom alebo ako aj ich možný doplnok.</w:t>
      </w:r>
      <w:r w:rsidR="00F579B6" w:rsidRPr="00C53B1E">
        <w:t xml:space="preserve"> </w:t>
      </w:r>
      <w:r w:rsidR="003C35B2" w:rsidRPr="00C53B1E">
        <w:t>Náš model je  založený na veľkej vzorke heterogénnych dát</w:t>
      </w:r>
      <w:r w:rsidR="000C29A8" w:rsidRPr="00C53B1E">
        <w:t xml:space="preserve"> o užívateľoch</w:t>
      </w:r>
      <w:r w:rsidR="003C35B2" w:rsidRPr="00C53B1E">
        <w:t>, ktor</w:t>
      </w:r>
      <w:r w:rsidR="000C29A8" w:rsidRPr="00C53B1E">
        <w:t>í</w:t>
      </w:r>
      <w:r w:rsidR="003C35B2" w:rsidRPr="00C53B1E">
        <w:t xml:space="preserve"> pochádzajú z viacerých krajín, z rôznych sociálnoekonomických vrstiev, kde sú zastúpen</w:t>
      </w:r>
      <w:r w:rsidR="00F94C53" w:rsidRPr="00C53B1E">
        <w:t>é</w:t>
      </w:r>
      <w:r w:rsidR="003C35B2" w:rsidRPr="00C53B1E">
        <w:t xml:space="preserve"> rozmanit</w:t>
      </w:r>
      <w:r w:rsidR="00F94C53" w:rsidRPr="00C53B1E">
        <w:t>é</w:t>
      </w:r>
      <w:r w:rsidR="003C35B2" w:rsidRPr="00C53B1E">
        <w:t xml:space="preserve"> vekov</w:t>
      </w:r>
      <w:r w:rsidR="00F94C53" w:rsidRPr="00C53B1E">
        <w:t>é</w:t>
      </w:r>
      <w:r w:rsidR="003C35B2" w:rsidRPr="00C53B1E">
        <w:t xml:space="preserve"> kategórie.</w:t>
      </w:r>
      <w:r w:rsidR="00885110" w:rsidRPr="00C53B1E">
        <w:t xml:space="preserve"> </w:t>
      </w:r>
    </w:p>
    <w:p w14:paraId="2FA85C6F" w14:textId="7D09908A" w:rsidR="007A222F" w:rsidRPr="00C53B1E" w:rsidRDefault="007A222F" w:rsidP="00A04487">
      <w:pPr>
        <w:spacing w:before="0"/>
        <w:ind w:firstLine="709"/>
        <w:contextualSpacing/>
      </w:pPr>
      <w:r w:rsidRPr="00C53B1E">
        <w:t>V kapitole 1 bakalárskej práce, Analýza súčasného stavu, sme popísali stav súčasnej problematiky v oblasti predikcie podvodných žiadostí o úver. Následne, v druhej kapitole s</w:t>
      </w:r>
      <w:r w:rsidR="00AF4991" w:rsidRPr="00C53B1E">
        <w:t>me</w:t>
      </w:r>
      <w:r w:rsidRPr="00C53B1E">
        <w:t xml:space="preserve"> vysvet</w:t>
      </w:r>
      <w:r w:rsidR="00AF4991" w:rsidRPr="00C53B1E">
        <w:t>lili</w:t>
      </w:r>
      <w:r w:rsidRPr="00C53B1E">
        <w:t xml:space="preserve"> </w:t>
      </w:r>
      <w:r w:rsidR="00AF4991" w:rsidRPr="00C53B1E">
        <w:t>Pl</w:t>
      </w:r>
      <w:r w:rsidRPr="00C53B1E">
        <w:t xml:space="preserve">atformy </w:t>
      </w:r>
      <w:proofErr w:type="spellStart"/>
      <w:r w:rsidRPr="00C53B1E">
        <w:t>peer</w:t>
      </w:r>
      <w:proofErr w:type="spellEnd"/>
      <w:r w:rsidRPr="00C53B1E">
        <w:t>-to-</w:t>
      </w:r>
      <w:proofErr w:type="spellStart"/>
      <w:r w:rsidRPr="00C53B1E">
        <w:t>peer</w:t>
      </w:r>
      <w:proofErr w:type="spellEnd"/>
      <w:r w:rsidRPr="00C53B1E">
        <w:t>, ktoré poslúžili ako zdroj vstupných dát pre našu bakalársku prácu.</w:t>
      </w:r>
      <w:r w:rsidR="00AD6656" w:rsidRPr="00C53B1E">
        <w:t xml:space="preserve"> </w:t>
      </w:r>
      <w:r w:rsidRPr="00C53B1E">
        <w:t>V kapitole Predstavenie dát a vývojového prostredia sa nachádzajú informácie o zbere dát, ktoré boli použité na vytvorenie predikčného modelu</w:t>
      </w:r>
      <w:r w:rsidR="00AF4991" w:rsidRPr="00C53B1E">
        <w:t>,</w:t>
      </w:r>
      <w:r w:rsidRPr="00C53B1E">
        <w:t xml:space="preserve"> ich podrobné vysvetlenie a predstavili sme vývojové prostredie, v ktorom sme prácu realizovali. Štvrtá kapitola, Spracovanie dát je zameraná na transformáciu získaného datasetu na  formu vhodnú pre spracovanie algoritmami strojového učenia a na dátovú analýzu, kde</w:t>
      </w:r>
      <w:r w:rsidR="00FE3DC7" w:rsidRPr="00C53B1E">
        <w:t xml:space="preserve"> </w:t>
      </w:r>
      <w:r w:rsidRPr="00C53B1E">
        <w:t>sa zaoberáme skúmaním vzťahov medzi premennými v datasete, snažíme sa odhaliť ich možné spojitosti a súvislosti.</w:t>
      </w:r>
      <w:r w:rsidR="00CB0BC2" w:rsidRPr="00C53B1E">
        <w:t xml:space="preserve"> </w:t>
      </w:r>
      <w:r w:rsidRPr="00C53B1E">
        <w:t>Kapitola Implementácia modelov obsahuje popis  tvorby a  implementácie vybraných modelov.</w:t>
      </w:r>
    </w:p>
    <w:p w14:paraId="2A82DFA4" w14:textId="2A68E9F2" w:rsidR="007A222F" w:rsidRPr="00C53B1E" w:rsidRDefault="00AF4991" w:rsidP="006B1845">
      <w:pPr>
        <w:spacing w:before="0"/>
        <w:contextualSpacing/>
      </w:pPr>
      <w:r w:rsidRPr="00C53B1E">
        <w:t xml:space="preserve">V </w:t>
      </w:r>
      <w:r w:rsidR="00B01074" w:rsidRPr="00C53B1E">
        <w:t>Prezentácia výsledkov</w:t>
      </w:r>
      <w:r w:rsidR="007A222F" w:rsidRPr="00C53B1E">
        <w:t>, ktor</w:t>
      </w:r>
      <w:r w:rsidR="00B01074" w:rsidRPr="00C53B1E">
        <w:t>á</w:t>
      </w:r>
      <w:r w:rsidR="007A222F" w:rsidRPr="00C53B1E">
        <w:t xml:space="preserve"> je poslednou kapitolou práce vyhodnocuje metriky vyhodnotenia implementovaných modelov</w:t>
      </w:r>
      <w:r w:rsidRPr="00C53B1E">
        <w:t xml:space="preserve"> a ich najdôležitejšie vstupné atribúty</w:t>
      </w:r>
      <w:r w:rsidR="007A222F" w:rsidRPr="00C53B1E">
        <w:t xml:space="preserve">. </w:t>
      </w:r>
    </w:p>
    <w:p w14:paraId="3B89E6DA" w14:textId="60FFBD48" w:rsidR="001E44E9" w:rsidRPr="00C53B1E" w:rsidRDefault="007A222F" w:rsidP="006B1845">
      <w:pPr>
        <w:spacing w:before="0"/>
        <w:contextualSpacing/>
      </w:pPr>
      <w:r w:rsidRPr="00C53B1E">
        <w:t>V Závere práce sme zhodnotili výsledok našej práce, jej  limity a možné smery, do ktorých sa môže posúvať ďalší výskum.</w:t>
      </w:r>
    </w:p>
    <w:p w14:paraId="0CA2272F" w14:textId="30DD02FF" w:rsidR="008744E5" w:rsidRPr="00C53B1E" w:rsidRDefault="00A54A79" w:rsidP="00E21299">
      <w:pPr>
        <w:pStyle w:val="Heading1"/>
      </w:pPr>
      <w:bookmarkStart w:id="7" w:name="_Ref164173317"/>
      <w:bookmarkStart w:id="8" w:name="_Toc164955270"/>
      <w:r w:rsidRPr="00C53B1E">
        <w:lastRenderedPageBreak/>
        <w:t xml:space="preserve">Analýza </w:t>
      </w:r>
      <w:r w:rsidR="00F1570B" w:rsidRPr="00C53B1E">
        <w:t>s</w:t>
      </w:r>
      <w:r w:rsidRPr="00C53B1E">
        <w:t>účasn</w:t>
      </w:r>
      <w:r w:rsidR="007123C8" w:rsidRPr="00C53B1E">
        <w:t>ého</w:t>
      </w:r>
      <w:r w:rsidRPr="00C53B1E">
        <w:t xml:space="preserve"> </w:t>
      </w:r>
      <w:r w:rsidR="00F1570B" w:rsidRPr="00C53B1E">
        <w:t>s</w:t>
      </w:r>
      <w:r w:rsidRPr="00C53B1E">
        <w:t>tav</w:t>
      </w:r>
      <w:r w:rsidR="007123C8" w:rsidRPr="00C53B1E">
        <w:t>u</w:t>
      </w:r>
      <w:bookmarkEnd w:id="7"/>
      <w:bookmarkEnd w:id="8"/>
    </w:p>
    <w:p w14:paraId="034F3695" w14:textId="71E97962" w:rsidR="007C7225" w:rsidRPr="00C53B1E" w:rsidRDefault="007C7225" w:rsidP="006B1845">
      <w:pPr>
        <w:pStyle w:val="Heading2"/>
        <w:contextualSpacing/>
      </w:pPr>
      <w:bookmarkStart w:id="9" w:name="_Toc164955271"/>
      <w:r w:rsidRPr="00C53B1E">
        <w:t>Cieľ úveru</w:t>
      </w:r>
      <w:r w:rsidR="00A9785E" w:rsidRPr="00C53B1E">
        <w:t xml:space="preserve"> a </w:t>
      </w:r>
      <w:r w:rsidR="00D41420" w:rsidRPr="00C53B1E">
        <w:t>r</w:t>
      </w:r>
      <w:r w:rsidR="00A9785E" w:rsidRPr="00C53B1E">
        <w:t>ozdelenie úverov podľa zaistenia</w:t>
      </w:r>
      <w:bookmarkEnd w:id="9"/>
    </w:p>
    <w:p w14:paraId="50B0E4E7" w14:textId="0DFFE19F" w:rsidR="00684939" w:rsidRPr="00C53B1E" w:rsidRDefault="00E60728" w:rsidP="006B1845">
      <w:pPr>
        <w:ind w:firstLine="567"/>
        <w:contextualSpacing/>
      </w:pPr>
      <w:r w:rsidRPr="00C53B1E">
        <w:t xml:space="preserve">Cieľom úveru je </w:t>
      </w:r>
      <w:r w:rsidR="000C29A8" w:rsidRPr="00C53B1E">
        <w:t>poskytnutie</w:t>
      </w:r>
      <w:r w:rsidR="00BC7A34" w:rsidRPr="00C53B1E">
        <w:t xml:space="preserve"> peňažnej sumy </w:t>
      </w:r>
      <w:r w:rsidR="000C29A8" w:rsidRPr="00C53B1E">
        <w:t>žiadateľovi o úver</w:t>
      </w:r>
      <w:r w:rsidR="00BC7A34" w:rsidRPr="00C53B1E">
        <w:t xml:space="preserve">. Dlžník získa vďaka úveru nutné finančné prostriedky a veriteľ získa po splatení úveru pôvodnú zapožičanú sumu a  určitú finančnú províziu z pohľadávky. Tá mu vznikne za poskytnutie úveru vo forme úroku. </w:t>
      </w:r>
    </w:p>
    <w:p w14:paraId="2FA5492F" w14:textId="56AB0ED4" w:rsidR="007C7225" w:rsidRPr="00C53B1E" w:rsidRDefault="00961B10" w:rsidP="006B1845">
      <w:pPr>
        <w:ind w:firstLine="567"/>
        <w:contextualSpacing/>
      </w:pPr>
      <w:r w:rsidRPr="00C53B1E">
        <w:t xml:space="preserve">Úvery </w:t>
      </w:r>
      <w:r w:rsidR="00BC7A34" w:rsidRPr="00C53B1E">
        <w:t>môžu byť</w:t>
      </w:r>
      <w:r w:rsidRPr="00C53B1E">
        <w:t xml:space="preserve"> zabezpečené a nezabezpečen</w:t>
      </w:r>
      <w:r w:rsidR="000C29A8" w:rsidRPr="00C53B1E">
        <w:t>é</w:t>
      </w:r>
      <w:r w:rsidRPr="00C53B1E">
        <w:t>. Zabezpečené</w:t>
      </w:r>
      <w:r w:rsidR="00BC7A34" w:rsidRPr="00C53B1E">
        <w:t xml:space="preserve"> </w:t>
      </w:r>
      <w:r w:rsidRPr="00C53B1E">
        <w:t xml:space="preserve">úvery </w:t>
      </w:r>
      <w:r w:rsidR="00684939" w:rsidRPr="00C53B1E">
        <w:t>sú podložené niečím hodnotným, napríklad</w:t>
      </w:r>
      <w:r w:rsidR="00A50783" w:rsidRPr="00C53B1E">
        <w:t xml:space="preserve"> majetkom, ako je</w:t>
      </w:r>
      <w:r w:rsidR="00684939" w:rsidRPr="00C53B1E">
        <w:t xml:space="preserve"> nehnuteľnosť, aut</w:t>
      </w:r>
      <w:r w:rsidR="00A50783" w:rsidRPr="00C53B1E">
        <w:t>o</w:t>
      </w:r>
      <w:r w:rsidR="00684939" w:rsidRPr="00C53B1E">
        <w:t xml:space="preserve">. Ak </w:t>
      </w:r>
      <w:r w:rsidR="00A50783" w:rsidRPr="00C53B1E">
        <w:t>dlžník nedokáže splácať dlh voči veriteľovi, tak veriteľ má nárok vymáhať splatenie dlhu, ktorý mu dlžník spôsobil.</w:t>
      </w:r>
      <w:r w:rsidR="00964EFD" w:rsidRPr="00C53B1E">
        <w:t xml:space="preserve"> Klasickým príkladom zabezpečeného úveru je hypotekárny úver. Nezabezpečené úvery sú také úvery, ktoré nie sú podložené majetkom, nehnuteľnosťou</w:t>
      </w:r>
      <w:r w:rsidR="007C7225" w:rsidRPr="00C53B1E">
        <w:t>, kolaterálom</w:t>
      </w:r>
      <w:r w:rsidR="00964EFD" w:rsidRPr="00C53B1E">
        <w:t>. Vhodným príkladom sú napríklad kreditné karty.</w:t>
      </w:r>
      <w:r w:rsidR="007C7225" w:rsidRPr="00C53B1E">
        <w:t xml:space="preserve"> Nezabezpečené úvery, už zo svojho princípu sú viac náchylné na podvody. Z dôvodu absencie </w:t>
      </w:r>
      <w:r w:rsidR="008F0B16" w:rsidRPr="00C53B1E">
        <w:t>predmetu zabezpečenia</w:t>
      </w:r>
      <w:r w:rsidR="007C7225" w:rsidRPr="00C53B1E">
        <w:t xml:space="preserve"> sú nezabezpečené úvery spojené s väčším rizikom podvodov.</w:t>
      </w:r>
    </w:p>
    <w:p w14:paraId="284FEBED" w14:textId="7AAF8566" w:rsidR="007C7225" w:rsidRPr="00C53B1E" w:rsidRDefault="00177AEE" w:rsidP="006B1845">
      <w:pPr>
        <w:pStyle w:val="Heading2"/>
        <w:contextualSpacing/>
      </w:pPr>
      <w:bookmarkStart w:id="10" w:name="_Toc164955272"/>
      <w:r w:rsidRPr="00C53B1E">
        <w:t>Globálny trh a f</w:t>
      </w:r>
      <w:r w:rsidR="007C7225" w:rsidRPr="00C53B1E">
        <w:t>inančné straty na podvodoch</w:t>
      </w:r>
      <w:bookmarkEnd w:id="10"/>
      <w:r w:rsidR="007C7225" w:rsidRPr="00C53B1E">
        <w:t xml:space="preserve"> </w:t>
      </w:r>
    </w:p>
    <w:p w14:paraId="477392EB" w14:textId="38D6D2C3" w:rsidR="00177AEE" w:rsidRPr="00C53B1E" w:rsidRDefault="00177AEE" w:rsidP="006B1845">
      <w:pPr>
        <w:ind w:firstLine="567"/>
        <w:contextualSpacing/>
      </w:pPr>
      <w:r w:rsidRPr="00C53B1E">
        <w:t xml:space="preserve">Globálny trh s pôžičkami a platbami vzrástol z $8721,16 miliardy v roku 2022 na $9585,48 miliardy USD v roku 2023 </w:t>
      </w:r>
      <w:r w:rsidR="0073702C" w:rsidRPr="00C53B1E">
        <w:fldChar w:fldCharType="begin"/>
      </w:r>
      <w:r w:rsidR="0073702C" w:rsidRPr="00C53B1E">
        <w:instrText xml:space="preserve"> REF _Ref163058085 \n \h </w:instrText>
      </w:r>
      <w:r w:rsidR="00E21299" w:rsidRPr="00C53B1E">
        <w:instrText xml:space="preserve"> \* MERGEFORMAT </w:instrText>
      </w:r>
      <w:r w:rsidR="0073702C" w:rsidRPr="00C53B1E">
        <w:fldChar w:fldCharType="separate"/>
      </w:r>
      <w:r w:rsidR="00E07521">
        <w:t>[1]</w:t>
      </w:r>
      <w:r w:rsidR="0073702C" w:rsidRPr="00C53B1E">
        <w:fldChar w:fldCharType="end"/>
      </w:r>
      <w:r w:rsidR="004E2860" w:rsidRPr="00C53B1E">
        <w:t xml:space="preserve">. </w:t>
      </w:r>
      <w:r w:rsidRPr="00C53B1E">
        <w:t>Takýto obrovský trh prirodzene priťahuje veľké množstvo podvodníkov, ale zároveň podnecuje spoločnosť investovať a skúmať možné opatrenia, ktoré by znížili ich úspešnosť.</w:t>
      </w:r>
    </w:p>
    <w:p w14:paraId="64AAA037" w14:textId="3573A900" w:rsidR="00177AEE" w:rsidRPr="00C53B1E" w:rsidRDefault="005E298F" w:rsidP="006B1845">
      <w:pPr>
        <w:ind w:firstLine="567"/>
        <w:contextualSpacing/>
      </w:pPr>
      <w:r w:rsidRPr="00C53B1E">
        <w:t xml:space="preserve">Podľa ročného výkazu zameraného na podvody spoločnosti UK </w:t>
      </w:r>
      <w:proofErr w:type="spellStart"/>
      <w:r w:rsidRPr="00C53B1E">
        <w:t>Finance</w:t>
      </w:r>
      <w:proofErr w:type="spellEnd"/>
      <w:r w:rsidRPr="00C53B1E">
        <w:t>, Spojené kráľovstvo Veľkej Británie zaznamenalo  viac ako £1,2 miliardové straty na podvodoch v roku 2022</w:t>
      </w:r>
      <w:r w:rsidR="00A9785E" w:rsidRPr="00C53B1E">
        <w:t xml:space="preserve"> </w:t>
      </w:r>
      <w:r w:rsidR="0073702C" w:rsidRPr="00C53B1E">
        <w:fldChar w:fldCharType="begin"/>
      </w:r>
      <w:r w:rsidR="0073702C" w:rsidRPr="00C53B1E">
        <w:instrText xml:space="preserve"> REF _Ref163058188 \n \h </w:instrText>
      </w:r>
      <w:r w:rsidR="00E21299" w:rsidRPr="00C53B1E">
        <w:instrText xml:space="preserve"> \* MERGEFORMAT </w:instrText>
      </w:r>
      <w:r w:rsidR="0073702C" w:rsidRPr="00C53B1E">
        <w:fldChar w:fldCharType="separate"/>
      </w:r>
      <w:r w:rsidR="00E07521">
        <w:t>[2]</w:t>
      </w:r>
      <w:r w:rsidR="0073702C" w:rsidRPr="00C53B1E">
        <w:fldChar w:fldCharType="end"/>
      </w:r>
      <w:r w:rsidRPr="00C53B1E">
        <w:t xml:space="preserve">. V Austrálii, podľa výkazu organizácie </w:t>
      </w:r>
      <w:proofErr w:type="spellStart"/>
      <w:r w:rsidRPr="00C53B1E">
        <w:t>Australian</w:t>
      </w:r>
      <w:proofErr w:type="spellEnd"/>
      <w:r w:rsidRPr="00C53B1E">
        <w:t xml:space="preserve"> </w:t>
      </w:r>
      <w:proofErr w:type="spellStart"/>
      <w:r w:rsidRPr="00C53B1E">
        <w:t>Competition</w:t>
      </w:r>
      <w:proofErr w:type="spellEnd"/>
      <w:r w:rsidRPr="00C53B1E">
        <w:t xml:space="preserve"> &amp; </w:t>
      </w:r>
      <w:proofErr w:type="spellStart"/>
      <w:r w:rsidRPr="00C53B1E">
        <w:t>Consumer</w:t>
      </w:r>
      <w:proofErr w:type="spellEnd"/>
      <w:r w:rsidRPr="00C53B1E">
        <w:t xml:space="preserve"> </w:t>
      </w:r>
      <w:proofErr w:type="spellStart"/>
      <w:r w:rsidRPr="00C53B1E">
        <w:t>Commision</w:t>
      </w:r>
      <w:proofErr w:type="spellEnd"/>
      <w:r w:rsidRPr="00C53B1E">
        <w:t xml:space="preserve"> straty na podvodoch činili $3,1 miliardy za rok 2022</w:t>
      </w:r>
      <w:r w:rsidR="0073702C" w:rsidRPr="00C53B1E">
        <w:t xml:space="preserve"> </w:t>
      </w:r>
      <w:r w:rsidR="0073702C" w:rsidRPr="00C53B1E">
        <w:fldChar w:fldCharType="begin"/>
      </w:r>
      <w:r w:rsidR="0073702C" w:rsidRPr="00C53B1E">
        <w:instrText xml:space="preserve"> REF _Ref163058213 \n \h </w:instrText>
      </w:r>
      <w:r w:rsidR="00E21299" w:rsidRPr="00C53B1E">
        <w:instrText xml:space="preserve"> \* MERGEFORMAT </w:instrText>
      </w:r>
      <w:r w:rsidR="0073702C" w:rsidRPr="00C53B1E">
        <w:fldChar w:fldCharType="separate"/>
      </w:r>
      <w:r w:rsidR="00E07521">
        <w:t>[3]</w:t>
      </w:r>
      <w:r w:rsidR="0073702C" w:rsidRPr="00C53B1E">
        <w:fldChar w:fldCharType="end"/>
      </w:r>
      <w:r w:rsidRPr="00C53B1E">
        <w:t xml:space="preserve">. </w:t>
      </w:r>
      <w:proofErr w:type="spellStart"/>
      <w:r w:rsidRPr="00C53B1E">
        <w:t>Federal</w:t>
      </w:r>
      <w:proofErr w:type="spellEnd"/>
      <w:r w:rsidRPr="00C53B1E">
        <w:t xml:space="preserve"> </w:t>
      </w:r>
      <w:proofErr w:type="spellStart"/>
      <w:r w:rsidRPr="00C53B1E">
        <w:t>Trade</w:t>
      </w:r>
      <w:proofErr w:type="spellEnd"/>
      <w:r w:rsidRPr="00C53B1E">
        <w:t xml:space="preserve"> </w:t>
      </w:r>
      <w:proofErr w:type="spellStart"/>
      <w:r w:rsidRPr="00C53B1E">
        <w:t>Commison</w:t>
      </w:r>
      <w:proofErr w:type="spellEnd"/>
      <w:r w:rsidRPr="00C53B1E">
        <w:t xml:space="preserve"> v USA zaznamenala celkovú stratu na podvodoch v hodnote približne $2,25 miliárd za 4 kvartály roku 2022 </w:t>
      </w:r>
      <w:r w:rsidR="0073702C" w:rsidRPr="00C53B1E">
        <w:fldChar w:fldCharType="begin"/>
      </w:r>
      <w:r w:rsidR="0073702C" w:rsidRPr="00C53B1E">
        <w:instrText xml:space="preserve"> REF _Ref163058226 \n \h </w:instrText>
      </w:r>
      <w:r w:rsidR="00E21299" w:rsidRPr="00C53B1E">
        <w:instrText xml:space="preserve"> \* MERGEFORMAT </w:instrText>
      </w:r>
      <w:r w:rsidR="0073702C" w:rsidRPr="00C53B1E">
        <w:fldChar w:fldCharType="separate"/>
      </w:r>
      <w:r w:rsidR="00E07521">
        <w:t>[4]</w:t>
      </w:r>
      <w:r w:rsidR="0073702C" w:rsidRPr="00C53B1E">
        <w:fldChar w:fldCharType="end"/>
      </w:r>
      <w:r w:rsidRPr="00C53B1E">
        <w:t xml:space="preserve">. V európskej únií tvorili straty iba na podvodoch s platobnými kartami €1.53 miliárd v roku 2021 </w:t>
      </w:r>
      <w:r w:rsidR="0073702C" w:rsidRPr="00C53B1E">
        <w:fldChar w:fldCharType="begin"/>
      </w:r>
      <w:r w:rsidR="0073702C" w:rsidRPr="00C53B1E">
        <w:instrText xml:space="preserve"> REF _Ref163058234 \n \h </w:instrText>
      </w:r>
      <w:r w:rsidR="00E21299" w:rsidRPr="00C53B1E">
        <w:instrText xml:space="preserve"> \* MERGEFORMAT </w:instrText>
      </w:r>
      <w:r w:rsidR="0073702C" w:rsidRPr="00C53B1E">
        <w:fldChar w:fldCharType="separate"/>
      </w:r>
      <w:r w:rsidR="00E07521">
        <w:t>[5]</w:t>
      </w:r>
      <w:r w:rsidR="0073702C" w:rsidRPr="00C53B1E">
        <w:fldChar w:fldCharType="end"/>
      </w:r>
      <w:r w:rsidRPr="00C53B1E">
        <w:t>. S týchto údajov je zjavné že podvody predstavujú značnú výzvu pre celý finančný trh.</w:t>
      </w:r>
    </w:p>
    <w:p w14:paraId="04D4C863" w14:textId="77777777" w:rsidR="00177AEE" w:rsidRPr="00C53B1E" w:rsidRDefault="00177AEE" w:rsidP="006B1845">
      <w:pPr>
        <w:spacing w:before="0"/>
        <w:contextualSpacing/>
        <w:jc w:val="left"/>
      </w:pPr>
      <w:r w:rsidRPr="00C53B1E">
        <w:br w:type="page"/>
      </w:r>
    </w:p>
    <w:p w14:paraId="2C8104C9" w14:textId="77777777" w:rsidR="005E298F" w:rsidRPr="00C53B1E" w:rsidRDefault="005E298F" w:rsidP="006B1845">
      <w:pPr>
        <w:spacing w:line="288" w:lineRule="auto"/>
        <w:ind w:firstLine="567"/>
        <w:contextualSpacing/>
      </w:pPr>
    </w:p>
    <w:p w14:paraId="479760F5" w14:textId="1B661D2C" w:rsidR="00177AEE" w:rsidRPr="00C53B1E" w:rsidRDefault="00177AEE" w:rsidP="006B1845">
      <w:pPr>
        <w:pStyle w:val="Heading2"/>
        <w:contextualSpacing/>
      </w:pPr>
      <w:bookmarkStart w:id="11" w:name="_Toc164955273"/>
      <w:proofErr w:type="spellStart"/>
      <w:r w:rsidRPr="00C53B1E">
        <w:t>Modi</w:t>
      </w:r>
      <w:proofErr w:type="spellEnd"/>
      <w:r w:rsidRPr="00C53B1E">
        <w:t xml:space="preserve"> </w:t>
      </w:r>
      <w:proofErr w:type="spellStart"/>
      <w:r w:rsidRPr="00C53B1E">
        <w:t>operandi</w:t>
      </w:r>
      <w:proofErr w:type="spellEnd"/>
      <w:r w:rsidRPr="00C53B1E">
        <w:t xml:space="preserve"> podvodníkov</w:t>
      </w:r>
      <w:bookmarkEnd w:id="11"/>
    </w:p>
    <w:p w14:paraId="7B0D66B4" w14:textId="48A3E92C" w:rsidR="00177AEE" w:rsidRPr="00C53B1E" w:rsidRDefault="00177AEE" w:rsidP="006B1845">
      <w:pPr>
        <w:ind w:firstLine="567"/>
        <w:contextualSpacing/>
      </w:pPr>
      <w:r w:rsidRPr="00C53B1E">
        <w:t>Podvodníci sa zameriavajú na určité činnosti, majú určitú sériu krokov, ktorými chcú dosiahnuť svoj cieľ, ktorým je získanie finančných prostriedkov</w:t>
      </w:r>
      <w:r w:rsidR="00C3730E" w:rsidRPr="00C53B1E">
        <w:t xml:space="preserve"> ilegálnym spôsobom – podvod</w:t>
      </w:r>
      <w:r w:rsidR="003A7CC1" w:rsidRPr="00C53B1E">
        <w:t>om</w:t>
      </w:r>
      <w:r w:rsidR="00C3730E" w:rsidRPr="00C53B1E">
        <w:t xml:space="preserve"> </w:t>
      </w:r>
      <w:r w:rsidRPr="00C53B1E">
        <w:t xml:space="preserve">. </w:t>
      </w:r>
    </w:p>
    <w:p w14:paraId="5483BC2E" w14:textId="3318051A" w:rsidR="00007838" w:rsidRPr="00C53B1E" w:rsidRDefault="00177AEE" w:rsidP="006B1845">
      <w:pPr>
        <w:ind w:firstLine="567"/>
        <w:contextualSpacing/>
      </w:pPr>
      <w:r w:rsidRPr="00C53B1E">
        <w:t xml:space="preserve">Tieto </w:t>
      </w:r>
      <w:proofErr w:type="spellStart"/>
      <w:r w:rsidRPr="00C53B1E">
        <w:t>Modi</w:t>
      </w:r>
      <w:proofErr w:type="spellEnd"/>
      <w:r w:rsidRPr="00C53B1E">
        <w:t xml:space="preserve"> </w:t>
      </w:r>
      <w:proofErr w:type="spellStart"/>
      <w:r w:rsidRPr="00C53B1E">
        <w:t>operandi</w:t>
      </w:r>
      <w:proofErr w:type="spellEnd"/>
      <w:r w:rsidRPr="00C53B1E">
        <w:t xml:space="preserve"> podvodníkov sa podľa </w:t>
      </w:r>
      <w:proofErr w:type="spellStart"/>
      <w:r w:rsidRPr="00C53B1E">
        <w:t>Andresona</w:t>
      </w:r>
      <w:proofErr w:type="spellEnd"/>
      <w:r w:rsidR="0073702C" w:rsidRPr="00C53B1E">
        <w:fldChar w:fldCharType="begin"/>
      </w:r>
      <w:r w:rsidR="0073702C" w:rsidRPr="00C53B1E">
        <w:instrText xml:space="preserve"> REF _Ref163058243 \n \h </w:instrText>
      </w:r>
      <w:r w:rsidR="00E21299" w:rsidRPr="00C53B1E">
        <w:instrText xml:space="preserve"> \* MERGEFORMAT </w:instrText>
      </w:r>
      <w:r w:rsidR="0073702C" w:rsidRPr="00C53B1E">
        <w:fldChar w:fldCharType="separate"/>
      </w:r>
      <w:r w:rsidR="00E07521">
        <w:t>[6]</w:t>
      </w:r>
      <w:r w:rsidR="0073702C" w:rsidRPr="00C53B1E">
        <w:fldChar w:fldCharType="end"/>
      </w:r>
      <w:r w:rsidRPr="00C53B1E">
        <w:t xml:space="preserve"> </w:t>
      </w:r>
      <w:r w:rsidR="00430A54" w:rsidRPr="00C53B1E">
        <w:t>(</w:t>
      </w:r>
      <w:r w:rsidR="00430A54" w:rsidRPr="00C53B1E">
        <w:fldChar w:fldCharType="begin"/>
      </w:r>
      <w:r w:rsidR="00430A54" w:rsidRPr="00C53B1E">
        <w:instrText xml:space="preserve"> REF _Ref164956293 \h </w:instrText>
      </w:r>
      <w:r w:rsidR="00430A54" w:rsidRPr="00C53B1E">
        <w:fldChar w:fldCharType="separate"/>
      </w:r>
      <w:r w:rsidR="00E07521" w:rsidRPr="00C53B1E">
        <w:t xml:space="preserve">Obrázok </w:t>
      </w:r>
      <w:r w:rsidR="00E07521">
        <w:rPr>
          <w:noProof/>
        </w:rPr>
        <w:t>1</w:t>
      </w:r>
      <w:r w:rsidR="00430A54" w:rsidRPr="00C53B1E">
        <w:fldChar w:fldCharType="end"/>
      </w:r>
      <w:r w:rsidR="00430A54" w:rsidRPr="00C53B1E">
        <w:t xml:space="preserve">) </w:t>
      </w:r>
      <w:r w:rsidRPr="00C53B1E">
        <w:t>delia na:</w:t>
      </w:r>
    </w:p>
    <w:p w14:paraId="545BDCCD" w14:textId="2032B62E" w:rsidR="00177AEE" w:rsidRPr="00C53B1E" w:rsidRDefault="00177AEE" w:rsidP="006B1845">
      <w:pPr>
        <w:contextualSpacing/>
      </w:pPr>
      <w:r w:rsidRPr="00C53B1E">
        <w:rPr>
          <w:b/>
          <w:bCs/>
        </w:rPr>
        <w:t>Zneužitie produktu</w:t>
      </w:r>
      <w:r w:rsidRPr="00C53B1E">
        <w:t xml:space="preserve"> – cieľom je získať informácie o transakčnom produkte, ako je napríklad kreditná alebo debetná karta, šek.</w:t>
      </w:r>
    </w:p>
    <w:p w14:paraId="63328D72" w14:textId="77777777" w:rsidR="00177AEE" w:rsidRPr="00C53B1E" w:rsidRDefault="00177AEE" w:rsidP="006B1845">
      <w:pPr>
        <w:contextualSpacing/>
      </w:pPr>
      <w:r w:rsidRPr="00C53B1E">
        <w:rPr>
          <w:b/>
          <w:bCs/>
        </w:rPr>
        <w:t>Vzťah podvodníka k účtu</w:t>
      </w:r>
      <w:r w:rsidRPr="00C53B1E">
        <w:t xml:space="preserve"> – podvody prvej, druhej a tretej strany.</w:t>
      </w:r>
    </w:p>
    <w:p w14:paraId="25693A9D" w14:textId="77777777" w:rsidR="00177AEE" w:rsidRPr="00C53B1E" w:rsidRDefault="00177AEE" w:rsidP="006B1845">
      <w:pPr>
        <w:contextualSpacing/>
      </w:pPr>
      <w:r w:rsidRPr="00C53B1E">
        <w:rPr>
          <w:b/>
          <w:bCs/>
        </w:rPr>
        <w:t>Zneužitie procesu</w:t>
      </w:r>
      <w:r w:rsidRPr="00C53B1E">
        <w:t xml:space="preserve"> – k podvodu dochádza pri žiadosti alebo transakcií</w:t>
      </w:r>
    </w:p>
    <w:p w14:paraId="50FA5799" w14:textId="43F2CF98" w:rsidR="00177AEE" w:rsidRPr="00C53B1E" w:rsidRDefault="00177AEE" w:rsidP="006B1845">
      <w:pPr>
        <w:contextualSpacing/>
      </w:pPr>
      <w:r w:rsidRPr="00C53B1E">
        <w:rPr>
          <w:b/>
          <w:bCs/>
        </w:rPr>
        <w:t>Časové stratégie</w:t>
      </w:r>
      <w:r w:rsidRPr="00C53B1E">
        <w:t xml:space="preserve"> – krátkodobé a dlhodobé stratégie, kde podvodník v</w:t>
      </w:r>
      <w:r w:rsidR="004E2860" w:rsidRPr="00C53B1E">
        <w:t>y</w:t>
      </w:r>
      <w:r w:rsidRPr="00C53B1E">
        <w:t>koná podvod čo najskôr, alebo sa správa určitú dobu ako legitímny zákazník, pred tým než začne vykonávať ilegálnu činnosť.</w:t>
      </w:r>
    </w:p>
    <w:p w14:paraId="2EFF7C1F" w14:textId="77777777" w:rsidR="00177AEE" w:rsidRPr="00C53B1E" w:rsidRDefault="00177AEE" w:rsidP="006B1845">
      <w:pPr>
        <w:contextualSpacing/>
      </w:pPr>
      <w:r w:rsidRPr="00C53B1E">
        <w:rPr>
          <w:b/>
          <w:bCs/>
        </w:rPr>
        <w:t>Zneužitie identity</w:t>
      </w:r>
      <w:r w:rsidRPr="00C53B1E">
        <w:t xml:space="preserve"> – podvodník mení detaily o svojej vlastnej identite, prípadne sa prezentuje ako niekto iný.</w:t>
      </w:r>
    </w:p>
    <w:p w14:paraId="1A498E8D" w14:textId="18391FFA" w:rsidR="00177AEE" w:rsidRPr="00C53B1E" w:rsidRDefault="00177AEE" w:rsidP="006B1845">
      <w:pPr>
        <w:contextualSpacing/>
      </w:pPr>
      <w:r w:rsidRPr="00C53B1E">
        <w:rPr>
          <w:b/>
          <w:bCs/>
        </w:rPr>
        <w:t>Zneužitie detailov</w:t>
      </w:r>
      <w:r w:rsidRPr="00C53B1E">
        <w:t xml:space="preserve"> – podvodník vytvára falzifikáty napríklad kreditných kariet, občianskeho preukazu a podobne.</w:t>
      </w:r>
    </w:p>
    <w:p w14:paraId="12EE702C" w14:textId="202673A7" w:rsidR="00177AEE" w:rsidRPr="00C53B1E" w:rsidRDefault="00177AEE" w:rsidP="006B1845">
      <w:pPr>
        <w:contextualSpacing/>
      </w:pPr>
      <w:r w:rsidRPr="00C53B1E">
        <w:rPr>
          <w:b/>
          <w:bCs/>
        </w:rPr>
        <w:t>Zneužitie technológie</w:t>
      </w:r>
      <w:r w:rsidRPr="00C53B1E">
        <w:t xml:space="preserve"> – podvody zamerané na bankomaty, podvody vykonané prostredníctvom internetu.</w:t>
      </w:r>
    </w:p>
    <w:p w14:paraId="73A8D748" w14:textId="77777777" w:rsidR="00684016" w:rsidRPr="00C53B1E" w:rsidRDefault="00177AEE" w:rsidP="006B1845">
      <w:pPr>
        <w:keepNext/>
        <w:contextualSpacing/>
      </w:pPr>
      <w:r w:rsidRPr="00C53B1E">
        <w:rPr>
          <w:b/>
          <w:bCs/>
        </w:rPr>
        <w:t>Získanie produktu</w:t>
      </w:r>
      <w:r w:rsidRPr="00C53B1E">
        <w:t xml:space="preserve"> – podvodník získa napríklad kreditnú kartu prostredníctvom krádeže, odchytí poštu, </w:t>
      </w:r>
      <w:proofErr w:type="spellStart"/>
      <w:r w:rsidRPr="00C53B1E">
        <w:t>skimming</w:t>
      </w:r>
      <w:proofErr w:type="spellEnd"/>
      <w:r w:rsidR="001F0AAA" w:rsidRPr="00C53B1E">
        <w:t xml:space="preserve"> (skopírovanie údajov platobných kariet pomocou zariadení ktoré sú ilegálne nainštalované napríklad v bankomatoch, čítačkách kariet)</w:t>
      </w:r>
      <w:r w:rsidR="00007838" w:rsidRPr="00C53B1E">
        <w:t>.</w:t>
      </w:r>
      <w:r w:rsidR="00684016" w:rsidRPr="00C53B1E">
        <w:rPr>
          <w:b/>
          <w:bCs/>
        </w:rPr>
        <w:t xml:space="preserve"> </w:t>
      </w:r>
      <w:r w:rsidR="00684016" w:rsidRPr="00C53B1E">
        <w:rPr>
          <w:b/>
          <w:bCs/>
        </w:rPr>
        <w:drawing>
          <wp:inline distT="0" distB="0" distL="0" distR="0" wp14:anchorId="090A2B74" wp14:editId="24741DD8">
            <wp:extent cx="5399405" cy="1567815"/>
            <wp:effectExtent l="0" t="0" r="0" b="0"/>
            <wp:docPr id="20146233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337" name="Picture 1" descr="A diagram of a syste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1567815"/>
                    </a:xfrm>
                    <a:prstGeom prst="rect">
                      <a:avLst/>
                    </a:prstGeom>
                    <a:noFill/>
                    <a:ln>
                      <a:noFill/>
                    </a:ln>
                  </pic:spPr>
                </pic:pic>
              </a:graphicData>
            </a:graphic>
          </wp:inline>
        </w:drawing>
      </w:r>
    </w:p>
    <w:p w14:paraId="6051FD42" w14:textId="642310EE" w:rsidR="00177AEE" w:rsidRPr="00C53B1E" w:rsidRDefault="00684016" w:rsidP="006B1845">
      <w:pPr>
        <w:pStyle w:val="Caption"/>
        <w:contextualSpacing/>
      </w:pPr>
      <w:bookmarkStart w:id="12" w:name="_Toc164955229"/>
      <w:bookmarkStart w:id="13" w:name="_Ref164956293"/>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w:t>
      </w:r>
      <w:r w:rsidRPr="00C53B1E">
        <w:fldChar w:fldCharType="end"/>
      </w:r>
      <w:bookmarkEnd w:id="13"/>
      <w:r w:rsidRPr="00C53B1E">
        <w:t xml:space="preserve"> – Prehľad </w:t>
      </w:r>
      <w:proofErr w:type="spellStart"/>
      <w:r w:rsidRPr="00C53B1E">
        <w:t>modi</w:t>
      </w:r>
      <w:proofErr w:type="spellEnd"/>
      <w:r w:rsidRPr="00C53B1E">
        <w:t xml:space="preserve"> </w:t>
      </w:r>
      <w:proofErr w:type="spellStart"/>
      <w:r w:rsidRPr="00C53B1E">
        <w:t>operandi</w:t>
      </w:r>
      <w:proofErr w:type="spellEnd"/>
      <w:r w:rsidRPr="00C53B1E">
        <w:t xml:space="preserve"> podľa </w:t>
      </w:r>
      <w:proofErr w:type="spellStart"/>
      <w:r w:rsidRPr="00C53B1E">
        <w:t>Andersona</w:t>
      </w:r>
      <w:proofErr w:type="spellEnd"/>
      <w:r w:rsidRPr="00C53B1E">
        <w:t xml:space="preserve"> </w:t>
      </w:r>
      <w:r w:rsidRPr="00C53B1E">
        <w:fldChar w:fldCharType="begin"/>
      </w:r>
      <w:r w:rsidRPr="00C53B1E">
        <w:instrText xml:space="preserve"> REF _Ref163058243 \n \h  \* MERGEFORMAT </w:instrText>
      </w:r>
      <w:r w:rsidRPr="00C53B1E">
        <w:fldChar w:fldCharType="separate"/>
      </w:r>
      <w:r w:rsidR="00E07521">
        <w:t>[6]</w:t>
      </w:r>
      <w:bookmarkEnd w:id="12"/>
      <w:r w:rsidRPr="00C53B1E">
        <w:fldChar w:fldCharType="end"/>
      </w:r>
    </w:p>
    <w:p w14:paraId="66647A79" w14:textId="61D9EC33" w:rsidR="00177AEE" w:rsidRPr="00C53B1E" w:rsidRDefault="00177AEE" w:rsidP="006B1845">
      <w:pPr>
        <w:spacing w:before="0" w:line="240" w:lineRule="auto"/>
        <w:contextualSpacing/>
        <w:jc w:val="left"/>
      </w:pPr>
      <w:r w:rsidRPr="00C53B1E">
        <w:br w:type="page"/>
      </w:r>
    </w:p>
    <w:p w14:paraId="12B10900" w14:textId="38E0FC99" w:rsidR="007C7225" w:rsidRPr="00C53B1E" w:rsidRDefault="007C7225" w:rsidP="006B1845">
      <w:pPr>
        <w:pStyle w:val="Heading2"/>
        <w:contextualSpacing/>
      </w:pPr>
      <w:bookmarkStart w:id="14" w:name="_Toc164955274"/>
      <w:r w:rsidRPr="00C53B1E">
        <w:lastRenderedPageBreak/>
        <w:t>Podvodné úverové žiadosti</w:t>
      </w:r>
      <w:bookmarkEnd w:id="14"/>
    </w:p>
    <w:p w14:paraId="1AA47D8A" w14:textId="7C5C4184" w:rsidR="00912B49" w:rsidRPr="00C53B1E" w:rsidRDefault="005E298F" w:rsidP="006B1845">
      <w:pPr>
        <w:ind w:firstLine="567"/>
        <w:contextualSpacing/>
      </w:pPr>
      <w:r w:rsidRPr="00C53B1E">
        <w:t xml:space="preserve">Naša práca sa zaoberá detekciou podvodných úverových žiadostí. </w:t>
      </w:r>
      <w:r w:rsidR="00961B10" w:rsidRPr="00C53B1E">
        <w:t>V</w:t>
      </w:r>
      <w:r w:rsidR="00912B49" w:rsidRPr="00C53B1E">
        <w:t> podvodnej úverovej žiadosti</w:t>
      </w:r>
      <w:r w:rsidR="00B03ACE" w:rsidRPr="00C53B1E">
        <w:t xml:space="preserve"> je</w:t>
      </w:r>
      <w:r w:rsidR="00961B10" w:rsidRPr="00C53B1E">
        <w:t xml:space="preserve"> zámerom dlžníka obohatenie sa na úkor veriteľa, ktorý dlžníkovi poskytuje úver. Dlžník neplánuje úver splatiť.</w:t>
      </w:r>
      <w:r w:rsidR="00912B49" w:rsidRPr="00C53B1E">
        <w:t xml:space="preserve"> </w:t>
      </w:r>
    </w:p>
    <w:p w14:paraId="5334D446" w14:textId="23DB464C" w:rsidR="00AE3E8E" w:rsidRPr="00C53B1E" w:rsidRDefault="00912B49" w:rsidP="006B1845">
      <w:pPr>
        <w:ind w:firstLine="567"/>
        <w:contextualSpacing/>
      </w:pPr>
      <w:r w:rsidRPr="00C53B1E">
        <w:t xml:space="preserve">Tieto podvody môžu byť kategorizované ako podvody prvej, druhej a tretej strany. Podvody prvej strany sú také, kde žiadateľ </w:t>
      </w:r>
      <w:r w:rsidRPr="00C53B1E">
        <w:rPr>
          <w:b/>
          <w:bCs/>
        </w:rPr>
        <w:t>poskytne nepravdivé informácie</w:t>
      </w:r>
      <w:r w:rsidRPr="00C53B1E">
        <w:t xml:space="preserve"> o sebe za cieľom získania výhodnejšieho úveru. Príkladom môže byť napríklad falošný údaj o prí</w:t>
      </w:r>
      <w:r w:rsidR="00782901" w:rsidRPr="00C53B1E">
        <w:t>j</w:t>
      </w:r>
      <w:r w:rsidRPr="00C53B1E">
        <w:t xml:space="preserve">moch alebo pracovná </w:t>
      </w:r>
      <w:r w:rsidRPr="00C53B1E">
        <w:rPr>
          <w:b/>
          <w:bCs/>
        </w:rPr>
        <w:t xml:space="preserve">pozícia. Podvody druhej strany sú </w:t>
      </w:r>
      <w:r w:rsidR="006E5E76" w:rsidRPr="00C53B1E">
        <w:rPr>
          <w:b/>
          <w:bCs/>
        </w:rPr>
        <w:t>podvody</w:t>
      </w:r>
      <w:r w:rsidR="006E5E76" w:rsidRPr="00C53B1E">
        <w:t xml:space="preserve">, kde je využitý koncept takzvanej </w:t>
      </w:r>
      <w:r w:rsidR="006E5E76" w:rsidRPr="00C53B1E">
        <w:rPr>
          <w:b/>
          <w:bCs/>
        </w:rPr>
        <w:t>peňažnej mulice</w:t>
      </w:r>
      <w:r w:rsidR="006E5E76" w:rsidRPr="00C53B1E">
        <w:t xml:space="preserve">, kde podvodník využíva ľudí v zlej situácii, ktorý podvodníkovi poskytnú svoje osobné informácie s cieľom, aby podvodná žiadosť vyzerala legitímne, čo veľmi komplikuje odhalenie nelegálnej činnosti. Podvody tretej strany sú tie najčastejšie, podvodník </w:t>
      </w:r>
      <w:r w:rsidR="006E5E76" w:rsidRPr="00C53B1E">
        <w:rPr>
          <w:b/>
          <w:bCs/>
        </w:rPr>
        <w:t>ukradne</w:t>
      </w:r>
      <w:r w:rsidR="006E5E76" w:rsidRPr="00C53B1E">
        <w:t xml:space="preserve"> </w:t>
      </w:r>
      <w:r w:rsidR="006E5E76" w:rsidRPr="00C53B1E">
        <w:rPr>
          <w:b/>
          <w:bCs/>
        </w:rPr>
        <w:t>osobe</w:t>
      </w:r>
      <w:r w:rsidR="006E5E76" w:rsidRPr="00C53B1E">
        <w:t xml:space="preserve"> </w:t>
      </w:r>
      <w:r w:rsidR="006E5E76" w:rsidRPr="00C53B1E">
        <w:rPr>
          <w:b/>
          <w:bCs/>
        </w:rPr>
        <w:t>identitu</w:t>
      </w:r>
      <w:r w:rsidR="006E5E76" w:rsidRPr="00C53B1E">
        <w:t xml:space="preserve"> bez jej vedomia alebo </w:t>
      </w:r>
      <w:r w:rsidR="006E5E76" w:rsidRPr="00C53B1E">
        <w:rPr>
          <w:b/>
          <w:bCs/>
        </w:rPr>
        <w:t>vytvorí</w:t>
      </w:r>
      <w:r w:rsidR="006E5E76" w:rsidRPr="00C53B1E">
        <w:t xml:space="preserve">  na základe jeho identity falošnú.</w:t>
      </w:r>
      <w:r w:rsidR="00ED4715" w:rsidRPr="00C53B1E">
        <w:t xml:space="preserve"> Príkladom môže byť </w:t>
      </w:r>
      <w:r w:rsidR="00A12C53" w:rsidRPr="00C53B1E">
        <w:t>krádež</w:t>
      </w:r>
      <w:r w:rsidR="00A12C53" w:rsidRPr="00C53B1E">
        <w:rPr>
          <w:b/>
          <w:bCs/>
        </w:rPr>
        <w:t xml:space="preserve"> </w:t>
      </w:r>
      <w:r w:rsidR="00A12C53" w:rsidRPr="00C53B1E">
        <w:t xml:space="preserve">totožnosti </w:t>
      </w:r>
      <w:r w:rsidR="0073702C" w:rsidRPr="00C53B1E">
        <w:fldChar w:fldCharType="begin"/>
      </w:r>
      <w:r w:rsidR="0073702C" w:rsidRPr="00C53B1E">
        <w:instrText xml:space="preserve"> REF _Ref163058275 \n \h </w:instrText>
      </w:r>
      <w:r w:rsidR="00E21299" w:rsidRPr="00C53B1E">
        <w:instrText xml:space="preserve"> \* MERGEFORMAT </w:instrText>
      </w:r>
      <w:r w:rsidR="0073702C" w:rsidRPr="00C53B1E">
        <w:fldChar w:fldCharType="separate"/>
      </w:r>
      <w:r w:rsidR="00E07521">
        <w:t>[7]</w:t>
      </w:r>
      <w:r w:rsidR="0073702C" w:rsidRPr="00C53B1E">
        <w:fldChar w:fldCharType="end"/>
      </w:r>
      <w:r w:rsidR="00782901" w:rsidRPr="00C53B1E">
        <w:t>.</w:t>
      </w:r>
    </w:p>
    <w:p w14:paraId="5869DC7A" w14:textId="0A6C7FE7" w:rsidR="00B931A2" w:rsidRPr="00C53B1E" w:rsidRDefault="00B931A2" w:rsidP="006B1845">
      <w:pPr>
        <w:ind w:firstLine="567"/>
        <w:contextualSpacing/>
      </w:pPr>
      <w:r w:rsidRPr="00C53B1E">
        <w:t xml:space="preserve">Neustály vývoj a inovácia v oblasti detekcie podvodných úverových žiadosti je nevyhnutná, pretože podvodníci sa stávajú čoraz sofistikovanejší a veľmi rýchlo sa adaptujú voči ochranným opatreniam a metódam, ktoré vyvíjajú finančné inštitúcie aby im zabránili v čo najväčšej miere v páchaní ilegálnych činnosti. </w:t>
      </w:r>
      <w:r w:rsidR="004E2860" w:rsidRPr="00C53B1E">
        <w:t>Momentálne</w:t>
      </w:r>
      <w:r w:rsidRPr="00C53B1E">
        <w:t xml:space="preserve"> je to bezvýchodisková</w:t>
      </w:r>
      <w:r w:rsidRPr="00C53B1E">
        <w:rPr>
          <w:b/>
          <w:bCs/>
        </w:rPr>
        <w:t xml:space="preserve"> </w:t>
      </w:r>
      <w:r w:rsidRPr="00C53B1E">
        <w:t>situácia, v ktorej sa obe strany konfliktu striedajú vo vedúcej pozícií, ktorá má navrch voči druhej.</w:t>
      </w:r>
    </w:p>
    <w:p w14:paraId="74F129FD" w14:textId="411E9E73" w:rsidR="00177AEE" w:rsidRPr="00C53B1E" w:rsidRDefault="00127D2D" w:rsidP="006B1845">
      <w:pPr>
        <w:pStyle w:val="Heading2"/>
        <w:contextualSpacing/>
      </w:pPr>
      <w:bookmarkStart w:id="15" w:name="_Toc164955275"/>
      <w:r w:rsidRPr="00C53B1E">
        <w:t>Ochrana proti podvodmi</w:t>
      </w:r>
      <w:bookmarkEnd w:id="15"/>
    </w:p>
    <w:p w14:paraId="4B74E5C1" w14:textId="60465C25" w:rsidR="00FF31D9" w:rsidRPr="00C53B1E" w:rsidRDefault="00127D2D" w:rsidP="006B1845">
      <w:pPr>
        <w:ind w:firstLine="567"/>
        <w:contextualSpacing/>
      </w:pPr>
      <w:r w:rsidRPr="00C53B1E">
        <w:t xml:space="preserve">Ochranu proti podvodmi môžeme rozdeliť na </w:t>
      </w:r>
      <w:r w:rsidRPr="00C53B1E">
        <w:rPr>
          <w:b/>
          <w:bCs/>
        </w:rPr>
        <w:t>prevenciu proti podvodu</w:t>
      </w:r>
      <w:r w:rsidRPr="00C53B1E">
        <w:t xml:space="preserve"> a </w:t>
      </w:r>
      <w:r w:rsidRPr="00C53B1E">
        <w:rPr>
          <w:b/>
          <w:bCs/>
        </w:rPr>
        <w:t>detekciu podvodov</w:t>
      </w:r>
      <w:r w:rsidRPr="00C53B1E">
        <w:t>. Do prevencie proti podvodu patrí napríklad šifrovanie údajov o kreditnej karte pri transakcií</w:t>
      </w:r>
      <w:r w:rsidR="0053070E" w:rsidRPr="00C53B1E">
        <w:t xml:space="preserve">, </w:t>
      </w:r>
      <w:r w:rsidRPr="00C53B1E">
        <w:t xml:space="preserve">číselne </w:t>
      </w:r>
      <w:proofErr w:type="spellStart"/>
      <w:r w:rsidRPr="00C53B1E">
        <w:t>sms</w:t>
      </w:r>
      <w:proofErr w:type="spellEnd"/>
      <w:r w:rsidRPr="00C53B1E">
        <w:t xml:space="preserve"> kódy a tokeny, ktoré treba zadať pri prihlasovaní,  overovanie pomocou otlačku alebo tváre, zamedzenie početným pokusom o prihlásenie za krátky čas napríklad formou výberu správnych obrázkov podľa popisu, alebo zadanie správneho textu z obrázka.</w:t>
      </w:r>
      <w:r w:rsidR="00FF31D9" w:rsidRPr="00C53B1E">
        <w:t xml:space="preserve"> </w:t>
      </w:r>
      <w:r w:rsidR="00FF31D9" w:rsidRPr="00C53B1E">
        <w:rPr>
          <w:b/>
          <w:bCs/>
        </w:rPr>
        <w:t>Podstatou</w:t>
      </w:r>
      <w:r w:rsidR="00FF31D9" w:rsidRPr="00C53B1E">
        <w:t xml:space="preserve"> </w:t>
      </w:r>
      <w:r w:rsidR="00FF31D9" w:rsidRPr="00C53B1E">
        <w:rPr>
          <w:b/>
          <w:bCs/>
        </w:rPr>
        <w:t>prevencie</w:t>
      </w:r>
      <w:r w:rsidR="00FF31D9" w:rsidRPr="00C53B1E">
        <w:t xml:space="preserve"> proti podvodom je sťažiť prácu vykonávanú </w:t>
      </w:r>
      <w:r w:rsidR="0053070E" w:rsidRPr="00C53B1E">
        <w:t>podvodníkmi</w:t>
      </w:r>
      <w:r w:rsidR="00FF31D9" w:rsidRPr="00C53B1E">
        <w:t>, ktorú musia vynaložiť pre úspe</w:t>
      </w:r>
      <w:r w:rsidR="004A3ADE" w:rsidRPr="00C53B1E">
        <w:t>šnú</w:t>
      </w:r>
      <w:r w:rsidR="0053070E" w:rsidRPr="00C53B1E">
        <w:t xml:space="preserve"> podvodn</w:t>
      </w:r>
      <w:r w:rsidR="004A3ADE" w:rsidRPr="00C53B1E">
        <w:t>ú</w:t>
      </w:r>
      <w:r w:rsidR="0053070E" w:rsidRPr="00C53B1E">
        <w:t xml:space="preserve"> </w:t>
      </w:r>
      <w:r w:rsidR="00082C68" w:rsidRPr="00C53B1E">
        <w:t>aktivitu</w:t>
      </w:r>
      <w:r w:rsidR="0053070E" w:rsidRPr="00C53B1E">
        <w:t>.</w:t>
      </w:r>
    </w:p>
    <w:p w14:paraId="0CB01F60" w14:textId="4F7070D8" w:rsidR="005E298F" w:rsidRPr="00C53B1E" w:rsidRDefault="0037204F" w:rsidP="006B1845">
      <w:pPr>
        <w:ind w:firstLine="567"/>
        <w:contextualSpacing/>
      </w:pPr>
      <w:r w:rsidRPr="00C53B1E">
        <w:t>Analýza správania žiadateľa pri aplikačnom procese, analýza a </w:t>
      </w:r>
      <w:proofErr w:type="spellStart"/>
      <w:r w:rsidRPr="00C53B1E">
        <w:t>ip</w:t>
      </w:r>
      <w:proofErr w:type="spellEnd"/>
      <w:r w:rsidRPr="00C53B1E">
        <w:t xml:space="preserve"> adresa zariadenia žiadateľa, z ktorého žiada o úver , používanie VPN alebo proxy serverov, verifikácia prímu a zamestnania, záznamy podvodníkov a podozrivých osôb, frekvencia žiadosti môžu byť kľúčové pre odhalenie podvodných žiadosti o úver </w:t>
      </w:r>
      <w:r w:rsidR="0073702C" w:rsidRPr="00C53B1E">
        <w:fldChar w:fldCharType="begin"/>
      </w:r>
      <w:r w:rsidR="0073702C" w:rsidRPr="00C53B1E">
        <w:instrText xml:space="preserve"> REF _Ref163058284 \n \h </w:instrText>
      </w:r>
      <w:r w:rsidR="00E21299" w:rsidRPr="00C53B1E">
        <w:instrText xml:space="preserve"> \* MERGEFORMAT </w:instrText>
      </w:r>
      <w:r w:rsidR="0073702C" w:rsidRPr="00C53B1E">
        <w:fldChar w:fldCharType="separate"/>
      </w:r>
      <w:r w:rsidR="00E07521">
        <w:t>[8]</w:t>
      </w:r>
      <w:r w:rsidR="0073702C" w:rsidRPr="00C53B1E">
        <w:fldChar w:fldCharType="end"/>
      </w:r>
      <w:r w:rsidRPr="00C53B1E">
        <w:t>.</w:t>
      </w:r>
      <w:r w:rsidR="00FD16AC" w:rsidRPr="00C53B1E">
        <w:t xml:space="preserve"> Dôležité sú taktiež interné a externé audity.</w:t>
      </w:r>
      <w:r w:rsidR="00FF31D9" w:rsidRPr="00C53B1E">
        <w:t xml:space="preserve"> Toto všetko sú spôsoby </w:t>
      </w:r>
      <w:r w:rsidR="00FF31D9" w:rsidRPr="00C53B1E">
        <w:rPr>
          <w:b/>
          <w:bCs/>
        </w:rPr>
        <w:t xml:space="preserve">ako detegovať </w:t>
      </w:r>
      <w:r w:rsidR="003034DB" w:rsidRPr="00C53B1E">
        <w:rPr>
          <w:b/>
          <w:bCs/>
        </w:rPr>
        <w:t>podvod</w:t>
      </w:r>
      <w:r w:rsidR="003034DB" w:rsidRPr="00C53B1E">
        <w:t xml:space="preserve">. Úlohou detekcie je zabrániť podvodníkovi spôsobiť škodu. Detekcia podvodov </w:t>
      </w:r>
      <w:r w:rsidR="003034DB" w:rsidRPr="00C53B1E">
        <w:lastRenderedPageBreak/>
        <w:t>nastupuje vtedy, keď sa podvodníkovi podarilo prejsť cez preventívne opatrenia.</w:t>
      </w:r>
      <w:r w:rsidR="00F571DA" w:rsidRPr="00C53B1E">
        <w:t xml:space="preserve"> </w:t>
      </w:r>
      <w:r w:rsidR="00177AEE" w:rsidRPr="00C53B1E">
        <w:t xml:space="preserve">Momentálne sa do popredia dostáva aj </w:t>
      </w:r>
      <w:r w:rsidR="00177AEE" w:rsidRPr="00C53B1E">
        <w:rPr>
          <w:b/>
          <w:bCs/>
        </w:rPr>
        <w:t>strojové učenie</w:t>
      </w:r>
      <w:r w:rsidR="00177AEE" w:rsidRPr="00C53B1E">
        <w:t xml:space="preserve"> ako nástroj na odhaľovanie podvodov. Použitie strojového učenia môže byť kľúčovým pri </w:t>
      </w:r>
      <w:r w:rsidR="00FF31D9" w:rsidRPr="00C53B1E">
        <w:t>prevencii pred podvodmi</w:t>
      </w:r>
      <w:r w:rsidR="00177AEE" w:rsidRPr="00C53B1E">
        <w:t xml:space="preserve"> </w:t>
      </w:r>
      <w:r w:rsidR="00FF31D9" w:rsidRPr="00C53B1E">
        <w:t xml:space="preserve">ale </w:t>
      </w:r>
      <w:r w:rsidR="00177AEE" w:rsidRPr="00C53B1E">
        <w:t xml:space="preserve">aj </w:t>
      </w:r>
      <w:r w:rsidR="003034DB" w:rsidRPr="00C53B1E">
        <w:t xml:space="preserve">pri </w:t>
      </w:r>
      <w:r w:rsidR="00177AEE" w:rsidRPr="00C53B1E">
        <w:t>detekcií podvodov.</w:t>
      </w:r>
      <w:r w:rsidR="00841CCA" w:rsidRPr="00C53B1E">
        <w:t xml:space="preserve"> </w:t>
      </w:r>
    </w:p>
    <w:p w14:paraId="48578036" w14:textId="3600FEDA" w:rsidR="00177AEE" w:rsidRPr="00C53B1E" w:rsidRDefault="00177AEE" w:rsidP="006B1845">
      <w:pPr>
        <w:pStyle w:val="Heading2"/>
        <w:contextualSpacing/>
      </w:pPr>
      <w:bookmarkStart w:id="16" w:name="_Toc164955276"/>
      <w:r w:rsidRPr="00C53B1E">
        <w:t>Strojové učenie</w:t>
      </w:r>
      <w:bookmarkEnd w:id="16"/>
    </w:p>
    <w:p w14:paraId="5E4FE4B6" w14:textId="267CC5F4" w:rsidR="00007838" w:rsidRPr="00C53B1E" w:rsidRDefault="00B81767" w:rsidP="006B1845">
      <w:pPr>
        <w:ind w:firstLine="567"/>
        <w:contextualSpacing/>
      </w:pPr>
      <w:r w:rsidRPr="00C53B1E">
        <w:t xml:space="preserve">Strojové učenie podľa Oracle, jednej z najväčších spoločností na svete je </w:t>
      </w:r>
      <w:r w:rsidRPr="00C53B1E">
        <w:rPr>
          <w:b/>
          <w:bCs/>
        </w:rPr>
        <w:t>časť umelej inteligencie, ktorá sa zameriava na spracovanie dát, na základe ktorých sa učí a vylepšuje</w:t>
      </w:r>
      <w:r w:rsidRPr="00C53B1E">
        <w:t xml:space="preserve"> </w:t>
      </w:r>
      <w:r w:rsidR="0073702C" w:rsidRPr="00C53B1E">
        <w:fldChar w:fldCharType="begin"/>
      </w:r>
      <w:r w:rsidR="0073702C" w:rsidRPr="00C53B1E">
        <w:instrText xml:space="preserve"> REF _Ref163058301 \n \h </w:instrText>
      </w:r>
      <w:r w:rsidR="0073702C" w:rsidRPr="00C53B1E">
        <w:fldChar w:fldCharType="separate"/>
      </w:r>
      <w:r w:rsidR="00E07521">
        <w:t>[9]</w:t>
      </w:r>
      <w:r w:rsidR="0073702C" w:rsidRPr="00C53B1E">
        <w:fldChar w:fldCharType="end"/>
      </w:r>
      <w:r w:rsidRPr="00C53B1E">
        <w:t>.</w:t>
      </w:r>
      <w:r w:rsidR="00645FED" w:rsidRPr="00C53B1E">
        <w:t xml:space="preserve"> </w:t>
      </w:r>
      <w:r w:rsidR="00642660" w:rsidRPr="00C53B1E">
        <w:t>Pri súčasnom stave finančného sektora, kde denne prebiehajú tisíce transakcií za hodinu sa stáva z možnosti zapojeni</w:t>
      </w:r>
      <w:r w:rsidR="00645FED" w:rsidRPr="00C53B1E">
        <w:t>a</w:t>
      </w:r>
      <w:r w:rsidR="00642660" w:rsidRPr="00C53B1E">
        <w:t xml:space="preserve"> strojové</w:t>
      </w:r>
      <w:r w:rsidR="00645FED" w:rsidRPr="00C53B1E">
        <w:t>ho</w:t>
      </w:r>
      <w:r w:rsidR="00642660" w:rsidRPr="00C53B1E">
        <w:t xml:space="preserve"> učenia na odhalenie podvodných pokusov priam povinnosť</w:t>
      </w:r>
      <w:r w:rsidR="00C3730E" w:rsidRPr="00C53B1E">
        <w:t xml:space="preserve">, ak si daná finančná inštitúcia chce zachovať nie len nadobudnuté finančné zdroje, ale aj svoju reputáciu a zákazníkov. </w:t>
      </w:r>
      <w:r w:rsidR="00971B18" w:rsidRPr="00C53B1E">
        <w:t>Strojové učenie dokáže pracovať v reálnom čase, čo je kľúčové pre detekciu podvodov.</w:t>
      </w:r>
    </w:p>
    <w:p w14:paraId="709EFA71" w14:textId="009CC942" w:rsidR="00744617" w:rsidRPr="00C53B1E" w:rsidRDefault="00744617" w:rsidP="006B1845">
      <w:pPr>
        <w:pStyle w:val="Heading3"/>
        <w:contextualSpacing/>
      </w:pPr>
      <w:bookmarkStart w:id="17" w:name="_Toc164955277"/>
      <w:r w:rsidRPr="00C53B1E">
        <w:t xml:space="preserve">Výhody </w:t>
      </w:r>
      <w:r w:rsidR="001D4254" w:rsidRPr="00C53B1E">
        <w:t>a Nevýhody strojového učenia</w:t>
      </w:r>
      <w:bookmarkEnd w:id="17"/>
    </w:p>
    <w:p w14:paraId="32E6AC82" w14:textId="69ABCDA2" w:rsidR="00BC09D9" w:rsidRPr="00C53B1E" w:rsidRDefault="00864E97" w:rsidP="006B1845">
      <w:pPr>
        <w:ind w:firstLine="709"/>
        <w:contextualSpacing/>
      </w:pPr>
      <w:r w:rsidRPr="00C53B1E">
        <w:rPr>
          <w:b/>
          <w:bCs/>
        </w:rPr>
        <w:t>Výhodami</w:t>
      </w:r>
      <w:r w:rsidRPr="00C53B1E">
        <w:t xml:space="preserve"> strojového učenia je schopnosť spracovať veľké množstvo dát za</w:t>
      </w:r>
      <w:r w:rsidR="00BC09D9" w:rsidRPr="00C53B1E">
        <w:t xml:space="preserve"> </w:t>
      </w:r>
      <w:r w:rsidRPr="00C53B1E">
        <w:t xml:space="preserve">veľmi krátky čas (ak daný čas porovnáme s časom, ktorý by potreboval človek na ich spracovanie). Taktiež je strojové učenie schopné odhaliť rôzne vzorce, vzťahy, ktoré ani človek, ktorý ma podrobnú znalosť domény nedokáže. Zároveň dokáže podvod odhaliť automaticky, bez externého zásahu. Strojové učenie nie je ovplyvnené externými vplyvmi a emóciami. </w:t>
      </w:r>
      <w:r w:rsidR="00BC09D9" w:rsidRPr="00C53B1E">
        <w:t>Má prediktívne schopnosti, dokáže s určitou istotou predpovedať budúce javy, trendy.</w:t>
      </w:r>
      <w:r w:rsidR="00642660" w:rsidRPr="00C53B1E">
        <w:t xml:space="preserve"> Vytvorený model je možné prispôsobiť, špecializovať na riešenie konkrétnych problémov, stačí mu iba učiť sa z </w:t>
      </w:r>
      <w:r w:rsidR="00642660" w:rsidRPr="00C53B1E">
        <w:rPr>
          <w:b/>
          <w:bCs/>
        </w:rPr>
        <w:t>vhodných</w:t>
      </w:r>
      <w:r w:rsidR="00642660" w:rsidRPr="00C53B1E">
        <w:t xml:space="preserve"> </w:t>
      </w:r>
      <w:r w:rsidR="00642660" w:rsidRPr="00C53B1E">
        <w:rPr>
          <w:b/>
          <w:bCs/>
        </w:rPr>
        <w:t>dát</w:t>
      </w:r>
      <w:r w:rsidR="00642660" w:rsidRPr="00C53B1E">
        <w:t>.</w:t>
      </w:r>
    </w:p>
    <w:p w14:paraId="63A9CB6A" w14:textId="4C293403" w:rsidR="00864E97" w:rsidRPr="00C53B1E" w:rsidRDefault="00864E97" w:rsidP="006B1845">
      <w:pPr>
        <w:ind w:firstLine="709"/>
        <w:contextualSpacing/>
      </w:pPr>
      <w:r w:rsidRPr="00C53B1E">
        <w:rPr>
          <w:b/>
          <w:bCs/>
        </w:rPr>
        <w:t>Nevýhodami</w:t>
      </w:r>
      <w:r w:rsidRPr="00C53B1E">
        <w:t xml:space="preserve"> sú napríklad potreba veľkého počtu dát na vytvorenie kvalitného, reprezentatívneho </w:t>
      </w:r>
      <w:r w:rsidR="00054E16" w:rsidRPr="00C53B1E">
        <w:t>modelu, ktorý bude dosahovať určitú potrebnú úroveň presnosti svojich predikcií. Model ktorý je vytvorený musí byť neustále vyvíjaný, modernizovaný, lebo podvodníci neustále zdokonaľujú svoj proces podvodných  schém. To sa aj odzrkadľuje na vyšších nákladoch na prevádzku</w:t>
      </w:r>
      <w:r w:rsidR="00803F40" w:rsidRPr="00C53B1E">
        <w:t>. Na vytvorenie prediktívneho modelu určitej kvality je nutné mať kvalifikovaných pracovníkov, ktorý majú pokročilé znalosti v doméne strojového učenia. Rizikom sú taktiež rôzne etické otázky (príkladom môže byť diskriminácia na základe veku, pracovnej pozície a iné) a problémy so zachovaním súkromia osobných údajov podľa platného zákona (napríklad spĺňanie GDPR</w:t>
      </w:r>
      <w:r w:rsidR="00BC09D9" w:rsidRPr="00C53B1E">
        <w:t xml:space="preserve"> pre Európsku úniu</w:t>
      </w:r>
      <w:r w:rsidR="00803F40" w:rsidRPr="00C53B1E">
        <w:t>).</w:t>
      </w:r>
      <w:r w:rsidR="00BC09D9" w:rsidRPr="00C53B1E">
        <w:t xml:space="preserve"> Je potrebné upozorniť na to, že strojové učenie nie je neomylné a stále sa jedná len o určitý druh odhadu na základe dát, ktoré boli poskytnuté na vykonanie predikcie.</w:t>
      </w:r>
    </w:p>
    <w:p w14:paraId="399CAA95" w14:textId="6C868A85" w:rsidR="00744617" w:rsidRPr="00C53B1E" w:rsidRDefault="00744617" w:rsidP="006B1845">
      <w:pPr>
        <w:pStyle w:val="Heading3"/>
        <w:contextualSpacing/>
      </w:pPr>
      <w:bookmarkStart w:id="18" w:name="_Toc164955278"/>
      <w:r w:rsidRPr="00C53B1E">
        <w:lastRenderedPageBreak/>
        <w:t xml:space="preserve">Výskum zameraný na </w:t>
      </w:r>
      <w:r w:rsidR="00724621" w:rsidRPr="00C53B1E">
        <w:t xml:space="preserve">aplikovanie </w:t>
      </w:r>
      <w:r w:rsidRPr="00C53B1E">
        <w:t>strojové</w:t>
      </w:r>
      <w:r w:rsidR="00724621" w:rsidRPr="00C53B1E">
        <w:t>ho</w:t>
      </w:r>
      <w:r w:rsidRPr="00C53B1E">
        <w:t xml:space="preserve"> učeni</w:t>
      </w:r>
      <w:r w:rsidR="00724621" w:rsidRPr="00C53B1E">
        <w:t xml:space="preserve">a na </w:t>
      </w:r>
      <w:r w:rsidR="00B931A2" w:rsidRPr="00C53B1E">
        <w:t>detekciu</w:t>
      </w:r>
      <w:r w:rsidR="00724621" w:rsidRPr="00C53B1E">
        <w:t xml:space="preserve"> podvodov</w:t>
      </w:r>
      <w:bookmarkEnd w:id="18"/>
    </w:p>
    <w:p w14:paraId="0947977A" w14:textId="41C90BA9" w:rsidR="00873663" w:rsidRPr="00C53B1E" w:rsidRDefault="00641239" w:rsidP="006B1845">
      <w:pPr>
        <w:ind w:firstLine="709"/>
        <w:contextualSpacing/>
      </w:pPr>
      <w:r w:rsidRPr="00C53B1E">
        <w:t xml:space="preserve">Hlavné rozdelenie strojového učenia je podľa spôsobu učenia : učenie sa s učiteľom alebo bez učiteľa. Pri učení s učiteľom </w:t>
      </w:r>
      <w:r w:rsidR="0017478C" w:rsidRPr="00C53B1E">
        <w:t>sa v datasete nachádza očakávaná závislá premenná. V prípade určovania podvodnej žiadosti sa jedná o</w:t>
      </w:r>
      <w:r w:rsidR="00930C57" w:rsidRPr="00C53B1E">
        <w:t> </w:t>
      </w:r>
      <w:r w:rsidR="00930C57" w:rsidRPr="00C53B1E">
        <w:rPr>
          <w:b/>
          <w:bCs/>
        </w:rPr>
        <w:t>klasifikačný</w:t>
      </w:r>
      <w:r w:rsidR="00930C57" w:rsidRPr="00C53B1E">
        <w:t xml:space="preserve"> problém - závislá premenná je </w:t>
      </w:r>
      <w:r w:rsidR="00930C57" w:rsidRPr="00C53B1E">
        <w:rPr>
          <w:b/>
          <w:bCs/>
        </w:rPr>
        <w:t>diskrétna</w:t>
      </w:r>
      <w:r w:rsidR="00930C57" w:rsidRPr="00C53B1E">
        <w:t>, má dopredu určené kategórie a v </w:t>
      </w:r>
      <w:r w:rsidR="00241A5A" w:rsidRPr="00C53B1E">
        <w:t>našom</w:t>
      </w:r>
      <w:r w:rsidR="00930C57" w:rsidRPr="00C53B1E">
        <w:t xml:space="preserve"> konkrétnom prípade je </w:t>
      </w:r>
      <w:r w:rsidR="0017478C" w:rsidRPr="00C53B1E">
        <w:rPr>
          <w:b/>
          <w:bCs/>
        </w:rPr>
        <w:t>binárn</w:t>
      </w:r>
      <w:r w:rsidR="00930C57" w:rsidRPr="00C53B1E">
        <w:rPr>
          <w:b/>
          <w:bCs/>
        </w:rPr>
        <w:t>a</w:t>
      </w:r>
      <w:r w:rsidR="00930C57" w:rsidRPr="00C53B1E">
        <w:t>,</w:t>
      </w:r>
      <w:r w:rsidR="0017478C" w:rsidRPr="00C53B1E">
        <w:t xml:space="preserve"> kde </w:t>
      </w:r>
      <w:r w:rsidR="0017478C" w:rsidRPr="00C53B1E">
        <w:rPr>
          <w:b/>
          <w:bCs/>
        </w:rPr>
        <w:t>1 znamená podvodná žiadosť a 0 znamená, že žiadosť nie je podvodná</w:t>
      </w:r>
      <w:r w:rsidR="002615B5" w:rsidRPr="00C53B1E">
        <w:rPr>
          <w:b/>
          <w:bCs/>
        </w:rPr>
        <w:t xml:space="preserve"> (je legitímna)</w:t>
      </w:r>
      <w:r w:rsidR="0017478C" w:rsidRPr="00C53B1E">
        <w:t>. Pri učení</w:t>
      </w:r>
      <w:r w:rsidR="0017478C" w:rsidRPr="00C53B1E">
        <w:rPr>
          <w:b/>
          <w:bCs/>
        </w:rPr>
        <w:t xml:space="preserve"> </w:t>
      </w:r>
      <w:r w:rsidR="0017478C" w:rsidRPr="00C53B1E">
        <w:t>bez</w:t>
      </w:r>
      <w:r w:rsidR="0017478C" w:rsidRPr="00C53B1E">
        <w:rPr>
          <w:b/>
          <w:bCs/>
        </w:rPr>
        <w:t xml:space="preserve"> </w:t>
      </w:r>
      <w:r w:rsidR="0017478C" w:rsidRPr="00C53B1E">
        <w:t xml:space="preserve">učiteľa sa v datasete </w:t>
      </w:r>
      <w:r w:rsidR="0017478C" w:rsidRPr="00C53B1E">
        <w:rPr>
          <w:b/>
          <w:bCs/>
        </w:rPr>
        <w:t>nenachádza</w:t>
      </w:r>
      <w:r w:rsidR="0017478C" w:rsidRPr="00C53B1E">
        <w:t xml:space="preserve"> </w:t>
      </w:r>
      <w:r w:rsidR="0017478C" w:rsidRPr="00C53B1E">
        <w:rPr>
          <w:b/>
          <w:bCs/>
        </w:rPr>
        <w:t>závislá premenná</w:t>
      </w:r>
      <w:r w:rsidR="0017478C" w:rsidRPr="00C53B1E">
        <w:t>, namiesto toho sa model snaží rozdeliť dáta do skupín, ktoré sú si podobné.</w:t>
      </w:r>
      <w:r w:rsidR="00684016" w:rsidRPr="00C53B1E">
        <w:t xml:space="preserve"> </w:t>
      </w:r>
      <w:r w:rsidR="00C42ABE" w:rsidRPr="00C53B1E">
        <w:t xml:space="preserve">Podľa systematického prehľadu literatúry, ktorú vykonali </w:t>
      </w:r>
      <w:proofErr w:type="spellStart"/>
      <w:r w:rsidR="00C42ABE" w:rsidRPr="00C53B1E">
        <w:t>Ali</w:t>
      </w:r>
      <w:proofErr w:type="spellEnd"/>
      <w:r w:rsidR="00C42ABE" w:rsidRPr="00C53B1E">
        <w:t xml:space="preserve"> et.al</w:t>
      </w:r>
      <w:r w:rsidR="003A7CC1" w:rsidRPr="00C53B1E">
        <w:t xml:space="preserve"> </w:t>
      </w:r>
      <w:r w:rsidR="003A7CC1" w:rsidRPr="00C53B1E">
        <w:fldChar w:fldCharType="begin"/>
      </w:r>
      <w:r w:rsidR="003A7CC1" w:rsidRPr="00C53B1E">
        <w:instrText xml:space="preserve"> REF _Ref163058305 \r \h </w:instrText>
      </w:r>
      <w:r w:rsidR="003A7CC1" w:rsidRPr="00C53B1E">
        <w:fldChar w:fldCharType="separate"/>
      </w:r>
      <w:r w:rsidR="00E07521">
        <w:t>[10]</w:t>
      </w:r>
      <w:r w:rsidR="003A7CC1" w:rsidRPr="00C53B1E">
        <w:fldChar w:fldCharType="end"/>
      </w:r>
      <w:r w:rsidR="00C42ABE" w:rsidRPr="00C53B1E">
        <w:t xml:space="preserve"> na vzorke 88 vedeckých článkoch</w:t>
      </w:r>
      <w:r w:rsidR="00BC09D9" w:rsidRPr="00C53B1E">
        <w:t xml:space="preserve"> vydaných v rokoch 2010-20</w:t>
      </w:r>
      <w:r w:rsidR="003A7CC1" w:rsidRPr="00C53B1E">
        <w:t>2</w:t>
      </w:r>
      <w:r w:rsidR="00BC09D9" w:rsidRPr="00C53B1E">
        <w:t>2,</w:t>
      </w:r>
      <w:r w:rsidR="00007838" w:rsidRPr="00C53B1E">
        <w:t xml:space="preserve"> ktorých predmetom bolo odhaľovanie finančných podvodov na základe strojového učenia sa </w:t>
      </w:r>
      <w:r w:rsidR="007B362D" w:rsidRPr="00C53B1E">
        <w:t xml:space="preserve">medzi </w:t>
      </w:r>
      <w:r w:rsidR="007B362D" w:rsidRPr="00C53B1E">
        <w:rPr>
          <w:b/>
          <w:bCs/>
        </w:rPr>
        <w:t>najpopulárnejšie</w:t>
      </w:r>
      <w:r w:rsidR="007B362D" w:rsidRPr="00C53B1E">
        <w:t xml:space="preserve"> </w:t>
      </w:r>
      <w:r w:rsidR="007B362D" w:rsidRPr="00C53B1E">
        <w:rPr>
          <w:b/>
          <w:bCs/>
        </w:rPr>
        <w:t>algoritmy</w:t>
      </w:r>
      <w:r w:rsidR="00430A54" w:rsidRPr="00C53B1E">
        <w:rPr>
          <w:b/>
          <w:bCs/>
        </w:rPr>
        <w:t xml:space="preserve"> </w:t>
      </w:r>
      <w:r w:rsidR="00430A54" w:rsidRPr="00C53B1E">
        <w:t xml:space="preserve">(pozri </w:t>
      </w:r>
      <w:r w:rsidR="00430A54" w:rsidRPr="00C53B1E">
        <w:fldChar w:fldCharType="begin"/>
      </w:r>
      <w:r w:rsidR="00430A54" w:rsidRPr="00C53B1E">
        <w:instrText xml:space="preserve"> REF _Ref164956338 \h </w:instrText>
      </w:r>
      <w:r w:rsidR="00430A54" w:rsidRPr="00C53B1E">
        <w:fldChar w:fldCharType="separate"/>
      </w:r>
      <w:r w:rsidR="00E07521" w:rsidRPr="00C53B1E">
        <w:t xml:space="preserve">Obrázok </w:t>
      </w:r>
      <w:r w:rsidR="00E07521">
        <w:rPr>
          <w:noProof/>
        </w:rPr>
        <w:t>2</w:t>
      </w:r>
      <w:r w:rsidR="00430A54" w:rsidRPr="00C53B1E">
        <w:fldChar w:fldCharType="end"/>
      </w:r>
      <w:r w:rsidR="00430A54" w:rsidRPr="00C53B1E">
        <w:t xml:space="preserve">) </w:t>
      </w:r>
      <w:r w:rsidR="007B362D" w:rsidRPr="00C53B1E">
        <w:t xml:space="preserve">na </w:t>
      </w:r>
      <w:r w:rsidR="00B931A2" w:rsidRPr="00C53B1E">
        <w:t>detekciu</w:t>
      </w:r>
      <w:r w:rsidR="007B362D" w:rsidRPr="00C53B1E">
        <w:t xml:space="preserve"> finančných podvodov zaraďujú:</w:t>
      </w:r>
      <w:r w:rsidR="00A53AE3" w:rsidRPr="00C53B1E">
        <w:t xml:space="preserve"> </w:t>
      </w:r>
      <w:r w:rsidR="007B362D" w:rsidRPr="00C53B1E">
        <w:t>Podporné vektorové stroje (</w:t>
      </w:r>
      <w:proofErr w:type="spellStart"/>
      <w:r w:rsidR="007B362D" w:rsidRPr="00C53B1E">
        <w:t>Support</w:t>
      </w:r>
      <w:proofErr w:type="spellEnd"/>
      <w:r w:rsidR="007B362D" w:rsidRPr="00C53B1E">
        <w:t xml:space="preserve"> </w:t>
      </w:r>
      <w:proofErr w:type="spellStart"/>
      <w:r w:rsidR="007B362D" w:rsidRPr="00C53B1E">
        <w:t>Vector</w:t>
      </w:r>
      <w:proofErr w:type="spellEnd"/>
      <w:r w:rsidR="007B362D" w:rsidRPr="00C53B1E">
        <w:t xml:space="preserve"> </w:t>
      </w:r>
      <w:proofErr w:type="spellStart"/>
      <w:r w:rsidR="007B362D" w:rsidRPr="00C53B1E">
        <w:t>Machine</w:t>
      </w:r>
      <w:proofErr w:type="spellEnd"/>
      <w:r w:rsidR="007B362D" w:rsidRPr="00C53B1E">
        <w:t xml:space="preserve"> </w:t>
      </w:r>
      <w:r w:rsidR="00803F40" w:rsidRPr="00C53B1E">
        <w:t>–</w:t>
      </w:r>
      <w:r w:rsidR="007B362D" w:rsidRPr="00C53B1E">
        <w:t xml:space="preserve"> SVM), K-najbližších susedov</w:t>
      </w:r>
      <w:r w:rsidR="007918C4" w:rsidRPr="00C53B1E">
        <w:t xml:space="preserve"> </w:t>
      </w:r>
      <w:r w:rsidR="007B362D" w:rsidRPr="00C53B1E">
        <w:t xml:space="preserve">(K </w:t>
      </w:r>
      <w:proofErr w:type="spellStart"/>
      <w:r w:rsidR="007B362D" w:rsidRPr="00C53B1E">
        <w:t>Nearest</w:t>
      </w:r>
      <w:proofErr w:type="spellEnd"/>
      <w:r w:rsidR="007B362D" w:rsidRPr="00C53B1E">
        <w:t xml:space="preserve"> </w:t>
      </w:r>
      <w:proofErr w:type="spellStart"/>
      <w:r w:rsidR="007B362D" w:rsidRPr="00C53B1E">
        <w:t>Neighbors</w:t>
      </w:r>
      <w:proofErr w:type="spellEnd"/>
      <w:r w:rsidR="00724621" w:rsidRPr="00C53B1E">
        <w:t xml:space="preserve"> </w:t>
      </w:r>
      <w:r w:rsidR="00803F40" w:rsidRPr="00C53B1E">
        <w:t>–</w:t>
      </w:r>
      <w:r w:rsidR="00724621" w:rsidRPr="00C53B1E">
        <w:t xml:space="preserve"> </w:t>
      </w:r>
      <w:r w:rsidR="007B362D" w:rsidRPr="00C53B1E">
        <w:t xml:space="preserve">KNN), Skrytý </w:t>
      </w:r>
      <w:proofErr w:type="spellStart"/>
      <w:r w:rsidR="007B362D" w:rsidRPr="00C53B1E">
        <w:t>Markovov</w:t>
      </w:r>
      <w:proofErr w:type="spellEnd"/>
      <w:r w:rsidR="007B362D" w:rsidRPr="00C53B1E">
        <w:t xml:space="preserve"> model (</w:t>
      </w:r>
      <w:proofErr w:type="spellStart"/>
      <w:r w:rsidR="007B362D" w:rsidRPr="00C53B1E">
        <w:t>Hidden</w:t>
      </w:r>
      <w:proofErr w:type="spellEnd"/>
      <w:r w:rsidR="007B362D" w:rsidRPr="00C53B1E">
        <w:t xml:space="preserve"> Markov model </w:t>
      </w:r>
      <w:r w:rsidR="00803F40" w:rsidRPr="00C53B1E">
        <w:t xml:space="preserve">– </w:t>
      </w:r>
      <w:r w:rsidR="007B362D" w:rsidRPr="00C53B1E">
        <w:t>HMM), Umelá neurónová site (</w:t>
      </w:r>
      <w:proofErr w:type="spellStart"/>
      <w:r w:rsidR="007B362D" w:rsidRPr="00C53B1E">
        <w:t>Artificial</w:t>
      </w:r>
      <w:proofErr w:type="spellEnd"/>
      <w:r w:rsidR="007B362D" w:rsidRPr="00C53B1E">
        <w:t xml:space="preserve"> </w:t>
      </w:r>
      <w:proofErr w:type="spellStart"/>
      <w:r w:rsidR="007B362D" w:rsidRPr="00C53B1E">
        <w:t>Neural</w:t>
      </w:r>
      <w:proofErr w:type="spellEnd"/>
      <w:r w:rsidR="007B362D" w:rsidRPr="00C53B1E">
        <w:t xml:space="preserve"> </w:t>
      </w:r>
      <w:proofErr w:type="spellStart"/>
      <w:r w:rsidR="007B362D" w:rsidRPr="00C53B1E">
        <w:t>Network</w:t>
      </w:r>
      <w:proofErr w:type="spellEnd"/>
      <w:r w:rsidR="007B362D" w:rsidRPr="00C53B1E">
        <w:t xml:space="preserve"> – ANN), Genetický algoritmus (</w:t>
      </w:r>
      <w:proofErr w:type="spellStart"/>
      <w:r w:rsidR="007B362D" w:rsidRPr="00C53B1E">
        <w:t>Genetic</w:t>
      </w:r>
      <w:proofErr w:type="spellEnd"/>
      <w:r w:rsidR="007B362D" w:rsidRPr="00C53B1E">
        <w:t xml:space="preserve"> </w:t>
      </w:r>
      <w:proofErr w:type="spellStart"/>
      <w:r w:rsidR="007B362D" w:rsidRPr="00C53B1E">
        <w:t>Algorithm</w:t>
      </w:r>
      <w:proofErr w:type="spellEnd"/>
      <w:r w:rsidR="007B362D" w:rsidRPr="00C53B1E">
        <w:t xml:space="preserve">), Naivný </w:t>
      </w:r>
      <w:proofErr w:type="spellStart"/>
      <w:r w:rsidR="007B362D" w:rsidRPr="00C53B1E">
        <w:t>Bayes</w:t>
      </w:r>
      <w:proofErr w:type="spellEnd"/>
      <w:r w:rsidR="007B362D" w:rsidRPr="00C53B1E">
        <w:t xml:space="preserve"> (</w:t>
      </w:r>
      <w:proofErr w:type="spellStart"/>
      <w:r w:rsidR="007B362D" w:rsidRPr="00C53B1E">
        <w:t>Naïve</w:t>
      </w:r>
      <w:proofErr w:type="spellEnd"/>
      <w:r w:rsidR="007B362D" w:rsidRPr="00C53B1E">
        <w:t xml:space="preserve"> </w:t>
      </w:r>
      <w:proofErr w:type="spellStart"/>
      <w:r w:rsidR="007B362D" w:rsidRPr="00C53B1E">
        <w:t>Bayes</w:t>
      </w:r>
      <w:proofErr w:type="spellEnd"/>
      <w:r w:rsidR="007B362D" w:rsidRPr="00C53B1E">
        <w:t>), Náhodný les (</w:t>
      </w:r>
      <w:proofErr w:type="spellStart"/>
      <w:r w:rsidR="007B362D" w:rsidRPr="00C53B1E">
        <w:t>Random</w:t>
      </w:r>
      <w:proofErr w:type="spellEnd"/>
      <w:r w:rsidR="007B362D" w:rsidRPr="00C53B1E">
        <w:t xml:space="preserve"> </w:t>
      </w:r>
      <w:proofErr w:type="spellStart"/>
      <w:r w:rsidR="007B362D" w:rsidRPr="00C53B1E">
        <w:t>Forest</w:t>
      </w:r>
      <w:proofErr w:type="spellEnd"/>
      <w:r w:rsidR="007B362D" w:rsidRPr="00C53B1E">
        <w:t>), Logistická regresia (</w:t>
      </w:r>
      <w:proofErr w:type="spellStart"/>
      <w:r w:rsidR="007B362D" w:rsidRPr="00C53B1E">
        <w:t>Logistic</w:t>
      </w:r>
      <w:proofErr w:type="spellEnd"/>
      <w:r w:rsidR="007B362D" w:rsidRPr="00C53B1E">
        <w:t xml:space="preserve"> </w:t>
      </w:r>
      <w:proofErr w:type="spellStart"/>
      <w:r w:rsidR="007B362D" w:rsidRPr="00C53B1E">
        <w:t>Regression</w:t>
      </w:r>
      <w:proofErr w:type="spellEnd"/>
      <w:r w:rsidR="007B362D" w:rsidRPr="00C53B1E">
        <w:t xml:space="preserve">), </w:t>
      </w:r>
      <w:proofErr w:type="spellStart"/>
      <w:r w:rsidR="007B362D" w:rsidRPr="00C53B1E">
        <w:t>Fuzzy</w:t>
      </w:r>
      <w:proofErr w:type="spellEnd"/>
      <w:r w:rsidR="007B362D" w:rsidRPr="00C53B1E">
        <w:t xml:space="preserve"> Logika (</w:t>
      </w:r>
      <w:proofErr w:type="spellStart"/>
      <w:r w:rsidR="007B362D" w:rsidRPr="00C53B1E">
        <w:t>Fuzzy</w:t>
      </w:r>
      <w:proofErr w:type="spellEnd"/>
      <w:r w:rsidR="007B362D" w:rsidRPr="00C53B1E">
        <w:t xml:space="preserve"> </w:t>
      </w:r>
      <w:proofErr w:type="spellStart"/>
      <w:r w:rsidR="007B362D" w:rsidRPr="00C53B1E">
        <w:t>Logic</w:t>
      </w:r>
      <w:proofErr w:type="spellEnd"/>
      <w:r w:rsidR="007B362D" w:rsidRPr="00C53B1E">
        <w:t xml:space="preserve">), Ensemble metódy, </w:t>
      </w:r>
      <w:r w:rsidR="00724621" w:rsidRPr="00C53B1E">
        <w:t>Zhlukovanie (</w:t>
      </w:r>
      <w:proofErr w:type="spellStart"/>
      <w:r w:rsidR="00724621" w:rsidRPr="00C53B1E">
        <w:t>Clustering</w:t>
      </w:r>
      <w:proofErr w:type="spellEnd"/>
      <w:r w:rsidR="00724621" w:rsidRPr="00C53B1E">
        <w:t xml:space="preserve">) </w:t>
      </w:r>
      <w:r w:rsidR="0073702C" w:rsidRPr="00C53B1E">
        <w:fldChar w:fldCharType="begin"/>
      </w:r>
      <w:r w:rsidR="0073702C" w:rsidRPr="00C53B1E">
        <w:instrText xml:space="preserve"> REF _Ref163058305 \n \h </w:instrText>
      </w:r>
      <w:r w:rsidR="0073702C" w:rsidRPr="00C53B1E">
        <w:fldChar w:fldCharType="separate"/>
      </w:r>
      <w:r w:rsidR="00E07521">
        <w:t>[10]</w:t>
      </w:r>
      <w:r w:rsidR="0073702C" w:rsidRPr="00C53B1E">
        <w:fldChar w:fldCharType="end"/>
      </w:r>
      <w:r w:rsidR="00C42ABE" w:rsidRPr="00C53B1E">
        <w:t>.</w:t>
      </w:r>
      <w:r w:rsidR="004B5B2F" w:rsidRPr="00C53B1E">
        <w:t xml:space="preserve"> </w:t>
      </w:r>
      <w:r w:rsidR="006F4559" w:rsidRPr="00C53B1E">
        <w:t>Väčšina týchto algoritmov patrí pod kategóriu učenie s učiteľom.</w:t>
      </w:r>
      <w:r w:rsidR="00684016" w:rsidRPr="00C53B1E">
        <w:t xml:space="preserve"> </w:t>
      </w:r>
    </w:p>
    <w:p w14:paraId="4422853F" w14:textId="78A5BCC4" w:rsidR="00684016" w:rsidRPr="00C53B1E" w:rsidRDefault="00684016" w:rsidP="006B1845">
      <w:pPr>
        <w:ind w:firstLine="709"/>
        <w:contextualSpacing/>
      </w:pPr>
      <w:r w:rsidRPr="00C53B1E">
        <w:drawing>
          <wp:inline distT="0" distB="0" distL="0" distR="0" wp14:anchorId="298E27B4" wp14:editId="0B0EB2E8">
            <wp:extent cx="5076825" cy="2514591"/>
            <wp:effectExtent l="0" t="0" r="0" b="0"/>
            <wp:docPr id="25038634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86348" name="Picture 1" descr="A graph with blue lines&#10;&#10;Description automatically generated"/>
                    <pic:cNvPicPr/>
                  </pic:nvPicPr>
                  <pic:blipFill>
                    <a:blip r:embed="rId25"/>
                    <a:stretch>
                      <a:fillRect/>
                    </a:stretch>
                  </pic:blipFill>
                  <pic:spPr>
                    <a:xfrm>
                      <a:off x="0" y="0"/>
                      <a:ext cx="5097030" cy="2524598"/>
                    </a:xfrm>
                    <a:prstGeom prst="rect">
                      <a:avLst/>
                    </a:prstGeom>
                  </pic:spPr>
                </pic:pic>
              </a:graphicData>
            </a:graphic>
          </wp:inline>
        </w:drawing>
      </w:r>
    </w:p>
    <w:p w14:paraId="161F52AA" w14:textId="516C741C" w:rsidR="00684016" w:rsidRPr="00C53B1E" w:rsidRDefault="00684016" w:rsidP="006B1845">
      <w:pPr>
        <w:pStyle w:val="Caption"/>
        <w:contextualSpacing/>
      </w:pPr>
      <w:bookmarkStart w:id="19" w:name="_Toc164955230"/>
      <w:bookmarkStart w:id="20" w:name="_Ref164956338"/>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w:t>
      </w:r>
      <w:r w:rsidRPr="00C53B1E">
        <w:fldChar w:fldCharType="end"/>
      </w:r>
      <w:bookmarkEnd w:id="20"/>
      <w:r w:rsidRPr="00C53B1E">
        <w:t xml:space="preserve"> – Výskyt daného algoritmu vo vedeckých článkoch </w:t>
      </w:r>
      <w:r w:rsidRPr="00C53B1E">
        <w:fldChar w:fldCharType="begin"/>
      </w:r>
      <w:r w:rsidRPr="00C53B1E">
        <w:instrText xml:space="preserve"> REF _Ref163058305 \n \h </w:instrText>
      </w:r>
      <w:r w:rsidR="007478A4" w:rsidRPr="00C53B1E">
        <w:instrText xml:space="preserve"> \* MERGEFORMAT </w:instrText>
      </w:r>
      <w:r w:rsidRPr="00C53B1E">
        <w:fldChar w:fldCharType="separate"/>
      </w:r>
      <w:r w:rsidR="00E07521">
        <w:t>[10]</w:t>
      </w:r>
      <w:r w:rsidRPr="00C53B1E">
        <w:fldChar w:fldCharType="end"/>
      </w:r>
      <w:r w:rsidRPr="00C53B1E">
        <w:t>.</w:t>
      </w:r>
      <w:bookmarkEnd w:id="19"/>
    </w:p>
    <w:p w14:paraId="35E12CCB" w14:textId="6CE78782" w:rsidR="00864E97" w:rsidRPr="00C53B1E" w:rsidRDefault="00AC2CC8" w:rsidP="006B1845">
      <w:pPr>
        <w:ind w:firstLine="709"/>
        <w:contextualSpacing/>
      </w:pPr>
      <w:r w:rsidRPr="00C53B1E">
        <w:t>Je nutné podotknúť, že získanie vhodného datasetu</w:t>
      </w:r>
      <w:r w:rsidR="001521D9" w:rsidRPr="00C53B1E">
        <w:t xml:space="preserve"> na vytvorenie kvalitného modelu</w:t>
      </w:r>
      <w:r w:rsidRPr="00C53B1E">
        <w:t xml:space="preserve"> je </w:t>
      </w:r>
      <w:r w:rsidRPr="00C53B1E">
        <w:rPr>
          <w:b/>
          <w:bCs/>
        </w:rPr>
        <w:t>veľmi</w:t>
      </w:r>
      <w:r w:rsidRPr="00C53B1E">
        <w:t xml:space="preserve"> </w:t>
      </w:r>
      <w:r w:rsidRPr="00C53B1E">
        <w:rPr>
          <w:b/>
          <w:bCs/>
        </w:rPr>
        <w:t>náročné</w:t>
      </w:r>
      <w:r w:rsidRPr="00C53B1E">
        <w:t>. Finančné inštitúcie musia chrániť zo zákona osobné údaje zákazníka, vďaka ktorým by bola možná jeho priama identifikácia.</w:t>
      </w:r>
    </w:p>
    <w:p w14:paraId="4A167AE1" w14:textId="68F3C2EE" w:rsidR="00EB51C8" w:rsidRPr="00C53B1E" w:rsidRDefault="00EB51C8" w:rsidP="006B1845">
      <w:pPr>
        <w:ind w:firstLine="709"/>
        <w:contextualSpacing/>
      </w:pPr>
      <w:r w:rsidRPr="00C53B1E">
        <w:lastRenderedPageBreak/>
        <w:t xml:space="preserve">Východiskom z tejto komplikovanej situácie môže byť model, ktorý využíva federálne učenie – finančným </w:t>
      </w:r>
      <w:r w:rsidR="00DA2498" w:rsidRPr="00C53B1E">
        <w:t>inštitúciám</w:t>
      </w:r>
      <w:r w:rsidRPr="00C53B1E">
        <w:t xml:space="preserve"> je zasla</w:t>
      </w:r>
      <w:r w:rsidR="00DA2498" w:rsidRPr="00C53B1E">
        <w:t>ný</w:t>
      </w:r>
      <w:r w:rsidRPr="00C53B1E">
        <w:t xml:space="preserve"> model</w:t>
      </w:r>
      <w:r w:rsidR="00DA2498" w:rsidRPr="00C53B1E">
        <w:t xml:space="preserve">, ktorý </w:t>
      </w:r>
      <w:r w:rsidR="00DA2498" w:rsidRPr="00C53B1E">
        <w:rPr>
          <w:b/>
          <w:bCs/>
        </w:rPr>
        <w:t>lokálne</w:t>
      </w:r>
      <w:r w:rsidR="00DA2498" w:rsidRPr="00C53B1E">
        <w:t xml:space="preserve"> natrénujú podľa ich dát. Následne</w:t>
      </w:r>
      <w:r w:rsidRPr="00C53B1E">
        <w:t xml:space="preserve"> namiesto exportovania </w:t>
      </w:r>
      <w:r w:rsidR="00DA2498" w:rsidRPr="00C53B1E">
        <w:t xml:space="preserve">týchto </w:t>
      </w:r>
      <w:r w:rsidRPr="00C53B1E">
        <w:t xml:space="preserve">dát o </w:t>
      </w:r>
      <w:r w:rsidR="00DA2498" w:rsidRPr="00C53B1E">
        <w:t>užívateľovi</w:t>
      </w:r>
      <w:r w:rsidRPr="00C53B1E">
        <w:t xml:space="preserve"> zašlú </w:t>
      </w:r>
      <w:r w:rsidR="00DA2498" w:rsidRPr="00C53B1E">
        <w:t xml:space="preserve">natrénovaný model </w:t>
      </w:r>
      <w:r w:rsidRPr="00C53B1E">
        <w:t xml:space="preserve">na </w:t>
      </w:r>
      <w:r w:rsidRPr="00C53B1E">
        <w:rPr>
          <w:b/>
          <w:bCs/>
        </w:rPr>
        <w:t>vzdialený</w:t>
      </w:r>
      <w:r w:rsidRPr="00C53B1E">
        <w:t xml:space="preserve">, </w:t>
      </w:r>
      <w:r w:rsidRPr="00C53B1E">
        <w:rPr>
          <w:b/>
          <w:bCs/>
        </w:rPr>
        <w:t>zdieľaný</w:t>
      </w:r>
      <w:r w:rsidRPr="00C53B1E">
        <w:t xml:space="preserve"> </w:t>
      </w:r>
      <w:r w:rsidRPr="00C53B1E">
        <w:rPr>
          <w:b/>
          <w:bCs/>
        </w:rPr>
        <w:t>server</w:t>
      </w:r>
      <w:r w:rsidRPr="00C53B1E">
        <w:t xml:space="preserve"> </w:t>
      </w:r>
      <w:r w:rsidRPr="00C53B1E">
        <w:rPr>
          <w:b/>
          <w:bCs/>
        </w:rPr>
        <w:t>medzi týmito inštitúciami</w:t>
      </w:r>
      <w:r w:rsidRPr="00C53B1E">
        <w:t xml:space="preserve">. </w:t>
      </w:r>
      <w:r w:rsidR="00DA2498" w:rsidRPr="00C53B1E">
        <w:t xml:space="preserve">Na vzdialenom servery sa tieto modely skombinujú do vylepšeného modelu, ktorý je späť zaslaný finančným inštitúciám. Tento cyklus sa opakuje pokiaľ nebudú dosiahnuté uspokojivé výsledky </w:t>
      </w:r>
      <w:r w:rsidR="0073702C" w:rsidRPr="00C53B1E">
        <w:fldChar w:fldCharType="begin"/>
      </w:r>
      <w:r w:rsidR="0073702C" w:rsidRPr="00C53B1E">
        <w:instrText xml:space="preserve"> REF _Ref163058319 \n \h </w:instrText>
      </w:r>
      <w:r w:rsidR="0073702C" w:rsidRPr="00C53B1E">
        <w:fldChar w:fldCharType="separate"/>
      </w:r>
      <w:r w:rsidR="00E07521">
        <w:t>[11]</w:t>
      </w:r>
      <w:r w:rsidR="0073702C" w:rsidRPr="00C53B1E">
        <w:fldChar w:fldCharType="end"/>
      </w:r>
      <w:r w:rsidR="00DA2498" w:rsidRPr="00C53B1E">
        <w:t>.</w:t>
      </w:r>
    </w:p>
    <w:p w14:paraId="49CC899B" w14:textId="4DF2AA38" w:rsidR="00E916DA" w:rsidRPr="00C53B1E" w:rsidRDefault="009568E8" w:rsidP="006B1845">
      <w:pPr>
        <w:ind w:firstLine="709"/>
        <w:contextualSpacing/>
      </w:pPr>
      <w:r w:rsidRPr="00C53B1E">
        <w:t xml:space="preserve">Problémom je aj </w:t>
      </w:r>
      <w:r w:rsidRPr="00C53B1E">
        <w:rPr>
          <w:b/>
          <w:bCs/>
        </w:rPr>
        <w:t>nevyváženosť</w:t>
      </w:r>
      <w:r w:rsidRPr="00C53B1E">
        <w:t xml:space="preserve"> </w:t>
      </w:r>
      <w:r w:rsidRPr="00C53B1E">
        <w:rPr>
          <w:b/>
          <w:bCs/>
        </w:rPr>
        <w:t>datasetu</w:t>
      </w:r>
      <w:r w:rsidRPr="00C53B1E">
        <w:t xml:space="preserve"> pri podvodných úverových žiadostiach, </w:t>
      </w:r>
      <w:r w:rsidR="00E603CE" w:rsidRPr="00C53B1E">
        <w:t>v reálnych prípadoch je</w:t>
      </w:r>
      <w:r w:rsidRPr="00C53B1E">
        <w:t xml:space="preserve"> percentuálne množstvo podvodných  úverových žiadosti v </w:t>
      </w:r>
      <w:r w:rsidRPr="00C53B1E">
        <w:rPr>
          <w:b/>
          <w:bCs/>
        </w:rPr>
        <w:t>jednotkách</w:t>
      </w:r>
      <w:r w:rsidRPr="00C53B1E">
        <w:t xml:space="preserve"> </w:t>
      </w:r>
      <w:r w:rsidRPr="00C53B1E">
        <w:rPr>
          <w:b/>
          <w:bCs/>
        </w:rPr>
        <w:t>percent</w:t>
      </w:r>
      <w:r w:rsidRPr="00C53B1E">
        <w:t>. Tento diametrálny rozdiel medzi legitímnymi úverovými žiadosťami ktoré predstavujú majoritu žiadostí a</w:t>
      </w:r>
      <w:r w:rsidR="00E916DA" w:rsidRPr="00C53B1E">
        <w:t xml:space="preserve"> podvodných žiadostí, ktoré sú v datasete minoritné spôsobuje </w:t>
      </w:r>
      <w:r w:rsidR="00E916DA" w:rsidRPr="00C53B1E">
        <w:rPr>
          <w:b/>
          <w:bCs/>
        </w:rPr>
        <w:t>problémy</w:t>
      </w:r>
      <w:r w:rsidR="00E916DA" w:rsidRPr="00C53B1E">
        <w:t xml:space="preserve"> </w:t>
      </w:r>
      <w:r w:rsidR="00E916DA" w:rsidRPr="00C53B1E">
        <w:rPr>
          <w:b/>
          <w:bCs/>
        </w:rPr>
        <w:t>pre väčšinu algoritmov</w:t>
      </w:r>
      <w:r w:rsidR="00E916DA" w:rsidRPr="00C53B1E">
        <w:t>, ktoré sa používajú na prediktívne modely strojového učenia.</w:t>
      </w:r>
      <w:r w:rsidR="00E603CE" w:rsidRPr="00C53B1E">
        <w:t xml:space="preserve"> Rizikom je aj to, že model bude dosahovať vysokú presnosť iba z takého dôvodu, že bude každú žiadosť predikovať ako legitímnu žiadosť, ktorá je majoritná v datasete.</w:t>
      </w:r>
      <w:r w:rsidR="000A1F75" w:rsidRPr="00C53B1E">
        <w:t xml:space="preserve"> </w:t>
      </w:r>
      <w:r w:rsidR="00E916DA" w:rsidRPr="00C53B1E">
        <w:t xml:space="preserve">Základnými metódami, ktoré riešia tento problém sú </w:t>
      </w:r>
      <w:proofErr w:type="spellStart"/>
      <w:r w:rsidR="0061433F" w:rsidRPr="00C53B1E">
        <w:rPr>
          <w:b/>
          <w:bCs/>
        </w:rPr>
        <w:t>podvzorkovanie</w:t>
      </w:r>
      <w:proofErr w:type="spellEnd"/>
      <w:r w:rsidR="00E916DA" w:rsidRPr="00C53B1E">
        <w:t xml:space="preserve"> a </w:t>
      </w:r>
      <w:proofErr w:type="spellStart"/>
      <w:r w:rsidR="0061433F" w:rsidRPr="00C53B1E">
        <w:rPr>
          <w:b/>
          <w:bCs/>
        </w:rPr>
        <w:t>prevzorkovanie</w:t>
      </w:r>
      <w:proofErr w:type="spellEnd"/>
      <w:r w:rsidR="00E916DA" w:rsidRPr="00C53B1E">
        <w:t xml:space="preserve">. Pri </w:t>
      </w:r>
      <w:proofErr w:type="spellStart"/>
      <w:r w:rsidR="0061433F" w:rsidRPr="00C53B1E">
        <w:t>podvzorkovaní</w:t>
      </w:r>
      <w:proofErr w:type="spellEnd"/>
      <w:r w:rsidR="0061433F" w:rsidRPr="00C53B1E">
        <w:t xml:space="preserve"> </w:t>
      </w:r>
      <w:r w:rsidR="00E916DA" w:rsidRPr="00C53B1E">
        <w:t>sa náhodne</w:t>
      </w:r>
      <w:r w:rsidR="00E916DA" w:rsidRPr="00C53B1E">
        <w:rPr>
          <w:b/>
          <w:bCs/>
        </w:rPr>
        <w:t xml:space="preserve"> </w:t>
      </w:r>
      <w:r w:rsidR="00E916DA" w:rsidRPr="00C53B1E">
        <w:t>vyberajú</w:t>
      </w:r>
      <w:r w:rsidR="00E916DA" w:rsidRPr="00C53B1E">
        <w:rPr>
          <w:b/>
          <w:bCs/>
        </w:rPr>
        <w:t xml:space="preserve"> </w:t>
      </w:r>
      <w:r w:rsidR="00E916DA" w:rsidRPr="00C53B1E">
        <w:t xml:space="preserve">prípady, ktoré patrili do väčšiny – ktoré boli legitímne žiadosti a tieto legitímne žiadosti sa odstraňujú, aby došlo k vyváženiu voči podvodným žiadostiam. Naopak, Pri </w:t>
      </w:r>
      <w:proofErr w:type="spellStart"/>
      <w:r w:rsidR="0061433F" w:rsidRPr="00C53B1E">
        <w:t>prevzorkovaní</w:t>
      </w:r>
      <w:proofErr w:type="spellEnd"/>
      <w:r w:rsidR="00E916DA" w:rsidRPr="00C53B1E">
        <w:t xml:space="preserve"> sa </w:t>
      </w:r>
      <w:r w:rsidR="007E3E0E" w:rsidRPr="00C53B1E">
        <w:t>minoritná množina podvodných žiadosti zväčšuje až kým sa nevyrovná množine legitímnych žiadostí, čo sa docieli tak, že buď sa náhodne vyberie podvodná žiadosť a vytvorí sa jej kópia, ktorá predstavuje ďalší, nový záznam v datasete, alebo sa môže nová podvodná žiadosť umelo vygenerovať, na základe už existujúcich podvodných žiadostí.</w:t>
      </w:r>
    </w:p>
    <w:p w14:paraId="7D29D8A7" w14:textId="4E09DDD2" w:rsidR="00B05921" w:rsidRPr="00C53B1E" w:rsidRDefault="00B05921" w:rsidP="006B1845">
      <w:pPr>
        <w:ind w:firstLine="709"/>
        <w:contextualSpacing/>
      </w:pPr>
      <w:r w:rsidRPr="00C53B1E">
        <w:t xml:space="preserve">Potenciál na </w:t>
      </w:r>
      <w:r w:rsidR="00BF4CB8" w:rsidRPr="00C53B1E">
        <w:t>zvýšenie</w:t>
      </w:r>
      <w:r w:rsidRPr="00C53B1E">
        <w:t xml:space="preserve"> efektivity a robustnosti  prediktívneho modelu má aj využitie </w:t>
      </w:r>
      <w:proofErr w:type="spellStart"/>
      <w:r w:rsidRPr="00C53B1E">
        <w:rPr>
          <w:b/>
          <w:bCs/>
        </w:rPr>
        <w:t>multidimenzionálnych</w:t>
      </w:r>
      <w:proofErr w:type="spellEnd"/>
      <w:r w:rsidRPr="00C53B1E">
        <w:t xml:space="preserve"> </w:t>
      </w:r>
      <w:r w:rsidRPr="00C53B1E">
        <w:rPr>
          <w:b/>
          <w:bCs/>
        </w:rPr>
        <w:t>dát</w:t>
      </w:r>
      <w:r w:rsidRPr="00C53B1E">
        <w:t xml:space="preserve"> </w:t>
      </w:r>
      <w:r w:rsidRPr="00C53B1E">
        <w:rPr>
          <w:b/>
          <w:bCs/>
        </w:rPr>
        <w:t>z rôznych zdrojov</w:t>
      </w:r>
      <w:r w:rsidRPr="00C53B1E">
        <w:t xml:space="preserve">. </w:t>
      </w:r>
      <w:proofErr w:type="spellStart"/>
      <w:r w:rsidRPr="00C53B1E">
        <w:t>Zhao</w:t>
      </w:r>
      <w:proofErr w:type="spellEnd"/>
      <w:r w:rsidRPr="00C53B1E">
        <w:t xml:space="preserve"> et. </w:t>
      </w:r>
      <w:proofErr w:type="spellStart"/>
      <w:r w:rsidR="008B04D4" w:rsidRPr="00C53B1E">
        <w:t>a</w:t>
      </w:r>
      <w:r w:rsidRPr="00C53B1E">
        <w:t>l</w:t>
      </w:r>
      <w:proofErr w:type="spellEnd"/>
      <w:r w:rsidRPr="00C53B1E">
        <w:t xml:space="preserve"> vo svojom výskume mali prístup nie len k </w:t>
      </w:r>
      <w:r w:rsidR="00BB50C0" w:rsidRPr="00C53B1E">
        <w:t xml:space="preserve">dátam o </w:t>
      </w:r>
      <w:r w:rsidR="00BF4CB8" w:rsidRPr="00C53B1E">
        <w:t>užívateľovi</w:t>
      </w:r>
      <w:r w:rsidR="00BB50C0" w:rsidRPr="00C53B1E">
        <w:t xml:space="preserve"> ako sú vek, pohlavie, príjem a podobne, ale aj k záznamom z aplikácie, ktorú </w:t>
      </w:r>
      <w:r w:rsidR="00BF4CB8" w:rsidRPr="00C53B1E">
        <w:t>užívateľ</w:t>
      </w:r>
      <w:r w:rsidR="00BB50C0" w:rsidRPr="00C53B1E">
        <w:t xml:space="preserve"> využíval na získanie úveru – údaje ako čas vykonania akcie, v ktorej časti aplikácie sa ktorá akcia vykonala a podobne. Zároveň mali dáta o nainštalovaných aplikáciách v telefóne a o tom, aké aplikácie užívateľ odinštaloval a</w:t>
      </w:r>
      <w:r w:rsidR="000A1F75" w:rsidRPr="00C53B1E">
        <w:t> </w:t>
      </w:r>
      <w:r w:rsidR="00BB50C0" w:rsidRPr="00C53B1E">
        <w:t>inštaloval</w:t>
      </w:r>
      <w:r w:rsidR="000A1F75" w:rsidRPr="00C53B1E">
        <w:t xml:space="preserve"> </w:t>
      </w:r>
      <w:r w:rsidR="0073702C" w:rsidRPr="00C53B1E">
        <w:fldChar w:fldCharType="begin"/>
      </w:r>
      <w:r w:rsidR="0073702C" w:rsidRPr="00C53B1E">
        <w:instrText xml:space="preserve"> REF _Ref163058329 \n \h </w:instrText>
      </w:r>
      <w:r w:rsidR="0073702C" w:rsidRPr="00C53B1E">
        <w:fldChar w:fldCharType="separate"/>
      </w:r>
      <w:r w:rsidR="00E07521">
        <w:t>[12]</w:t>
      </w:r>
      <w:r w:rsidR="0073702C" w:rsidRPr="00C53B1E">
        <w:fldChar w:fldCharType="end"/>
      </w:r>
      <w:r w:rsidR="00BB50C0" w:rsidRPr="00C53B1E">
        <w:t xml:space="preserve">.  </w:t>
      </w:r>
    </w:p>
    <w:p w14:paraId="541818E4" w14:textId="11DC3340" w:rsidR="00A04487" w:rsidRPr="00C53B1E" w:rsidRDefault="00584259" w:rsidP="006B1845">
      <w:pPr>
        <w:ind w:firstLine="709"/>
        <w:contextualSpacing/>
      </w:pPr>
      <w:r w:rsidRPr="00C53B1E">
        <w:t xml:space="preserve">Aplikovanie </w:t>
      </w:r>
      <w:proofErr w:type="spellStart"/>
      <w:r w:rsidRPr="00C53B1E">
        <w:rPr>
          <w:b/>
          <w:bCs/>
        </w:rPr>
        <w:t>data</w:t>
      </w:r>
      <w:proofErr w:type="spellEnd"/>
      <w:r w:rsidRPr="00C53B1E">
        <w:rPr>
          <w:b/>
          <w:bCs/>
        </w:rPr>
        <w:t xml:space="preserve"> </w:t>
      </w:r>
      <w:proofErr w:type="spellStart"/>
      <w:r w:rsidRPr="00C53B1E">
        <w:rPr>
          <w:b/>
          <w:bCs/>
        </w:rPr>
        <w:t>mining</w:t>
      </w:r>
      <w:proofErr w:type="spellEnd"/>
      <w:r w:rsidRPr="00C53B1E">
        <w:rPr>
          <w:b/>
          <w:bCs/>
        </w:rPr>
        <w:t xml:space="preserve"> techník</w:t>
      </w:r>
      <w:r w:rsidRPr="00C53B1E">
        <w:t xml:space="preserve"> má potenciál zvýšiť úspešnosť </w:t>
      </w:r>
      <w:r w:rsidR="00F74F4C" w:rsidRPr="00C53B1E">
        <w:t>prediktívnych</w:t>
      </w:r>
      <w:r w:rsidRPr="00C53B1E">
        <w:t xml:space="preserve"> modelov, tieto techniky dokážu vo veľkom počte historických dát nájsť rôzne skryté </w:t>
      </w:r>
      <w:r w:rsidR="00F74F4C" w:rsidRPr="00C53B1E">
        <w:t>vzťahy</w:t>
      </w:r>
      <w:r w:rsidRPr="00C53B1E">
        <w:t xml:space="preserve"> a vzory, ktoré môžu napomáhať správnej predikcii.</w:t>
      </w:r>
      <w:r w:rsidR="00B7725F" w:rsidRPr="00C53B1E">
        <w:t xml:space="preserve"> Najprv sa </w:t>
      </w:r>
      <w:r w:rsidR="00B7725F" w:rsidRPr="00C53B1E">
        <w:rPr>
          <w:b/>
          <w:bCs/>
        </w:rPr>
        <w:t xml:space="preserve">urči </w:t>
      </w:r>
      <w:r w:rsidR="00B7725F" w:rsidRPr="00C53B1E">
        <w:t>konzistentné správanie užívateľa z historických dát</w:t>
      </w:r>
      <w:r w:rsidR="00F74F4C" w:rsidRPr="00C53B1E">
        <w:t>, vytvorí sa profil správania užívateľa a následne sa spustia upozornenia, keď sa správanie užívateľa vymkne z regulárneho správania</w:t>
      </w:r>
      <w:r w:rsidR="009D0355" w:rsidRPr="00C53B1E">
        <w:t xml:space="preserve"> </w:t>
      </w:r>
      <w:r w:rsidR="0073702C" w:rsidRPr="00C53B1E">
        <w:fldChar w:fldCharType="begin"/>
      </w:r>
      <w:r w:rsidR="0073702C" w:rsidRPr="00C53B1E">
        <w:instrText xml:space="preserve"> REF _Ref163058336 \n \h </w:instrText>
      </w:r>
      <w:r w:rsidR="0073702C" w:rsidRPr="00C53B1E">
        <w:fldChar w:fldCharType="separate"/>
      </w:r>
      <w:r w:rsidR="00E07521">
        <w:t>[13]</w:t>
      </w:r>
      <w:r w:rsidR="0073702C" w:rsidRPr="00C53B1E">
        <w:fldChar w:fldCharType="end"/>
      </w:r>
      <w:r w:rsidR="00F74F4C" w:rsidRPr="00C53B1E">
        <w:t>.</w:t>
      </w:r>
      <w:r w:rsidR="00DE236B" w:rsidRPr="00C53B1E">
        <w:t xml:space="preserve"> </w:t>
      </w:r>
      <w:r w:rsidR="00973114" w:rsidRPr="00C53B1E">
        <w:t xml:space="preserve">Na získanie surových dát, ktoré potom využijú </w:t>
      </w:r>
      <w:proofErr w:type="spellStart"/>
      <w:r w:rsidR="00973114" w:rsidRPr="00C53B1E">
        <w:t>data</w:t>
      </w:r>
      <w:proofErr w:type="spellEnd"/>
      <w:r w:rsidR="00973114" w:rsidRPr="00C53B1E">
        <w:t xml:space="preserve"> </w:t>
      </w:r>
      <w:proofErr w:type="spellStart"/>
      <w:r w:rsidR="00973114" w:rsidRPr="00C53B1E">
        <w:t>mining</w:t>
      </w:r>
      <w:proofErr w:type="spellEnd"/>
      <w:r w:rsidR="00973114" w:rsidRPr="00C53B1E">
        <w:t xml:space="preserve"> techniky sa </w:t>
      </w:r>
      <w:r w:rsidR="00973114" w:rsidRPr="00C53B1E">
        <w:lastRenderedPageBreak/>
        <w:t xml:space="preserve">nevyužívajú iba rôzne formuláre, ktoré potrebujú žiadateľove odpovede, ale aj rôzne </w:t>
      </w:r>
      <w:proofErr w:type="spellStart"/>
      <w:r w:rsidR="00973114" w:rsidRPr="00C53B1E">
        <w:rPr>
          <w:b/>
          <w:bCs/>
        </w:rPr>
        <w:t>data</w:t>
      </w:r>
      <w:proofErr w:type="spellEnd"/>
      <w:r w:rsidR="00973114" w:rsidRPr="00C53B1E">
        <w:rPr>
          <w:b/>
          <w:bCs/>
        </w:rPr>
        <w:t xml:space="preserve"> </w:t>
      </w:r>
      <w:proofErr w:type="spellStart"/>
      <w:r w:rsidR="00973114" w:rsidRPr="00C53B1E">
        <w:rPr>
          <w:b/>
          <w:bCs/>
        </w:rPr>
        <w:t>crawler</w:t>
      </w:r>
      <w:proofErr w:type="spellEnd"/>
      <w:r w:rsidR="00973114" w:rsidRPr="00C53B1E">
        <w:rPr>
          <w:b/>
          <w:bCs/>
        </w:rPr>
        <w:t>-y</w:t>
      </w:r>
      <w:r w:rsidR="00973114" w:rsidRPr="00C53B1E">
        <w:t>, ktoré sa zameriavajú na informácie ako sú finančné informácie</w:t>
      </w:r>
      <w:r w:rsidR="00F41555" w:rsidRPr="00C53B1E">
        <w:t xml:space="preserve"> </w:t>
      </w:r>
      <w:r w:rsidR="00973114" w:rsidRPr="00C53B1E">
        <w:t xml:space="preserve">(napríklad </w:t>
      </w:r>
      <w:r w:rsidR="00034403" w:rsidRPr="00C53B1E">
        <w:t>príjmy</w:t>
      </w:r>
      <w:r w:rsidR="00973114" w:rsidRPr="00C53B1E">
        <w:t xml:space="preserve"> a výdaje žiadateľa, momentálne aktívne úvery), pracovné informácie</w:t>
      </w:r>
      <w:r w:rsidR="00F41555" w:rsidRPr="00C53B1E">
        <w:t xml:space="preserve"> </w:t>
      </w:r>
      <w:r w:rsidR="00973114" w:rsidRPr="00C53B1E">
        <w:t xml:space="preserve">(napríklad názov spoločnosti v ktorej žiadateľ pracuje, dĺžka spoločnosti na trhu), </w:t>
      </w:r>
      <w:r w:rsidR="00E32772" w:rsidRPr="00C53B1E">
        <w:t>informácie</w:t>
      </w:r>
      <w:r w:rsidR="00973114" w:rsidRPr="00C53B1E">
        <w:t xml:space="preserve"> o</w:t>
      </w:r>
      <w:r w:rsidR="007918C4" w:rsidRPr="00C53B1E">
        <w:t> </w:t>
      </w:r>
      <w:r w:rsidR="00973114" w:rsidRPr="00C53B1E">
        <w:t>transakciách</w:t>
      </w:r>
      <w:r w:rsidR="007918C4" w:rsidRPr="00C53B1E">
        <w:t xml:space="preserve"> </w:t>
      </w:r>
      <w:r w:rsidR="00973114" w:rsidRPr="00C53B1E">
        <w:t xml:space="preserve">(napríklad či žiadateľ </w:t>
      </w:r>
      <w:r w:rsidR="00DE236B" w:rsidRPr="00C53B1E">
        <w:t>žiadal o nejaký úver predtým, či ho dokázal splatiť)</w:t>
      </w:r>
      <w:r w:rsidR="00973114" w:rsidRPr="00C53B1E">
        <w:t xml:space="preserve"> a demografické informácie</w:t>
      </w:r>
      <w:r w:rsidR="00F41555" w:rsidRPr="00C53B1E">
        <w:t xml:space="preserve"> </w:t>
      </w:r>
      <w:r w:rsidR="00DE236B" w:rsidRPr="00C53B1E">
        <w:t xml:space="preserve">(napríklad počet súrodencov, miesto narodenia, občianstvo) </w:t>
      </w:r>
      <w:r w:rsidR="0073702C" w:rsidRPr="00C53B1E">
        <w:fldChar w:fldCharType="begin"/>
      </w:r>
      <w:r w:rsidR="0073702C" w:rsidRPr="00C53B1E">
        <w:instrText xml:space="preserve"> REF _Ref163058341 \n \h </w:instrText>
      </w:r>
      <w:r w:rsidR="0073702C" w:rsidRPr="00C53B1E">
        <w:fldChar w:fldCharType="separate"/>
      </w:r>
      <w:r w:rsidR="00E07521">
        <w:t>[14]</w:t>
      </w:r>
      <w:r w:rsidR="0073702C" w:rsidRPr="00C53B1E">
        <w:fldChar w:fldCharType="end"/>
      </w:r>
      <w:r w:rsidR="00973114" w:rsidRPr="00C53B1E">
        <w:t>.</w:t>
      </w:r>
    </w:p>
    <w:p w14:paraId="59500B39" w14:textId="5F7B57B4" w:rsidR="008744E5" w:rsidRPr="00C53B1E" w:rsidRDefault="00A04487" w:rsidP="00A04487">
      <w:pPr>
        <w:spacing w:before="0" w:line="240" w:lineRule="auto"/>
        <w:jc w:val="left"/>
      </w:pPr>
      <w:r w:rsidRPr="00C53B1E">
        <w:br w:type="page"/>
      </w:r>
    </w:p>
    <w:p w14:paraId="36D43C60" w14:textId="4FF71990" w:rsidR="006A4132" w:rsidRPr="00C53B1E" w:rsidRDefault="008744E5" w:rsidP="006B1845">
      <w:pPr>
        <w:pStyle w:val="Heading1"/>
        <w:contextualSpacing/>
      </w:pPr>
      <w:bookmarkStart w:id="21" w:name="_Toc164955279"/>
      <w:r w:rsidRPr="00C53B1E">
        <w:lastRenderedPageBreak/>
        <w:t>Peer-to-Peer</w:t>
      </w:r>
      <w:r w:rsidR="00C3799C" w:rsidRPr="00C53B1E">
        <w:t xml:space="preserve"> </w:t>
      </w:r>
      <w:r w:rsidR="002D06BF" w:rsidRPr="00C53B1E">
        <w:t>(P2P)</w:t>
      </w:r>
      <w:r w:rsidRPr="00C53B1E">
        <w:t xml:space="preserve"> </w:t>
      </w:r>
      <w:r w:rsidR="00F1570B" w:rsidRPr="00C53B1E">
        <w:t>p</w:t>
      </w:r>
      <w:r w:rsidRPr="00C53B1E">
        <w:t>latformy</w:t>
      </w:r>
      <w:bookmarkEnd w:id="21"/>
    </w:p>
    <w:p w14:paraId="6A8C9165" w14:textId="5E1B44CC" w:rsidR="006B314F" w:rsidRPr="00C53B1E" w:rsidRDefault="00324D82" w:rsidP="006B1845">
      <w:pPr>
        <w:ind w:firstLine="567"/>
        <w:contextualSpacing/>
      </w:pPr>
      <w:r w:rsidRPr="00C53B1E">
        <w:t xml:space="preserve">Je viacero dôvodov prečo vznikli </w:t>
      </w:r>
      <w:r w:rsidRPr="00C53B1E">
        <w:rPr>
          <w:b/>
          <w:bCs/>
        </w:rPr>
        <w:t>P2P platformy</w:t>
      </w:r>
      <w:r w:rsidRPr="00C53B1E">
        <w:t>. Určitý vplyv malo rozšírenie internetu do každého kúta sveta a veľká popularita smart</w:t>
      </w:r>
      <w:r w:rsidR="00810AEA" w:rsidRPr="00C53B1E">
        <w:t>fónov, vďaka ktorým si človek môže jednoducho na P2P platforme podať žiadosť o úver, prípadne investovať ako veriteľ do cudzích úverových žiadostí . Vysoké nároky na žiadateľa od finančných inštitúcii, hlboké, zdĺhavé overovanie údajov o žiadateľovi, vysoké úroky, pocit nepotrebnosti ďalšej strany v záväznom vzťahu a všeobecná averzia voči klasickým finančným inštitúciám ako sú banky zapríčinili veľký rozmach týchto platforiem po celom svete.</w:t>
      </w:r>
    </w:p>
    <w:p w14:paraId="3613A9BD" w14:textId="5E01729A" w:rsidR="00A472AF" w:rsidRPr="00C53B1E" w:rsidRDefault="00A472AF" w:rsidP="006B1845">
      <w:pPr>
        <w:ind w:firstLine="567"/>
        <w:contextualSpacing/>
      </w:pPr>
      <w:r w:rsidRPr="00C53B1E">
        <w:t xml:space="preserve"> </w:t>
      </w:r>
      <w:r w:rsidR="006B314F" w:rsidRPr="00C53B1E">
        <w:t xml:space="preserve">Typická interakcia na P2P platforme zo strany žiadateľa prebieha tak, že si žiadateľ vytvorí žiadosť o úver v určitej sume. Následne je vyrátaný úrok pre danú žiadosť na základe užívateľovi priradeného </w:t>
      </w:r>
      <w:r w:rsidR="00A84CFD" w:rsidRPr="00C53B1E">
        <w:t>úverového</w:t>
      </w:r>
      <w:r w:rsidR="006B314F" w:rsidRPr="00C53B1E">
        <w:t xml:space="preserve"> skór</w:t>
      </w:r>
      <w:r w:rsidR="008E7A6D" w:rsidRPr="00C53B1E">
        <w:t>e</w:t>
      </w:r>
      <w:r w:rsidR="006B314F" w:rsidRPr="00C53B1E">
        <w:t xml:space="preserve"> P2P platformou. Potencionálny veriteľ si dokáže prečítať informácie o žiadosti, ktoré sa rozhodol žiadateľ zverejniť, aby získal investície pre svoju žiadosť. Žiadosť má obmedzenú dĺžku zverejnenia. Ak získa žiadosť potrebné financie, ktoré si vyžiadal žiadateľ, poskytne sa mu úver z peňazí, ktoré investovali veritelia. Zo žiadateľa sa stáva dlžník, ktorý musí splácať mesačne daný úver a veriteľom je z danej splátky vyplácaná čiastka v rovnakom pomere ako zainvestovali do daného úveru. Ak dlžník nesplatí mesačnú splátku do určitého obdobia, nastane  </w:t>
      </w:r>
      <w:r w:rsidR="006B314F" w:rsidRPr="00C53B1E">
        <w:rPr>
          <w:b/>
          <w:bCs/>
        </w:rPr>
        <w:t>zlyhanie splácania úveru</w:t>
      </w:r>
      <w:r w:rsidR="00212A5C" w:rsidRPr="00C53B1E">
        <w:rPr>
          <w:b/>
          <w:bCs/>
        </w:rPr>
        <w:t xml:space="preserve"> (default)</w:t>
      </w:r>
      <w:r w:rsidR="0061433F" w:rsidRPr="00C53B1E">
        <w:rPr>
          <w:b/>
          <w:bCs/>
        </w:rPr>
        <w:t>.</w:t>
      </w:r>
      <w:r w:rsidR="0061433F" w:rsidRPr="00C53B1E">
        <w:t xml:space="preserve"> Celá interakcia na P2P platforme je znázornená na </w:t>
      </w:r>
      <w:r w:rsidR="00D074C3" w:rsidRPr="00C53B1E">
        <w:fldChar w:fldCharType="begin"/>
      </w:r>
      <w:r w:rsidR="00D074C3" w:rsidRPr="00C53B1E">
        <w:instrText xml:space="preserve"> REF _Ref164759559 \h </w:instrText>
      </w:r>
      <w:r w:rsidR="00D074C3" w:rsidRPr="00C53B1E">
        <w:fldChar w:fldCharType="separate"/>
      </w:r>
      <w:r w:rsidR="00E07521" w:rsidRPr="00C53B1E">
        <w:t xml:space="preserve">Obrázok </w:t>
      </w:r>
      <w:r w:rsidR="00E07521">
        <w:rPr>
          <w:noProof/>
        </w:rPr>
        <w:t>3</w:t>
      </w:r>
      <w:r w:rsidR="00D074C3" w:rsidRPr="00C53B1E">
        <w:fldChar w:fldCharType="end"/>
      </w:r>
      <w:r w:rsidR="00E33B80" w:rsidRPr="00C53B1E">
        <w:t>.</w:t>
      </w:r>
    </w:p>
    <w:p w14:paraId="0591DFD4" w14:textId="7FD0BE64" w:rsidR="00150F25" w:rsidRPr="00C53B1E" w:rsidRDefault="00DA554F" w:rsidP="006B1845">
      <w:pPr>
        <w:ind w:firstLine="567"/>
        <w:contextualSpacing/>
      </w:pPr>
      <w:r w:rsidRPr="00C53B1E">
        <w:t xml:space="preserve">Pri P2P úveroch odpadá tretia strana ktorá sprostredkováva úver, vzťah medzi veriteľom a dlžníkom je priamy. </w:t>
      </w:r>
      <w:r w:rsidR="001B1A7F" w:rsidRPr="00C53B1E">
        <w:t xml:space="preserve">Cieľom žiadateľa o úver je zaujať veriteľa alebo veriteľov, aby </w:t>
      </w:r>
      <w:r w:rsidR="009209B3" w:rsidRPr="00C53B1E">
        <w:t>investovali</w:t>
      </w:r>
      <w:r w:rsidR="001B1A7F" w:rsidRPr="00C53B1E">
        <w:t xml:space="preserve"> svoje finančné prostriedky o ktoré budúci dlžník žiada. Veriteľ očakáva splatenie istiny a taktiež úrok, na ktorom sa dohodli s dlžníkom. Jeden veriteľ môže investovať do viacerých žiadostí o úver a žiadateľ môže získať viacero veriteľov úveru. P2P platforma v tomto vzťahu funguje ako </w:t>
      </w:r>
      <w:r w:rsidR="001B1A7F" w:rsidRPr="00C53B1E">
        <w:rPr>
          <w:b/>
          <w:bCs/>
        </w:rPr>
        <w:t>trhovisko</w:t>
      </w:r>
      <w:r w:rsidR="001B1A7F" w:rsidRPr="00C53B1E">
        <w:t xml:space="preserve">, ktoré zobrazuje žiadosti o úver možným veriteľom. Účtuje zúčastneným poplatok za svoje služby, </w:t>
      </w:r>
      <w:r w:rsidR="00150F25" w:rsidRPr="00C53B1E">
        <w:t xml:space="preserve">poskytuje informácie o žiadosti a udeľuje </w:t>
      </w:r>
      <w:r w:rsidR="00A501B7" w:rsidRPr="00C53B1E">
        <w:t>úverové</w:t>
      </w:r>
      <w:r w:rsidR="00150F25" w:rsidRPr="00C53B1E">
        <w:t xml:space="preserve"> skóre žiadostiam, ktoré predstavuje riziko nesplácania úveru.</w:t>
      </w:r>
    </w:p>
    <w:p w14:paraId="6B61C671" w14:textId="77777777" w:rsidR="00684016" w:rsidRPr="00C53B1E" w:rsidRDefault="00A84CFD" w:rsidP="006B1845">
      <w:pPr>
        <w:keepNext/>
        <w:contextualSpacing/>
      </w:pPr>
      <w:r w:rsidRPr="00C53B1E">
        <w:lastRenderedPageBreak/>
        <w:drawing>
          <wp:inline distT="0" distB="0" distL="0" distR="0" wp14:anchorId="74BD6C90" wp14:editId="6057C5B3">
            <wp:extent cx="5391785" cy="2191385"/>
            <wp:effectExtent l="0" t="0" r="0" b="0"/>
            <wp:docPr id="43667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2191385"/>
                    </a:xfrm>
                    <a:prstGeom prst="rect">
                      <a:avLst/>
                    </a:prstGeom>
                    <a:noFill/>
                    <a:ln>
                      <a:noFill/>
                    </a:ln>
                  </pic:spPr>
                </pic:pic>
              </a:graphicData>
            </a:graphic>
          </wp:inline>
        </w:drawing>
      </w:r>
    </w:p>
    <w:p w14:paraId="665E2957" w14:textId="7FAEFA17" w:rsidR="001D458B" w:rsidRPr="00C53B1E" w:rsidRDefault="00684016" w:rsidP="006B1845">
      <w:pPr>
        <w:pStyle w:val="Caption"/>
        <w:contextualSpacing/>
      </w:pPr>
      <w:bookmarkStart w:id="22" w:name="_Ref164759559"/>
      <w:bookmarkStart w:id="23" w:name="_Toc164955231"/>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w:t>
      </w:r>
      <w:r w:rsidRPr="00C53B1E">
        <w:fldChar w:fldCharType="end"/>
      </w:r>
      <w:bookmarkEnd w:id="22"/>
      <w:r w:rsidRPr="00C53B1E">
        <w:t xml:space="preserve"> – Vzťah medzi subjektami pri  P2P žiadostiach o úver</w:t>
      </w:r>
      <w:bookmarkEnd w:id="23"/>
    </w:p>
    <w:p w14:paraId="1B57FCE1" w14:textId="0499A6FF" w:rsidR="00A472AF" w:rsidRPr="00C53B1E" w:rsidRDefault="00A472AF" w:rsidP="006B1845">
      <w:pPr>
        <w:pStyle w:val="Heading2"/>
        <w:contextualSpacing/>
      </w:pPr>
      <w:bookmarkStart w:id="24" w:name="_Toc164955280"/>
      <w:r w:rsidRPr="00C53B1E">
        <w:t>Výhody P2P</w:t>
      </w:r>
      <w:r w:rsidR="001D4254" w:rsidRPr="00C53B1E">
        <w:t xml:space="preserve"> a Nevýhody P2P</w:t>
      </w:r>
      <w:bookmarkEnd w:id="24"/>
    </w:p>
    <w:p w14:paraId="389201E3" w14:textId="7E420199" w:rsidR="000F6920" w:rsidRPr="00C53B1E" w:rsidRDefault="00810AEA" w:rsidP="006B1845">
      <w:pPr>
        <w:ind w:firstLine="567"/>
        <w:contextualSpacing/>
      </w:pPr>
      <w:r w:rsidRPr="00C53B1E">
        <w:rPr>
          <w:b/>
          <w:bCs/>
        </w:rPr>
        <w:t>Výhodou</w:t>
      </w:r>
      <w:r w:rsidR="00730B96" w:rsidRPr="00C53B1E">
        <w:t xml:space="preserve"> </w:t>
      </w:r>
      <w:r w:rsidR="00730B96" w:rsidRPr="00C53B1E">
        <w:rPr>
          <w:b/>
          <w:bCs/>
        </w:rPr>
        <w:t>pre</w:t>
      </w:r>
      <w:r w:rsidR="00730B96" w:rsidRPr="00C53B1E">
        <w:t xml:space="preserve"> </w:t>
      </w:r>
      <w:r w:rsidR="00730B96" w:rsidRPr="00C53B1E">
        <w:rPr>
          <w:b/>
          <w:bCs/>
        </w:rPr>
        <w:t>žiadateľa</w:t>
      </w:r>
      <w:r w:rsidRPr="00C53B1E">
        <w:t xml:space="preserve"> </w:t>
      </w:r>
      <w:r w:rsidR="00A84CFD" w:rsidRPr="00C53B1E">
        <w:t>P</w:t>
      </w:r>
      <w:r w:rsidRPr="00C53B1E">
        <w:t>2</w:t>
      </w:r>
      <w:r w:rsidR="00A84CFD" w:rsidRPr="00C53B1E">
        <w:t>P</w:t>
      </w:r>
      <w:r w:rsidRPr="00C53B1E">
        <w:t xml:space="preserve"> </w:t>
      </w:r>
      <w:r w:rsidR="00730B96" w:rsidRPr="00C53B1E">
        <w:t xml:space="preserve">úveru </w:t>
      </w:r>
      <w:r w:rsidRPr="00C53B1E">
        <w:t xml:space="preserve">je to, že pri rozhodovaní veriteľa, či investuje svoje financie do cudzej žiadosti o úver nie sú len tvrdé fakty ako je príjem, vek, vzdelanie ale aj </w:t>
      </w:r>
      <w:r w:rsidR="00730B96" w:rsidRPr="00C53B1E">
        <w:t>prezentácia žiadateľa, ako je jeho výzor, podrobný popis dôvodu žiadosti o úver, ktorý sa často snaží vyvolať vo veriteľovi emócie a podobne. S toho môže plynúť aj vyššia miera rizika pre veriteľa, čo môže byť negatívum pre veriteľa, ak preferuje bezpečnejšie investície. Zároveň však môže investovať do takých investičných príležitosti</w:t>
      </w:r>
      <w:r w:rsidR="00BF1F3E" w:rsidRPr="00C53B1E">
        <w:t xml:space="preserve"> ktoré si vyberie a</w:t>
      </w:r>
      <w:r w:rsidR="00730B96" w:rsidRPr="00C53B1E">
        <w:t xml:space="preserve"> kde by mu to iné finančné </w:t>
      </w:r>
      <w:r w:rsidR="003F33DA" w:rsidRPr="00C53B1E">
        <w:t>inštitúcie</w:t>
      </w:r>
      <w:r w:rsidR="00730B96" w:rsidRPr="00C53B1E">
        <w:t xml:space="preserve"> nedovolili a dosiahnuť tak vyšší zisk. Výhodou P2P úverov pre veriteľa je aj veľká ú</w:t>
      </w:r>
      <w:r w:rsidR="00F9295E" w:rsidRPr="00C53B1E">
        <w:t>rove</w:t>
      </w:r>
      <w:r w:rsidR="00730B96" w:rsidRPr="00C53B1E">
        <w:t xml:space="preserve">ň diverzifikácie, kde veriteľ môže </w:t>
      </w:r>
      <w:r w:rsidR="00F9295E" w:rsidRPr="00C53B1E">
        <w:t>požičať</w:t>
      </w:r>
      <w:r w:rsidR="00730B96" w:rsidRPr="00C53B1E">
        <w:t xml:space="preserve"> menšiu sumu viacerým žiadateľom o úver, z rôznych krajín a</w:t>
      </w:r>
      <w:r w:rsidR="00F9295E" w:rsidRPr="00C53B1E">
        <w:t> spoločenských vrstiev. Zároveň veriteľ dosahuje väčšie zúročenie svojich investícií ako keby jeho finančne prostriedky boli uložené v banke a tá by nimi disponovala a namiesto neho poskytovala úvery žiadateľom a fungovala ako tretia strana.</w:t>
      </w:r>
      <w:r w:rsidR="00BF1F3E" w:rsidRPr="00C53B1E">
        <w:t xml:space="preserve"> </w:t>
      </w:r>
      <w:r w:rsidR="00BF1F3E" w:rsidRPr="00C53B1E">
        <w:rPr>
          <w:b/>
          <w:bCs/>
        </w:rPr>
        <w:t>Nevýhodou</w:t>
      </w:r>
      <w:r w:rsidR="00BF1F3E" w:rsidRPr="00C53B1E">
        <w:t xml:space="preserve"> sú aj </w:t>
      </w:r>
      <w:r w:rsidR="00BF1F3E" w:rsidRPr="00C53B1E">
        <w:rPr>
          <w:b/>
          <w:bCs/>
        </w:rPr>
        <w:t>poplatky</w:t>
      </w:r>
      <w:r w:rsidR="009209B3" w:rsidRPr="00C53B1E">
        <w:t>, ktoré platia užívatelia</w:t>
      </w:r>
      <w:r w:rsidR="00BF1F3E" w:rsidRPr="00C53B1E">
        <w:t xml:space="preserve"> platforme, ktorá sprostredkúva ponuky na financovanie úveru.</w:t>
      </w:r>
      <w:r w:rsidR="00047462" w:rsidRPr="00C53B1E">
        <w:t xml:space="preserve"> Veriteľ taktiež nemá možnosť overiť pravdivý dôvod úverovej žiadosti, žiadateľ môže prezentovať dôvod</w:t>
      </w:r>
      <w:r w:rsidR="009209B3" w:rsidRPr="00C53B1E">
        <w:t>, ktorý je však odlišný od pravého účelu</w:t>
      </w:r>
      <w:r w:rsidR="00047462" w:rsidRPr="00C53B1E">
        <w:t>.</w:t>
      </w:r>
      <w:r w:rsidR="009209B3" w:rsidRPr="00C53B1E">
        <w:t xml:space="preserve"> </w:t>
      </w:r>
      <w:r w:rsidR="000F6920" w:rsidRPr="00C53B1E">
        <w:t xml:space="preserve">Výhodou a zároveň nevýhodou môže aj byť anonymita oboch zúčastnených strán. </w:t>
      </w:r>
      <w:r w:rsidR="00E36C0F" w:rsidRPr="00C53B1E">
        <w:t>Existuje tu</w:t>
      </w:r>
      <w:r w:rsidR="000F6920" w:rsidRPr="00C53B1E">
        <w:t xml:space="preserve"> aj</w:t>
      </w:r>
      <w:r w:rsidR="00E36C0F" w:rsidRPr="00C53B1E">
        <w:t xml:space="preserve"> určitá nerovnováha </w:t>
      </w:r>
      <w:r w:rsidR="000F6920" w:rsidRPr="00C53B1E">
        <w:t xml:space="preserve">informácií, veritelia nemajú prístup k detailným informáciám o žiadateľovi. Detailnejšie informácie majú o žiadateľovi  poskytovatelia P2P platforiem, ktoré sa snažia </w:t>
      </w:r>
      <w:r w:rsidR="000F6920" w:rsidRPr="00C53B1E">
        <w:rPr>
          <w:b/>
          <w:bCs/>
        </w:rPr>
        <w:t>zmenšiť riziko</w:t>
      </w:r>
      <w:r w:rsidR="000F6920" w:rsidRPr="00C53B1E">
        <w:t xml:space="preserve">, ktoré podstupujú veriteľa poskytnutím </w:t>
      </w:r>
      <w:r w:rsidR="006B314F" w:rsidRPr="00C53B1E">
        <w:t xml:space="preserve">napríklad </w:t>
      </w:r>
      <w:r w:rsidR="006B314F" w:rsidRPr="00C53B1E">
        <w:rPr>
          <w:b/>
          <w:bCs/>
        </w:rPr>
        <w:t xml:space="preserve">udelením </w:t>
      </w:r>
      <w:r w:rsidR="00A501B7" w:rsidRPr="00C53B1E">
        <w:rPr>
          <w:b/>
          <w:bCs/>
        </w:rPr>
        <w:t xml:space="preserve">úverového </w:t>
      </w:r>
      <w:r w:rsidR="006B314F" w:rsidRPr="00C53B1E">
        <w:rPr>
          <w:b/>
          <w:bCs/>
        </w:rPr>
        <w:t>skór</w:t>
      </w:r>
      <w:r w:rsidR="008E7A6D" w:rsidRPr="00C53B1E">
        <w:rPr>
          <w:b/>
          <w:bCs/>
        </w:rPr>
        <w:t>e</w:t>
      </w:r>
      <w:r w:rsidR="006B314F" w:rsidRPr="00C53B1E">
        <w:rPr>
          <w:b/>
          <w:bCs/>
        </w:rPr>
        <w:t xml:space="preserve"> pre každú žiadosť</w:t>
      </w:r>
      <w:r w:rsidR="006B314F" w:rsidRPr="00C53B1E">
        <w:t>.</w:t>
      </w:r>
    </w:p>
    <w:p w14:paraId="66744F44" w14:textId="4C5ABC0A" w:rsidR="007B3C5B" w:rsidRPr="00C53B1E" w:rsidRDefault="007B3C5B" w:rsidP="006B1845">
      <w:pPr>
        <w:pStyle w:val="Heading2"/>
        <w:contextualSpacing/>
      </w:pPr>
      <w:bookmarkStart w:id="25" w:name="_Toc164955281"/>
      <w:r w:rsidRPr="00C53B1E">
        <w:lastRenderedPageBreak/>
        <w:t>Aplik</w:t>
      </w:r>
      <w:r w:rsidR="00010DCA" w:rsidRPr="00C53B1E">
        <w:t>ovanie</w:t>
      </w:r>
      <w:r w:rsidRPr="00C53B1E">
        <w:t xml:space="preserve"> strojového učenia na </w:t>
      </w:r>
      <w:proofErr w:type="spellStart"/>
      <w:r w:rsidRPr="00C53B1E">
        <w:t>peer</w:t>
      </w:r>
      <w:proofErr w:type="spellEnd"/>
      <w:r w:rsidRPr="00C53B1E">
        <w:t>-to-</w:t>
      </w:r>
      <w:proofErr w:type="spellStart"/>
      <w:r w:rsidRPr="00C53B1E">
        <w:t>peer</w:t>
      </w:r>
      <w:proofErr w:type="spellEnd"/>
      <w:r w:rsidRPr="00C53B1E">
        <w:t xml:space="preserve"> úvery</w:t>
      </w:r>
      <w:bookmarkEnd w:id="25"/>
    </w:p>
    <w:p w14:paraId="1711D705" w14:textId="326C1C0A" w:rsidR="007B3C5B" w:rsidRPr="00C53B1E" w:rsidRDefault="00A501B7" w:rsidP="006B1845">
      <w:pPr>
        <w:ind w:firstLine="709"/>
        <w:contextualSpacing/>
      </w:pPr>
      <w:r w:rsidRPr="00C53B1E">
        <w:t>Súčasný</w:t>
      </w:r>
      <w:r w:rsidR="007B3C5B" w:rsidRPr="00C53B1E">
        <w:t xml:space="preserve"> výskum aplikovania strojového učenia na </w:t>
      </w:r>
      <w:proofErr w:type="spellStart"/>
      <w:r w:rsidR="007B3C5B" w:rsidRPr="00C53B1E">
        <w:t>peer</w:t>
      </w:r>
      <w:proofErr w:type="spellEnd"/>
      <w:r w:rsidR="007B3C5B" w:rsidRPr="00C53B1E">
        <w:t>-to-</w:t>
      </w:r>
      <w:proofErr w:type="spellStart"/>
      <w:r w:rsidR="007B3C5B" w:rsidRPr="00C53B1E">
        <w:t>peer</w:t>
      </w:r>
      <w:proofErr w:type="spellEnd"/>
      <w:r w:rsidR="007B3C5B" w:rsidRPr="00C53B1E">
        <w:t xml:space="preserve"> úvery sa zameriava hlavne na úverové s</w:t>
      </w:r>
      <w:r w:rsidRPr="00C53B1E">
        <w:t>kó</w:t>
      </w:r>
      <w:r w:rsidR="007B3C5B" w:rsidRPr="00C53B1E">
        <w:t xml:space="preserve">ringové systémy a modely zamerané na pravdepodobnostné riziko nesplácania úveru alebo </w:t>
      </w:r>
      <w:r w:rsidRPr="00C53B1E">
        <w:t xml:space="preserve">skóringové </w:t>
      </w:r>
      <w:r w:rsidR="007B3C5B" w:rsidRPr="00C53B1E">
        <w:t xml:space="preserve">systémy zamerané na zisk </w:t>
      </w:r>
      <w:r w:rsidR="0073702C" w:rsidRPr="00C53B1E">
        <w:fldChar w:fldCharType="begin"/>
      </w:r>
      <w:r w:rsidR="0073702C" w:rsidRPr="00C53B1E">
        <w:instrText xml:space="preserve"> REF _Ref163058356 \n \h </w:instrText>
      </w:r>
      <w:r w:rsidR="001403B5" w:rsidRPr="00C53B1E">
        <w:instrText xml:space="preserve"> \* MERGEFORMAT </w:instrText>
      </w:r>
      <w:r w:rsidR="0073702C" w:rsidRPr="00C53B1E">
        <w:fldChar w:fldCharType="separate"/>
      </w:r>
      <w:r w:rsidR="00E07521">
        <w:t>[15]</w:t>
      </w:r>
      <w:r w:rsidR="0073702C" w:rsidRPr="00C53B1E">
        <w:fldChar w:fldCharType="end"/>
      </w:r>
      <w:r w:rsidR="007B3C5B" w:rsidRPr="00C53B1E">
        <w:t xml:space="preserve">. Aj keď úverový podvod začína skoro v každom prípade tak, že žiadateľ o úver prestane úver splácať, treba pripomenúť, že </w:t>
      </w:r>
      <w:r w:rsidR="007B3C5B" w:rsidRPr="00C53B1E">
        <w:rPr>
          <w:b/>
          <w:bCs/>
        </w:rPr>
        <w:t>každé nesplatenie úveru sa automatický neoznačuje za podvod</w:t>
      </w:r>
      <w:r w:rsidR="007B3C5B" w:rsidRPr="00C53B1E">
        <w:t xml:space="preserve">. Nesplatenie úveru môže mať viacero dôvodov, ktoré môžu byť úplne legitímne. </w:t>
      </w:r>
    </w:p>
    <w:p w14:paraId="2272A333" w14:textId="00D7ECFA" w:rsidR="007B3C5B" w:rsidRPr="00C53B1E" w:rsidRDefault="007B3C5B" w:rsidP="006B1845">
      <w:pPr>
        <w:ind w:firstLine="709"/>
        <w:contextualSpacing/>
      </w:pPr>
      <w:r w:rsidRPr="00C53B1E">
        <w:t xml:space="preserve">Literatúra zameraná </w:t>
      </w:r>
      <w:r w:rsidR="00B931A2" w:rsidRPr="00C53B1E">
        <w:t>na detekciu</w:t>
      </w:r>
      <w:r w:rsidRPr="00C53B1E">
        <w:t xml:space="preserve"> podvodov pri </w:t>
      </w:r>
      <w:proofErr w:type="spellStart"/>
      <w:r w:rsidRPr="00C53B1E">
        <w:t>peer</w:t>
      </w:r>
      <w:proofErr w:type="spellEnd"/>
      <w:r w:rsidRPr="00C53B1E">
        <w:t>-to-</w:t>
      </w:r>
      <w:proofErr w:type="spellStart"/>
      <w:r w:rsidRPr="00C53B1E">
        <w:t>peer</w:t>
      </w:r>
      <w:proofErr w:type="spellEnd"/>
      <w:r w:rsidRPr="00C53B1E">
        <w:t xml:space="preserve"> úveroch je hlavne zameraná na </w:t>
      </w:r>
      <w:r w:rsidR="00B83856" w:rsidRPr="00C53B1E">
        <w:t>č</w:t>
      </w:r>
      <w:r w:rsidRPr="00C53B1E">
        <w:t xml:space="preserve">ínske </w:t>
      </w:r>
      <w:proofErr w:type="spellStart"/>
      <w:r w:rsidRPr="00C53B1E">
        <w:t>peer</w:t>
      </w:r>
      <w:proofErr w:type="spellEnd"/>
      <w:r w:rsidRPr="00C53B1E">
        <w:t>-to-</w:t>
      </w:r>
      <w:proofErr w:type="spellStart"/>
      <w:r w:rsidRPr="00C53B1E">
        <w:t>peer</w:t>
      </w:r>
      <w:proofErr w:type="spellEnd"/>
      <w:r w:rsidRPr="00C53B1E">
        <w:t xml:space="preserve"> platformy. Hlavným dôvodom </w:t>
      </w:r>
      <w:r w:rsidR="00A501B7" w:rsidRPr="00C53B1E">
        <w:t>podľa</w:t>
      </w:r>
      <w:r w:rsidRPr="00C53B1E">
        <w:t xml:space="preserve"> autorov </w:t>
      </w:r>
      <w:r w:rsidR="0073702C" w:rsidRPr="00C53B1E">
        <w:fldChar w:fldCharType="begin"/>
      </w:r>
      <w:r w:rsidR="0073702C" w:rsidRPr="00C53B1E">
        <w:instrText xml:space="preserve"> REF _Ref163058336 \n \h </w:instrText>
      </w:r>
      <w:r w:rsidR="0073702C" w:rsidRPr="00C53B1E">
        <w:fldChar w:fldCharType="separate"/>
      </w:r>
      <w:r w:rsidR="00E07521">
        <w:t>[13]</w:t>
      </w:r>
      <w:r w:rsidR="0073702C" w:rsidRPr="00C53B1E">
        <w:fldChar w:fldCharType="end"/>
      </w:r>
      <w:r w:rsidRPr="00C53B1E">
        <w:t xml:space="preserve"> je absencia národného kreditového systému a neexistencia komunikácie medzi</w:t>
      </w:r>
      <w:r w:rsidRPr="00C53B1E">
        <w:rPr>
          <w:b/>
          <w:bCs/>
        </w:rPr>
        <w:t xml:space="preserve"> </w:t>
      </w:r>
      <w:r w:rsidRPr="00C53B1E">
        <w:t>P2P</w:t>
      </w:r>
      <w:r w:rsidRPr="00C53B1E">
        <w:rPr>
          <w:b/>
          <w:bCs/>
        </w:rPr>
        <w:t xml:space="preserve"> </w:t>
      </w:r>
      <w:r w:rsidRPr="00C53B1E">
        <w:t>platformami</w:t>
      </w:r>
      <w:r w:rsidRPr="00C53B1E">
        <w:rPr>
          <w:b/>
          <w:bCs/>
        </w:rPr>
        <w:t xml:space="preserve"> </w:t>
      </w:r>
      <w:r w:rsidRPr="00C53B1E">
        <w:t>a tradičnými finančnými inštitúciami. Toto všetko ma za dôsledok zvýšenú aktivitu podvodníkov. Zároveň čínsky P2P úverový trh je najväčší na svete.  Autori argumentujú, že dôvodom nižšej iniciatívy vo výskume podvodov zameraných na P2P platformy v rozvinutých krajinách ako USA alebo v krajinách EU je dôkladný systém hodnotenia úverovej spoľahlivosti a prísne zákony proti podvodom, vďaka ktorým je ťažké klamať o svojej úverovej histórii</w:t>
      </w:r>
      <w:r w:rsidR="0073702C" w:rsidRPr="00C53B1E">
        <w:t xml:space="preserve"> </w:t>
      </w:r>
      <w:r w:rsidR="0073702C" w:rsidRPr="00C53B1E">
        <w:fldChar w:fldCharType="begin"/>
      </w:r>
      <w:r w:rsidR="0073702C" w:rsidRPr="00C53B1E">
        <w:instrText xml:space="preserve"> REF _Ref163058336 \n \h </w:instrText>
      </w:r>
      <w:r w:rsidR="001403B5" w:rsidRPr="00C53B1E">
        <w:instrText xml:space="preserve"> \* MERGEFORMAT </w:instrText>
      </w:r>
      <w:r w:rsidR="0073702C" w:rsidRPr="00C53B1E">
        <w:fldChar w:fldCharType="separate"/>
      </w:r>
      <w:r w:rsidR="00E07521">
        <w:t>[13]</w:t>
      </w:r>
      <w:r w:rsidR="0073702C" w:rsidRPr="00C53B1E">
        <w:fldChar w:fldCharType="end"/>
      </w:r>
      <w:r w:rsidRPr="00C53B1E">
        <w:t>.</w:t>
      </w:r>
    </w:p>
    <w:p w14:paraId="22EBA0D7" w14:textId="77777777" w:rsidR="007B3C5B" w:rsidRPr="00C53B1E" w:rsidRDefault="007B3C5B" w:rsidP="006B1845">
      <w:pPr>
        <w:ind w:firstLine="709"/>
        <w:contextualSpacing/>
      </w:pPr>
      <w:r w:rsidRPr="00C53B1E">
        <w:t xml:space="preserve">Rovnako ako dáta o žiadostiach o úver z klasických finančných inštitúcií, úverové žiadosti na P2P platformách majú </w:t>
      </w:r>
      <w:r w:rsidRPr="00C53B1E">
        <w:rPr>
          <w:b/>
          <w:bCs/>
        </w:rPr>
        <w:t>problém</w:t>
      </w:r>
      <w:r w:rsidRPr="00C53B1E">
        <w:t xml:space="preserve"> </w:t>
      </w:r>
      <w:r w:rsidRPr="00C53B1E">
        <w:rPr>
          <w:b/>
          <w:bCs/>
        </w:rPr>
        <w:t>v</w:t>
      </w:r>
      <w:r w:rsidRPr="00C53B1E">
        <w:t> </w:t>
      </w:r>
      <w:r w:rsidRPr="00C53B1E">
        <w:rPr>
          <w:b/>
          <w:bCs/>
        </w:rPr>
        <w:t>nevyváženosti</w:t>
      </w:r>
      <w:r w:rsidRPr="00C53B1E">
        <w:t xml:space="preserve"> medzi legitímnymi žiadosťami a podvodnými. Tieto podvodné žiadosti však dosahujú o</w:t>
      </w:r>
      <w:r w:rsidRPr="00C53B1E">
        <w:rPr>
          <w:b/>
          <w:bCs/>
        </w:rPr>
        <w:t> </w:t>
      </w:r>
      <w:r w:rsidRPr="00C53B1E">
        <w:t>niečo</w:t>
      </w:r>
      <w:r w:rsidRPr="00C53B1E">
        <w:rPr>
          <w:b/>
          <w:bCs/>
        </w:rPr>
        <w:t xml:space="preserve"> väčšiu</w:t>
      </w:r>
      <w:r w:rsidRPr="00C53B1E">
        <w:t xml:space="preserve"> frekvenciu ako v klasických finančných inštitúciách. Zvýšený počet podvodných žiadosti môže mať viacero dôvodov, príkladom môže byť relatívna novota, menšia miera regulácie a overovanie informácií o žiadateľovi, chýbajúca tretia strana medzi veriteľom a dlžníkom.</w:t>
      </w:r>
    </w:p>
    <w:p w14:paraId="6C6B2B98" w14:textId="77777777" w:rsidR="007B3C5B" w:rsidRPr="00C53B1E" w:rsidRDefault="007B3C5B" w:rsidP="006B1845">
      <w:pPr>
        <w:contextualSpacing/>
      </w:pPr>
    </w:p>
    <w:p w14:paraId="25BBF490" w14:textId="77777777" w:rsidR="00F55E7F" w:rsidRPr="00C53B1E" w:rsidRDefault="00F55E7F" w:rsidP="006B1845">
      <w:pPr>
        <w:spacing w:before="0" w:line="240" w:lineRule="auto"/>
        <w:contextualSpacing/>
        <w:jc w:val="left"/>
        <w:rPr>
          <w:b/>
          <w:bCs/>
          <w:iCs/>
          <w:sz w:val="28"/>
          <w:szCs w:val="28"/>
        </w:rPr>
      </w:pPr>
      <w:r w:rsidRPr="00C53B1E">
        <w:br w:type="page"/>
      </w:r>
    </w:p>
    <w:p w14:paraId="33F0A3C3" w14:textId="7E6938FB" w:rsidR="00E36C0F" w:rsidRPr="00C53B1E" w:rsidRDefault="00E36C0F" w:rsidP="006B1845">
      <w:pPr>
        <w:pStyle w:val="Heading2"/>
        <w:numPr>
          <w:ilvl w:val="1"/>
          <w:numId w:val="5"/>
        </w:numPr>
        <w:contextualSpacing/>
      </w:pPr>
      <w:bookmarkStart w:id="26" w:name="_Toc164955282"/>
      <w:r w:rsidRPr="00C53B1E">
        <w:lastRenderedPageBreak/>
        <w:t xml:space="preserve">P2P </w:t>
      </w:r>
      <w:r w:rsidR="00CA0B26" w:rsidRPr="00C53B1E">
        <w:t>platformy vo svete a na Slovensku</w:t>
      </w:r>
      <w:bookmarkEnd w:id="26"/>
    </w:p>
    <w:p w14:paraId="490E95D6" w14:textId="232DA59F" w:rsidR="00CA0B26" w:rsidRPr="00C53B1E" w:rsidRDefault="00CA0B26" w:rsidP="006B1845">
      <w:pPr>
        <w:ind w:firstLine="567"/>
        <w:contextualSpacing/>
      </w:pPr>
      <w:r w:rsidRPr="00C53B1E">
        <w:t>Najznámejšou P2P platformou v</w:t>
      </w:r>
      <w:r w:rsidR="00D07255" w:rsidRPr="00C53B1E">
        <w:t> </w:t>
      </w:r>
      <w:r w:rsidRPr="00C53B1E">
        <w:t>Európe</w:t>
      </w:r>
      <w:r w:rsidR="00D07255" w:rsidRPr="00C53B1E">
        <w:t xml:space="preserve"> je </w:t>
      </w:r>
      <w:proofErr w:type="spellStart"/>
      <w:r w:rsidR="00D07255" w:rsidRPr="00C53B1E">
        <w:t>Mintos</w:t>
      </w:r>
      <w:proofErr w:type="spellEnd"/>
      <w:r w:rsidR="00D07255" w:rsidRPr="00C53B1E">
        <w:t xml:space="preserve"> so sídlom v Lotyšsku. Veľmi známa v Európe je aj platforma </w:t>
      </w:r>
      <w:r w:rsidR="00D07255" w:rsidRPr="00C53B1E">
        <w:rPr>
          <w:b/>
          <w:bCs/>
        </w:rPr>
        <w:t>Bondora</w:t>
      </w:r>
      <w:r w:rsidR="00D07255" w:rsidRPr="00C53B1E">
        <w:t xml:space="preserve"> so sídlom v Estónsku. V Amerike je to zas </w:t>
      </w:r>
      <w:proofErr w:type="spellStart"/>
      <w:r w:rsidR="00D07255" w:rsidRPr="00C53B1E">
        <w:t>LendingClub</w:t>
      </w:r>
      <w:proofErr w:type="spellEnd"/>
      <w:r w:rsidR="00D07255" w:rsidRPr="00C53B1E">
        <w:t xml:space="preserve">, je to jedna z najstarších a najväčších P2P platforiem na svete, na dátach o žiadostiach o úver, ktoré spoločnosť poskytuje bolo vykonaných niekoľko štúdií zameraných na vytvorenie </w:t>
      </w:r>
      <w:proofErr w:type="spellStart"/>
      <w:r w:rsidR="00D07255" w:rsidRPr="00C53B1E">
        <w:t>skóringových</w:t>
      </w:r>
      <w:proofErr w:type="spellEnd"/>
      <w:r w:rsidR="00D07255" w:rsidRPr="00C53B1E">
        <w:t xml:space="preserve"> modelov.  Platforma ma sídlo v USA. V Číne </w:t>
      </w:r>
      <w:r w:rsidR="00B14A18" w:rsidRPr="00C53B1E">
        <w:t xml:space="preserve">sú populárne platformy </w:t>
      </w:r>
      <w:proofErr w:type="spellStart"/>
      <w:r w:rsidR="00B14A18" w:rsidRPr="00C53B1E">
        <w:t>Lufax</w:t>
      </w:r>
      <w:proofErr w:type="spellEnd"/>
      <w:r w:rsidR="00B14A18" w:rsidRPr="00C53B1E">
        <w:t xml:space="preserve"> ktorá je súčasťou </w:t>
      </w:r>
      <w:proofErr w:type="spellStart"/>
      <w:r w:rsidR="00B14A18" w:rsidRPr="00C53B1E">
        <w:t>Alibaba</w:t>
      </w:r>
      <w:proofErr w:type="spellEnd"/>
      <w:r w:rsidR="00B14A18" w:rsidRPr="00C53B1E">
        <w:t xml:space="preserve"> Group a </w:t>
      </w:r>
      <w:proofErr w:type="spellStart"/>
      <w:r w:rsidR="00B14A18" w:rsidRPr="00C53B1E">
        <w:t>Jingdong</w:t>
      </w:r>
      <w:proofErr w:type="spellEnd"/>
      <w:r w:rsidR="00B14A18" w:rsidRPr="00C53B1E">
        <w:t xml:space="preserve"> </w:t>
      </w:r>
      <w:proofErr w:type="spellStart"/>
      <w:r w:rsidR="00B14A18" w:rsidRPr="00C53B1E">
        <w:t>Finance</w:t>
      </w:r>
      <w:proofErr w:type="spellEnd"/>
      <w:r w:rsidR="00B14A18" w:rsidRPr="00C53B1E">
        <w:t xml:space="preserve">, ktorá je súčasťou </w:t>
      </w:r>
      <w:proofErr w:type="spellStart"/>
      <w:r w:rsidR="00B14A18" w:rsidRPr="00C53B1E">
        <w:t>Jingdong</w:t>
      </w:r>
      <w:proofErr w:type="spellEnd"/>
      <w:r w:rsidR="00B14A18" w:rsidRPr="00C53B1E">
        <w:t>(JD.com)</w:t>
      </w:r>
      <w:r w:rsidR="00082C68" w:rsidRPr="00C53B1E">
        <w:t xml:space="preserve"> </w:t>
      </w:r>
      <w:proofErr w:type="spellStart"/>
      <w:r w:rsidR="00082C68" w:rsidRPr="00C53B1E">
        <w:t>group</w:t>
      </w:r>
      <w:proofErr w:type="spellEnd"/>
      <w:r w:rsidR="00082C68" w:rsidRPr="00C53B1E">
        <w:t xml:space="preserve">. Na </w:t>
      </w:r>
      <w:r w:rsidR="00082C68" w:rsidRPr="00C53B1E">
        <w:rPr>
          <w:b/>
          <w:bCs/>
        </w:rPr>
        <w:t>Slovensk</w:t>
      </w:r>
      <w:r w:rsidR="00644E8B" w:rsidRPr="00C53B1E">
        <w:rPr>
          <w:b/>
          <w:bCs/>
        </w:rPr>
        <w:t>u</w:t>
      </w:r>
      <w:r w:rsidR="00082C68" w:rsidRPr="00C53B1E">
        <w:t xml:space="preserve"> je najpopulárnejšia platforma s názvom </w:t>
      </w:r>
      <w:r w:rsidR="00082C68" w:rsidRPr="00C53B1E">
        <w:rPr>
          <w:b/>
          <w:bCs/>
        </w:rPr>
        <w:t>Žltý melón</w:t>
      </w:r>
      <w:r w:rsidR="00082C68" w:rsidRPr="00C53B1E">
        <w:t xml:space="preserve">, ktorá je na Slovenskom trhu od roku 2012. Ďalším príkladom je platforma </w:t>
      </w:r>
      <w:proofErr w:type="spellStart"/>
      <w:r w:rsidR="00082C68" w:rsidRPr="00C53B1E">
        <w:rPr>
          <w:b/>
          <w:bCs/>
        </w:rPr>
        <w:t>Finzo</w:t>
      </w:r>
      <w:proofErr w:type="spellEnd"/>
      <w:r w:rsidR="00082C68" w:rsidRPr="00C53B1E">
        <w:t xml:space="preserve"> a v </w:t>
      </w:r>
      <w:r w:rsidR="00082C68" w:rsidRPr="00C53B1E">
        <w:rPr>
          <w:b/>
          <w:bCs/>
        </w:rPr>
        <w:t>Českej republike</w:t>
      </w:r>
      <w:r w:rsidR="00082C68" w:rsidRPr="00C53B1E">
        <w:t xml:space="preserve"> sú to napríklad platformy </w:t>
      </w:r>
      <w:proofErr w:type="spellStart"/>
      <w:r w:rsidR="00082C68" w:rsidRPr="00C53B1E">
        <w:rPr>
          <w:b/>
          <w:bCs/>
        </w:rPr>
        <w:t>Zonky</w:t>
      </w:r>
      <w:proofErr w:type="spellEnd"/>
      <w:r w:rsidR="00082C68" w:rsidRPr="00C53B1E">
        <w:t xml:space="preserve">, ktorá je </w:t>
      </w:r>
      <w:r w:rsidR="0079348D" w:rsidRPr="00C53B1E">
        <w:t>najväčšou</w:t>
      </w:r>
      <w:r w:rsidR="00082C68" w:rsidRPr="00C53B1E">
        <w:t xml:space="preserve"> platformou v Českej republike a platforma </w:t>
      </w:r>
      <w:proofErr w:type="spellStart"/>
      <w:r w:rsidR="00082C68" w:rsidRPr="00C53B1E">
        <w:t>Bondster</w:t>
      </w:r>
      <w:proofErr w:type="spellEnd"/>
      <w:r w:rsidR="00082C68" w:rsidRPr="00C53B1E">
        <w:t>.</w:t>
      </w:r>
    </w:p>
    <w:p w14:paraId="3DE3BF18" w14:textId="37D26131" w:rsidR="00684016" w:rsidRPr="00C53B1E" w:rsidRDefault="00AC418F" w:rsidP="006B1845">
      <w:pPr>
        <w:pStyle w:val="Caption"/>
        <w:contextualSpacing/>
        <w:jc w:val="both"/>
      </w:pPr>
      <w:r w:rsidRPr="00C53B1E">
        <w:t xml:space="preserve">Na </w:t>
      </w:r>
      <w:r w:rsidR="00D074C3" w:rsidRPr="00C53B1E">
        <w:fldChar w:fldCharType="begin"/>
      </w:r>
      <w:r w:rsidR="00D074C3" w:rsidRPr="00C53B1E">
        <w:instrText xml:space="preserve"> REF _Ref164759513 \h </w:instrText>
      </w:r>
      <w:r w:rsidR="00D074C3" w:rsidRPr="00C53B1E">
        <w:fldChar w:fldCharType="separate"/>
      </w:r>
      <w:r w:rsidR="00E07521" w:rsidRPr="00C53B1E">
        <w:t xml:space="preserve">Obrázok </w:t>
      </w:r>
      <w:r w:rsidR="00E07521">
        <w:rPr>
          <w:noProof/>
        </w:rPr>
        <w:t>4</w:t>
      </w:r>
      <w:r w:rsidR="00D074C3" w:rsidRPr="00C53B1E">
        <w:fldChar w:fldCharType="end"/>
      </w:r>
      <w:r w:rsidR="00D074C3" w:rsidRPr="00C53B1E">
        <w:t xml:space="preserve"> </w:t>
      </w:r>
      <w:r w:rsidRPr="00C53B1E">
        <w:t xml:space="preserve">je možné vidieť príklad úverovej žiadosti na </w:t>
      </w:r>
      <w:r w:rsidRPr="00C53B1E">
        <w:rPr>
          <w:b/>
          <w:bCs w:val="0"/>
        </w:rPr>
        <w:t>platforme Žltý Melón</w:t>
      </w:r>
      <w:r w:rsidRPr="00C53B1E">
        <w:t>.</w:t>
      </w:r>
      <w:r w:rsidR="0079348D" w:rsidRPr="00C53B1E">
        <w:t xml:space="preserve"> </w:t>
      </w:r>
      <w:r w:rsidRPr="00C53B1E">
        <w:t>Celý</w:t>
      </w:r>
      <w:r w:rsidR="0079348D" w:rsidRPr="00C53B1E">
        <w:t xml:space="preserve"> </w:t>
      </w:r>
      <w:r w:rsidRPr="00C53B1E">
        <w:t xml:space="preserve">príklad úverovej žiadosti z platformy Žltý melón </w:t>
      </w:r>
      <w:r w:rsidR="0079348D" w:rsidRPr="00C53B1E">
        <w:t>sa nachádza v</w:t>
      </w:r>
      <w:r w:rsidR="00D64EB7" w:rsidRPr="00C53B1E">
        <w:t> </w:t>
      </w:r>
      <w:r w:rsidR="0079348D" w:rsidRPr="00C53B1E">
        <w:fldChar w:fldCharType="begin"/>
      </w:r>
      <w:r w:rsidR="0079348D" w:rsidRPr="00C53B1E">
        <w:instrText xml:space="preserve"> REF _Ref163071405 \h </w:instrText>
      </w:r>
      <w:r w:rsidR="0079348D" w:rsidRPr="00C53B1E">
        <w:fldChar w:fldCharType="end"/>
      </w:r>
      <w:r w:rsidR="00684016" w:rsidRPr="00C53B1E">
        <w:fldChar w:fldCharType="begin"/>
      </w:r>
      <w:r w:rsidR="00684016" w:rsidRPr="00C53B1E">
        <w:instrText xml:space="preserve"> REF _Ref164748962 \h </w:instrText>
      </w:r>
      <w:r w:rsidR="00684016" w:rsidRPr="00C53B1E">
        <w:fldChar w:fldCharType="separate"/>
      </w:r>
      <w:r w:rsidR="00E07521" w:rsidRPr="00C53B1E">
        <w:t xml:space="preserve">Príloha </w:t>
      </w:r>
      <w:r w:rsidR="00E07521">
        <w:rPr>
          <w:noProof/>
        </w:rPr>
        <w:t>A</w:t>
      </w:r>
      <w:r w:rsidR="00684016" w:rsidRPr="00C53B1E">
        <w:fldChar w:fldCharType="end"/>
      </w:r>
      <w:r w:rsidR="00684016" w:rsidRPr="00C53B1E">
        <w:t>.</w:t>
      </w:r>
    </w:p>
    <w:p w14:paraId="17C795DA" w14:textId="77777777" w:rsidR="00684016" w:rsidRPr="00C53B1E" w:rsidRDefault="00684016" w:rsidP="006B1845">
      <w:pPr>
        <w:pStyle w:val="Caption"/>
        <w:keepNext/>
        <w:contextualSpacing/>
      </w:pPr>
      <w:r w:rsidRPr="00C53B1E">
        <w:drawing>
          <wp:inline distT="0" distB="0" distL="0" distR="0" wp14:anchorId="61B4A1C2" wp14:editId="27D81BDF">
            <wp:extent cx="4595495" cy="4609465"/>
            <wp:effectExtent l="0" t="0" r="0" b="0"/>
            <wp:docPr id="548333565" name="Picture 3"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3565" name="Picture 3" descr="Obrázok, na ktorom je text, snímka obrazovky, softvér, webová stránka&#10;&#10;Automaticky generovaný pop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5495" cy="4609465"/>
                    </a:xfrm>
                    <a:prstGeom prst="rect">
                      <a:avLst/>
                    </a:prstGeom>
                    <a:noFill/>
                    <a:ln>
                      <a:noFill/>
                    </a:ln>
                  </pic:spPr>
                </pic:pic>
              </a:graphicData>
            </a:graphic>
          </wp:inline>
        </w:drawing>
      </w:r>
    </w:p>
    <w:p w14:paraId="3566A049" w14:textId="7513A0AE" w:rsidR="00C715CB" w:rsidRPr="00C53B1E" w:rsidRDefault="00684016" w:rsidP="006B1845">
      <w:pPr>
        <w:pStyle w:val="Caption"/>
        <w:contextualSpacing/>
      </w:pPr>
      <w:bookmarkStart w:id="27" w:name="_Ref164759513"/>
      <w:bookmarkStart w:id="28" w:name="_Toc164955232"/>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4</w:t>
      </w:r>
      <w:r w:rsidRPr="00C53B1E">
        <w:fldChar w:fldCharType="end"/>
      </w:r>
      <w:bookmarkEnd w:id="27"/>
      <w:r w:rsidRPr="00C53B1E">
        <w:t xml:space="preserve"> – </w:t>
      </w:r>
      <w:r w:rsidRPr="00C53B1E">
        <w:rPr>
          <w:bCs w:val="0"/>
        </w:rPr>
        <w:t>Príklad</w:t>
      </w:r>
      <w:r w:rsidRPr="00C53B1E">
        <w:t xml:space="preserve"> úverovej žiadosti z platformy Žltý Melón </w:t>
      </w:r>
      <w:r w:rsidRPr="00C53B1E">
        <w:fldChar w:fldCharType="begin"/>
      </w:r>
      <w:r w:rsidRPr="00C53B1E">
        <w:instrText xml:space="preserve"> REF _Ref163058399 \n \h </w:instrText>
      </w:r>
      <w:r w:rsidRPr="00C53B1E">
        <w:fldChar w:fldCharType="separate"/>
      </w:r>
      <w:r w:rsidR="00E07521">
        <w:t>[10]</w:t>
      </w:r>
      <w:bookmarkEnd w:id="28"/>
      <w:r w:rsidRPr="00C53B1E">
        <w:fldChar w:fldCharType="end"/>
      </w:r>
    </w:p>
    <w:p w14:paraId="78F34552" w14:textId="4C7F0901" w:rsidR="008744E5" w:rsidRPr="00C53B1E" w:rsidRDefault="00F55E7F" w:rsidP="006B1845">
      <w:pPr>
        <w:pStyle w:val="Heading1"/>
        <w:contextualSpacing/>
      </w:pPr>
      <w:bookmarkStart w:id="29" w:name="_Toc164955283"/>
      <w:r w:rsidRPr="00C53B1E">
        <w:lastRenderedPageBreak/>
        <w:t>P</w:t>
      </w:r>
      <w:r w:rsidR="008744E5" w:rsidRPr="00C53B1E">
        <w:t>redstavenie dát</w:t>
      </w:r>
      <w:r w:rsidR="00B43D75" w:rsidRPr="00C53B1E">
        <w:t xml:space="preserve"> a</w:t>
      </w:r>
      <w:r w:rsidR="00010DCA" w:rsidRPr="00C53B1E">
        <w:t> vývojového prostredia</w:t>
      </w:r>
      <w:bookmarkEnd w:id="29"/>
    </w:p>
    <w:p w14:paraId="35B399E4" w14:textId="5E939FBF" w:rsidR="00881ECC" w:rsidRPr="00C53B1E" w:rsidRDefault="00960FE6" w:rsidP="006B1845">
      <w:pPr>
        <w:pStyle w:val="Heading2"/>
        <w:contextualSpacing/>
      </w:pPr>
      <w:bookmarkStart w:id="30" w:name="_Toc164955284"/>
      <w:r w:rsidRPr="00C53B1E">
        <w:t>Predstavenie</w:t>
      </w:r>
      <w:r w:rsidR="00A27550" w:rsidRPr="00C53B1E">
        <w:t xml:space="preserve"> dát</w:t>
      </w:r>
      <w:r w:rsidRPr="00C53B1E">
        <w:t xml:space="preserve"> a spoločnosť Bondora</w:t>
      </w:r>
      <w:bookmarkEnd w:id="30"/>
    </w:p>
    <w:p w14:paraId="54BEC262" w14:textId="0BC95C5E" w:rsidR="00BC256F" w:rsidRPr="00C53B1E" w:rsidRDefault="005E7CC3" w:rsidP="006B1845">
      <w:pPr>
        <w:ind w:firstLine="567"/>
        <w:contextualSpacing/>
      </w:pPr>
      <w:r w:rsidRPr="00C53B1E">
        <w:t xml:space="preserve">Spoločnosť Bondora je spoločnosť, ktorá sa sústredí na poskytovanie </w:t>
      </w:r>
      <w:proofErr w:type="spellStart"/>
      <w:r w:rsidRPr="00C53B1E">
        <w:t>peer</w:t>
      </w:r>
      <w:proofErr w:type="spellEnd"/>
      <w:r w:rsidRPr="00C53B1E">
        <w:t>-to-</w:t>
      </w:r>
      <w:proofErr w:type="spellStart"/>
      <w:r w:rsidRPr="00C53B1E">
        <w:t>peer</w:t>
      </w:r>
      <w:proofErr w:type="spellEnd"/>
      <w:r w:rsidRPr="00C53B1E">
        <w:t xml:space="preserve"> úver</w:t>
      </w:r>
      <w:r w:rsidR="003F33DA" w:rsidRPr="00C53B1E">
        <w:t>ov</w:t>
      </w:r>
      <w:r w:rsidRPr="00C53B1E">
        <w:t xml:space="preserve"> na Európskom trhu od roku 2008. Úverové žiadosti, ktoré ponúka sú najmä zo </w:t>
      </w:r>
      <w:r w:rsidR="00BC256F" w:rsidRPr="00C53B1E">
        <w:t>štátov</w:t>
      </w:r>
      <w:r w:rsidRPr="00C53B1E">
        <w:t xml:space="preserve"> ako je Fínsko, </w:t>
      </w:r>
      <w:r w:rsidR="00BC256F" w:rsidRPr="00C53B1E">
        <w:t>Španielsko</w:t>
      </w:r>
      <w:r w:rsidRPr="00C53B1E">
        <w:t xml:space="preserve"> a Estónsko, pričom v Estónsku firma aj sídli a je regulovaná hlavným regulačným orgánom v danej krajine. </w:t>
      </w:r>
      <w:r w:rsidR="00564FE1" w:rsidRPr="00C53B1E">
        <w:t>Tieto</w:t>
      </w:r>
      <w:r w:rsidRPr="00C53B1E">
        <w:t xml:space="preserve"> úverové žiadosti sprostredkúva investorom zo 40 krajín sveta. Bondora sa zameriava hlavne na úvery s </w:t>
      </w:r>
      <w:r w:rsidRPr="00C53B1E">
        <w:rPr>
          <w:b/>
          <w:bCs/>
        </w:rPr>
        <w:t>hodnotou od 500 do 1000</w:t>
      </w:r>
      <w:r w:rsidR="001F1C90" w:rsidRPr="00C53B1E">
        <w:rPr>
          <w:b/>
          <w:bCs/>
        </w:rPr>
        <w:t>0</w:t>
      </w:r>
      <w:r w:rsidRPr="00C53B1E">
        <w:rPr>
          <w:b/>
          <w:bCs/>
        </w:rPr>
        <w:t xml:space="preserve"> eur</w:t>
      </w:r>
      <w:r w:rsidRPr="00C53B1E">
        <w:t>. Doba splatnosti pri úveroch, ktoré Bondora poskytuje investorom je v </w:t>
      </w:r>
      <w:r w:rsidR="00BC256F" w:rsidRPr="00C53B1E">
        <w:t>rozsahu</w:t>
      </w:r>
      <w:r w:rsidRPr="00C53B1E">
        <w:t xml:space="preserve"> od </w:t>
      </w:r>
      <w:r w:rsidRPr="00C53B1E">
        <w:rPr>
          <w:b/>
          <w:bCs/>
        </w:rPr>
        <w:t>3 mesiacoch až do 5 rokov</w:t>
      </w:r>
      <w:r w:rsidR="00E34642" w:rsidRPr="00C53B1E">
        <w:t xml:space="preserve"> </w:t>
      </w:r>
      <w:r w:rsidR="0073702C" w:rsidRPr="00C53B1E">
        <w:fldChar w:fldCharType="begin"/>
      </w:r>
      <w:r w:rsidR="0073702C" w:rsidRPr="00C53B1E">
        <w:instrText xml:space="preserve"> REF _Ref163058404 \n \h </w:instrText>
      </w:r>
      <w:r w:rsidR="0073702C" w:rsidRPr="00C53B1E">
        <w:fldChar w:fldCharType="separate"/>
      </w:r>
      <w:r w:rsidR="00E07521">
        <w:t>[17]</w:t>
      </w:r>
      <w:r w:rsidR="0073702C" w:rsidRPr="00C53B1E">
        <w:fldChar w:fldCharType="end"/>
      </w:r>
      <w:r w:rsidRPr="00C53B1E">
        <w:t>.</w:t>
      </w:r>
      <w:r w:rsidR="00BC256F" w:rsidRPr="00C53B1E">
        <w:t xml:space="preserve"> </w:t>
      </w:r>
    </w:p>
    <w:p w14:paraId="2693F020" w14:textId="2EC03151" w:rsidR="00881ECC" w:rsidRPr="00C53B1E" w:rsidRDefault="00BC256F" w:rsidP="006B1845">
      <w:pPr>
        <w:ind w:firstLine="567"/>
        <w:contextualSpacing/>
      </w:pPr>
      <w:r w:rsidRPr="00C53B1E">
        <w:t>Úverové žiadosti sú v </w:t>
      </w:r>
      <w:proofErr w:type="spellStart"/>
      <w:r w:rsidRPr="00C53B1E">
        <w:t>Bondor</w:t>
      </w:r>
      <w:r w:rsidR="00A34891" w:rsidRPr="00C53B1E">
        <w:t>e</w:t>
      </w:r>
      <w:proofErr w:type="spellEnd"/>
      <w:r w:rsidRPr="00C53B1E">
        <w:t xml:space="preserve"> rozdelené na takzvaný </w:t>
      </w:r>
      <w:r w:rsidRPr="00C53B1E">
        <w:rPr>
          <w:b/>
          <w:bCs/>
        </w:rPr>
        <w:t>Primárny</w:t>
      </w:r>
      <w:r w:rsidRPr="00C53B1E">
        <w:t xml:space="preserve"> a Sekundárny trh. V Primárnom trhu môžu veritelia investovať priamo do novovytvorených žiadostí o pôžičku. Sekundárny trh je zaujímavý tým, že na ňom obchodujú veritelia medzi sebou, predávajú a nakupujú už existujúce pôžičky, na ktoré majú pohľadávky.</w:t>
      </w:r>
    </w:p>
    <w:p w14:paraId="3EC176D6" w14:textId="5ABFCAED" w:rsidR="00ED2921" w:rsidRPr="00C53B1E" w:rsidRDefault="00ED2921" w:rsidP="006B1845">
      <w:pPr>
        <w:ind w:firstLine="567"/>
        <w:contextualSpacing/>
      </w:pPr>
      <w:r w:rsidRPr="00C53B1E">
        <w:t xml:space="preserve">Podobne ako Žltý Melón aj Bondora mala prehľad úverovej žiadosti, toto zobrazenie však </w:t>
      </w:r>
      <w:r w:rsidR="00AC418F" w:rsidRPr="00C53B1E">
        <w:t xml:space="preserve">bolo </w:t>
      </w:r>
      <w:r w:rsidRPr="00C53B1E">
        <w:t>odstrán</w:t>
      </w:r>
      <w:r w:rsidR="00AC418F" w:rsidRPr="00C53B1E">
        <w:t>ené</w:t>
      </w:r>
      <w:r w:rsidRPr="00C53B1E">
        <w:t xml:space="preserve"> v</w:t>
      </w:r>
      <w:r w:rsidR="00AC418F" w:rsidRPr="00C53B1E">
        <w:t xml:space="preserve"> roku 2016 </w:t>
      </w:r>
      <w:r w:rsidRPr="00C53B1E">
        <w:t xml:space="preserve">a Primárny trh sa viac nezobrazuje v </w:t>
      </w:r>
      <w:r w:rsidR="00AC418F" w:rsidRPr="00C53B1E">
        <w:t>užívateľskom</w:t>
      </w:r>
      <w:r w:rsidRPr="00C53B1E">
        <w:t xml:space="preserve"> rozhraní, </w:t>
      </w:r>
      <w:r w:rsidR="00AC418F" w:rsidRPr="00C53B1E">
        <w:t>dáta</w:t>
      </w:r>
      <w:r w:rsidR="00AC3845" w:rsidRPr="00C53B1E">
        <w:t xml:space="preserve"> o úverovej žiadosti sú dostupné iba v</w:t>
      </w:r>
      <w:r w:rsidRPr="00C53B1E">
        <w:t xml:space="preserve"> API</w:t>
      </w:r>
      <w:r w:rsidR="00AC3845" w:rsidRPr="00C53B1E">
        <w:t>. Argumentom bolo, že ich automatický manažér portfólia je efektívnejší ako manuálne investovanie.</w:t>
      </w:r>
    </w:p>
    <w:p w14:paraId="4FC7AC1A" w14:textId="5EF21571" w:rsidR="0054631F" w:rsidRPr="00C53B1E" w:rsidRDefault="00953DFD" w:rsidP="006B1845">
      <w:pPr>
        <w:ind w:firstLine="567"/>
        <w:contextualSpacing/>
      </w:pPr>
      <w:r w:rsidRPr="00C53B1E">
        <w:t xml:space="preserve">V našej bakalárskej práci sme sa rozhodli použiť </w:t>
      </w:r>
      <w:proofErr w:type="spellStart"/>
      <w:r w:rsidRPr="00C53B1E">
        <w:t>datasety</w:t>
      </w:r>
      <w:proofErr w:type="spellEnd"/>
      <w:r w:rsidRPr="00C53B1E">
        <w:t xml:space="preserve"> </w:t>
      </w:r>
      <w:r w:rsidR="006D219E" w:rsidRPr="00C53B1E">
        <w:rPr>
          <w:b/>
          <w:bCs/>
        </w:rPr>
        <w:t>LoanData</w:t>
      </w:r>
      <w:r w:rsidR="006E5286" w:rsidRPr="00C53B1E">
        <w:rPr>
          <w:b/>
          <w:bCs/>
        </w:rPr>
        <w:t>.csv</w:t>
      </w:r>
      <w:r w:rsidR="006D219E" w:rsidRPr="00C53B1E">
        <w:rPr>
          <w:b/>
          <w:bCs/>
        </w:rPr>
        <w:t xml:space="preserve"> a</w:t>
      </w:r>
      <w:r w:rsidR="006E5286" w:rsidRPr="00C53B1E">
        <w:rPr>
          <w:b/>
          <w:bCs/>
        </w:rPr>
        <w:t> </w:t>
      </w:r>
      <w:r w:rsidR="006D219E" w:rsidRPr="00C53B1E">
        <w:rPr>
          <w:b/>
          <w:bCs/>
        </w:rPr>
        <w:t>DebtEvents</w:t>
      </w:r>
      <w:r w:rsidR="006E5286" w:rsidRPr="00C53B1E">
        <w:rPr>
          <w:b/>
          <w:bCs/>
        </w:rPr>
        <w:t>.csv</w:t>
      </w:r>
      <w:r w:rsidR="006D219E" w:rsidRPr="00C53B1E">
        <w:t xml:space="preserve"> </w:t>
      </w:r>
      <w:r w:rsidRPr="00C53B1E">
        <w:t xml:space="preserve">od spoločnosti Bondora. </w:t>
      </w:r>
      <w:proofErr w:type="spellStart"/>
      <w:r w:rsidRPr="00C53B1E">
        <w:t>Datasety</w:t>
      </w:r>
      <w:proofErr w:type="spellEnd"/>
      <w:r w:rsidRPr="00C53B1E">
        <w:t xml:space="preserve"> od spoločnosti Bondora sú denne aktualizované a v nich zverejnené dáta spĺňajú všetky zákony, ktoré sa vzťahujú na zachovanie </w:t>
      </w:r>
      <w:r w:rsidR="00A35BA2" w:rsidRPr="00C53B1E">
        <w:t>ochrany osobných údajov.</w:t>
      </w:r>
      <w:r w:rsidRPr="00C53B1E">
        <w:t xml:space="preserve"> </w:t>
      </w:r>
      <w:r w:rsidR="00A35BA2" w:rsidRPr="00C53B1E">
        <w:t>Veľkou výhodou je aj to, že dáta vychádzajú z reálnych transakcií užívateľov, nejedná sa o syntetické dát</w:t>
      </w:r>
      <w:r w:rsidR="006D219E" w:rsidRPr="00C53B1E">
        <w:t>a. K</w:t>
      </w:r>
      <w:r w:rsidR="00A35BA2" w:rsidRPr="00C53B1E">
        <w:t xml:space="preserve">aždý </w:t>
      </w:r>
      <w:r w:rsidR="006D219E" w:rsidRPr="00C53B1E">
        <w:t>záznam</w:t>
      </w:r>
      <w:r w:rsidR="00A35BA2" w:rsidRPr="00C53B1E">
        <w:t xml:space="preserve"> </w:t>
      </w:r>
      <w:r w:rsidR="006D219E" w:rsidRPr="00C53B1E">
        <w:t>v datasete s úverovými žiadosťami</w:t>
      </w:r>
      <w:r w:rsidR="006E5286" w:rsidRPr="00C53B1E">
        <w:t xml:space="preserve"> (</w:t>
      </w:r>
      <w:proofErr w:type="spellStart"/>
      <w:r w:rsidR="006E5286" w:rsidRPr="00C53B1E">
        <w:t>LoanData</w:t>
      </w:r>
      <w:proofErr w:type="spellEnd"/>
      <w:r w:rsidR="006E5286" w:rsidRPr="00C53B1E">
        <w:t>)</w:t>
      </w:r>
      <w:r w:rsidR="006D219E" w:rsidRPr="00C53B1E">
        <w:t xml:space="preserve"> </w:t>
      </w:r>
      <w:r w:rsidR="00A35BA2" w:rsidRPr="00C53B1E">
        <w:t>obsahuje hojný počet vlastnost</w:t>
      </w:r>
      <w:r w:rsidR="006D219E" w:rsidRPr="00C53B1E">
        <w:t xml:space="preserve">í a veľkosť datasetu je dostatočné veľká pre vytvorenie </w:t>
      </w:r>
      <w:r w:rsidR="006E5286" w:rsidRPr="00C53B1E">
        <w:t>vierohodného</w:t>
      </w:r>
      <w:r w:rsidR="006D219E" w:rsidRPr="00C53B1E">
        <w:t xml:space="preserve"> prediktívneho modelu.</w:t>
      </w:r>
      <w:r w:rsidR="006E5286" w:rsidRPr="00C53B1E">
        <w:t xml:space="preserve"> Taktiež na rozdiel napríklad od Žltého Melóna </w:t>
      </w:r>
      <w:r w:rsidR="00541614" w:rsidRPr="00C53B1E">
        <w:t xml:space="preserve">je na </w:t>
      </w:r>
      <w:proofErr w:type="spellStart"/>
      <w:r w:rsidR="006E5286" w:rsidRPr="00C53B1E">
        <w:t>Bondore</w:t>
      </w:r>
      <w:proofErr w:type="spellEnd"/>
      <w:r w:rsidR="006E5286" w:rsidRPr="00C53B1E">
        <w:t xml:space="preserve"> </w:t>
      </w:r>
      <w:r w:rsidR="00541614" w:rsidRPr="00C53B1E">
        <w:t xml:space="preserve">väčšia diverzita, </w:t>
      </w:r>
      <w:r w:rsidR="006E5286" w:rsidRPr="00C53B1E">
        <w:t xml:space="preserve">užívateľ </w:t>
      </w:r>
      <w:r w:rsidR="00541614" w:rsidRPr="00C53B1E">
        <w:t xml:space="preserve">si môže </w:t>
      </w:r>
      <w:r w:rsidR="006E5286" w:rsidRPr="00C53B1E">
        <w:t>podať úverovú žiadosť z viacerých krajín Európy, Žltý Melón sa sústredí na úverové žiadosti iba zo Slovenskej republiky.</w:t>
      </w:r>
      <w:r w:rsidR="00541614" w:rsidRPr="00C53B1E">
        <w:t xml:space="preserve"> </w:t>
      </w:r>
      <w:proofErr w:type="spellStart"/>
      <w:r w:rsidR="006E5286" w:rsidRPr="00C53B1E">
        <w:t>Datasety</w:t>
      </w:r>
      <w:proofErr w:type="spellEnd"/>
      <w:r w:rsidR="006E5286" w:rsidRPr="00C53B1E">
        <w:t xml:space="preserve"> sú vo formáte </w:t>
      </w:r>
      <w:proofErr w:type="spellStart"/>
      <w:r w:rsidR="006E5286" w:rsidRPr="00C53B1E">
        <w:t>csv</w:t>
      </w:r>
      <w:proofErr w:type="spellEnd"/>
      <w:r w:rsidR="006E5286" w:rsidRPr="00C53B1E">
        <w:t>, kde ako separátor je použitá čiarka.</w:t>
      </w:r>
    </w:p>
    <w:p w14:paraId="147D02A3" w14:textId="701F5574" w:rsidR="001A7870" w:rsidRPr="00C53B1E" w:rsidRDefault="00D47501" w:rsidP="006B1845">
      <w:pPr>
        <w:ind w:firstLine="567"/>
        <w:contextualSpacing/>
      </w:pPr>
      <w:r w:rsidRPr="00C53B1E">
        <w:t xml:space="preserve">Dataset </w:t>
      </w:r>
      <w:proofErr w:type="spellStart"/>
      <w:r w:rsidRPr="00C53B1E">
        <w:rPr>
          <w:b/>
          <w:bCs/>
        </w:rPr>
        <w:t>LoanData</w:t>
      </w:r>
      <w:proofErr w:type="spellEnd"/>
      <w:r w:rsidR="00A27550" w:rsidRPr="00C53B1E">
        <w:rPr>
          <w:b/>
          <w:bCs/>
        </w:rPr>
        <w:t xml:space="preserve"> </w:t>
      </w:r>
      <w:r w:rsidR="00A27550" w:rsidRPr="00C53B1E">
        <w:fldChar w:fldCharType="begin"/>
      </w:r>
      <w:r w:rsidR="00A27550" w:rsidRPr="00C53B1E">
        <w:instrText xml:space="preserve"> REF _Ref163158363 \n \h </w:instrText>
      </w:r>
      <w:r w:rsidR="00A27550" w:rsidRPr="00C53B1E">
        <w:fldChar w:fldCharType="separate"/>
      </w:r>
      <w:r w:rsidR="00E07521">
        <w:t>[18]</w:t>
      </w:r>
      <w:r w:rsidR="00A27550" w:rsidRPr="00C53B1E">
        <w:fldChar w:fldCharType="end"/>
      </w:r>
      <w:r w:rsidRPr="00C53B1E">
        <w:t xml:space="preserve"> obsahuje 112 stĺpcov – vlastností a</w:t>
      </w:r>
      <w:r w:rsidR="007302F5" w:rsidRPr="00C53B1E">
        <w:t xml:space="preserve"> 375479 </w:t>
      </w:r>
      <w:r w:rsidRPr="00C53B1E">
        <w:t>záznamov. Obsahuje úverové žiadosti od roku 2009</w:t>
      </w:r>
      <w:r w:rsidR="005301C1" w:rsidRPr="00C53B1E">
        <w:t xml:space="preserve"> do roku 2024.</w:t>
      </w:r>
      <w:r w:rsidR="00F21020" w:rsidRPr="00C53B1E">
        <w:t xml:space="preserve"> </w:t>
      </w:r>
      <w:r w:rsidR="00F21020" w:rsidRPr="00C53B1E">
        <w:rPr>
          <w:b/>
          <w:bCs/>
        </w:rPr>
        <w:t>Legenda</w:t>
      </w:r>
      <w:r w:rsidR="00F21020" w:rsidRPr="00C53B1E">
        <w:t xml:space="preserve"> sa nachádza na podstránke </w:t>
      </w:r>
      <w:proofErr w:type="spellStart"/>
      <w:r w:rsidR="00F21020" w:rsidRPr="00C53B1E">
        <w:t>Public</w:t>
      </w:r>
      <w:proofErr w:type="spellEnd"/>
      <w:r w:rsidR="00F21020" w:rsidRPr="00C53B1E">
        <w:t xml:space="preserve"> </w:t>
      </w:r>
      <w:proofErr w:type="spellStart"/>
      <w:r w:rsidR="00F21020" w:rsidRPr="00C53B1E">
        <w:t>Reports</w:t>
      </w:r>
      <w:proofErr w:type="spellEnd"/>
      <w:r w:rsidR="00F21020" w:rsidRPr="00C53B1E">
        <w:t xml:space="preserve"> na doméne bondora.com spoločnosti Bondora </w:t>
      </w:r>
      <w:r w:rsidR="00F21020" w:rsidRPr="00C53B1E">
        <w:fldChar w:fldCharType="begin"/>
      </w:r>
      <w:r w:rsidR="00F21020" w:rsidRPr="00C53B1E">
        <w:instrText xml:space="preserve"> REF _Ref163158363 \n \h </w:instrText>
      </w:r>
      <w:r w:rsidR="00F21020" w:rsidRPr="00C53B1E">
        <w:fldChar w:fldCharType="separate"/>
      </w:r>
      <w:r w:rsidR="00E07521">
        <w:t>[18]</w:t>
      </w:r>
      <w:r w:rsidR="00F21020" w:rsidRPr="00C53B1E">
        <w:fldChar w:fldCharType="end"/>
      </w:r>
      <w:r w:rsidR="00F21020" w:rsidRPr="00C53B1E">
        <w:t>.</w:t>
      </w:r>
    </w:p>
    <w:p w14:paraId="4EFD6545" w14:textId="0DE1EF18" w:rsidR="00541614" w:rsidRPr="00C53B1E" w:rsidRDefault="0045670F" w:rsidP="006B1845">
      <w:pPr>
        <w:ind w:firstLine="567"/>
        <w:contextualSpacing/>
        <w:rPr>
          <w:rFonts w:cs="Arial"/>
          <w:szCs w:val="22"/>
        </w:rPr>
      </w:pPr>
      <w:r w:rsidRPr="00C53B1E">
        <w:lastRenderedPageBreak/>
        <w:t xml:space="preserve">Dataset </w:t>
      </w:r>
      <w:proofErr w:type="spellStart"/>
      <w:r w:rsidRPr="00C53B1E">
        <w:rPr>
          <w:b/>
          <w:bCs/>
        </w:rPr>
        <w:t>DebtEvents</w:t>
      </w:r>
      <w:proofErr w:type="spellEnd"/>
      <w:r w:rsidR="00A27550" w:rsidRPr="00C53B1E">
        <w:rPr>
          <w:b/>
          <w:bCs/>
        </w:rPr>
        <w:t xml:space="preserve"> </w:t>
      </w:r>
      <w:r w:rsidR="00A27550" w:rsidRPr="00C53B1E">
        <w:fldChar w:fldCharType="begin"/>
      </w:r>
      <w:r w:rsidR="00A27550" w:rsidRPr="00C53B1E">
        <w:instrText xml:space="preserve"> REF _Ref163158363 \n \h </w:instrText>
      </w:r>
      <w:r w:rsidR="00A27550" w:rsidRPr="00C53B1E">
        <w:fldChar w:fldCharType="separate"/>
      </w:r>
      <w:r w:rsidR="00E07521">
        <w:t>[18]</w:t>
      </w:r>
      <w:r w:rsidR="00A27550" w:rsidRPr="00C53B1E">
        <w:fldChar w:fldCharType="end"/>
      </w:r>
      <w:r w:rsidR="00A27550" w:rsidRPr="00C53B1E">
        <w:t xml:space="preserve"> </w:t>
      </w:r>
      <w:r w:rsidRPr="00C53B1E">
        <w:t>obsahuje záznamy o procese vymáhani</w:t>
      </w:r>
      <w:r w:rsidR="001A7870" w:rsidRPr="00C53B1E">
        <w:t>a</w:t>
      </w:r>
      <w:r w:rsidRPr="00C53B1E">
        <w:t xml:space="preserve"> pri nesplácaní úveru.</w:t>
      </w:r>
      <w:r w:rsidR="001A7870" w:rsidRPr="00C53B1E">
        <w:t xml:space="preserve"> Má 5 stĺpcov a 3914009 záznamov, ktoré popisujú každú udalosť v procese vymáhania. </w:t>
      </w:r>
      <w:r w:rsidR="001A7870" w:rsidRPr="00C53B1E">
        <w:rPr>
          <w:rFonts w:cs="Arial"/>
          <w:b/>
          <w:bCs/>
          <w:szCs w:val="22"/>
        </w:rPr>
        <w:t>Legenda</w:t>
      </w:r>
      <w:r w:rsidR="00A27550" w:rsidRPr="00C53B1E">
        <w:rPr>
          <w:rFonts w:cs="Arial"/>
          <w:b/>
          <w:bCs/>
          <w:szCs w:val="22"/>
        </w:rPr>
        <w:t xml:space="preserve"> </w:t>
      </w:r>
      <w:r w:rsidR="001A7870" w:rsidRPr="00C53B1E">
        <w:rPr>
          <w:rFonts w:cs="Arial"/>
          <w:szCs w:val="22"/>
        </w:rPr>
        <w:t xml:space="preserve">: </w:t>
      </w:r>
    </w:p>
    <w:p w14:paraId="0A4A6D00" w14:textId="53CE00C7" w:rsidR="001A7870" w:rsidRPr="00C53B1E" w:rsidRDefault="001A7870" w:rsidP="006B1845">
      <w:pPr>
        <w:spacing w:before="0"/>
        <w:contextualSpacing/>
        <w:rPr>
          <w:rFonts w:cs="Arial"/>
          <w:color w:val="000000"/>
          <w:szCs w:val="22"/>
        </w:rPr>
      </w:pPr>
      <w:proofErr w:type="spellStart"/>
      <w:r w:rsidRPr="00C53B1E">
        <w:rPr>
          <w:rFonts w:cs="Arial"/>
          <w:b/>
          <w:bCs/>
          <w:color w:val="000000"/>
          <w:szCs w:val="22"/>
        </w:rPr>
        <w:t>ReportAsOfEOD</w:t>
      </w:r>
      <w:proofErr w:type="spellEnd"/>
      <w:r w:rsidRPr="00C53B1E">
        <w:rPr>
          <w:rFonts w:cs="Arial"/>
          <w:color w:val="000000"/>
          <w:szCs w:val="22"/>
        </w:rPr>
        <w:t xml:space="preserve"> – reprezentuje deň</w:t>
      </w:r>
      <w:r w:rsidR="00775474">
        <w:rPr>
          <w:rFonts w:cs="Arial"/>
          <w:color w:val="000000"/>
          <w:szCs w:val="22"/>
        </w:rPr>
        <w:t xml:space="preserve"> </w:t>
      </w:r>
      <w:r w:rsidRPr="00C53B1E">
        <w:rPr>
          <w:rFonts w:cs="Arial"/>
          <w:color w:val="000000"/>
          <w:szCs w:val="22"/>
        </w:rPr>
        <w:t xml:space="preserve">(EOD – End Of </w:t>
      </w:r>
      <w:proofErr w:type="spellStart"/>
      <w:r w:rsidRPr="00C53B1E">
        <w:rPr>
          <w:rFonts w:cs="Arial"/>
          <w:color w:val="000000"/>
          <w:szCs w:val="22"/>
        </w:rPr>
        <w:t>Day</w:t>
      </w:r>
      <w:proofErr w:type="spellEnd"/>
      <w:r w:rsidRPr="00C53B1E">
        <w:rPr>
          <w:rFonts w:cs="Arial"/>
          <w:color w:val="000000"/>
          <w:szCs w:val="22"/>
        </w:rPr>
        <w:t>), kedy bol report vygenerovaný</w:t>
      </w:r>
    </w:p>
    <w:p w14:paraId="694272A4" w14:textId="6E0BD4EE" w:rsidR="001A7870" w:rsidRPr="00C53B1E" w:rsidRDefault="001A7870" w:rsidP="006B1845">
      <w:pPr>
        <w:spacing w:before="0"/>
        <w:contextualSpacing/>
        <w:rPr>
          <w:rFonts w:cs="Arial"/>
          <w:color w:val="000000"/>
          <w:szCs w:val="22"/>
        </w:rPr>
      </w:pPr>
      <w:proofErr w:type="spellStart"/>
      <w:r w:rsidRPr="00C53B1E">
        <w:rPr>
          <w:rFonts w:cs="Arial"/>
          <w:b/>
          <w:bCs/>
          <w:color w:val="000000"/>
          <w:szCs w:val="22"/>
        </w:rPr>
        <w:t>LoanId</w:t>
      </w:r>
      <w:proofErr w:type="spellEnd"/>
      <w:r w:rsidRPr="00C53B1E">
        <w:rPr>
          <w:rFonts w:cs="Arial"/>
          <w:color w:val="000000"/>
          <w:szCs w:val="22"/>
        </w:rPr>
        <w:t xml:space="preserve"> – jedinečný identifikátor úveru, v danom datasete viaže danú udalosť vymáhania s úverom</w:t>
      </w:r>
    </w:p>
    <w:p w14:paraId="1B3F104C" w14:textId="78C6FCB3" w:rsidR="001A7870" w:rsidRPr="00C53B1E" w:rsidRDefault="001A7870" w:rsidP="006B1845">
      <w:pPr>
        <w:spacing w:before="0"/>
        <w:contextualSpacing/>
        <w:rPr>
          <w:rFonts w:cs="Arial"/>
          <w:color w:val="000000"/>
          <w:szCs w:val="22"/>
        </w:rPr>
      </w:pPr>
      <w:proofErr w:type="spellStart"/>
      <w:r w:rsidRPr="00C53B1E">
        <w:rPr>
          <w:rFonts w:cs="Arial"/>
          <w:b/>
          <w:bCs/>
          <w:color w:val="000000"/>
          <w:szCs w:val="22"/>
        </w:rPr>
        <w:t>CreatedOn</w:t>
      </w:r>
      <w:proofErr w:type="spellEnd"/>
      <w:r w:rsidRPr="00C53B1E">
        <w:rPr>
          <w:rFonts w:cs="Arial"/>
          <w:color w:val="000000"/>
          <w:szCs w:val="22"/>
        </w:rPr>
        <w:t xml:space="preserve"> – deň a čas, kedy bol</w:t>
      </w:r>
      <w:r w:rsidR="00A27550" w:rsidRPr="00C53B1E">
        <w:rPr>
          <w:rFonts w:cs="Arial"/>
          <w:color w:val="000000"/>
          <w:szCs w:val="22"/>
        </w:rPr>
        <w:t>a</w:t>
      </w:r>
      <w:r w:rsidRPr="00C53B1E">
        <w:rPr>
          <w:rFonts w:cs="Arial"/>
          <w:color w:val="000000"/>
          <w:szCs w:val="22"/>
        </w:rPr>
        <w:t xml:space="preserve"> vykonaný daná udalosť </w:t>
      </w:r>
    </w:p>
    <w:p w14:paraId="00808146" w14:textId="1E0A7AB6" w:rsidR="001A7870" w:rsidRPr="00C53B1E" w:rsidRDefault="001A7870" w:rsidP="006B1845">
      <w:pPr>
        <w:spacing w:before="0"/>
        <w:contextualSpacing/>
        <w:rPr>
          <w:rFonts w:cs="Arial"/>
          <w:color w:val="000000"/>
          <w:szCs w:val="22"/>
        </w:rPr>
      </w:pPr>
      <w:r w:rsidRPr="00C53B1E">
        <w:rPr>
          <w:rFonts w:cs="Arial"/>
          <w:b/>
          <w:bCs/>
          <w:color w:val="000000"/>
          <w:szCs w:val="22"/>
        </w:rPr>
        <w:t>Event</w:t>
      </w:r>
      <w:r w:rsidRPr="00C53B1E">
        <w:rPr>
          <w:rFonts w:cs="Arial"/>
          <w:color w:val="000000"/>
          <w:szCs w:val="22"/>
        </w:rPr>
        <w:t xml:space="preserve"> – </w:t>
      </w:r>
      <w:r w:rsidR="00A27550" w:rsidRPr="00C53B1E">
        <w:rPr>
          <w:rFonts w:cs="Arial"/>
          <w:color w:val="000000"/>
          <w:szCs w:val="22"/>
        </w:rPr>
        <w:t xml:space="preserve">vykonaná </w:t>
      </w:r>
      <w:r w:rsidRPr="00C53B1E">
        <w:rPr>
          <w:rFonts w:cs="Arial"/>
          <w:color w:val="000000"/>
          <w:szCs w:val="22"/>
        </w:rPr>
        <w:t>udalosť</w:t>
      </w:r>
      <w:r w:rsidR="00A27550" w:rsidRPr="00C53B1E">
        <w:rPr>
          <w:rFonts w:cs="Arial"/>
          <w:color w:val="000000"/>
          <w:szCs w:val="22"/>
        </w:rPr>
        <w:t xml:space="preserve"> v procese vymáhania</w:t>
      </w:r>
    </w:p>
    <w:p w14:paraId="6E569014" w14:textId="01045706" w:rsidR="00A27550" w:rsidRPr="00C53B1E" w:rsidRDefault="00A27550" w:rsidP="006B1845">
      <w:pPr>
        <w:spacing w:before="0"/>
        <w:contextualSpacing/>
        <w:rPr>
          <w:rFonts w:cs="Arial"/>
          <w:color w:val="000000"/>
          <w:szCs w:val="22"/>
        </w:rPr>
      </w:pPr>
      <w:proofErr w:type="spellStart"/>
      <w:r w:rsidRPr="00C53B1E">
        <w:rPr>
          <w:rFonts w:cs="Arial"/>
          <w:b/>
          <w:bCs/>
          <w:color w:val="000000"/>
          <w:szCs w:val="22"/>
        </w:rPr>
        <w:t>Comment</w:t>
      </w:r>
      <w:proofErr w:type="spellEnd"/>
      <w:r w:rsidRPr="00C53B1E">
        <w:rPr>
          <w:rFonts w:cs="Arial"/>
          <w:color w:val="000000"/>
          <w:szCs w:val="22"/>
        </w:rPr>
        <w:t xml:space="preserve"> – doplnkové vysvetlenie udalosti</w:t>
      </w:r>
    </w:p>
    <w:p w14:paraId="694F8C8E" w14:textId="4278D0B8" w:rsidR="00B43D75" w:rsidRPr="00C53B1E" w:rsidRDefault="00B43D75" w:rsidP="006B1845">
      <w:pPr>
        <w:pStyle w:val="Heading2"/>
        <w:contextualSpacing/>
      </w:pPr>
      <w:bookmarkStart w:id="31" w:name="_Toc164955285"/>
      <w:r w:rsidRPr="00C53B1E">
        <w:t>Vývojové prostredie</w:t>
      </w:r>
      <w:bookmarkEnd w:id="31"/>
    </w:p>
    <w:p w14:paraId="57364CB0" w14:textId="77777777" w:rsidR="00B43D75" w:rsidRPr="00C53B1E" w:rsidRDefault="00B43D75" w:rsidP="006B1845">
      <w:pPr>
        <w:pStyle w:val="Heading3"/>
        <w:contextualSpacing/>
      </w:pPr>
      <w:bookmarkStart w:id="32" w:name="_Toc164955286"/>
      <w:proofErr w:type="spellStart"/>
      <w:r w:rsidRPr="00C53B1E">
        <w:t>Python</w:t>
      </w:r>
      <w:bookmarkEnd w:id="32"/>
      <w:proofErr w:type="spellEnd"/>
    </w:p>
    <w:p w14:paraId="7A149A3F" w14:textId="3B66A84E" w:rsidR="0062107C" w:rsidRPr="00C53B1E" w:rsidRDefault="0062107C" w:rsidP="006B1845">
      <w:pPr>
        <w:ind w:firstLine="709"/>
        <w:contextualSpacing/>
      </w:pPr>
      <w:r w:rsidRPr="00C53B1E">
        <w:t xml:space="preserve">V našej bakalárskej práci sme </w:t>
      </w:r>
      <w:r w:rsidR="00471573" w:rsidRPr="00C53B1E">
        <w:t xml:space="preserve">si </w:t>
      </w:r>
      <w:r w:rsidRPr="00C53B1E">
        <w:t xml:space="preserve">zvolili programovací jazyk </w:t>
      </w:r>
      <w:proofErr w:type="spellStart"/>
      <w:r w:rsidRPr="00C53B1E">
        <w:t>Python</w:t>
      </w:r>
      <w:proofErr w:type="spellEnd"/>
      <w:r w:rsidRPr="00C53B1E">
        <w:t xml:space="preserve">. V poslednej </w:t>
      </w:r>
      <w:r w:rsidR="00963E40" w:rsidRPr="00C53B1E">
        <w:t xml:space="preserve">dobe </w:t>
      </w:r>
      <w:r w:rsidRPr="00C53B1E">
        <w:t xml:space="preserve">sa </w:t>
      </w:r>
      <w:proofErr w:type="spellStart"/>
      <w:r w:rsidRPr="00C53B1E">
        <w:t>Python</w:t>
      </w:r>
      <w:proofErr w:type="spellEnd"/>
      <w:r w:rsidRPr="00C53B1E">
        <w:t xml:space="preserve"> teší čoraz väčšej popularite, či už u bežných programátorov, ale aj vo svete strojového učenia. Od jeho popularity sa taktiež odvíja veľká komunita vývojárov a bohatý výber knižníc. Výhodou </w:t>
      </w:r>
      <w:proofErr w:type="spellStart"/>
      <w:r w:rsidR="00D366EC" w:rsidRPr="00C53B1E">
        <w:t>Pythonu</w:t>
      </w:r>
      <w:proofErr w:type="spellEnd"/>
      <w:r w:rsidR="00D366EC" w:rsidRPr="00C53B1E">
        <w:t xml:space="preserve"> </w:t>
      </w:r>
      <w:r w:rsidRPr="00C53B1E">
        <w:t>oproti in</w:t>
      </w:r>
      <w:r w:rsidR="00963E40" w:rsidRPr="00C53B1E">
        <w:t>ým jazykom zameraným na strojové učenie, ako je napríklad</w:t>
      </w:r>
      <w:r w:rsidRPr="00C53B1E">
        <w:t xml:space="preserve"> populárn</w:t>
      </w:r>
      <w:r w:rsidR="00963E40" w:rsidRPr="00C53B1E">
        <w:t>y</w:t>
      </w:r>
      <w:r w:rsidRPr="00C53B1E">
        <w:t xml:space="preserve"> programátorsk</w:t>
      </w:r>
      <w:r w:rsidR="00963E40" w:rsidRPr="00C53B1E">
        <w:t>ý</w:t>
      </w:r>
      <w:r w:rsidRPr="00C53B1E">
        <w:t xml:space="preserve"> jazyk R je </w:t>
      </w:r>
      <w:r w:rsidR="00471573" w:rsidRPr="00C53B1E">
        <w:t xml:space="preserve">jeho </w:t>
      </w:r>
      <w:r w:rsidR="00D366EC" w:rsidRPr="00C53B1E">
        <w:t>relatívna</w:t>
      </w:r>
      <w:r w:rsidRPr="00C53B1E">
        <w:t xml:space="preserve"> </w:t>
      </w:r>
      <w:r w:rsidR="00D366EC" w:rsidRPr="00C53B1E">
        <w:t>prístupnosť, ktorú zabezpečuje jednoduchá syntax a taktiež jeho všestrannosť</w:t>
      </w:r>
      <w:r w:rsidR="00090F00" w:rsidRPr="00C53B1E">
        <w:t xml:space="preserve">. </w:t>
      </w:r>
      <w:proofErr w:type="spellStart"/>
      <w:r w:rsidR="00D366EC" w:rsidRPr="00C53B1E">
        <w:t>Python</w:t>
      </w:r>
      <w:proofErr w:type="spellEnd"/>
      <w:r w:rsidR="00D366EC" w:rsidRPr="00C53B1E">
        <w:t xml:space="preserve"> možno použiť nielen pri strojovom učení a štatistike ale aj </w:t>
      </w:r>
      <w:r w:rsidR="00471573" w:rsidRPr="00C53B1E">
        <w:t xml:space="preserve">na riešenie bežných programátorských problémov, </w:t>
      </w:r>
      <w:r w:rsidR="00D366EC" w:rsidRPr="00C53B1E">
        <w:t xml:space="preserve">webových </w:t>
      </w:r>
      <w:r w:rsidR="00471573" w:rsidRPr="00C53B1E">
        <w:t>aplikáciách</w:t>
      </w:r>
      <w:r w:rsidR="00D366EC" w:rsidRPr="00C53B1E">
        <w:t xml:space="preserve">, jednoduchých </w:t>
      </w:r>
      <w:r w:rsidR="00471573" w:rsidRPr="00C53B1E">
        <w:t>počítačových</w:t>
      </w:r>
      <w:r w:rsidR="00D366EC" w:rsidRPr="00C53B1E">
        <w:t xml:space="preserve"> hrách</w:t>
      </w:r>
      <w:r w:rsidR="00090F00" w:rsidRPr="00C53B1E">
        <w:t xml:space="preserve"> a</w:t>
      </w:r>
      <w:r w:rsidR="00471573" w:rsidRPr="00C53B1E">
        <w:t xml:space="preserve"> </w:t>
      </w:r>
      <w:r w:rsidR="00D366EC" w:rsidRPr="00C53B1E">
        <w:t xml:space="preserve"> podobne. </w:t>
      </w:r>
    </w:p>
    <w:p w14:paraId="5928D9F9" w14:textId="6F9B756D" w:rsidR="00B43D75" w:rsidRPr="00C53B1E" w:rsidRDefault="00294B1A" w:rsidP="006B1845">
      <w:pPr>
        <w:pStyle w:val="Heading3"/>
        <w:contextualSpacing/>
      </w:pPr>
      <w:bookmarkStart w:id="33" w:name="_Toc164955287"/>
      <w:proofErr w:type="spellStart"/>
      <w:r w:rsidRPr="00C53B1E">
        <w:t>Miniconda</w:t>
      </w:r>
      <w:proofErr w:type="spellEnd"/>
      <w:r w:rsidR="0019180F" w:rsidRPr="00C53B1E">
        <w:t xml:space="preserve"> a</w:t>
      </w:r>
      <w:r w:rsidR="00903B35" w:rsidRPr="00C53B1E">
        <w:t xml:space="preserve"> </w:t>
      </w:r>
      <w:proofErr w:type="spellStart"/>
      <w:r w:rsidRPr="00C53B1E">
        <w:t>Conda</w:t>
      </w:r>
      <w:bookmarkEnd w:id="33"/>
      <w:proofErr w:type="spellEnd"/>
    </w:p>
    <w:p w14:paraId="7E45B43E" w14:textId="6CDA2BF1" w:rsidR="00471573" w:rsidRPr="00C53B1E" w:rsidRDefault="00294B1A" w:rsidP="006B1845">
      <w:pPr>
        <w:ind w:firstLine="709"/>
        <w:contextualSpacing/>
      </w:pPr>
      <w:proofErr w:type="spellStart"/>
      <w:r w:rsidRPr="00C53B1E">
        <w:rPr>
          <w:b/>
          <w:bCs/>
        </w:rPr>
        <w:t>Miniconda</w:t>
      </w:r>
      <w:proofErr w:type="spellEnd"/>
      <w:r w:rsidRPr="00C53B1E">
        <w:t xml:space="preserve"> je </w:t>
      </w:r>
      <w:r w:rsidR="0066131C" w:rsidRPr="00C53B1E">
        <w:t xml:space="preserve">minimalistický inštalátor, ktorý obsahuje </w:t>
      </w:r>
      <w:proofErr w:type="spellStart"/>
      <w:r w:rsidR="0066131C" w:rsidRPr="00C53B1E">
        <w:t>Python</w:t>
      </w:r>
      <w:proofErr w:type="spellEnd"/>
      <w:r w:rsidR="0066131C" w:rsidRPr="00C53B1E">
        <w:t xml:space="preserve">, </w:t>
      </w:r>
      <w:proofErr w:type="spellStart"/>
      <w:r w:rsidR="0066131C" w:rsidRPr="00C53B1E">
        <w:t>Condu</w:t>
      </w:r>
      <w:proofErr w:type="spellEnd"/>
      <w:r w:rsidR="0066131C" w:rsidRPr="00C53B1E">
        <w:t xml:space="preserve"> a základné balíčky. </w:t>
      </w:r>
      <w:proofErr w:type="spellStart"/>
      <w:r w:rsidR="00471573" w:rsidRPr="00C53B1E">
        <w:rPr>
          <w:b/>
          <w:bCs/>
        </w:rPr>
        <w:t>Conda</w:t>
      </w:r>
      <w:proofErr w:type="spellEnd"/>
      <w:r w:rsidR="00471573" w:rsidRPr="00C53B1E">
        <w:t xml:space="preserve"> je manažér </w:t>
      </w:r>
      <w:r w:rsidR="0066131C" w:rsidRPr="00C53B1E">
        <w:t>balíčkov</w:t>
      </w:r>
      <w:r w:rsidR="00471573" w:rsidRPr="00C53B1E">
        <w:t xml:space="preserve"> a závislosti. </w:t>
      </w:r>
      <w:r w:rsidR="0066131C" w:rsidRPr="00C53B1E">
        <w:t>Výhodou je, že d</w:t>
      </w:r>
      <w:r w:rsidR="00471573" w:rsidRPr="00C53B1E">
        <w:t xml:space="preserve">okáže vytvoriť ohraničené prostredie, v ktorom sa </w:t>
      </w:r>
      <w:r w:rsidRPr="00C53B1E">
        <w:t>snaží zabezpečiť kompatibilné verzie jednotlivých knižníc a závislosti. Výhodou je jej kompatibilita  medzi platformami, jednoduchosť zdieľania prostredia medzi vývojármi a možnosť viacerých vývojárskych prostredí, ktoré sa môžu odlišovať nielen v knižniciach a závislostiach, ktoré využívajú, ale aj v daných verziách.</w:t>
      </w:r>
    </w:p>
    <w:p w14:paraId="0F3EFDBA" w14:textId="54746FD5" w:rsidR="00B43D75" w:rsidRPr="00C53B1E" w:rsidRDefault="00B43D75" w:rsidP="006B1845">
      <w:pPr>
        <w:pStyle w:val="Heading3"/>
        <w:contextualSpacing/>
      </w:pPr>
      <w:bookmarkStart w:id="34" w:name="_Toc164955288"/>
      <w:proofErr w:type="spellStart"/>
      <w:r w:rsidRPr="00C53B1E">
        <w:lastRenderedPageBreak/>
        <w:t>Numpy</w:t>
      </w:r>
      <w:proofErr w:type="spellEnd"/>
      <w:r w:rsidR="0019180F" w:rsidRPr="00C53B1E">
        <w:t xml:space="preserve"> a</w:t>
      </w:r>
      <w:r w:rsidR="001C38B7" w:rsidRPr="00C53B1E">
        <w:t xml:space="preserve"> </w:t>
      </w:r>
      <w:proofErr w:type="spellStart"/>
      <w:r w:rsidR="001C38B7" w:rsidRPr="00C53B1E">
        <w:t>Pandas</w:t>
      </w:r>
      <w:proofErr w:type="spellEnd"/>
      <w:r w:rsidR="0019180F" w:rsidRPr="00C53B1E">
        <w:t xml:space="preserve"> a </w:t>
      </w:r>
      <w:proofErr w:type="spellStart"/>
      <w:r w:rsidR="0019180F" w:rsidRPr="00C53B1E">
        <w:t>Pyarrow</w:t>
      </w:r>
      <w:bookmarkEnd w:id="34"/>
      <w:proofErr w:type="spellEnd"/>
    </w:p>
    <w:p w14:paraId="0DC52913" w14:textId="1E21D9D6" w:rsidR="001C38B7" w:rsidRPr="00C53B1E" w:rsidRDefault="0066131C" w:rsidP="006B1845">
      <w:pPr>
        <w:ind w:firstLine="709"/>
        <w:contextualSpacing/>
      </w:pPr>
      <w:proofErr w:type="spellStart"/>
      <w:r w:rsidRPr="00C53B1E">
        <w:t>Python</w:t>
      </w:r>
      <w:proofErr w:type="spellEnd"/>
      <w:r w:rsidRPr="00C53B1E">
        <w:t xml:space="preserve"> knižnica </w:t>
      </w:r>
      <w:proofErr w:type="spellStart"/>
      <w:r w:rsidR="00963E40" w:rsidRPr="00C53B1E">
        <w:rPr>
          <w:b/>
          <w:bCs/>
        </w:rPr>
        <w:t>Numpy</w:t>
      </w:r>
      <w:proofErr w:type="spellEnd"/>
      <w:r w:rsidR="00963E40" w:rsidRPr="00C53B1E">
        <w:t xml:space="preserve"> je </w:t>
      </w:r>
      <w:r w:rsidRPr="00C53B1E">
        <w:t xml:space="preserve">zameraná na matematické výpočty, manipuláciu s poľami a maticami. Tvorí základ mnohých iných knižníc zameraných na dátovú </w:t>
      </w:r>
      <w:proofErr w:type="spellStart"/>
      <w:r w:rsidRPr="00C53B1E">
        <w:t>analytiku</w:t>
      </w:r>
      <w:proofErr w:type="spellEnd"/>
      <w:r w:rsidRPr="00C53B1E">
        <w:t>, strojové učenie a manipuláciu s číselnými hodnotami.</w:t>
      </w:r>
      <w:r w:rsidR="001C38B7" w:rsidRPr="00C53B1E">
        <w:t xml:space="preserve"> </w:t>
      </w:r>
    </w:p>
    <w:p w14:paraId="7F7264DC" w14:textId="05FBD36B" w:rsidR="0066131C" w:rsidRPr="00C53B1E" w:rsidRDefault="001C38B7" w:rsidP="006B1845">
      <w:pPr>
        <w:ind w:firstLine="709"/>
        <w:contextualSpacing/>
      </w:pPr>
      <w:proofErr w:type="spellStart"/>
      <w:r w:rsidRPr="00C53B1E">
        <w:rPr>
          <w:b/>
          <w:bCs/>
        </w:rPr>
        <w:t>Pandas</w:t>
      </w:r>
      <w:proofErr w:type="spellEnd"/>
      <w:r w:rsidRPr="00C53B1E">
        <w:t xml:space="preserve"> je </w:t>
      </w:r>
      <w:proofErr w:type="spellStart"/>
      <w:r w:rsidR="000A3421" w:rsidRPr="00C53B1E">
        <w:t>Python</w:t>
      </w:r>
      <w:proofErr w:type="spellEnd"/>
      <w:r w:rsidR="000A3421" w:rsidRPr="00C53B1E">
        <w:t xml:space="preserve"> knižnica, </w:t>
      </w:r>
      <w:r w:rsidR="00963E40" w:rsidRPr="00C53B1E">
        <w:t xml:space="preserve">ktorá sa </w:t>
      </w:r>
      <w:r w:rsidR="000A3421" w:rsidRPr="00C53B1E">
        <w:t xml:space="preserve">zaoberá prácou s dátami a dátovými štruktúrami, využíva sa na analýzu dát. Pri svojej práci využíva knižnicu </w:t>
      </w:r>
      <w:proofErr w:type="spellStart"/>
      <w:r w:rsidR="000A3421" w:rsidRPr="00C53B1E">
        <w:t>Numpy</w:t>
      </w:r>
      <w:proofErr w:type="spellEnd"/>
      <w:r w:rsidR="000A3421" w:rsidRPr="00C53B1E">
        <w:t>, ktorá je nutnosťou pre prácu s</w:t>
      </w:r>
      <w:r w:rsidR="00EE389C" w:rsidRPr="00C53B1E">
        <w:t> </w:t>
      </w:r>
      <w:proofErr w:type="spellStart"/>
      <w:r w:rsidR="000A3421" w:rsidRPr="00C53B1E">
        <w:t>Pandas</w:t>
      </w:r>
      <w:proofErr w:type="spellEnd"/>
      <w:r w:rsidR="00EE389C" w:rsidRPr="00C53B1E">
        <w:t>, hlavne s číselnými hodnotami</w:t>
      </w:r>
      <w:r w:rsidR="000A3421" w:rsidRPr="00C53B1E">
        <w:t>.</w:t>
      </w:r>
    </w:p>
    <w:p w14:paraId="61ED25CB" w14:textId="4C24F3D9" w:rsidR="0019180F" w:rsidRPr="00C53B1E" w:rsidRDefault="0019180F" w:rsidP="006B1845">
      <w:pPr>
        <w:ind w:firstLine="709"/>
        <w:contextualSpacing/>
      </w:pPr>
      <w:r w:rsidRPr="00C53B1E">
        <w:t xml:space="preserve">Knižnicu </w:t>
      </w:r>
      <w:proofErr w:type="spellStart"/>
      <w:r w:rsidRPr="00C53B1E">
        <w:rPr>
          <w:b/>
          <w:bCs/>
        </w:rPr>
        <w:t>Pyarrow</w:t>
      </w:r>
      <w:proofErr w:type="spellEnd"/>
      <w:r w:rsidRPr="00C53B1E">
        <w:rPr>
          <w:b/>
          <w:bCs/>
        </w:rPr>
        <w:t xml:space="preserve"> </w:t>
      </w:r>
      <w:r w:rsidRPr="00C53B1E">
        <w:t xml:space="preserve">používame pri načítaní </w:t>
      </w:r>
      <w:proofErr w:type="spellStart"/>
      <w:r w:rsidRPr="00C53B1E">
        <w:t>csv</w:t>
      </w:r>
      <w:proofErr w:type="spellEnd"/>
      <w:r w:rsidRPr="00C53B1E">
        <w:t xml:space="preserve"> dát kvôli efektivite, kde </w:t>
      </w:r>
      <w:proofErr w:type="spellStart"/>
      <w:r w:rsidRPr="00C53B1E">
        <w:t>pyarrow</w:t>
      </w:r>
      <w:proofErr w:type="spellEnd"/>
      <w:r w:rsidRPr="00C53B1E">
        <w:t xml:space="preserve"> </w:t>
      </w:r>
      <w:proofErr w:type="spellStart"/>
      <w:r w:rsidRPr="00C53B1E">
        <w:t>parser</w:t>
      </w:r>
      <w:proofErr w:type="spellEnd"/>
      <w:r w:rsidRPr="00C53B1E">
        <w:t xml:space="preserve"> </w:t>
      </w:r>
      <w:proofErr w:type="spellStart"/>
      <w:r w:rsidRPr="00C53B1E">
        <w:t>engine</w:t>
      </w:r>
      <w:proofErr w:type="spellEnd"/>
      <w:r w:rsidRPr="00C53B1E">
        <w:t xml:space="preserve"> je rýchlejší a menej pamäťovo náročný ako </w:t>
      </w:r>
      <w:proofErr w:type="spellStart"/>
      <w:r w:rsidRPr="00C53B1E">
        <w:t>python</w:t>
      </w:r>
      <w:proofErr w:type="spellEnd"/>
      <w:r w:rsidRPr="00C53B1E">
        <w:t xml:space="preserve"> </w:t>
      </w:r>
      <w:proofErr w:type="spellStart"/>
      <w:r w:rsidRPr="00C53B1E">
        <w:t>parser</w:t>
      </w:r>
      <w:proofErr w:type="spellEnd"/>
      <w:r w:rsidRPr="00C53B1E">
        <w:t xml:space="preserve"> </w:t>
      </w:r>
      <w:proofErr w:type="spellStart"/>
      <w:r w:rsidRPr="00C53B1E">
        <w:t>engine</w:t>
      </w:r>
      <w:proofErr w:type="spellEnd"/>
      <w:r w:rsidRPr="00C53B1E">
        <w:t>.</w:t>
      </w:r>
    </w:p>
    <w:p w14:paraId="3AB36BD8" w14:textId="2B0F4E22" w:rsidR="00B43D75" w:rsidRPr="00C53B1E" w:rsidRDefault="00B43D75" w:rsidP="006B1845">
      <w:pPr>
        <w:pStyle w:val="Heading3"/>
        <w:contextualSpacing/>
      </w:pPr>
      <w:bookmarkStart w:id="35" w:name="_Toc164955289"/>
      <w:proofErr w:type="spellStart"/>
      <w:r w:rsidRPr="00C53B1E">
        <w:t>Matplotlib</w:t>
      </w:r>
      <w:proofErr w:type="spellEnd"/>
      <w:r w:rsidRPr="00C53B1E">
        <w:t xml:space="preserve"> a</w:t>
      </w:r>
      <w:r w:rsidR="000A3421" w:rsidRPr="00C53B1E">
        <w:t> </w:t>
      </w:r>
      <w:proofErr w:type="spellStart"/>
      <w:r w:rsidRPr="00C53B1E">
        <w:t>Seaborn</w:t>
      </w:r>
      <w:bookmarkEnd w:id="35"/>
      <w:proofErr w:type="spellEnd"/>
    </w:p>
    <w:p w14:paraId="2D046886" w14:textId="15327959" w:rsidR="000A3421" w:rsidRPr="00C53B1E" w:rsidRDefault="000A3421" w:rsidP="006B1845">
      <w:pPr>
        <w:ind w:firstLine="709"/>
        <w:contextualSpacing/>
      </w:pPr>
      <w:proofErr w:type="spellStart"/>
      <w:r w:rsidRPr="00C53B1E">
        <w:rPr>
          <w:b/>
          <w:bCs/>
        </w:rPr>
        <w:t>Matplotlib</w:t>
      </w:r>
      <w:proofErr w:type="spellEnd"/>
      <w:r w:rsidRPr="00C53B1E">
        <w:t xml:space="preserve"> je </w:t>
      </w:r>
      <w:proofErr w:type="spellStart"/>
      <w:r w:rsidRPr="00C53B1E">
        <w:t>Python</w:t>
      </w:r>
      <w:proofErr w:type="spellEnd"/>
      <w:r w:rsidRPr="00C53B1E">
        <w:t xml:space="preserve"> knižnica na vykresľovanie dát. </w:t>
      </w:r>
      <w:r w:rsidR="00EE389C" w:rsidRPr="00C53B1E">
        <w:t xml:space="preserve">Je úzko prepojená s </w:t>
      </w:r>
      <w:proofErr w:type="spellStart"/>
      <w:r w:rsidR="00EE389C" w:rsidRPr="00C53B1E">
        <w:t>Numpy</w:t>
      </w:r>
      <w:proofErr w:type="spellEnd"/>
      <w:r w:rsidR="00EE389C" w:rsidRPr="00C53B1E">
        <w:t xml:space="preserve"> a </w:t>
      </w:r>
      <w:proofErr w:type="spellStart"/>
      <w:r w:rsidR="00EE389C" w:rsidRPr="00C53B1E">
        <w:t>Pandas</w:t>
      </w:r>
      <w:proofErr w:type="spellEnd"/>
      <w:r w:rsidR="00EE389C" w:rsidRPr="00C53B1E">
        <w:t xml:space="preserve">, s ktorými spolupracuje a dokáže efektívne spracovať nimi zadefinované dátové typy, ako sú napríklad </w:t>
      </w:r>
      <w:proofErr w:type="spellStart"/>
      <w:r w:rsidR="00EE389C" w:rsidRPr="00C53B1E">
        <w:t>numpy</w:t>
      </w:r>
      <w:proofErr w:type="spellEnd"/>
      <w:r w:rsidR="00EE389C" w:rsidRPr="00C53B1E">
        <w:t xml:space="preserve"> polia, alebo </w:t>
      </w:r>
      <w:proofErr w:type="spellStart"/>
      <w:r w:rsidR="00EE389C" w:rsidRPr="00C53B1E">
        <w:t>pandas</w:t>
      </w:r>
      <w:proofErr w:type="spellEnd"/>
      <w:r w:rsidR="00EE389C" w:rsidRPr="00C53B1E">
        <w:t xml:space="preserve"> </w:t>
      </w:r>
      <w:proofErr w:type="spellStart"/>
      <w:r w:rsidR="00EE389C" w:rsidRPr="00C53B1E">
        <w:t>DataFrame</w:t>
      </w:r>
      <w:proofErr w:type="spellEnd"/>
      <w:r w:rsidR="00EE389C" w:rsidRPr="00C53B1E">
        <w:t xml:space="preserve">. </w:t>
      </w:r>
      <w:proofErr w:type="spellStart"/>
      <w:r w:rsidR="00EE389C" w:rsidRPr="00C53B1E">
        <w:rPr>
          <w:b/>
          <w:bCs/>
        </w:rPr>
        <w:t>Seaborn</w:t>
      </w:r>
      <w:proofErr w:type="spellEnd"/>
      <w:r w:rsidR="00EE389C" w:rsidRPr="00C53B1E">
        <w:t xml:space="preserve"> je nadstavba nad knižnicou </w:t>
      </w:r>
      <w:proofErr w:type="spellStart"/>
      <w:r w:rsidR="00EE389C" w:rsidRPr="00C53B1E">
        <w:t>Matplotlib</w:t>
      </w:r>
      <w:proofErr w:type="spellEnd"/>
      <w:r w:rsidR="00EE389C" w:rsidRPr="00C53B1E">
        <w:t xml:space="preserve">, poskytuje jednoduchšiu syntax, krajšiu </w:t>
      </w:r>
      <w:r w:rsidR="001C38B7" w:rsidRPr="00C53B1E">
        <w:t xml:space="preserve">vizualizáciu </w:t>
      </w:r>
      <w:r w:rsidR="00EE389C" w:rsidRPr="00C53B1E">
        <w:t>a</w:t>
      </w:r>
      <w:r w:rsidR="001C38B7" w:rsidRPr="00C53B1E">
        <w:t xml:space="preserve"> zjednodušuje prácu s komplexnými prípadmi, ktoré je nutné </w:t>
      </w:r>
      <w:r w:rsidR="00EE389C" w:rsidRPr="00C53B1E">
        <w:t>vizualiz</w:t>
      </w:r>
      <w:r w:rsidR="001C38B7" w:rsidRPr="00C53B1E">
        <w:t>ovať.</w:t>
      </w:r>
    </w:p>
    <w:p w14:paraId="581C80A2" w14:textId="2B3E9A4F" w:rsidR="001C38B7" w:rsidRPr="00C53B1E" w:rsidRDefault="001C38B7" w:rsidP="006B1845">
      <w:pPr>
        <w:pStyle w:val="Heading3"/>
        <w:contextualSpacing/>
      </w:pPr>
      <w:bookmarkStart w:id="36" w:name="_Toc164955290"/>
      <w:proofErr w:type="spellStart"/>
      <w:r w:rsidRPr="00C53B1E">
        <w:t>Scikit-learn</w:t>
      </w:r>
      <w:proofErr w:type="spellEnd"/>
      <w:r w:rsidRPr="00C53B1E">
        <w:t xml:space="preserve"> </w:t>
      </w:r>
      <w:r w:rsidR="00963E40" w:rsidRPr="00C53B1E">
        <w:t xml:space="preserve">a </w:t>
      </w:r>
      <w:proofErr w:type="spellStart"/>
      <w:r w:rsidR="00963E40" w:rsidRPr="00C53B1E">
        <w:t>Jupyter</w:t>
      </w:r>
      <w:proofErr w:type="spellEnd"/>
      <w:r w:rsidR="00963E40" w:rsidRPr="00C53B1E">
        <w:t xml:space="preserve"> Notebook</w:t>
      </w:r>
      <w:bookmarkEnd w:id="36"/>
    </w:p>
    <w:p w14:paraId="1BD7F5E9" w14:textId="750182B0" w:rsidR="00B43D75" w:rsidRPr="00C53B1E" w:rsidRDefault="00963E40" w:rsidP="006B1845">
      <w:pPr>
        <w:ind w:firstLine="567"/>
        <w:contextualSpacing/>
      </w:pPr>
      <w:proofErr w:type="spellStart"/>
      <w:r w:rsidRPr="00C53B1E">
        <w:rPr>
          <w:b/>
          <w:bCs/>
        </w:rPr>
        <w:t>Scikit-learn</w:t>
      </w:r>
      <w:proofErr w:type="spellEnd"/>
      <w:r w:rsidRPr="00C53B1E">
        <w:t xml:space="preserve"> j</w:t>
      </w:r>
      <w:r w:rsidR="001C38B7" w:rsidRPr="00C53B1E">
        <w:t xml:space="preserve">e  </w:t>
      </w:r>
      <w:proofErr w:type="spellStart"/>
      <w:r w:rsidR="001C38B7" w:rsidRPr="00C53B1E">
        <w:t>Python</w:t>
      </w:r>
      <w:proofErr w:type="spellEnd"/>
      <w:r w:rsidR="001C38B7" w:rsidRPr="00C53B1E">
        <w:t xml:space="preserve"> knižnica, ktorá obsahuje algoritmy zamerané na strojové učenie. Spolupracuje s </w:t>
      </w:r>
      <w:proofErr w:type="spellStart"/>
      <w:r w:rsidR="001C38B7" w:rsidRPr="00C53B1E">
        <w:t>Numpy</w:t>
      </w:r>
      <w:proofErr w:type="spellEnd"/>
      <w:r w:rsidR="001C38B7" w:rsidRPr="00C53B1E">
        <w:t xml:space="preserve">, </w:t>
      </w:r>
      <w:proofErr w:type="spellStart"/>
      <w:r w:rsidR="001C38B7" w:rsidRPr="00C53B1E">
        <w:t>Pandas</w:t>
      </w:r>
      <w:proofErr w:type="spellEnd"/>
      <w:r w:rsidR="001C38B7" w:rsidRPr="00C53B1E">
        <w:t xml:space="preserve"> a </w:t>
      </w:r>
      <w:proofErr w:type="spellStart"/>
      <w:r w:rsidR="001C38B7" w:rsidRPr="00C53B1E">
        <w:t>Matplotlib</w:t>
      </w:r>
      <w:proofErr w:type="spellEnd"/>
      <w:r w:rsidR="001C38B7" w:rsidRPr="00C53B1E">
        <w:t>. Výhodou tejto knižnice je veľká komunita, rozsiahla dokumentácia a jednoduchosť oproti iným komplexnejším knižniciam, ktoré sa zaoberajú strojovým učením.</w:t>
      </w:r>
    </w:p>
    <w:p w14:paraId="47DABF12" w14:textId="28F6E5ED" w:rsidR="00963E40" w:rsidRPr="00C53B1E" w:rsidRDefault="00963E40" w:rsidP="006B1845">
      <w:pPr>
        <w:ind w:firstLine="567"/>
        <w:contextualSpacing/>
        <w:rPr>
          <w:sz w:val="24"/>
          <w:szCs w:val="26"/>
        </w:rPr>
      </w:pPr>
      <w:proofErr w:type="spellStart"/>
      <w:r w:rsidRPr="00C53B1E">
        <w:rPr>
          <w:b/>
          <w:bCs/>
        </w:rPr>
        <w:t>Jupyter</w:t>
      </w:r>
      <w:proofErr w:type="spellEnd"/>
      <w:r w:rsidRPr="00C53B1E">
        <w:rPr>
          <w:b/>
          <w:bCs/>
        </w:rPr>
        <w:t xml:space="preserve"> Notebook </w:t>
      </w:r>
      <w:r w:rsidRPr="00C53B1E">
        <w:t xml:space="preserve">je webová aplikácia, vhodná na interagovanie s dokumentami, ktoré obsahujú zdrojové kódy, vizualizácie a výpočty. </w:t>
      </w:r>
      <w:r w:rsidR="009D62BF" w:rsidRPr="00C53B1E">
        <w:t xml:space="preserve">Výhodou oproti napríklad populárnej </w:t>
      </w:r>
      <w:proofErr w:type="spellStart"/>
      <w:r w:rsidR="009D62BF" w:rsidRPr="00C53B1E">
        <w:t>cloud</w:t>
      </w:r>
      <w:proofErr w:type="spellEnd"/>
      <w:r w:rsidR="009D62BF" w:rsidRPr="00C53B1E">
        <w:t xml:space="preserve"> služby Google </w:t>
      </w:r>
      <w:proofErr w:type="spellStart"/>
      <w:r w:rsidR="009D62BF" w:rsidRPr="00C53B1E">
        <w:t>Colab</w:t>
      </w:r>
      <w:proofErr w:type="spellEnd"/>
      <w:r w:rsidR="009D62BF" w:rsidRPr="00C53B1E">
        <w:t xml:space="preserve"> je </w:t>
      </w:r>
      <w:r w:rsidR="00090F00" w:rsidRPr="00C53B1E">
        <w:t>možnosť</w:t>
      </w:r>
      <w:r w:rsidR="009D62BF" w:rsidRPr="00C53B1E">
        <w:t xml:space="preserve"> </w:t>
      </w:r>
      <w:r w:rsidR="00090F00" w:rsidRPr="00C53B1E">
        <w:t>lokálneho spustenia a väčšia úroveň súkromia a modifikácie.</w:t>
      </w:r>
    </w:p>
    <w:p w14:paraId="36B647D0" w14:textId="77777777" w:rsidR="00963E40" w:rsidRPr="00C53B1E" w:rsidRDefault="00963E40" w:rsidP="006B1845">
      <w:pPr>
        <w:contextualSpacing/>
      </w:pPr>
    </w:p>
    <w:p w14:paraId="4D6132DD" w14:textId="1DD5DAA7" w:rsidR="00B43D75" w:rsidRPr="00C53B1E" w:rsidRDefault="001106A9" w:rsidP="006B1845">
      <w:pPr>
        <w:spacing w:before="0" w:line="240" w:lineRule="auto"/>
        <w:contextualSpacing/>
        <w:jc w:val="left"/>
        <w:rPr>
          <w:b/>
          <w:bCs/>
          <w:sz w:val="24"/>
          <w:szCs w:val="26"/>
        </w:rPr>
      </w:pPr>
      <w:r w:rsidRPr="00C53B1E">
        <w:br w:type="page"/>
      </w:r>
    </w:p>
    <w:p w14:paraId="228FA019" w14:textId="01B741F7" w:rsidR="008744E5" w:rsidRPr="00C53B1E" w:rsidRDefault="00960FE6" w:rsidP="006B1845">
      <w:pPr>
        <w:pStyle w:val="Heading1"/>
        <w:contextualSpacing/>
      </w:pPr>
      <w:bookmarkStart w:id="37" w:name="_Toc164955291"/>
      <w:r w:rsidRPr="00C53B1E">
        <w:lastRenderedPageBreak/>
        <w:t xml:space="preserve">Návrh a </w:t>
      </w:r>
      <w:r w:rsidR="008744E5" w:rsidRPr="00C53B1E">
        <w:t xml:space="preserve">Spracovanie </w:t>
      </w:r>
      <w:r w:rsidR="00F1570B" w:rsidRPr="00C53B1E">
        <w:t>d</w:t>
      </w:r>
      <w:r w:rsidR="008744E5" w:rsidRPr="00C53B1E">
        <w:t>át</w:t>
      </w:r>
      <w:bookmarkEnd w:id="37"/>
    </w:p>
    <w:p w14:paraId="4EFDA6AE" w14:textId="77777777" w:rsidR="00010DCA" w:rsidRPr="00C53B1E" w:rsidRDefault="00010DCA" w:rsidP="006B1845">
      <w:pPr>
        <w:pStyle w:val="Heading2"/>
        <w:contextualSpacing/>
      </w:pPr>
      <w:bookmarkStart w:id="38" w:name="_Toc164955292"/>
      <w:r w:rsidRPr="00C53B1E">
        <w:t>Metodika definovania závislej premennej</w:t>
      </w:r>
      <w:bookmarkEnd w:id="38"/>
      <w:r w:rsidRPr="00C53B1E">
        <w:t xml:space="preserve"> </w:t>
      </w:r>
    </w:p>
    <w:p w14:paraId="2412C6FC" w14:textId="61D47F2D" w:rsidR="008C4248" w:rsidRPr="00C53B1E" w:rsidRDefault="001F1C90" w:rsidP="006B1845">
      <w:pPr>
        <w:ind w:firstLine="360"/>
        <w:contextualSpacing/>
      </w:pPr>
      <w:r w:rsidRPr="00C53B1E">
        <w:t xml:space="preserve">Keď sa dlžník </w:t>
      </w:r>
      <w:r w:rsidR="00BA30EC" w:rsidRPr="00C53B1E">
        <w:t xml:space="preserve">oneskorí pri svojej mesačnej splátke, vzniká mu dlh voči veriteľom. Dôvody na oneskorenie môžu byť úplne legitímne ako strata práce alebo náhle a nečakané finančné výdavky. </w:t>
      </w:r>
      <w:r w:rsidRPr="00C53B1E">
        <w:t xml:space="preserve">Bondora používa na vymáhanie dlhu voči investorom </w:t>
      </w:r>
      <w:r w:rsidRPr="00C53B1E">
        <w:rPr>
          <w:b/>
          <w:bCs/>
        </w:rPr>
        <w:t>3 krokový proces</w:t>
      </w:r>
      <w:r w:rsidR="000C5021" w:rsidRPr="00C53B1E">
        <w:t xml:space="preserve"> </w:t>
      </w:r>
      <w:r w:rsidR="000C5021" w:rsidRPr="00C53B1E">
        <w:fldChar w:fldCharType="begin"/>
      </w:r>
      <w:r w:rsidR="000C5021" w:rsidRPr="00C53B1E">
        <w:instrText xml:space="preserve"> REF _Ref163293691 \n \h </w:instrText>
      </w:r>
      <w:r w:rsidR="000C5021" w:rsidRPr="00C53B1E">
        <w:fldChar w:fldCharType="separate"/>
      </w:r>
      <w:r w:rsidR="00E07521">
        <w:t>[19]</w:t>
      </w:r>
      <w:r w:rsidR="000C5021" w:rsidRPr="00C53B1E">
        <w:fldChar w:fldCharType="end"/>
      </w:r>
      <w:r w:rsidR="008E17DC" w:rsidRPr="00C53B1E">
        <w:t xml:space="preserve"> :</w:t>
      </w:r>
      <w:r w:rsidR="00BA30EC" w:rsidRPr="00C53B1E">
        <w:t xml:space="preserve"> </w:t>
      </w:r>
    </w:p>
    <w:p w14:paraId="0CC4AA44" w14:textId="55E73FC8" w:rsidR="00BA30EC" w:rsidRPr="00C53B1E" w:rsidRDefault="00BA30EC" w:rsidP="006B1845">
      <w:pPr>
        <w:pStyle w:val="ListParagraph"/>
        <w:numPr>
          <w:ilvl w:val="0"/>
          <w:numId w:val="11"/>
        </w:numPr>
      </w:pPr>
      <w:r w:rsidRPr="00C53B1E">
        <w:t>Krok je interný pokus o vymáhanie splátky. Dlžníkovi sú zaslané upomienky od firmy Bondora o okamžité splatenie dlhu. Zároveň aj poskytnú informácie lokálnemu registru pohľadávok, ktorý sa taktiež snaží spojiť s</w:t>
      </w:r>
      <w:r w:rsidR="00212A5C" w:rsidRPr="00C53B1E">
        <w:t> dlžníkom. Tento proces je vykonávaný pri oneskorení v rozsahu od  1 až 120 dni od poslednej splátky.</w:t>
      </w:r>
    </w:p>
    <w:p w14:paraId="742793B8" w14:textId="05FB91B2" w:rsidR="00212A5C" w:rsidRPr="00C53B1E" w:rsidRDefault="00212A5C" w:rsidP="006B1845">
      <w:pPr>
        <w:pStyle w:val="ListParagraph"/>
        <w:numPr>
          <w:ilvl w:val="0"/>
          <w:numId w:val="11"/>
        </w:numPr>
      </w:pPr>
      <w:r w:rsidRPr="00C53B1E">
        <w:t>Keď je dĺžka nesplácania dlhšia ako 3 mesiace, žiadosť je preklasifikovaná ako zlyhanie splácania úveru (default). Ak je dĺžka nesplácania dlhšia ako 120 dní, tak informácie a detaily o dlhu sú zaslané na súd a je podaná žaloba. Na verdikt súdu sa čaká pri najlepšom aspoň 4 mesiace.</w:t>
      </w:r>
    </w:p>
    <w:p w14:paraId="37C01951" w14:textId="24D461B5" w:rsidR="00212A5C" w:rsidRPr="00C53B1E" w:rsidRDefault="00212A5C" w:rsidP="006B1845">
      <w:pPr>
        <w:pStyle w:val="ListParagraph"/>
        <w:numPr>
          <w:ilvl w:val="0"/>
          <w:numId w:val="11"/>
        </w:numPr>
      </w:pPr>
      <w:r w:rsidRPr="00C53B1E">
        <w:t xml:space="preserve">Ak súd vydá pozitívny verdikt </w:t>
      </w:r>
      <w:r w:rsidR="000C5021" w:rsidRPr="00C53B1E">
        <w:t>a uzná oprávnenosť žaloby, tak sa daný prípad posunie súdnemu exekútorovi, ktorý je oprávnený vymáhať pohľadávku voči dlžníkovi.</w:t>
      </w:r>
    </w:p>
    <w:p w14:paraId="73F0350E" w14:textId="0CDE5672" w:rsidR="00010DCA" w:rsidRPr="00C53B1E" w:rsidRDefault="008E17DC" w:rsidP="006B1845">
      <w:pPr>
        <w:ind w:firstLine="360"/>
        <w:contextualSpacing/>
      </w:pPr>
      <w:r w:rsidRPr="00C53B1E">
        <w:t xml:space="preserve">Dataset </w:t>
      </w:r>
      <w:proofErr w:type="spellStart"/>
      <w:r w:rsidRPr="00C53B1E">
        <w:rPr>
          <w:b/>
          <w:bCs/>
        </w:rPr>
        <w:t>LoanData</w:t>
      </w:r>
      <w:proofErr w:type="spellEnd"/>
      <w:r w:rsidRPr="00C53B1E">
        <w:t xml:space="preserve"> nemá určené, či daná úverová žiadosť bola podvodná alebo nie, preto sme museli </w:t>
      </w:r>
      <w:r w:rsidR="00D168E9" w:rsidRPr="00C53B1E">
        <w:t>vytvoriť</w:t>
      </w:r>
      <w:r w:rsidRPr="00C53B1E">
        <w:t xml:space="preserve"> </w:t>
      </w:r>
      <w:r w:rsidRPr="00C53B1E">
        <w:rPr>
          <w:b/>
          <w:bCs/>
        </w:rPr>
        <w:t>vlastnú metodiku</w:t>
      </w:r>
      <w:r w:rsidRPr="00C53B1E">
        <w:t xml:space="preserve">, </w:t>
      </w:r>
      <w:r w:rsidR="00D168E9" w:rsidRPr="00C53B1E">
        <w:t xml:space="preserve">na základe našich empirických skúseností a znalostí </w:t>
      </w:r>
      <w:r w:rsidR="0059697E" w:rsidRPr="00C53B1E">
        <w:t xml:space="preserve">o </w:t>
      </w:r>
      <w:r w:rsidR="00D168E9" w:rsidRPr="00C53B1E">
        <w:t>domén</w:t>
      </w:r>
      <w:r w:rsidR="0059697E" w:rsidRPr="00C53B1E">
        <w:t>e</w:t>
      </w:r>
      <w:r w:rsidRPr="00C53B1E">
        <w:t xml:space="preserve">. Základnou indíciou, že sa jedná o podvod je v našej metodike nesplácanie dlhu viac ako 3 mesiace, čo znamená, podľa pravidiel spoločnosti Bondora preklasifikovanie úveru na úver, kde bolo </w:t>
      </w:r>
      <w:r w:rsidRPr="00C53B1E">
        <w:rPr>
          <w:b/>
          <w:bCs/>
        </w:rPr>
        <w:t>zlyhané splácanie</w:t>
      </w:r>
      <w:r w:rsidRPr="00C53B1E">
        <w:t xml:space="preserve"> (default). </w:t>
      </w:r>
      <w:r w:rsidR="00EA50BD" w:rsidRPr="00C53B1E">
        <w:t xml:space="preserve">Na praktické určenie zlyhania splácania dlhu sme zmenili dátumovú premennú </w:t>
      </w:r>
      <w:proofErr w:type="spellStart"/>
      <w:r w:rsidR="00EA50BD" w:rsidRPr="00C53B1E">
        <w:rPr>
          <w:b/>
          <w:bCs/>
        </w:rPr>
        <w:t>DefaultDate</w:t>
      </w:r>
      <w:proofErr w:type="spellEnd"/>
      <w:r w:rsidR="00EA50BD" w:rsidRPr="00C53B1E">
        <w:t xml:space="preserve">, ktorá reprezentuje dátum, kedy došlo k zlyhaniu na binárnu premennú </w:t>
      </w:r>
      <w:r w:rsidR="00EA50BD" w:rsidRPr="00C53B1E">
        <w:rPr>
          <w:b/>
          <w:bCs/>
        </w:rPr>
        <w:t>Default</w:t>
      </w:r>
      <w:r w:rsidR="00EA50BD" w:rsidRPr="00C53B1E">
        <w:t xml:space="preserve">, ktorá hovorí, či došlo k zlyhaniu splácania alebo nie. </w:t>
      </w:r>
      <w:r w:rsidRPr="00C53B1E">
        <w:t>Každé zlyhanie splácania dlhu ale neznemená v našej metodike, že došlo k podvodu. Aby došlo k podvodu musí byť splnená jedna s nasledujúcich podmienok:</w:t>
      </w:r>
    </w:p>
    <w:p w14:paraId="0DC8874F" w14:textId="3F428FB9" w:rsidR="008E17DC" w:rsidRPr="00C53B1E" w:rsidRDefault="00D168E9" w:rsidP="006B1845">
      <w:pPr>
        <w:pStyle w:val="ListParagraph"/>
        <w:numPr>
          <w:ilvl w:val="0"/>
          <w:numId w:val="12"/>
        </w:numPr>
      </w:pPr>
      <w:r w:rsidRPr="00C53B1E">
        <w:t xml:space="preserve">Úverová žiadosť sa dostala do stavu zlyhania splácania úveru a dlžník </w:t>
      </w:r>
      <w:r w:rsidRPr="00C53B1E">
        <w:rPr>
          <w:b/>
          <w:bCs/>
        </w:rPr>
        <w:t>nesplatil ani jedinú splátku</w:t>
      </w:r>
      <w:r w:rsidRPr="00C53B1E">
        <w:t xml:space="preserve">. </w:t>
      </w:r>
      <w:r w:rsidR="00853334" w:rsidRPr="00C53B1E">
        <w:t xml:space="preserve">Takýchto prípadov je </w:t>
      </w:r>
      <w:r w:rsidR="00853334" w:rsidRPr="00C53B1E">
        <w:rPr>
          <w:b/>
          <w:bCs/>
        </w:rPr>
        <w:t>5510</w:t>
      </w:r>
      <w:r w:rsidR="00853334" w:rsidRPr="00C53B1E">
        <w:t>.</w:t>
      </w:r>
    </w:p>
    <w:p w14:paraId="2F98C40B" w14:textId="71433166" w:rsidR="00AC40F0" w:rsidRPr="00C53B1E" w:rsidRDefault="00D168E9" w:rsidP="006B1845">
      <w:pPr>
        <w:pStyle w:val="ListParagraph"/>
        <w:numPr>
          <w:ilvl w:val="0"/>
          <w:numId w:val="12"/>
        </w:numPr>
      </w:pPr>
      <w:r w:rsidRPr="00C53B1E">
        <w:t xml:space="preserve">Úverová žiadosť sa dostala do stavu zlyhania splácania úveru a dlžník splatil </w:t>
      </w:r>
      <w:r w:rsidRPr="00C53B1E">
        <w:rPr>
          <w:b/>
          <w:bCs/>
        </w:rPr>
        <w:t>menšiu</w:t>
      </w:r>
      <w:r w:rsidRPr="00C53B1E">
        <w:t xml:space="preserve"> čiastku, ako </w:t>
      </w:r>
      <w:r w:rsidR="00AC40F0" w:rsidRPr="00C53B1E">
        <w:t xml:space="preserve">sú </w:t>
      </w:r>
      <w:r w:rsidR="00AC40F0" w:rsidRPr="00C53B1E">
        <w:rPr>
          <w:b/>
          <w:bCs/>
        </w:rPr>
        <w:t>dve splátky</w:t>
      </w:r>
      <w:r w:rsidR="00AC40F0" w:rsidRPr="00C53B1E">
        <w:t>.</w:t>
      </w:r>
      <w:r w:rsidR="00853334" w:rsidRPr="00C53B1E">
        <w:t xml:space="preserve"> Je ich dokopy </w:t>
      </w:r>
      <w:r w:rsidR="00C53CB3" w:rsidRPr="00C53B1E">
        <w:rPr>
          <w:b/>
          <w:bCs/>
        </w:rPr>
        <w:t>31845</w:t>
      </w:r>
      <w:r w:rsidR="00853334" w:rsidRPr="00C53B1E">
        <w:rPr>
          <w:b/>
          <w:bCs/>
        </w:rPr>
        <w:t>.</w:t>
      </w:r>
    </w:p>
    <w:p w14:paraId="5EDDE9A3" w14:textId="77777777" w:rsidR="00AA0984" w:rsidRPr="00C53B1E" w:rsidRDefault="00AA0984" w:rsidP="006B1845">
      <w:pPr>
        <w:pStyle w:val="ListParagraph"/>
      </w:pPr>
    </w:p>
    <w:p w14:paraId="1046CAB8" w14:textId="3AA173A2" w:rsidR="00AC40F0" w:rsidRPr="00C53B1E" w:rsidRDefault="00AC40F0" w:rsidP="006B1845">
      <w:pPr>
        <w:pStyle w:val="ListParagraph"/>
      </w:pPr>
      <w:r w:rsidRPr="00C53B1E">
        <w:lastRenderedPageBreak/>
        <w:t>Podmienka vyjadrená matematicky:</w:t>
      </w:r>
    </w:p>
    <w:p w14:paraId="45DFEE5D" w14:textId="1C7609A1" w:rsidR="004A4D2C" w:rsidRPr="00C53B1E" w:rsidRDefault="00AC40F0" w:rsidP="006B1845">
      <w:pPr>
        <w:pStyle w:val="ListParagraph"/>
        <w:shd w:val="clear" w:color="auto" w:fill="EAEAEA"/>
        <w:jc w:val="center"/>
      </w:pPr>
      <m:oMath>
        <m:r>
          <w:rPr>
            <w:rFonts w:ascii="Cambria Math" w:hAnsi="Cambria Math"/>
          </w:rPr>
          <m:t>splatená suma kým sa dostal úver do stavu zlyhania&lt;2*mesačná splátka</m:t>
        </m:r>
      </m:oMath>
      <w:r w:rsidR="00D168E9" w:rsidRPr="00C53B1E">
        <w:t>.</w:t>
      </w:r>
    </w:p>
    <w:p w14:paraId="27415ED9" w14:textId="77777777" w:rsidR="004A4D2C" w:rsidRPr="00C53B1E" w:rsidRDefault="004A4D2C" w:rsidP="006B1845">
      <w:pPr>
        <w:pStyle w:val="ListParagraph"/>
      </w:pPr>
    </w:p>
    <w:p w14:paraId="08809543" w14:textId="775C33EF" w:rsidR="00004ADB" w:rsidRPr="00C53B1E" w:rsidRDefault="00AC40F0" w:rsidP="006B1845">
      <w:pPr>
        <w:pStyle w:val="ListParagraph"/>
        <w:numPr>
          <w:ilvl w:val="0"/>
          <w:numId w:val="12"/>
        </w:numPr>
      </w:pPr>
      <w:r w:rsidRPr="00C53B1E">
        <w:t xml:space="preserve">Úverová žiadosť sa dostala do stavu zlyhania splácania úveru, nachádza sa v datasete </w:t>
      </w:r>
      <w:proofErr w:type="spellStart"/>
      <w:r w:rsidRPr="00C53B1E">
        <w:rPr>
          <w:b/>
          <w:bCs/>
        </w:rPr>
        <w:t>DebtEvents</w:t>
      </w:r>
      <w:proofErr w:type="spellEnd"/>
      <w:r w:rsidR="00004ADB" w:rsidRPr="00C53B1E">
        <w:rPr>
          <w:b/>
          <w:bCs/>
        </w:rPr>
        <w:t xml:space="preserve"> </w:t>
      </w:r>
      <w:r w:rsidR="00004ADB" w:rsidRPr="00C53B1E">
        <w:t xml:space="preserve">–  rovnaké </w:t>
      </w:r>
      <w:proofErr w:type="spellStart"/>
      <w:r w:rsidR="00004ADB" w:rsidRPr="00C53B1E">
        <w:rPr>
          <w:b/>
          <w:bCs/>
        </w:rPr>
        <w:t>LoanID</w:t>
      </w:r>
      <w:proofErr w:type="spellEnd"/>
      <w:r w:rsidRPr="00C53B1E">
        <w:rPr>
          <w:b/>
          <w:bCs/>
        </w:rPr>
        <w:t xml:space="preserve"> </w:t>
      </w:r>
      <w:r w:rsidR="00004ADB" w:rsidRPr="00C53B1E">
        <w:t xml:space="preserve">sa nachádza v oboch datasetoch </w:t>
      </w:r>
      <w:r w:rsidRPr="00C53B1E">
        <w:t>a</w:t>
      </w:r>
      <w:r w:rsidR="00004ADB" w:rsidRPr="00C53B1E">
        <w:t xml:space="preserve"> v stĺpci </w:t>
      </w:r>
      <w:proofErr w:type="spellStart"/>
      <w:r w:rsidR="00004ADB" w:rsidRPr="00C53B1E">
        <w:rPr>
          <w:b/>
          <w:bCs/>
        </w:rPr>
        <w:t>Comment</w:t>
      </w:r>
      <w:proofErr w:type="spellEnd"/>
      <w:r w:rsidR="00004ADB" w:rsidRPr="00C53B1E">
        <w:t xml:space="preserve"> </w:t>
      </w:r>
      <w:r w:rsidR="00642DD6" w:rsidRPr="00C53B1E">
        <w:t>(</w:t>
      </w:r>
      <w:r w:rsidR="00004ADB" w:rsidRPr="00C53B1E">
        <w:t>komentár k udalostiam vymáhacieho procesu</w:t>
      </w:r>
      <w:r w:rsidR="00642DD6" w:rsidRPr="00C53B1E">
        <w:t>)</w:t>
      </w:r>
      <w:r w:rsidR="00004ADB" w:rsidRPr="00C53B1E">
        <w:t xml:space="preserve"> sa nachádza hodnota: </w:t>
      </w:r>
    </w:p>
    <w:p w14:paraId="39D84427" w14:textId="601D06A4" w:rsidR="00004ADB" w:rsidRPr="00C53B1E" w:rsidRDefault="00004ADB" w:rsidP="006B1845">
      <w:pPr>
        <w:pStyle w:val="ListParagraph"/>
        <w:numPr>
          <w:ilvl w:val="1"/>
          <w:numId w:val="12"/>
        </w:numPr>
      </w:pPr>
      <w:r w:rsidRPr="00C53B1E">
        <w:t xml:space="preserve">Kategória </w:t>
      </w:r>
      <w:proofErr w:type="spellStart"/>
      <w:r w:rsidRPr="00C53B1E">
        <w:rPr>
          <w:rStyle w:val="Strong"/>
        </w:rPr>
        <w:t>CriminalCase</w:t>
      </w:r>
      <w:proofErr w:type="spellEnd"/>
      <w:r w:rsidRPr="00C53B1E">
        <w:t xml:space="preserve"> – podozrenie na kriminálnu aktivitu, má viacero </w:t>
      </w:r>
      <w:r w:rsidR="00AD6656" w:rsidRPr="00C53B1E">
        <w:t>podkategórií</w:t>
      </w:r>
      <w:r w:rsidR="00DE27FF" w:rsidRPr="00C53B1E">
        <w:t>.</w:t>
      </w:r>
    </w:p>
    <w:p w14:paraId="05D56877" w14:textId="6201E4B4" w:rsidR="00004ADB" w:rsidRPr="00C53B1E" w:rsidRDefault="00004ADB" w:rsidP="006B1845">
      <w:pPr>
        <w:pStyle w:val="ListParagraph"/>
        <w:numPr>
          <w:ilvl w:val="1"/>
          <w:numId w:val="12"/>
        </w:numPr>
      </w:pPr>
      <w:proofErr w:type="spellStart"/>
      <w:r w:rsidRPr="00C53B1E">
        <w:t>HopelessCase</w:t>
      </w:r>
      <w:proofErr w:type="spellEnd"/>
      <w:r w:rsidRPr="00C53B1E">
        <w:t xml:space="preserve"> – Prípad bol vyhodnotený ako bez šance na úspešné vymáhanie</w:t>
      </w:r>
    </w:p>
    <w:p w14:paraId="397DCDA4" w14:textId="20A05947" w:rsidR="00004ADB" w:rsidRPr="00C53B1E" w:rsidRDefault="00004ADB" w:rsidP="006B1845">
      <w:pPr>
        <w:pStyle w:val="ListParagraph"/>
        <w:numPr>
          <w:ilvl w:val="1"/>
          <w:numId w:val="12"/>
        </w:numPr>
      </w:pPr>
      <w:proofErr w:type="spellStart"/>
      <w:r w:rsidRPr="00C53B1E">
        <w:t>HeavilyIndebted</w:t>
      </w:r>
      <w:proofErr w:type="spellEnd"/>
      <w:r w:rsidRPr="00C53B1E">
        <w:t xml:space="preserve"> – Dlžník je nadmieru zadlžený </w:t>
      </w:r>
    </w:p>
    <w:p w14:paraId="7A702628" w14:textId="000FF3D9" w:rsidR="00004ADB" w:rsidRPr="00C53B1E" w:rsidRDefault="00004ADB" w:rsidP="006B1845">
      <w:pPr>
        <w:pStyle w:val="ListParagraph"/>
        <w:numPr>
          <w:ilvl w:val="1"/>
          <w:numId w:val="12"/>
        </w:numPr>
      </w:pPr>
      <w:proofErr w:type="spellStart"/>
      <w:r w:rsidRPr="00C53B1E">
        <w:t>CustomerLivesOutsideSupportedCountries</w:t>
      </w:r>
      <w:proofErr w:type="spellEnd"/>
      <w:r w:rsidRPr="00C53B1E">
        <w:t xml:space="preserve"> – Dlžník žije mimo krajiny, kde má Bondora dosah na vymáhací </w:t>
      </w:r>
      <w:proofErr w:type="spellStart"/>
      <w:r w:rsidRPr="00C53B1E">
        <w:t>process</w:t>
      </w:r>
      <w:proofErr w:type="spellEnd"/>
      <w:r w:rsidRPr="00C53B1E">
        <w:t>.</w:t>
      </w:r>
    </w:p>
    <w:p w14:paraId="367439F8" w14:textId="4F477730" w:rsidR="00D168E9" w:rsidRPr="00C53B1E" w:rsidRDefault="00004ADB" w:rsidP="006B1845">
      <w:pPr>
        <w:pStyle w:val="ListParagraph"/>
        <w:numPr>
          <w:ilvl w:val="1"/>
          <w:numId w:val="12"/>
        </w:numPr>
      </w:pPr>
      <w:proofErr w:type="spellStart"/>
      <w:r w:rsidRPr="00C53B1E">
        <w:t>LawsuitPresentedAgainstBondora</w:t>
      </w:r>
      <w:proofErr w:type="spellEnd"/>
      <w:r w:rsidR="0070310E" w:rsidRPr="00C53B1E">
        <w:t xml:space="preserve"> – Dlžník zažaloval </w:t>
      </w:r>
      <w:proofErr w:type="spellStart"/>
      <w:r w:rsidR="0070310E" w:rsidRPr="00C53B1E">
        <w:t>Bondoru</w:t>
      </w:r>
      <w:proofErr w:type="spellEnd"/>
      <w:r w:rsidR="0070310E" w:rsidRPr="00C53B1E">
        <w:t xml:space="preserve"> v procese vymáhania</w:t>
      </w:r>
    </w:p>
    <w:p w14:paraId="70A256F8" w14:textId="73DE3BA0" w:rsidR="0070310E" w:rsidRPr="00C53B1E" w:rsidRDefault="0070310E" w:rsidP="006B1845">
      <w:pPr>
        <w:ind w:firstLine="567"/>
        <w:contextualSpacing/>
      </w:pPr>
      <w:r w:rsidRPr="00C53B1E">
        <w:t xml:space="preserve">K jednotlivým pojmom v datasete </w:t>
      </w:r>
      <w:proofErr w:type="spellStart"/>
      <w:r w:rsidRPr="00C53B1E">
        <w:t>DebtEvents</w:t>
      </w:r>
      <w:proofErr w:type="spellEnd"/>
      <w:r w:rsidRPr="00C53B1E">
        <w:t xml:space="preserve"> nebola poskytnutá legenda a ani popis k hodnotám v datasete, zdôvodnenia hodnôt vyplývajú z </w:t>
      </w:r>
      <w:r w:rsidRPr="00C53B1E">
        <w:rPr>
          <w:b/>
          <w:bCs/>
        </w:rPr>
        <w:t>odborného</w:t>
      </w:r>
      <w:r w:rsidRPr="00C53B1E">
        <w:t xml:space="preserve"> </w:t>
      </w:r>
      <w:r w:rsidRPr="00C53B1E">
        <w:rPr>
          <w:b/>
          <w:bCs/>
        </w:rPr>
        <w:t>odhadu</w:t>
      </w:r>
      <w:r w:rsidRPr="00C53B1E">
        <w:t>.</w:t>
      </w:r>
      <w:r w:rsidR="004A48C7" w:rsidRPr="00C53B1E">
        <w:t xml:space="preserve"> Prehľad hodnôt sa nachádza v</w:t>
      </w:r>
      <w:r w:rsidR="00AA0984" w:rsidRPr="00C53B1E">
        <w:t xml:space="preserve"> </w:t>
      </w:r>
      <w:r w:rsidR="00AA0984" w:rsidRPr="00C53B1E">
        <w:fldChar w:fldCharType="begin"/>
      </w:r>
      <w:r w:rsidR="00AA0984" w:rsidRPr="00C53B1E">
        <w:instrText xml:space="preserve"> REF _Ref164763797 \h </w:instrText>
      </w:r>
      <w:r w:rsidR="00AA0984" w:rsidRPr="00C53B1E">
        <w:fldChar w:fldCharType="separate"/>
      </w:r>
      <w:r w:rsidR="00E07521" w:rsidRPr="00C53B1E">
        <w:t xml:space="preserve">Príloha </w:t>
      </w:r>
      <w:r w:rsidR="00E07521">
        <w:rPr>
          <w:noProof/>
        </w:rPr>
        <w:t>B</w:t>
      </w:r>
      <w:r w:rsidR="00AA0984" w:rsidRPr="00C53B1E">
        <w:fldChar w:fldCharType="end"/>
      </w:r>
      <w:r w:rsidR="004A48C7" w:rsidRPr="00C53B1E">
        <w:t> </w:t>
      </w:r>
      <w:r w:rsidR="00F21020" w:rsidRPr="00C53B1E">
        <w:fldChar w:fldCharType="begin"/>
      </w:r>
      <w:r w:rsidR="00F21020" w:rsidRPr="00C53B1E">
        <w:instrText xml:space="preserve"> REF _Ref163668106 \h </w:instrText>
      </w:r>
      <w:r w:rsidR="00F21020" w:rsidRPr="00C53B1E">
        <w:fldChar w:fldCharType="end"/>
      </w:r>
      <w:r w:rsidR="004A48C7" w:rsidRPr="00C53B1E">
        <w:t>.</w:t>
      </w:r>
      <w:r w:rsidR="00853334" w:rsidRPr="00C53B1E">
        <w:t xml:space="preserve"> Spolu ich je </w:t>
      </w:r>
      <w:r w:rsidR="00C53CB3" w:rsidRPr="00C53B1E">
        <w:rPr>
          <w:b/>
          <w:bCs/>
        </w:rPr>
        <w:t>3643</w:t>
      </w:r>
      <w:r w:rsidR="00DD14EF" w:rsidRPr="00C53B1E">
        <w:rPr>
          <w:b/>
          <w:bCs/>
        </w:rPr>
        <w:t xml:space="preserve"> </w:t>
      </w:r>
      <w:r w:rsidR="00DD14EF" w:rsidRPr="00C53B1E">
        <w:t xml:space="preserve">(pozri </w:t>
      </w:r>
      <w:r w:rsidR="00DD14EF" w:rsidRPr="00C53B1E">
        <w:fldChar w:fldCharType="begin"/>
      </w:r>
      <w:r w:rsidR="00DD14EF" w:rsidRPr="00C53B1E">
        <w:instrText xml:space="preserve"> REF _Ref164956414 \h </w:instrText>
      </w:r>
      <w:r w:rsidR="00DD14EF" w:rsidRPr="00C53B1E">
        <w:fldChar w:fldCharType="separate"/>
      </w:r>
      <w:r w:rsidR="00E07521" w:rsidRPr="00C53B1E">
        <w:t xml:space="preserve">Obrázok </w:t>
      </w:r>
      <w:r w:rsidR="00E07521">
        <w:rPr>
          <w:noProof/>
        </w:rPr>
        <w:t>5</w:t>
      </w:r>
      <w:r w:rsidR="00DD14EF" w:rsidRPr="00C53B1E">
        <w:fldChar w:fldCharType="end"/>
      </w:r>
      <w:r w:rsidR="00DD14EF" w:rsidRPr="00C53B1E">
        <w:t>)</w:t>
      </w:r>
      <w:r w:rsidR="00853334" w:rsidRPr="00C53B1E">
        <w:t>.</w:t>
      </w:r>
    </w:p>
    <w:p w14:paraId="455BAFDB" w14:textId="5466AA34" w:rsidR="007478A4" w:rsidRPr="00C53B1E" w:rsidRDefault="0070310E" w:rsidP="006B1845">
      <w:pPr>
        <w:ind w:firstLine="567"/>
        <w:contextualSpacing/>
      </w:pPr>
      <w:r w:rsidRPr="00C53B1E">
        <w:t xml:space="preserve">Pomocou našej metodiky predpokladáme, že zo </w:t>
      </w:r>
      <w:r w:rsidR="00DE27FF" w:rsidRPr="00C53B1E">
        <w:t>všetkých</w:t>
      </w:r>
      <w:r w:rsidRPr="00C53B1E">
        <w:t xml:space="preserve"> </w:t>
      </w:r>
      <w:r w:rsidRPr="00C53B1E">
        <w:rPr>
          <w:b/>
          <w:bCs/>
        </w:rPr>
        <w:t>375479</w:t>
      </w:r>
      <w:r w:rsidRPr="00C53B1E">
        <w:t xml:space="preserve"> záznamov žiadosti je </w:t>
      </w:r>
      <w:r w:rsidR="00C53CB3" w:rsidRPr="00C53B1E">
        <w:rPr>
          <w:b/>
          <w:bCs/>
        </w:rPr>
        <w:t>po zjednotení</w:t>
      </w:r>
      <w:r w:rsidR="00C53CB3" w:rsidRPr="00C53B1E">
        <w:t xml:space="preserve"> </w:t>
      </w:r>
      <w:r w:rsidRPr="00C53B1E">
        <w:rPr>
          <w:b/>
          <w:bCs/>
        </w:rPr>
        <w:t>33515</w:t>
      </w:r>
      <w:r w:rsidRPr="00C53B1E">
        <w:t xml:space="preserve"> podvodných, </w:t>
      </w:r>
      <w:r w:rsidR="00DE27FF" w:rsidRPr="00C53B1E">
        <w:t xml:space="preserve">to je </w:t>
      </w:r>
      <w:r w:rsidRPr="00C53B1E">
        <w:t xml:space="preserve">takmer </w:t>
      </w:r>
      <w:r w:rsidRPr="00C53B1E">
        <w:rPr>
          <w:b/>
          <w:bCs/>
        </w:rPr>
        <w:t>9%</w:t>
      </w:r>
      <w:r w:rsidR="00DE27FF" w:rsidRPr="00C53B1E">
        <w:rPr>
          <w:b/>
          <w:bCs/>
        </w:rPr>
        <w:t xml:space="preserve"> (~8.926%)</w:t>
      </w:r>
      <w:r w:rsidRPr="00C53B1E">
        <w:t xml:space="preserve"> z celkového počtu </w:t>
      </w:r>
      <w:r w:rsidR="00DE27FF" w:rsidRPr="00C53B1E">
        <w:t>všetkých</w:t>
      </w:r>
      <w:r w:rsidRPr="00C53B1E">
        <w:t xml:space="preserve"> záznamov.</w:t>
      </w:r>
      <w:r w:rsidR="008F58EB" w:rsidRPr="00C53B1E">
        <w:t xml:space="preserve"> Pre každý záznam sme vytvorili dva nove stĺpce, </w:t>
      </w:r>
      <w:proofErr w:type="spellStart"/>
      <w:r w:rsidR="008F58EB" w:rsidRPr="00C53B1E">
        <w:rPr>
          <w:i/>
          <w:iCs/>
        </w:rPr>
        <w:t>Fraud</w:t>
      </w:r>
      <w:proofErr w:type="spellEnd"/>
      <w:r w:rsidR="008F58EB" w:rsidRPr="00C53B1E">
        <w:t xml:space="preserve"> a </w:t>
      </w:r>
      <w:proofErr w:type="spellStart"/>
      <w:r w:rsidR="008F58EB" w:rsidRPr="00C53B1E">
        <w:rPr>
          <w:i/>
          <w:iCs/>
        </w:rPr>
        <w:t>Explanation</w:t>
      </w:r>
      <w:proofErr w:type="spellEnd"/>
      <w:r w:rsidR="008F58EB" w:rsidRPr="00C53B1E">
        <w:rPr>
          <w:i/>
          <w:iCs/>
        </w:rPr>
        <w:t xml:space="preserve"> </w:t>
      </w:r>
      <w:r w:rsidR="008F58EB" w:rsidRPr="00C53B1E">
        <w:t xml:space="preserve">, kde </w:t>
      </w:r>
      <w:proofErr w:type="spellStart"/>
      <w:r w:rsidR="008F58EB" w:rsidRPr="00C53B1E">
        <w:rPr>
          <w:b/>
          <w:bCs/>
        </w:rPr>
        <w:t>Fraud</w:t>
      </w:r>
      <w:proofErr w:type="spellEnd"/>
      <w:r w:rsidR="008F58EB" w:rsidRPr="00C53B1E">
        <w:t xml:space="preserve"> je závislá premenná, ktorú chceme predikovať pomocou nášho modelu a </w:t>
      </w:r>
      <w:proofErr w:type="spellStart"/>
      <w:r w:rsidR="008F58EB" w:rsidRPr="00C53B1E">
        <w:rPr>
          <w:b/>
          <w:bCs/>
        </w:rPr>
        <w:t>Explanation</w:t>
      </w:r>
      <w:proofErr w:type="spellEnd"/>
      <w:r w:rsidR="008F58EB" w:rsidRPr="00C53B1E">
        <w:t xml:space="preserve"> predstavuje zdôvodnenie prečo sme určili tento záznam ako podvodný podľa našej metodiky. </w:t>
      </w:r>
    </w:p>
    <w:p w14:paraId="684EDA68" w14:textId="77777777" w:rsidR="007478A4" w:rsidRPr="00C53B1E" w:rsidRDefault="007478A4" w:rsidP="006B1845">
      <w:pPr>
        <w:ind w:firstLine="567"/>
        <w:contextualSpacing/>
      </w:pPr>
    </w:p>
    <w:p w14:paraId="1EB36C9C" w14:textId="7458A6C5" w:rsidR="007478A4" w:rsidRPr="00C53B1E" w:rsidRDefault="003E006A" w:rsidP="006B1845">
      <w:pPr>
        <w:spacing w:before="0" w:line="240" w:lineRule="auto"/>
        <w:contextualSpacing/>
        <w:jc w:val="center"/>
        <w:rPr>
          <w:b/>
          <w:bCs/>
          <w:iCs/>
          <w:sz w:val="28"/>
          <w:szCs w:val="28"/>
        </w:rPr>
      </w:pPr>
      <w:r w:rsidRPr="00C53B1E">
        <w:rPr>
          <w:b/>
          <w:bCs/>
          <w:iCs/>
          <w:sz w:val="28"/>
          <w:szCs w:val="28"/>
        </w:rPr>
        <w:drawing>
          <wp:inline distT="0" distB="0" distL="0" distR="0" wp14:anchorId="0802BCEB" wp14:editId="785D7A6F">
            <wp:extent cx="5399405" cy="1477010"/>
            <wp:effectExtent l="0" t="0" r="0" b="0"/>
            <wp:docPr id="7601739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3900" name="Picture 1" descr="A computer screen shot of a computer code&#10;&#10;Description automatically generated"/>
                    <pic:cNvPicPr/>
                  </pic:nvPicPr>
                  <pic:blipFill>
                    <a:blip r:embed="rId28"/>
                    <a:stretch>
                      <a:fillRect/>
                    </a:stretch>
                  </pic:blipFill>
                  <pic:spPr>
                    <a:xfrm>
                      <a:off x="0" y="0"/>
                      <a:ext cx="5399405" cy="1477010"/>
                    </a:xfrm>
                    <a:prstGeom prst="rect">
                      <a:avLst/>
                    </a:prstGeom>
                  </pic:spPr>
                </pic:pic>
              </a:graphicData>
            </a:graphic>
          </wp:inline>
        </w:drawing>
      </w:r>
    </w:p>
    <w:p w14:paraId="033647A1" w14:textId="3DC6C46D" w:rsidR="007478A4" w:rsidRPr="00C53B1E" w:rsidRDefault="007478A4" w:rsidP="006B1845">
      <w:pPr>
        <w:pStyle w:val="Caption"/>
        <w:contextualSpacing/>
      </w:pPr>
      <w:bookmarkStart w:id="39" w:name="_Toc164955233"/>
      <w:bookmarkStart w:id="40" w:name="_Ref164956414"/>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5</w:t>
      </w:r>
      <w:r w:rsidRPr="00C53B1E">
        <w:fldChar w:fldCharType="end"/>
      </w:r>
      <w:bookmarkEnd w:id="40"/>
      <w:r w:rsidRPr="00C53B1E">
        <w:t xml:space="preserve"> – Počet podvodných žiadostí podľa kroku 3 a algoritmus na jej určenie</w:t>
      </w:r>
      <w:bookmarkEnd w:id="39"/>
    </w:p>
    <w:p w14:paraId="0235B4ED" w14:textId="3F2E8CD0" w:rsidR="008E2F44" w:rsidRPr="00C53B1E" w:rsidRDefault="008E2F44" w:rsidP="006B1845">
      <w:pPr>
        <w:spacing w:before="0" w:line="240" w:lineRule="auto"/>
        <w:contextualSpacing/>
        <w:jc w:val="left"/>
        <w:rPr>
          <w:b/>
          <w:bCs/>
          <w:iCs/>
          <w:sz w:val="28"/>
          <w:szCs w:val="28"/>
        </w:rPr>
      </w:pPr>
    </w:p>
    <w:p w14:paraId="3DE87880" w14:textId="08BF53CB" w:rsidR="00DE27FF" w:rsidRPr="00C53B1E" w:rsidRDefault="00DE27FF" w:rsidP="006B1845">
      <w:pPr>
        <w:pStyle w:val="Heading2"/>
        <w:contextualSpacing/>
      </w:pPr>
      <w:bookmarkStart w:id="41" w:name="_Ref163562048"/>
      <w:bookmarkStart w:id="42" w:name="_Ref163562058"/>
      <w:bookmarkStart w:id="43" w:name="_Ref163562061"/>
      <w:bookmarkStart w:id="44" w:name="_Ref163562065"/>
      <w:bookmarkStart w:id="45" w:name="_Toc164955293"/>
      <w:r w:rsidRPr="00C53B1E">
        <w:lastRenderedPageBreak/>
        <w:t xml:space="preserve">Výber vhodných nezávislých premenných pre </w:t>
      </w:r>
      <w:r w:rsidR="00D252CF" w:rsidRPr="00C53B1E">
        <w:t>dátovú analýzu</w:t>
      </w:r>
      <w:bookmarkEnd w:id="41"/>
      <w:bookmarkEnd w:id="42"/>
      <w:bookmarkEnd w:id="43"/>
      <w:bookmarkEnd w:id="44"/>
      <w:bookmarkEnd w:id="45"/>
    </w:p>
    <w:p w14:paraId="2200C9C5" w14:textId="4BF61293" w:rsidR="007943AF" w:rsidRPr="00C53B1E" w:rsidRDefault="007943AF" w:rsidP="006B1845">
      <w:pPr>
        <w:ind w:firstLine="567"/>
        <w:contextualSpacing/>
      </w:pPr>
      <w:r w:rsidRPr="00C53B1E">
        <w:t xml:space="preserve">Náš dataset </w:t>
      </w:r>
      <w:proofErr w:type="spellStart"/>
      <w:r w:rsidRPr="00C53B1E">
        <w:rPr>
          <w:b/>
          <w:bCs/>
        </w:rPr>
        <w:t>LoanData</w:t>
      </w:r>
      <w:proofErr w:type="spellEnd"/>
      <w:r w:rsidRPr="00C53B1E">
        <w:t xml:space="preserve"> po zadefinovaní závislej premennej </w:t>
      </w:r>
      <w:proofErr w:type="spellStart"/>
      <w:r w:rsidRPr="00C53B1E">
        <w:rPr>
          <w:b/>
          <w:bCs/>
        </w:rPr>
        <w:t>Fraud</w:t>
      </w:r>
      <w:proofErr w:type="spellEnd"/>
      <w:r w:rsidRPr="00C53B1E">
        <w:t xml:space="preserve"> a </w:t>
      </w:r>
      <w:r w:rsidR="00A43022" w:rsidRPr="00C53B1E">
        <w:t>doplnení</w:t>
      </w:r>
      <w:r w:rsidRPr="00C53B1E">
        <w:t xml:space="preserve"> nezávislých premenných </w:t>
      </w:r>
      <w:r w:rsidRPr="00C53B1E">
        <w:rPr>
          <w:b/>
          <w:bCs/>
        </w:rPr>
        <w:t>Default</w:t>
      </w:r>
      <w:r w:rsidRPr="00C53B1E">
        <w:t xml:space="preserve"> a </w:t>
      </w:r>
      <w:proofErr w:type="spellStart"/>
      <w:r w:rsidRPr="00C53B1E">
        <w:rPr>
          <w:b/>
          <w:bCs/>
        </w:rPr>
        <w:t>Explanation</w:t>
      </w:r>
      <w:proofErr w:type="spellEnd"/>
      <w:r w:rsidRPr="00C53B1E">
        <w:rPr>
          <w:b/>
          <w:bCs/>
        </w:rPr>
        <w:t xml:space="preserve"> </w:t>
      </w:r>
      <w:r w:rsidRPr="00C53B1E">
        <w:t>obsahuje 115</w:t>
      </w:r>
      <w:r w:rsidR="00EA50BD" w:rsidRPr="00C53B1E">
        <w:t xml:space="preserve"> stĺpcov.</w:t>
      </w:r>
    </w:p>
    <w:p w14:paraId="242F1C78" w14:textId="23D9E7C4" w:rsidR="007943AF" w:rsidRPr="00C53B1E" w:rsidRDefault="007943AF" w:rsidP="006B1845">
      <w:pPr>
        <w:ind w:firstLine="360"/>
        <w:contextualSpacing/>
      </w:pPr>
      <w:r w:rsidRPr="00C53B1E">
        <w:t>Podľa legendy, ktorú poskytuje firma Bondora o nezávislých premenných (stĺpce/vlastnosti záznamu) a znalosti domény sme sa rozhodli zredukovať počet stĺpcov. Použili sme nasledujúcu metodiky:</w:t>
      </w:r>
    </w:p>
    <w:p w14:paraId="74978834" w14:textId="77777777" w:rsidR="00F6045C" w:rsidRPr="00C53B1E" w:rsidRDefault="00FD2894" w:rsidP="006B1845">
      <w:pPr>
        <w:pStyle w:val="ListParagraph"/>
        <w:numPr>
          <w:ilvl w:val="0"/>
          <w:numId w:val="13"/>
        </w:numPr>
      </w:pPr>
      <w:r w:rsidRPr="00C53B1E">
        <w:rPr>
          <w:b/>
          <w:bCs/>
        </w:rPr>
        <w:t>Nezávisle premenné s</w:t>
      </w:r>
      <w:r w:rsidR="007943AF" w:rsidRPr="00C53B1E">
        <w:rPr>
          <w:b/>
          <w:bCs/>
        </w:rPr>
        <w:t xml:space="preserve">o žiadnou </w:t>
      </w:r>
      <w:r w:rsidRPr="00C53B1E">
        <w:rPr>
          <w:b/>
          <w:bCs/>
        </w:rPr>
        <w:t xml:space="preserve">vyplnenou </w:t>
      </w:r>
      <w:r w:rsidR="007943AF" w:rsidRPr="00C53B1E">
        <w:rPr>
          <w:b/>
          <w:bCs/>
        </w:rPr>
        <w:t>hodnotou</w:t>
      </w:r>
      <w:r w:rsidR="007943AF" w:rsidRPr="00C53B1E">
        <w:t xml:space="preserve"> – do tejto kategórie patrili stĺpce</w:t>
      </w:r>
      <w:r w:rsidR="00420237" w:rsidRPr="00C53B1E">
        <w:t>, ktoré neobsahovali žiadnu hodnotu</w:t>
      </w:r>
      <w:r w:rsidR="00AF7D85" w:rsidRPr="00C53B1E">
        <w:t>.</w:t>
      </w:r>
      <w:r w:rsidR="00F6045C" w:rsidRPr="00C53B1E">
        <w:t xml:space="preserve"> Pomocou jednoduchého algoritmu sme zistili, či hodnota v riadku pre daný stĺpec nie je vyplnená. Ak je nevyplnená, tak algoritmus vráti boolean hodnotu </w:t>
      </w:r>
      <w:proofErr w:type="spellStart"/>
      <w:r w:rsidR="00F6045C" w:rsidRPr="00C53B1E">
        <w:t>True</w:t>
      </w:r>
      <w:proofErr w:type="spellEnd"/>
      <w:r w:rsidR="00F6045C" w:rsidRPr="00C53B1E">
        <w:t xml:space="preserve"> a naopak ak je vyplnená, tak vráti </w:t>
      </w:r>
      <w:proofErr w:type="spellStart"/>
      <w:r w:rsidR="00F6045C" w:rsidRPr="00C53B1E">
        <w:t>False</w:t>
      </w:r>
      <w:proofErr w:type="spellEnd"/>
      <w:r w:rsidR="00F6045C" w:rsidRPr="00C53B1E">
        <w:t xml:space="preserve">. Keďže </w:t>
      </w:r>
      <w:proofErr w:type="spellStart"/>
      <w:r w:rsidR="00F6045C" w:rsidRPr="00C53B1E">
        <w:t>Python</w:t>
      </w:r>
      <w:proofErr w:type="spellEnd"/>
      <w:r w:rsidR="00F6045C" w:rsidRPr="00C53B1E">
        <w:t xml:space="preserve"> konvertuje </w:t>
      </w:r>
      <w:proofErr w:type="spellStart"/>
      <w:r w:rsidR="00F6045C" w:rsidRPr="00C53B1E">
        <w:t>True</w:t>
      </w:r>
      <w:proofErr w:type="spellEnd"/>
      <w:r w:rsidR="00F6045C" w:rsidRPr="00C53B1E">
        <w:t xml:space="preserve"> na 1 a </w:t>
      </w:r>
      <w:proofErr w:type="spellStart"/>
      <w:r w:rsidR="00F6045C" w:rsidRPr="00C53B1E">
        <w:t>False</w:t>
      </w:r>
      <w:proofErr w:type="spellEnd"/>
      <w:r w:rsidR="00F6045C" w:rsidRPr="00C53B1E">
        <w:t xml:space="preserve"> na 0, stačí vypočítať priemer, aby sme zistili, v akej percentuálnej miere nie je stĺpec reprezentujúci nezávislú premennú naplnený. Algoritmus odhalil, že tieto nezávislé premenné nemajú vyplnenú žiadnu hodnotu : </w:t>
      </w:r>
    </w:p>
    <w:p w14:paraId="6CCD61ED" w14:textId="4F49479E" w:rsidR="008E2F44" w:rsidRPr="00C53B1E" w:rsidRDefault="00F6045C" w:rsidP="006B1845">
      <w:pPr>
        <w:pStyle w:val="ListParagraph"/>
        <w:jc w:val="left"/>
      </w:pPr>
      <w:proofErr w:type="spellStart"/>
      <w:r w:rsidRPr="00C53B1E">
        <w:t>DateOfBirth</w:t>
      </w:r>
      <w:proofErr w:type="spellEnd"/>
      <w:r w:rsidRPr="00C53B1E">
        <w:t xml:space="preserve">, </w:t>
      </w:r>
      <w:proofErr w:type="spellStart"/>
      <w:r w:rsidRPr="00C53B1E">
        <w:t>County</w:t>
      </w:r>
      <w:proofErr w:type="spellEnd"/>
      <w:r w:rsidRPr="00C53B1E">
        <w:t>, City a </w:t>
      </w:r>
      <w:r w:rsidR="00992C3E" w:rsidRPr="00C53B1E">
        <w:t xml:space="preserve"> </w:t>
      </w:r>
      <w:proofErr w:type="spellStart"/>
      <w:r w:rsidRPr="00C53B1E">
        <w:t>EmploymentPosition</w:t>
      </w:r>
      <w:proofErr w:type="spellEnd"/>
      <w:r w:rsidR="00AC29E6" w:rsidRPr="00C53B1E">
        <w:t>.</w:t>
      </w:r>
    </w:p>
    <w:p w14:paraId="25742A5A" w14:textId="71008643" w:rsidR="00AF7D85" w:rsidRPr="00C53B1E" w:rsidRDefault="00AF7D85" w:rsidP="006B1845">
      <w:pPr>
        <w:pStyle w:val="ListParagraph"/>
        <w:jc w:val="left"/>
      </w:pPr>
    </w:p>
    <w:p w14:paraId="1555B18E" w14:textId="30893A97" w:rsidR="00AA0984" w:rsidRPr="00C53B1E" w:rsidRDefault="008E2F44" w:rsidP="00856F33">
      <w:pPr>
        <w:pStyle w:val="ListParagraph"/>
        <w:numPr>
          <w:ilvl w:val="0"/>
          <w:numId w:val="13"/>
        </w:numPr>
        <w:jc w:val="left"/>
      </w:pPr>
      <w:bookmarkStart w:id="46" w:name="_Ref163561937"/>
      <w:r w:rsidRPr="00C53B1E">
        <w:rPr>
          <w:b/>
          <w:bCs/>
        </w:rPr>
        <w:t xml:space="preserve">Dátumové </w:t>
      </w:r>
      <w:r w:rsidR="00FD2894" w:rsidRPr="00C53B1E">
        <w:rPr>
          <w:b/>
          <w:bCs/>
        </w:rPr>
        <w:t>nezávisle premenné</w:t>
      </w:r>
      <w:r w:rsidR="00F534A3" w:rsidRPr="00C53B1E">
        <w:t>:</w:t>
      </w:r>
      <w:bookmarkEnd w:id="46"/>
      <w:r w:rsidR="00F534A3" w:rsidRPr="00C53B1E">
        <w:br/>
      </w:r>
      <w:r w:rsidR="00AA0984" w:rsidRPr="00C53B1E">
        <w:t xml:space="preserve">Pre takéto premenné </w:t>
      </w:r>
      <w:r w:rsidR="00F534A3" w:rsidRPr="00C53B1E">
        <w:t xml:space="preserve">sme </w:t>
      </w:r>
      <w:r w:rsidR="00AC2151" w:rsidRPr="00C53B1E">
        <w:t>sa rozhodli vypočítať dĺžk</w:t>
      </w:r>
      <w:r w:rsidR="00F72727" w:rsidRPr="00C53B1E">
        <w:t>u</w:t>
      </w:r>
      <w:r w:rsidR="00AC2151" w:rsidRPr="00C53B1E">
        <w:t xml:space="preserve"> </w:t>
      </w:r>
      <w:r w:rsidR="00F72727" w:rsidRPr="00C53B1E">
        <w:t>intervalu</w:t>
      </w:r>
      <w:r w:rsidR="00AC2151" w:rsidRPr="00C53B1E">
        <w:t xml:space="preserve"> medzi dvoma časovými úsekmi</w:t>
      </w:r>
      <w:r w:rsidR="00F72727" w:rsidRPr="00C53B1E">
        <w:t xml:space="preserve"> v dňoch</w:t>
      </w:r>
      <w:r w:rsidR="00AC2151" w:rsidRPr="00C53B1E">
        <w:t>. Párovanie dátumov vzniklo na základe znalosti domény, legendy a potencionálneho vplyvu na určenie podvodnej žiadosti.</w:t>
      </w:r>
      <w:r w:rsidR="00AA0984" w:rsidRPr="00C53B1E">
        <w:t xml:space="preserve"> Boli to tieto premenné:</w:t>
      </w:r>
    </w:p>
    <w:p w14:paraId="6F2BC112" w14:textId="0F3A2734" w:rsidR="00AA0984" w:rsidRPr="00C53B1E" w:rsidRDefault="00AA0984" w:rsidP="00856F33">
      <w:pPr>
        <w:pStyle w:val="ListParagraph"/>
        <w:jc w:val="left"/>
      </w:pPr>
      <w:r w:rsidRPr="00C53B1E">
        <w:t xml:space="preserve">Pre </w:t>
      </w:r>
      <w:proofErr w:type="spellStart"/>
      <w:r w:rsidRPr="00C53B1E">
        <w:t>GracePeriodStart</w:t>
      </w:r>
      <w:proofErr w:type="spellEnd"/>
      <w:r w:rsidRPr="00C53B1E">
        <w:t xml:space="preserve"> a </w:t>
      </w:r>
      <w:proofErr w:type="spellStart"/>
      <w:r w:rsidRPr="00C53B1E">
        <w:t>GracePeriodEnd</w:t>
      </w:r>
      <w:proofErr w:type="spellEnd"/>
      <w:r w:rsidRPr="00C53B1E">
        <w:t xml:space="preserve"> sme vytvorili stĺpec </w:t>
      </w:r>
      <w:proofErr w:type="spellStart"/>
      <w:r w:rsidRPr="00C53B1E">
        <w:t>DeltaGracePeriod</w:t>
      </w:r>
      <w:proofErr w:type="spellEnd"/>
      <w:r w:rsidRPr="00C53B1E">
        <w:t>,</w:t>
      </w:r>
    </w:p>
    <w:p w14:paraId="7C9ACC97" w14:textId="77777777" w:rsidR="00AA0984" w:rsidRPr="00C53B1E" w:rsidRDefault="00AA0984" w:rsidP="00856F33">
      <w:pPr>
        <w:ind w:left="709"/>
        <w:contextualSpacing/>
        <w:jc w:val="left"/>
      </w:pPr>
      <w:r w:rsidRPr="00C53B1E">
        <w:t xml:space="preserve">pre </w:t>
      </w:r>
      <w:proofErr w:type="spellStart"/>
      <w:r w:rsidRPr="00C53B1E">
        <w:t>MaturityDate_Last</w:t>
      </w:r>
      <w:proofErr w:type="spellEnd"/>
      <w:r w:rsidRPr="00C53B1E">
        <w:t xml:space="preserve"> a </w:t>
      </w:r>
      <w:proofErr w:type="spellStart"/>
      <w:r w:rsidRPr="00C53B1E">
        <w:t>MaturityDate_Original</w:t>
      </w:r>
      <w:proofErr w:type="spellEnd"/>
      <w:r w:rsidRPr="00C53B1E">
        <w:t xml:space="preserve"> stĺpec DeltaMaturityDate, </w:t>
      </w:r>
    </w:p>
    <w:p w14:paraId="59A7C333" w14:textId="77777777" w:rsidR="00AA0984" w:rsidRPr="00C53B1E" w:rsidRDefault="00AA0984" w:rsidP="00856F33">
      <w:pPr>
        <w:ind w:firstLine="709"/>
        <w:contextualSpacing/>
        <w:jc w:val="left"/>
      </w:pPr>
      <w:r w:rsidRPr="00C53B1E">
        <w:t xml:space="preserve">pre </w:t>
      </w:r>
      <w:proofErr w:type="spellStart"/>
      <w:r w:rsidRPr="00C53B1E">
        <w:t>LastPaymentOn</w:t>
      </w:r>
      <w:proofErr w:type="spellEnd"/>
      <w:r w:rsidRPr="00C53B1E">
        <w:t xml:space="preserve"> a </w:t>
      </w:r>
      <w:proofErr w:type="spellStart"/>
      <w:r w:rsidRPr="00C53B1E">
        <w:t>FirstPaymentDate</w:t>
      </w:r>
      <w:proofErr w:type="spellEnd"/>
      <w:r w:rsidRPr="00C53B1E">
        <w:t xml:space="preserve"> stĺpec </w:t>
      </w:r>
      <w:proofErr w:type="spellStart"/>
      <w:r w:rsidRPr="00C53B1E">
        <w:t>DeltaF&amp;LPayment</w:t>
      </w:r>
      <w:proofErr w:type="spellEnd"/>
      <w:r w:rsidRPr="00C53B1E">
        <w:t xml:space="preserve">, </w:t>
      </w:r>
    </w:p>
    <w:p w14:paraId="12E826F8" w14:textId="44FEB25C" w:rsidR="00AA0984" w:rsidRPr="00C53B1E" w:rsidRDefault="00AA0984" w:rsidP="00856F33">
      <w:pPr>
        <w:pStyle w:val="ListParagraph"/>
        <w:jc w:val="left"/>
      </w:pPr>
      <w:r w:rsidRPr="00C53B1E">
        <w:t xml:space="preserve">pre </w:t>
      </w:r>
      <w:proofErr w:type="spellStart"/>
      <w:r w:rsidRPr="00C53B1E">
        <w:t>DebtOccuredOn</w:t>
      </w:r>
      <w:proofErr w:type="spellEnd"/>
      <w:r w:rsidRPr="00C53B1E">
        <w:t xml:space="preserve"> a </w:t>
      </w:r>
      <w:proofErr w:type="spellStart"/>
      <w:r w:rsidRPr="00C53B1E">
        <w:t>BiddingStartedOn</w:t>
      </w:r>
      <w:proofErr w:type="spellEnd"/>
      <w:r w:rsidRPr="00C53B1E">
        <w:t xml:space="preserve"> stĺpec </w:t>
      </w:r>
      <w:proofErr w:type="spellStart"/>
      <w:r w:rsidRPr="00C53B1E">
        <w:t>DeltaBidding&amp;DebtOccured</w:t>
      </w:r>
      <w:proofErr w:type="spellEnd"/>
      <w:r w:rsidRPr="00C53B1E">
        <w:t>.</w:t>
      </w:r>
    </w:p>
    <w:p w14:paraId="44DF6969" w14:textId="2FB792D8" w:rsidR="00F534A3" w:rsidRPr="00C53B1E" w:rsidRDefault="00F72727" w:rsidP="00856F33">
      <w:pPr>
        <w:pStyle w:val="ListParagraph"/>
        <w:jc w:val="left"/>
      </w:pPr>
      <w:r w:rsidRPr="00C53B1E">
        <w:t xml:space="preserve">Vytvorili sme </w:t>
      </w:r>
      <w:r w:rsidR="00AA0984" w:rsidRPr="00C53B1E">
        <w:t xml:space="preserve">aj </w:t>
      </w:r>
      <w:r w:rsidRPr="00C53B1E">
        <w:t xml:space="preserve">nový stĺpce </w:t>
      </w:r>
      <w:proofErr w:type="spellStart"/>
      <w:r w:rsidRPr="00C53B1E">
        <w:t>Reschedule</w:t>
      </w:r>
      <w:r w:rsidR="00E74F4D" w:rsidRPr="00C53B1E">
        <w:t>d</w:t>
      </w:r>
      <w:proofErr w:type="spellEnd"/>
      <w:r w:rsidRPr="00C53B1E">
        <w:t xml:space="preserve">, ktorý reprezentuje </w:t>
      </w:r>
      <w:r w:rsidR="00393CDC" w:rsidRPr="00C53B1E">
        <w:t>d</w:t>
      </w:r>
      <w:r w:rsidRPr="00C53B1E">
        <w:t>átum</w:t>
      </w:r>
      <w:r w:rsidR="00393CDC" w:rsidRPr="00C53B1E">
        <w:t>ovú premennú</w:t>
      </w:r>
      <w:r w:rsidRPr="00C53B1E">
        <w:t xml:space="preserve"> </w:t>
      </w:r>
      <w:proofErr w:type="spellStart"/>
      <w:r w:rsidRPr="00C53B1E">
        <w:t>RescheduledOn</w:t>
      </w:r>
      <w:proofErr w:type="spellEnd"/>
      <w:r w:rsidRPr="00C53B1E">
        <w:t xml:space="preserve">. </w:t>
      </w:r>
      <w:proofErr w:type="spellStart"/>
      <w:r w:rsidRPr="00C53B1E">
        <w:t>Rescheduled</w:t>
      </w:r>
      <w:proofErr w:type="spellEnd"/>
      <w:r w:rsidRPr="00C53B1E">
        <w:t xml:space="preserve"> je binárna premenná. Ak mal dlžník niekedy pridelený nový splátkový kalendár, táto hodnota sa nastavila na logickú hodnotu TRUE, inak sa nastavila na FALSE. </w:t>
      </w:r>
    </w:p>
    <w:p w14:paraId="2777E805" w14:textId="2ECCE2E1" w:rsidR="00AA0984" w:rsidRPr="00C53B1E" w:rsidRDefault="00AA0984" w:rsidP="006B1845">
      <w:pPr>
        <w:spacing w:before="0" w:line="240" w:lineRule="auto"/>
        <w:contextualSpacing/>
        <w:jc w:val="left"/>
      </w:pPr>
      <w:r w:rsidRPr="00C53B1E">
        <w:br w:type="page"/>
      </w:r>
    </w:p>
    <w:p w14:paraId="0528A01E" w14:textId="77777777" w:rsidR="00AA0984" w:rsidRPr="00C53B1E" w:rsidRDefault="00AA0984" w:rsidP="006B1845">
      <w:pPr>
        <w:pStyle w:val="ListParagraph"/>
        <w:jc w:val="left"/>
      </w:pPr>
    </w:p>
    <w:p w14:paraId="0AE2621E" w14:textId="6729243B" w:rsidR="00F6045C" w:rsidRPr="00C53B1E" w:rsidRDefault="00FD2894" w:rsidP="006B1845">
      <w:pPr>
        <w:pStyle w:val="ListParagraph"/>
        <w:numPr>
          <w:ilvl w:val="0"/>
          <w:numId w:val="13"/>
        </w:numPr>
        <w:jc w:val="left"/>
        <w:rPr>
          <w:b/>
          <w:bCs/>
        </w:rPr>
      </w:pPr>
      <w:bookmarkStart w:id="47" w:name="_Ref164012618"/>
      <w:r w:rsidRPr="00C53B1E">
        <w:rPr>
          <w:b/>
          <w:bCs/>
        </w:rPr>
        <w:t xml:space="preserve">Nezávislé premenné, ktoré neobsahovali hodnotu </w:t>
      </w:r>
      <w:r w:rsidR="00F6045C" w:rsidRPr="00C53B1E">
        <w:rPr>
          <w:b/>
          <w:bCs/>
        </w:rPr>
        <w:t>vo viac ako</w:t>
      </w:r>
      <w:r w:rsidRPr="00C53B1E">
        <w:rPr>
          <w:b/>
          <w:bCs/>
        </w:rPr>
        <w:t xml:space="preserve"> 90%</w:t>
      </w:r>
      <w:r w:rsidR="00AF7D85" w:rsidRPr="00C53B1E">
        <w:rPr>
          <w:b/>
          <w:bCs/>
        </w:rPr>
        <w:t xml:space="preserve"> prípadov</w:t>
      </w:r>
      <w:bookmarkEnd w:id="47"/>
    </w:p>
    <w:p w14:paraId="35E93B81" w14:textId="3D498CF9" w:rsidR="00043D95" w:rsidRPr="00C53B1E" w:rsidRDefault="00AF7D85" w:rsidP="006B1845">
      <w:pPr>
        <w:ind w:left="709"/>
        <w:contextualSpacing/>
        <w:rPr>
          <w:rStyle w:val="Emphasis"/>
          <w:i w:val="0"/>
          <w:iCs w:val="0"/>
        </w:rPr>
      </w:pPr>
      <w:r w:rsidRPr="00C53B1E">
        <w:t>Na zistenie nezávislých premenný</w:t>
      </w:r>
      <w:r w:rsidR="00856F33" w:rsidRPr="00C53B1E">
        <w:t>ch</w:t>
      </w:r>
      <w:r w:rsidRPr="00C53B1E">
        <w:t>, ktoré spĺňajú našu podmienku, sme použili obdobný algoritmus ako v kroku 1. len so zmenenou hraničnou hodnotou</w:t>
      </w:r>
      <w:r w:rsidR="00A43022" w:rsidRPr="00C53B1E">
        <w:t>.</w:t>
      </w:r>
      <w:r w:rsidR="00F6045C" w:rsidRPr="00C53B1E">
        <w:t xml:space="preserve"> Zistené premenné sú </w:t>
      </w:r>
      <w:proofErr w:type="spellStart"/>
      <w:r w:rsidR="00F6045C" w:rsidRPr="00C53B1E">
        <w:t>NrOfDependants</w:t>
      </w:r>
      <w:proofErr w:type="spellEnd"/>
      <w:r w:rsidR="00F6045C" w:rsidRPr="00C53B1E">
        <w:t xml:space="preserve">, </w:t>
      </w:r>
      <w:proofErr w:type="spellStart"/>
      <w:r w:rsidR="00F6045C" w:rsidRPr="00C53B1E">
        <w:t>WorkExperience</w:t>
      </w:r>
      <w:proofErr w:type="spellEnd"/>
      <w:r w:rsidR="00F6045C" w:rsidRPr="00C53B1E">
        <w:t xml:space="preserve">, EL_V0, Rating_V0, EL_V1, Rating_V1, Rating_V2, </w:t>
      </w:r>
      <w:proofErr w:type="spellStart"/>
      <w:r w:rsidR="00F6045C" w:rsidRPr="00C53B1E">
        <w:t>CreditScoreEsEquifaxRisk</w:t>
      </w:r>
      <w:proofErr w:type="spellEnd"/>
      <w:r w:rsidR="00F6045C" w:rsidRPr="00C53B1E">
        <w:t xml:space="preserve">. </w:t>
      </w:r>
      <w:r w:rsidRPr="00C53B1E">
        <w:t xml:space="preserve">Premenné s kategóriou </w:t>
      </w:r>
      <w:proofErr w:type="spellStart"/>
      <w:r w:rsidRPr="00C53B1E">
        <w:t>Rating</w:t>
      </w:r>
      <w:r w:rsidR="00160450" w:rsidRPr="00C53B1E">
        <w:t>_V</w:t>
      </w:r>
      <w:r w:rsidR="00160450" w:rsidRPr="00C53B1E">
        <w:rPr>
          <w:i/>
          <w:iCs/>
        </w:rPr>
        <w:t>x</w:t>
      </w:r>
      <w:proofErr w:type="spellEnd"/>
      <w:r w:rsidRPr="00C53B1E">
        <w:t xml:space="preserve"> sú vytvorené ratingovým modelom firmy Bondora, kde označenie za </w:t>
      </w:r>
      <w:r w:rsidRPr="00C53B1E">
        <w:rPr>
          <w:rStyle w:val="Emphasis"/>
          <w:i w:val="0"/>
          <w:iCs w:val="0"/>
        </w:rPr>
        <w:t xml:space="preserve">podčiarkovníkom </w:t>
      </w:r>
      <w:r w:rsidR="009B468B" w:rsidRPr="00C53B1E">
        <w:rPr>
          <w:rStyle w:val="Emphasis"/>
          <w:i w:val="0"/>
          <w:iCs w:val="0"/>
        </w:rPr>
        <w:t>a písmenom V</w:t>
      </w:r>
      <w:r w:rsidR="00160450" w:rsidRPr="00C53B1E">
        <w:rPr>
          <w:rStyle w:val="Emphasis"/>
          <w:i w:val="0"/>
          <w:iCs w:val="0"/>
        </w:rPr>
        <w:t xml:space="preserve"> a </w:t>
      </w:r>
      <w:r w:rsidR="00E53410" w:rsidRPr="00C53B1E">
        <w:rPr>
          <w:rStyle w:val="Emphasis"/>
          <w:i w:val="0"/>
          <w:iCs w:val="0"/>
        </w:rPr>
        <w:t xml:space="preserve">s číslom </w:t>
      </w:r>
      <w:r w:rsidR="00E53410" w:rsidRPr="00C53B1E">
        <w:rPr>
          <w:rStyle w:val="Emphasis"/>
        </w:rPr>
        <w:t>x</w:t>
      </w:r>
      <w:r w:rsidR="009B468B" w:rsidRPr="00C53B1E">
        <w:rPr>
          <w:rStyle w:val="Emphasis"/>
          <w:i w:val="0"/>
          <w:iCs w:val="0"/>
        </w:rPr>
        <w:t xml:space="preserve"> </w:t>
      </w:r>
      <w:r w:rsidRPr="00C53B1E">
        <w:rPr>
          <w:rStyle w:val="Emphasis"/>
          <w:i w:val="0"/>
          <w:iCs w:val="0"/>
        </w:rPr>
        <w:t xml:space="preserve">znamená verziu ratingového modelu. </w:t>
      </w:r>
      <w:r w:rsidR="009B468B" w:rsidRPr="00C53B1E">
        <w:rPr>
          <w:rStyle w:val="Emphasis"/>
          <w:i w:val="0"/>
          <w:iCs w:val="0"/>
        </w:rPr>
        <w:t>Dataset obsahuje taktiež premennú Rating , ktorá  však obsahuje iba 2733 nevyplnených hodnôt</w:t>
      </w:r>
      <w:r w:rsidR="00B40062" w:rsidRPr="00C53B1E">
        <w:rPr>
          <w:rStyle w:val="Emphasis"/>
          <w:i w:val="0"/>
          <w:iCs w:val="0"/>
        </w:rPr>
        <w:t xml:space="preserve">. Rozhodli sme sa </w:t>
      </w:r>
      <w:r w:rsidR="009B468B" w:rsidRPr="00C53B1E">
        <w:rPr>
          <w:rStyle w:val="Emphasis"/>
          <w:i w:val="0"/>
          <w:iCs w:val="0"/>
        </w:rPr>
        <w:t xml:space="preserve"> ju </w:t>
      </w:r>
      <w:r w:rsidR="00A43022" w:rsidRPr="00C53B1E">
        <w:rPr>
          <w:rStyle w:val="Emphasis"/>
          <w:i w:val="0"/>
          <w:iCs w:val="0"/>
        </w:rPr>
        <w:t>doplniť</w:t>
      </w:r>
      <w:r w:rsidR="00B40062" w:rsidRPr="00C53B1E">
        <w:rPr>
          <w:rStyle w:val="Emphasis"/>
          <w:i w:val="0"/>
          <w:iCs w:val="0"/>
        </w:rPr>
        <w:t xml:space="preserve"> a prepísať</w:t>
      </w:r>
      <w:r w:rsidR="009B468B" w:rsidRPr="00C53B1E">
        <w:rPr>
          <w:rStyle w:val="Emphasis"/>
          <w:i w:val="0"/>
          <w:iCs w:val="0"/>
        </w:rPr>
        <w:t xml:space="preserve"> </w:t>
      </w:r>
      <w:r w:rsidR="00B40062" w:rsidRPr="00C53B1E">
        <w:rPr>
          <w:rStyle w:val="Emphasis"/>
          <w:i w:val="0"/>
          <w:iCs w:val="0"/>
        </w:rPr>
        <w:t xml:space="preserve">kombináciou všetkých stĺpcov </w:t>
      </w:r>
      <w:proofErr w:type="spellStart"/>
      <w:r w:rsidR="00B40062" w:rsidRPr="00C53B1E">
        <w:rPr>
          <w:rStyle w:val="Emphasis"/>
          <w:i w:val="0"/>
          <w:iCs w:val="0"/>
        </w:rPr>
        <w:t>Rating_V</w:t>
      </w:r>
      <w:r w:rsidR="00B40062" w:rsidRPr="00C53B1E">
        <w:rPr>
          <w:rStyle w:val="Emphasis"/>
        </w:rPr>
        <w:t>x</w:t>
      </w:r>
      <w:proofErr w:type="spellEnd"/>
      <w:r w:rsidR="009B468B" w:rsidRPr="00C53B1E">
        <w:rPr>
          <w:rStyle w:val="Emphasis"/>
          <w:i w:val="0"/>
          <w:iCs w:val="0"/>
        </w:rPr>
        <w:t>.</w:t>
      </w:r>
      <w:r w:rsidR="00C97305" w:rsidRPr="00C53B1E">
        <w:rPr>
          <w:rStyle w:val="Emphasis"/>
          <w:i w:val="0"/>
          <w:iCs w:val="0"/>
        </w:rPr>
        <w:t xml:space="preserve"> Týmto postupom sme znížili počet </w:t>
      </w:r>
      <w:r w:rsidR="00E53410" w:rsidRPr="00C53B1E">
        <w:rPr>
          <w:rStyle w:val="Emphasis"/>
          <w:i w:val="0"/>
          <w:iCs w:val="0"/>
        </w:rPr>
        <w:t>nevyplnených</w:t>
      </w:r>
      <w:r w:rsidR="00C97305" w:rsidRPr="00C53B1E">
        <w:rPr>
          <w:rStyle w:val="Emphasis"/>
          <w:i w:val="0"/>
          <w:iCs w:val="0"/>
        </w:rPr>
        <w:t xml:space="preserve"> </w:t>
      </w:r>
      <w:r w:rsidR="00E53410" w:rsidRPr="00C53B1E">
        <w:rPr>
          <w:rStyle w:val="Emphasis"/>
          <w:i w:val="0"/>
          <w:iCs w:val="0"/>
        </w:rPr>
        <w:t xml:space="preserve"> Rating </w:t>
      </w:r>
      <w:r w:rsidR="00C97305" w:rsidRPr="00C53B1E">
        <w:rPr>
          <w:rStyle w:val="Emphasis"/>
          <w:i w:val="0"/>
          <w:iCs w:val="0"/>
        </w:rPr>
        <w:t>hodnôt na 2717</w:t>
      </w:r>
      <w:r w:rsidR="00043D95" w:rsidRPr="00C53B1E">
        <w:rPr>
          <w:rStyle w:val="Emphasis"/>
          <w:i w:val="0"/>
          <w:iCs w:val="0"/>
        </w:rPr>
        <w:t xml:space="preserve"> z pôvodných 2733, ale rôznych hodnôt ako </w:t>
      </w:r>
      <w:r w:rsidR="00E53410" w:rsidRPr="00C53B1E">
        <w:rPr>
          <w:rStyle w:val="Emphasis"/>
          <w:i w:val="0"/>
          <w:iCs w:val="0"/>
        </w:rPr>
        <w:t xml:space="preserve">pôvodný </w:t>
      </w:r>
      <w:r w:rsidR="00043D95" w:rsidRPr="00C53B1E">
        <w:rPr>
          <w:rStyle w:val="Emphasis"/>
          <w:i w:val="0"/>
          <w:iCs w:val="0"/>
        </w:rPr>
        <w:t>Rating, lebo ak bola vyplnená hodnot</w:t>
      </w:r>
      <w:r w:rsidR="00E53410" w:rsidRPr="00C53B1E">
        <w:rPr>
          <w:rStyle w:val="Emphasis"/>
          <w:i w:val="0"/>
          <w:iCs w:val="0"/>
        </w:rPr>
        <w:t>a</w:t>
      </w:r>
      <w:r w:rsidR="00043D95" w:rsidRPr="00C53B1E">
        <w:rPr>
          <w:rStyle w:val="Emphasis"/>
          <w:i w:val="0"/>
          <w:iCs w:val="0"/>
        </w:rPr>
        <w:t xml:space="preserve"> z</w:t>
      </w:r>
      <w:r w:rsidR="00E53410" w:rsidRPr="00C53B1E">
        <w:rPr>
          <w:rStyle w:val="Emphasis"/>
          <w:i w:val="0"/>
          <w:iCs w:val="0"/>
        </w:rPr>
        <w:t xml:space="preserve"> kategórie </w:t>
      </w:r>
      <w:proofErr w:type="spellStart"/>
      <w:r w:rsidR="00043D95" w:rsidRPr="00C53B1E">
        <w:rPr>
          <w:rStyle w:val="Emphasis"/>
          <w:i w:val="0"/>
          <w:iCs w:val="0"/>
        </w:rPr>
        <w:t>Rating_V</w:t>
      </w:r>
      <w:r w:rsidR="00043D95" w:rsidRPr="00C53B1E">
        <w:rPr>
          <w:rStyle w:val="Emphasis"/>
        </w:rPr>
        <w:t>x</w:t>
      </w:r>
      <w:proofErr w:type="spellEnd"/>
      <w:r w:rsidR="00043D95" w:rsidRPr="00C53B1E">
        <w:rPr>
          <w:rStyle w:val="Emphasis"/>
          <w:i w:val="0"/>
          <w:iCs w:val="0"/>
        </w:rPr>
        <w:t xml:space="preserve"> , tak táto hodnota </w:t>
      </w:r>
      <w:r w:rsidR="00E53410" w:rsidRPr="00C53B1E">
        <w:rPr>
          <w:rStyle w:val="Emphasis"/>
          <w:i w:val="0"/>
          <w:iCs w:val="0"/>
        </w:rPr>
        <w:t>nahradila</w:t>
      </w:r>
      <w:r w:rsidR="00043D95" w:rsidRPr="00C53B1E">
        <w:rPr>
          <w:rStyle w:val="Emphasis"/>
          <w:i w:val="0"/>
          <w:iCs w:val="0"/>
        </w:rPr>
        <w:t xml:space="preserve"> hodnot</w:t>
      </w:r>
      <w:r w:rsidR="00E53410" w:rsidRPr="00C53B1E">
        <w:rPr>
          <w:rStyle w:val="Emphasis"/>
          <w:i w:val="0"/>
          <w:iCs w:val="0"/>
        </w:rPr>
        <w:t>u</w:t>
      </w:r>
      <w:r w:rsidR="00043D95" w:rsidRPr="00C53B1E">
        <w:rPr>
          <w:rStyle w:val="Emphasis"/>
          <w:i w:val="0"/>
          <w:iCs w:val="0"/>
        </w:rPr>
        <w:t xml:space="preserve"> zo stĺpca Rating.</w:t>
      </w:r>
      <w:r w:rsidR="00E53410" w:rsidRPr="00C53B1E">
        <w:rPr>
          <w:rStyle w:val="Emphasis"/>
          <w:i w:val="0"/>
          <w:iCs w:val="0"/>
        </w:rPr>
        <w:t xml:space="preserve"> </w:t>
      </w:r>
      <w:r w:rsidR="00443772" w:rsidRPr="00C53B1E">
        <w:rPr>
          <w:rStyle w:val="Emphasis"/>
          <w:i w:val="0"/>
          <w:iCs w:val="0"/>
        </w:rPr>
        <w:t xml:space="preserve">Týchto hodnôt bolo 25455. </w:t>
      </w:r>
      <w:r w:rsidR="00B40062" w:rsidRPr="00C53B1E">
        <w:rPr>
          <w:rStyle w:val="Emphasis"/>
          <w:i w:val="0"/>
          <w:iCs w:val="0"/>
        </w:rPr>
        <w:t>V</w:t>
      </w:r>
      <w:r w:rsidR="00043D95" w:rsidRPr="00C53B1E">
        <w:rPr>
          <w:rStyle w:val="Emphasis"/>
          <w:i w:val="0"/>
          <w:iCs w:val="0"/>
        </w:rPr>
        <w:t>zťah medzi Rating_V0, Rating_V1, Rating_V2</w:t>
      </w:r>
      <w:r w:rsidR="00E53410" w:rsidRPr="00C53B1E">
        <w:rPr>
          <w:rStyle w:val="Emphasis"/>
          <w:i w:val="0"/>
          <w:iCs w:val="0"/>
        </w:rPr>
        <w:t xml:space="preserve"> a Rating</w:t>
      </w:r>
      <w:r w:rsidR="00043D95" w:rsidRPr="00C53B1E">
        <w:rPr>
          <w:rStyle w:val="Emphasis"/>
          <w:i w:val="0"/>
          <w:iCs w:val="0"/>
        </w:rPr>
        <w:t xml:space="preserve"> </w:t>
      </w:r>
      <w:r w:rsidR="00B40062" w:rsidRPr="00C53B1E">
        <w:rPr>
          <w:rStyle w:val="Emphasis"/>
          <w:i w:val="0"/>
          <w:iCs w:val="0"/>
        </w:rPr>
        <w:t>je</w:t>
      </w:r>
      <w:r w:rsidR="00043D95" w:rsidRPr="00C53B1E">
        <w:rPr>
          <w:rStyle w:val="Emphasis"/>
          <w:i w:val="0"/>
          <w:iCs w:val="0"/>
        </w:rPr>
        <w:t xml:space="preserve"> taký, že hodnota z vyššej verzie </w:t>
      </w:r>
      <w:r w:rsidR="00B40062" w:rsidRPr="00C53B1E">
        <w:rPr>
          <w:rStyle w:val="Emphasis"/>
          <w:i w:val="0"/>
          <w:iCs w:val="0"/>
        </w:rPr>
        <w:t>má</w:t>
      </w:r>
      <w:r w:rsidR="00043D95" w:rsidRPr="00C53B1E">
        <w:rPr>
          <w:rStyle w:val="Emphasis"/>
          <w:i w:val="0"/>
          <w:iCs w:val="0"/>
        </w:rPr>
        <w:t xml:space="preserve"> prednosť pred </w:t>
      </w:r>
      <w:r w:rsidR="00B40062" w:rsidRPr="00C53B1E">
        <w:rPr>
          <w:rStyle w:val="Emphasis"/>
          <w:i w:val="0"/>
          <w:iCs w:val="0"/>
        </w:rPr>
        <w:t>nižšou</w:t>
      </w:r>
      <w:r w:rsidR="00043D95" w:rsidRPr="00C53B1E">
        <w:rPr>
          <w:rStyle w:val="Emphasis"/>
          <w:i w:val="0"/>
          <w:iCs w:val="0"/>
        </w:rPr>
        <w:t xml:space="preserve">. Tento vzťah </w:t>
      </w:r>
      <w:r w:rsidR="00B40062" w:rsidRPr="00C53B1E">
        <w:rPr>
          <w:rStyle w:val="Emphasis"/>
          <w:i w:val="0"/>
          <w:iCs w:val="0"/>
        </w:rPr>
        <w:t>môžeme zjednodušiť nasledovne:</w:t>
      </w:r>
    </w:p>
    <w:p w14:paraId="3A1F0284" w14:textId="18F072C8" w:rsidR="00F72727" w:rsidRPr="00C53B1E" w:rsidRDefault="00043D95" w:rsidP="006B1845">
      <w:pPr>
        <w:ind w:left="360"/>
        <w:contextualSpacing/>
        <w:jc w:val="center"/>
      </w:pPr>
      <m:oMathPara>
        <m:oMath>
          <m:r>
            <m:rPr>
              <m:sty m:val="p"/>
            </m:rPr>
            <w:rPr>
              <w:rStyle w:val="Emphasis"/>
              <w:rFonts w:ascii="Cambria Math" w:hAnsi="Cambria Math"/>
              <w:sz w:val="28"/>
              <w:szCs w:val="32"/>
              <w:shd w:val="clear" w:color="auto" w:fill="F2F2F2" w:themeFill="background1" w:themeFillShade="F2"/>
            </w:rPr>
            <m:t>R</m:t>
          </m:r>
          <m:r>
            <m:rPr>
              <m:sty m:val="p"/>
            </m:rPr>
            <w:rPr>
              <w:rFonts w:ascii="Cambria Math" w:hAnsi="Cambria Math"/>
              <w:sz w:val="28"/>
              <w:szCs w:val="32"/>
              <w:shd w:val="clear" w:color="auto" w:fill="F2F2F2" w:themeFill="background1" w:themeFillShade="F2"/>
            </w:rPr>
            <m:t>ating_V2&gt;Rating_V1&gt;Rating_V0&gt;</m:t>
          </m:r>
          <m:r>
            <m:rPr>
              <m:sty m:val="p"/>
            </m:rPr>
            <w:rPr>
              <w:rFonts w:ascii="Cambria Math" w:hAnsi="Cambria Math"/>
              <w:sz w:val="32"/>
              <w:szCs w:val="36"/>
              <w:shd w:val="clear" w:color="auto" w:fill="F2F2F2" w:themeFill="background1" w:themeFillShade="F2"/>
            </w:rPr>
            <m:t>Rating</m:t>
          </m:r>
        </m:oMath>
      </m:oMathPara>
    </w:p>
    <w:p w14:paraId="75668936" w14:textId="3A34D178" w:rsidR="00F72727" w:rsidRPr="00C53B1E" w:rsidRDefault="00B40062" w:rsidP="00DD14EF">
      <w:pPr>
        <w:ind w:left="709"/>
        <w:contextualSpacing/>
      </w:pPr>
      <w:r w:rsidRPr="00C53B1E">
        <w:t>Táto transformácia je možná lebo každý Rating obsahuje rovnakých 7 kategórií</w:t>
      </w:r>
      <w:r w:rsidR="00DD14EF" w:rsidRPr="00C53B1E">
        <w:t xml:space="preserve"> (pozri </w:t>
      </w:r>
      <w:r w:rsidR="00DD14EF" w:rsidRPr="00C53B1E">
        <w:fldChar w:fldCharType="begin"/>
      </w:r>
      <w:r w:rsidR="00DD14EF" w:rsidRPr="00C53B1E">
        <w:instrText xml:space="preserve"> REF _Ref164956456 \h </w:instrText>
      </w:r>
      <w:r w:rsidR="00DD14EF" w:rsidRPr="00C53B1E">
        <w:fldChar w:fldCharType="separate"/>
      </w:r>
      <w:r w:rsidR="00E07521" w:rsidRPr="00C53B1E">
        <w:t xml:space="preserve">Obrázok </w:t>
      </w:r>
      <w:r w:rsidR="00E07521">
        <w:rPr>
          <w:noProof/>
        </w:rPr>
        <w:t>6</w:t>
      </w:r>
      <w:r w:rsidR="00DD14EF" w:rsidRPr="00C53B1E">
        <w:fldChar w:fldCharType="end"/>
      </w:r>
      <w:r w:rsidR="00DD14EF" w:rsidRPr="00C53B1E">
        <w:t>)</w:t>
      </w:r>
      <w:r w:rsidRPr="00C53B1E">
        <w:t>.</w:t>
      </w:r>
    </w:p>
    <w:p w14:paraId="00023891" w14:textId="77777777" w:rsidR="007478A4" w:rsidRPr="00C53B1E" w:rsidRDefault="00B40062" w:rsidP="006B1845">
      <w:pPr>
        <w:keepNext/>
        <w:ind w:left="709"/>
        <w:contextualSpacing/>
        <w:jc w:val="center"/>
      </w:pPr>
      <w:r w:rsidRPr="00C53B1E">
        <w:drawing>
          <wp:inline distT="0" distB="0" distL="0" distR="0" wp14:anchorId="51887840" wp14:editId="5DC05BE7">
            <wp:extent cx="4944533" cy="1464253"/>
            <wp:effectExtent l="0" t="0" r="0" b="0"/>
            <wp:docPr id="1735030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30261" name="Picture 1" descr="A screen shot of a computer code&#10;&#10;Description automatically generated"/>
                    <pic:cNvPicPr/>
                  </pic:nvPicPr>
                  <pic:blipFill>
                    <a:blip r:embed="rId29"/>
                    <a:stretch>
                      <a:fillRect/>
                    </a:stretch>
                  </pic:blipFill>
                  <pic:spPr>
                    <a:xfrm>
                      <a:off x="0" y="0"/>
                      <a:ext cx="4956650" cy="1467841"/>
                    </a:xfrm>
                    <a:prstGeom prst="rect">
                      <a:avLst/>
                    </a:prstGeom>
                  </pic:spPr>
                </pic:pic>
              </a:graphicData>
            </a:graphic>
          </wp:inline>
        </w:drawing>
      </w:r>
    </w:p>
    <w:p w14:paraId="13369514" w14:textId="63ED7616" w:rsidR="007478A4" w:rsidRPr="00C53B1E" w:rsidRDefault="007478A4" w:rsidP="006B1845">
      <w:pPr>
        <w:pStyle w:val="Caption"/>
        <w:contextualSpacing/>
      </w:pPr>
      <w:bookmarkStart w:id="48" w:name="_Toc164955234"/>
      <w:bookmarkStart w:id="49" w:name="_Ref164956456"/>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6</w:t>
      </w:r>
      <w:r w:rsidRPr="00C53B1E">
        <w:fldChar w:fldCharType="end"/>
      </w:r>
      <w:bookmarkEnd w:id="49"/>
      <w:r w:rsidRPr="00C53B1E">
        <w:t xml:space="preserve"> – Prehľad kategórií pre každý Rating</w:t>
      </w:r>
      <w:bookmarkEnd w:id="48"/>
    </w:p>
    <w:p w14:paraId="3AF92575" w14:textId="284F7E09" w:rsidR="00243D79" w:rsidRPr="00C53B1E" w:rsidRDefault="008F2EAA" w:rsidP="006B1845">
      <w:pPr>
        <w:ind w:left="709"/>
        <w:contextualSpacing/>
        <w:jc w:val="left"/>
      </w:pPr>
      <w:r w:rsidRPr="00C53B1E">
        <w:t xml:space="preserve">Ďalej sme </w:t>
      </w:r>
      <w:r w:rsidR="0053017D" w:rsidRPr="00C53B1E">
        <w:t xml:space="preserve">obdobne </w:t>
      </w:r>
      <w:r w:rsidRPr="00C53B1E">
        <w:t xml:space="preserve">zlúčili nezávislé premenné </w:t>
      </w:r>
      <w:proofErr w:type="spellStart"/>
      <w:r w:rsidRPr="00C53B1E">
        <w:t>EL_V</w:t>
      </w:r>
      <w:r w:rsidRPr="00C53B1E">
        <w:rPr>
          <w:i/>
          <w:iCs/>
        </w:rPr>
        <w:t>x</w:t>
      </w:r>
      <w:proofErr w:type="spellEnd"/>
      <w:r w:rsidRPr="00C53B1E">
        <w:t xml:space="preserve">, ktoré predstavujú očakávanú stratu podľa </w:t>
      </w:r>
      <w:r w:rsidRPr="00C53B1E">
        <w:rPr>
          <w:i/>
          <w:iCs/>
        </w:rPr>
        <w:t>x</w:t>
      </w:r>
      <w:r w:rsidRPr="00C53B1E">
        <w:t xml:space="preserve"> verzie modelu do nového stĺpca </w:t>
      </w:r>
      <w:proofErr w:type="spellStart"/>
      <w:r w:rsidRPr="00C53B1E">
        <w:t>Combined_EL</w:t>
      </w:r>
      <w:proofErr w:type="spellEnd"/>
      <w:r w:rsidRPr="00C53B1E">
        <w:t xml:space="preserve">. </w:t>
      </w:r>
      <w:r w:rsidR="00F6045C" w:rsidRPr="00C53B1E">
        <w:t xml:space="preserve">Zvyšné premenné sme sa rozhodli ponechať a pokračovať v ich spracovaní v podkapitole </w:t>
      </w:r>
      <w:r w:rsidR="00A43022" w:rsidRPr="00C53B1E">
        <w:fldChar w:fldCharType="begin"/>
      </w:r>
      <w:r w:rsidR="00A43022" w:rsidRPr="00C53B1E">
        <w:instrText xml:space="preserve"> REF _Ref163588513 \n \h </w:instrText>
      </w:r>
      <w:r w:rsidR="003E006A" w:rsidRPr="00C53B1E">
        <w:instrText xml:space="preserve"> \* MERGEFORMAT </w:instrText>
      </w:r>
      <w:r w:rsidR="00A43022" w:rsidRPr="00C53B1E">
        <w:fldChar w:fldCharType="separate"/>
      </w:r>
      <w:r w:rsidR="00E07521">
        <w:t>4.4</w:t>
      </w:r>
      <w:r w:rsidR="00A43022" w:rsidRPr="00C53B1E">
        <w:fldChar w:fldCharType="end"/>
      </w:r>
      <w:r w:rsidR="00A43022" w:rsidRPr="00C53B1E">
        <w:t>.</w:t>
      </w:r>
    </w:p>
    <w:p w14:paraId="3AE8629E" w14:textId="001C0EE2" w:rsidR="0013783F" w:rsidRPr="00C53B1E" w:rsidRDefault="0013783F" w:rsidP="006B1845">
      <w:pPr>
        <w:spacing w:before="0" w:line="240" w:lineRule="auto"/>
        <w:contextualSpacing/>
        <w:jc w:val="left"/>
      </w:pPr>
      <w:r w:rsidRPr="00C53B1E">
        <w:br w:type="page"/>
      </w:r>
    </w:p>
    <w:p w14:paraId="2F0DFC9E" w14:textId="0211D32F" w:rsidR="0053017D" w:rsidRPr="00C53B1E" w:rsidRDefault="006B6DBA" w:rsidP="006B1845">
      <w:pPr>
        <w:pStyle w:val="ListParagraph"/>
        <w:numPr>
          <w:ilvl w:val="0"/>
          <w:numId w:val="13"/>
        </w:numPr>
      </w:pPr>
      <w:r w:rsidRPr="00C53B1E">
        <w:rPr>
          <w:b/>
          <w:bCs/>
        </w:rPr>
        <w:lastRenderedPageBreak/>
        <w:t xml:space="preserve">Irelevantnosť </w:t>
      </w:r>
      <w:r w:rsidR="00D9104C" w:rsidRPr="00C53B1E">
        <w:rPr>
          <w:b/>
          <w:bCs/>
        </w:rPr>
        <w:t>nezávislej premennej pre určenie podvodnej žiadosti</w:t>
      </w:r>
    </w:p>
    <w:p w14:paraId="33EB65D1" w14:textId="313EF104" w:rsidR="00D252CF" w:rsidRPr="00C53B1E" w:rsidRDefault="00D9104C" w:rsidP="006B1845">
      <w:pPr>
        <w:pStyle w:val="ListParagraph"/>
      </w:pPr>
      <w:r w:rsidRPr="00C53B1E">
        <w:t xml:space="preserve">Tieto premenne sme určili ako nerelevantné pre našu prácu. Sú to premenné ako </w:t>
      </w:r>
      <w:proofErr w:type="spellStart"/>
      <w:r w:rsidRPr="00C53B1E">
        <w:t>LoanNumber</w:t>
      </w:r>
      <w:proofErr w:type="spellEnd"/>
      <w:r w:rsidRPr="00C53B1E">
        <w:t xml:space="preserve"> a </w:t>
      </w:r>
      <w:proofErr w:type="spellStart"/>
      <w:r w:rsidRPr="00C53B1E">
        <w:t>PartyID</w:t>
      </w:r>
      <w:proofErr w:type="spellEnd"/>
      <w:r w:rsidRPr="00C53B1E">
        <w:t xml:space="preserve">, ktoré sú jedinečné identifikátory úveru alebo dlžníka v systéme spoločnosti Bondora , kategória </w:t>
      </w:r>
      <w:proofErr w:type="spellStart"/>
      <w:r w:rsidRPr="00C53B1E">
        <w:t>Bids</w:t>
      </w:r>
      <w:proofErr w:type="spellEnd"/>
      <w:r w:rsidRPr="00C53B1E">
        <w:t xml:space="preserve">, ktorú </w:t>
      </w:r>
      <w:r w:rsidR="00AD6656" w:rsidRPr="00C53B1E">
        <w:t>ovplyvňujú</w:t>
      </w:r>
      <w:r w:rsidRPr="00C53B1E">
        <w:t xml:space="preserve"> veritelia a ďalšie, iné premenné, ktoré nemajú pre nás výpovednú hodnotu. </w:t>
      </w:r>
    </w:p>
    <w:p w14:paraId="5FFD0028" w14:textId="38AAEA56" w:rsidR="008E2F44" w:rsidRPr="00C53B1E" w:rsidRDefault="00D9104C" w:rsidP="006B1845">
      <w:pPr>
        <w:contextualSpacing/>
      </w:pPr>
      <w:r w:rsidRPr="00C53B1E">
        <w:t xml:space="preserve">Prehľad všetkých odstránených nezávislých premenných je </w:t>
      </w:r>
      <w:r w:rsidR="00842792" w:rsidRPr="00C53B1E">
        <w:t xml:space="preserve">v </w:t>
      </w:r>
      <w:r w:rsidR="00842792" w:rsidRPr="00C53B1E">
        <w:fldChar w:fldCharType="begin"/>
      </w:r>
      <w:r w:rsidR="00842792" w:rsidRPr="00C53B1E">
        <w:instrText xml:space="preserve"> REF _Ref164424409 \h  \* MERGEFORMAT </w:instrText>
      </w:r>
      <w:r w:rsidR="00842792" w:rsidRPr="00C53B1E">
        <w:fldChar w:fldCharType="separate"/>
      </w:r>
      <w:r w:rsidR="00E07521" w:rsidRPr="00C53B1E">
        <w:t xml:space="preserve">Príloha </w:t>
      </w:r>
      <w:r w:rsidR="00E07521">
        <w:t>C</w:t>
      </w:r>
      <w:r w:rsidR="00842792" w:rsidRPr="00C53B1E">
        <w:fldChar w:fldCharType="end"/>
      </w:r>
      <w:r w:rsidR="00842792" w:rsidRPr="00C53B1E">
        <w:t>.</w:t>
      </w:r>
      <w:r w:rsidR="0013783F" w:rsidRPr="00C53B1E">
        <w:t xml:space="preserve"> </w:t>
      </w:r>
      <w:r w:rsidR="00D252CF" w:rsidRPr="00C53B1E">
        <w:t>Po vykonaní všetkých krokov našej metodiky nám ostalo 87 vhodných nezávislých premenných.</w:t>
      </w:r>
    </w:p>
    <w:p w14:paraId="76B078EB" w14:textId="5206B1A9" w:rsidR="00B43D75" w:rsidRPr="00C53B1E" w:rsidRDefault="00B43D75" w:rsidP="006B1845">
      <w:pPr>
        <w:pStyle w:val="Heading2"/>
        <w:contextualSpacing/>
      </w:pPr>
      <w:bookmarkStart w:id="50" w:name="_Toc164955294"/>
      <w:r w:rsidRPr="00C53B1E">
        <w:t xml:space="preserve">Rozdelenie nezávislých premenných </w:t>
      </w:r>
      <w:r w:rsidR="000753F2" w:rsidRPr="00C53B1E">
        <w:t>podľa typu</w:t>
      </w:r>
      <w:bookmarkEnd w:id="50"/>
    </w:p>
    <w:p w14:paraId="08B527DF" w14:textId="40744B29" w:rsidR="00DB56C8" w:rsidRPr="00C53B1E" w:rsidRDefault="000753F2" w:rsidP="006B1845">
      <w:pPr>
        <w:ind w:firstLine="360"/>
        <w:contextualSpacing/>
      </w:pPr>
      <w:r w:rsidRPr="00C53B1E">
        <w:t>Nezávislé premenné môžu mať rôzne typy. Každý typ má iný druh spracovania, aby bol vhodný pre spracovanie modelom strojového učenia. Najdôležitejšie typy sú:</w:t>
      </w:r>
    </w:p>
    <w:p w14:paraId="579E5E63" w14:textId="0987ED80" w:rsidR="000753F2" w:rsidRPr="00C53B1E" w:rsidRDefault="00F33A38">
      <w:pPr>
        <w:pStyle w:val="ListParagraph"/>
        <w:numPr>
          <w:ilvl w:val="0"/>
          <w:numId w:val="14"/>
        </w:numPr>
      </w:pPr>
      <w:r w:rsidRPr="00C53B1E">
        <w:rPr>
          <w:b/>
          <w:bCs/>
        </w:rPr>
        <w:t>Numerické</w:t>
      </w:r>
      <w:r w:rsidR="000753F2" w:rsidRPr="00C53B1E">
        <w:rPr>
          <w:b/>
          <w:bCs/>
        </w:rPr>
        <w:t xml:space="preserve"> </w:t>
      </w:r>
      <w:r w:rsidR="00DE4F8A" w:rsidRPr="00C53B1E">
        <w:rPr>
          <w:b/>
          <w:bCs/>
        </w:rPr>
        <w:t>premenné</w:t>
      </w:r>
      <w:r w:rsidR="00DE4F8A" w:rsidRPr="00C53B1E">
        <w:t xml:space="preserve"> </w:t>
      </w:r>
      <w:r w:rsidR="000753F2" w:rsidRPr="00C53B1E">
        <w:t xml:space="preserve">– v našom datasete sú to premenné ako </w:t>
      </w:r>
      <w:proofErr w:type="spellStart"/>
      <w:r w:rsidR="007F68A8" w:rsidRPr="00C53B1E">
        <w:t>Age</w:t>
      </w:r>
      <w:proofErr w:type="spellEnd"/>
      <w:r w:rsidR="004F67C6" w:rsidRPr="00C53B1E">
        <w:t>,</w:t>
      </w:r>
      <w:r w:rsidR="00174FE0" w:rsidRPr="00C53B1E">
        <w:t xml:space="preserve"> </w:t>
      </w:r>
      <w:r w:rsidR="004F67C6" w:rsidRPr="00C53B1E">
        <w:t>ktoré sú celočíselné (</w:t>
      </w:r>
      <w:proofErr w:type="spellStart"/>
      <w:r w:rsidR="004F67C6" w:rsidRPr="00C53B1E">
        <w:t>Python</w:t>
      </w:r>
      <w:proofErr w:type="spellEnd"/>
      <w:r w:rsidR="004F67C6" w:rsidRPr="00C53B1E">
        <w:t xml:space="preserve"> ich typ určuje ako int64) a </w:t>
      </w:r>
      <w:r w:rsidR="00104BBA" w:rsidRPr="00C53B1E">
        <w:t xml:space="preserve">číselné </w:t>
      </w:r>
      <w:r w:rsidR="00A43022" w:rsidRPr="00C53B1E">
        <w:t xml:space="preserve">premenné </w:t>
      </w:r>
      <w:r w:rsidR="00104BBA" w:rsidRPr="00C53B1E">
        <w:t xml:space="preserve">ako je </w:t>
      </w:r>
      <w:r w:rsidR="004F67C6" w:rsidRPr="00C53B1E">
        <w:t>Interest</w:t>
      </w:r>
      <w:r w:rsidR="00104BBA" w:rsidRPr="00C53B1E">
        <w:t xml:space="preserve">, ktoré sú </w:t>
      </w:r>
      <w:r w:rsidR="00A43022" w:rsidRPr="00C53B1E">
        <w:t xml:space="preserve">vo forme </w:t>
      </w:r>
      <w:r w:rsidR="00104BBA" w:rsidRPr="00C53B1E">
        <w:t xml:space="preserve">desatinné čísla (v </w:t>
      </w:r>
      <w:proofErr w:type="spellStart"/>
      <w:r w:rsidR="00104BBA" w:rsidRPr="00C53B1E">
        <w:t>Pythone</w:t>
      </w:r>
      <w:proofErr w:type="spellEnd"/>
      <w:r w:rsidR="00104BBA" w:rsidRPr="00C53B1E">
        <w:t xml:space="preserve"> float64). </w:t>
      </w:r>
      <w:r w:rsidRPr="00C53B1E">
        <w:t>Numerické</w:t>
      </w:r>
      <w:r w:rsidRPr="00C53B1E">
        <w:rPr>
          <w:b/>
          <w:bCs/>
        </w:rPr>
        <w:t xml:space="preserve"> </w:t>
      </w:r>
      <w:r w:rsidR="00104BBA" w:rsidRPr="00C53B1E">
        <w:t>hodnoty je vo väčšine modelov strojového učenia vhodné upraviť,</w:t>
      </w:r>
      <w:r w:rsidRPr="00C53B1E">
        <w:t xml:space="preserve"> tak</w:t>
      </w:r>
      <w:r w:rsidR="00104BBA" w:rsidRPr="00C53B1E">
        <w:t xml:space="preserve"> aby mali </w:t>
      </w:r>
      <w:r w:rsidR="00104BBA" w:rsidRPr="00C53B1E">
        <w:rPr>
          <w:b/>
          <w:bCs/>
        </w:rPr>
        <w:t>rovnakú</w:t>
      </w:r>
      <w:r w:rsidR="00104BBA" w:rsidRPr="00C53B1E">
        <w:t xml:space="preserve"> </w:t>
      </w:r>
      <w:r w:rsidR="00104BBA" w:rsidRPr="00C53B1E">
        <w:rPr>
          <w:b/>
          <w:bCs/>
        </w:rPr>
        <w:t>škálu</w:t>
      </w:r>
      <w:r w:rsidR="00835E09" w:rsidRPr="00C53B1E">
        <w:t xml:space="preserve">, problémom pri rôznych škálach môže byť napríklad nesprávne priradenie väčšej </w:t>
      </w:r>
      <w:r w:rsidR="0096482A" w:rsidRPr="00C53B1E">
        <w:t>významnosti</w:t>
      </w:r>
      <w:r w:rsidR="00835E09" w:rsidRPr="00C53B1E">
        <w:t xml:space="preserve"> nezávis</w:t>
      </w:r>
      <w:r w:rsidR="009D0BFA" w:rsidRPr="00C53B1E">
        <w:t>lej</w:t>
      </w:r>
      <w:r w:rsidR="00835E09" w:rsidRPr="00C53B1E">
        <w:t xml:space="preserve"> premen</w:t>
      </w:r>
      <w:r w:rsidR="009D0BFA" w:rsidRPr="00C53B1E">
        <w:t>nej</w:t>
      </w:r>
      <w:r w:rsidR="00835E09" w:rsidRPr="00C53B1E">
        <w:t xml:space="preserve"> </w:t>
      </w:r>
      <w:r w:rsidR="0096482A" w:rsidRPr="00C53B1E">
        <w:t xml:space="preserve">s </w:t>
      </w:r>
      <w:r w:rsidR="00835E09" w:rsidRPr="00C53B1E">
        <w:t>väčšími hodnotami</w:t>
      </w:r>
      <w:r w:rsidR="009D0BFA" w:rsidRPr="00C53B1E">
        <w:t xml:space="preserve"> pre predikovanie podvodu</w:t>
      </w:r>
      <w:r w:rsidR="00835E09" w:rsidRPr="00C53B1E">
        <w:t xml:space="preserve">, aj keď nie </w:t>
      </w:r>
      <w:r w:rsidR="009D0BFA" w:rsidRPr="00C53B1E">
        <w:t>je</w:t>
      </w:r>
      <w:r w:rsidR="00835E09" w:rsidRPr="00C53B1E">
        <w:t xml:space="preserve"> dôležitejši</w:t>
      </w:r>
      <w:r w:rsidR="009D0BFA" w:rsidRPr="00C53B1E">
        <w:t>a</w:t>
      </w:r>
      <w:r w:rsidR="00835E09" w:rsidRPr="00C53B1E">
        <w:t xml:space="preserve"> pri predikcii</w:t>
      </w:r>
      <w:r w:rsidR="009D0BFA" w:rsidRPr="00C53B1E">
        <w:t xml:space="preserve"> ako nezávislá premenná s nižšími hodnotami</w:t>
      </w:r>
      <w:r w:rsidR="00104BBA" w:rsidRPr="00C53B1E">
        <w:t xml:space="preserve">. Vysporiadať sa s číselnými hodnotami, ktoré majú rôznu škálu sa </w:t>
      </w:r>
      <w:r w:rsidR="00C37EF8" w:rsidRPr="00C53B1E">
        <w:t>môžeme</w:t>
      </w:r>
      <w:r w:rsidR="00104BBA" w:rsidRPr="00C53B1E">
        <w:t xml:space="preserve"> pomocou </w:t>
      </w:r>
      <w:r w:rsidR="00104BBA" w:rsidRPr="00C53B1E">
        <w:rPr>
          <w:b/>
          <w:bCs/>
        </w:rPr>
        <w:t>normalizácie</w:t>
      </w:r>
      <w:r w:rsidR="00104BBA" w:rsidRPr="00C53B1E">
        <w:t xml:space="preserve"> alebo </w:t>
      </w:r>
      <w:r w:rsidR="00C37EF8" w:rsidRPr="00C53B1E">
        <w:rPr>
          <w:b/>
          <w:bCs/>
        </w:rPr>
        <w:t>štandardizácie</w:t>
      </w:r>
      <w:r w:rsidR="00104BBA" w:rsidRPr="00C53B1E">
        <w:t>.</w:t>
      </w:r>
      <w:r w:rsidR="00835E09" w:rsidRPr="00C53B1E">
        <w:t xml:space="preserve"> </w:t>
      </w:r>
      <w:r w:rsidR="0095459F" w:rsidRPr="00C53B1E">
        <w:t xml:space="preserve">Tento proces je spracovaný v podkapitole </w:t>
      </w:r>
      <w:r w:rsidR="0095459F" w:rsidRPr="00C53B1E">
        <w:fldChar w:fldCharType="begin"/>
      </w:r>
      <w:r w:rsidR="0095459F" w:rsidRPr="00C53B1E">
        <w:instrText xml:space="preserve"> REF _Ref163561805 \w \h </w:instrText>
      </w:r>
      <w:r w:rsidR="0095459F" w:rsidRPr="00C53B1E">
        <w:fldChar w:fldCharType="separate"/>
      </w:r>
      <w:r w:rsidR="00E07521">
        <w:t>4.6</w:t>
      </w:r>
      <w:r w:rsidR="0095459F" w:rsidRPr="00C53B1E">
        <w:fldChar w:fldCharType="end"/>
      </w:r>
      <w:r w:rsidR="0095459F" w:rsidRPr="00C53B1E">
        <w:t>.</w:t>
      </w:r>
    </w:p>
    <w:p w14:paraId="1E23DACA" w14:textId="77777777" w:rsidR="005C06C1" w:rsidRPr="00C53B1E" w:rsidRDefault="005C06C1" w:rsidP="006B1845">
      <w:pPr>
        <w:pStyle w:val="ListParagraph"/>
      </w:pPr>
    </w:p>
    <w:p w14:paraId="7460C0AA" w14:textId="3738E2CC" w:rsidR="00835E09" w:rsidRPr="00C53B1E" w:rsidRDefault="00104BBA">
      <w:pPr>
        <w:pStyle w:val="ListParagraph"/>
        <w:numPr>
          <w:ilvl w:val="0"/>
          <w:numId w:val="14"/>
        </w:numPr>
      </w:pPr>
      <w:r w:rsidRPr="00C53B1E">
        <w:rPr>
          <w:b/>
          <w:bCs/>
        </w:rPr>
        <w:t xml:space="preserve">Kategorické </w:t>
      </w:r>
      <w:r w:rsidR="00DE4F8A" w:rsidRPr="00C53B1E">
        <w:rPr>
          <w:b/>
          <w:bCs/>
        </w:rPr>
        <w:t>premenné</w:t>
      </w:r>
      <w:r w:rsidRPr="00C53B1E">
        <w:t xml:space="preserve"> –</w:t>
      </w:r>
      <w:r w:rsidR="00D86C39" w:rsidRPr="00C53B1E">
        <w:t xml:space="preserve"> </w:t>
      </w:r>
      <w:r w:rsidRPr="00C53B1E">
        <w:t>hodnoty</w:t>
      </w:r>
      <w:r w:rsidR="00A43022" w:rsidRPr="00C53B1E">
        <w:t xml:space="preserve"> týchto premenných</w:t>
      </w:r>
      <w:r w:rsidRPr="00C53B1E">
        <w:t xml:space="preserve"> dosahujú </w:t>
      </w:r>
      <w:r w:rsidRPr="00C53B1E">
        <w:rPr>
          <w:b/>
          <w:bCs/>
        </w:rPr>
        <w:t>konečný</w:t>
      </w:r>
      <w:r w:rsidRPr="00C53B1E">
        <w:t xml:space="preserve"> </w:t>
      </w:r>
      <w:r w:rsidRPr="00C53B1E">
        <w:rPr>
          <w:b/>
          <w:bCs/>
        </w:rPr>
        <w:t>počet</w:t>
      </w:r>
      <w:r w:rsidRPr="00C53B1E">
        <w:t>, môžu byť vo forme slova alebo zakódované pomocou celých čísel. V našom datasete</w:t>
      </w:r>
      <w:r w:rsidR="00A16CA3" w:rsidRPr="00C53B1E">
        <w:t xml:space="preserve"> sú to hodnoty vo forme </w:t>
      </w:r>
      <w:r w:rsidR="00A324C9" w:rsidRPr="00C53B1E">
        <w:t>reťazca,</w:t>
      </w:r>
      <w:r w:rsidR="007F3DE8" w:rsidRPr="00C53B1E">
        <w:t xml:space="preserve"> napríklad</w:t>
      </w:r>
      <w:r w:rsidR="00A16CA3" w:rsidRPr="00C53B1E">
        <w:t xml:space="preserve"> premenná Country, pre číselne zakódované kategorické hodnoty </w:t>
      </w:r>
      <w:r w:rsidR="003D6032" w:rsidRPr="00C53B1E">
        <w:t>je to napríklad</w:t>
      </w:r>
      <w:r w:rsidR="00A16CA3" w:rsidRPr="00C53B1E">
        <w:t xml:space="preserve"> </w:t>
      </w:r>
      <w:proofErr w:type="spellStart"/>
      <w:r w:rsidR="003D6032" w:rsidRPr="00C53B1E">
        <w:t>Veritification</w:t>
      </w:r>
      <w:r w:rsidR="007F68A8" w:rsidRPr="00C53B1E">
        <w:t>T</w:t>
      </w:r>
      <w:r w:rsidR="003D6032" w:rsidRPr="00C53B1E">
        <w:t>ype</w:t>
      </w:r>
      <w:proofErr w:type="spellEnd"/>
      <w:r w:rsidR="003D6032" w:rsidRPr="00C53B1E">
        <w:t xml:space="preserve">. Kategorické premenné sa ďalej môžu kategorizovať na nominálne, ordinálne. </w:t>
      </w:r>
      <w:r w:rsidR="003D6032" w:rsidRPr="00C53B1E">
        <w:rPr>
          <w:b/>
          <w:bCs/>
        </w:rPr>
        <w:t>Ordinálne</w:t>
      </w:r>
      <w:r w:rsidR="003D6032" w:rsidRPr="00C53B1E">
        <w:t xml:space="preserve"> sú také, ktoré majú </w:t>
      </w:r>
      <w:r w:rsidR="001117DC" w:rsidRPr="00C53B1E">
        <w:t>určitú postupnosť, napríklad premenná Rating, kde hodnota ‘AA‘ je najlepšia možná hodnota, ktorá môže byť pridelená dlžníkovi a ‘HR’</w:t>
      </w:r>
      <w:r w:rsidR="00FE39E3" w:rsidRPr="00C53B1E">
        <w:t xml:space="preserve"> </w:t>
      </w:r>
      <w:r w:rsidR="001117DC" w:rsidRPr="00C53B1E">
        <w:t>(</w:t>
      </w:r>
      <w:proofErr w:type="spellStart"/>
      <w:r w:rsidR="001117DC" w:rsidRPr="00C53B1E">
        <w:t>High</w:t>
      </w:r>
      <w:proofErr w:type="spellEnd"/>
      <w:r w:rsidR="001117DC" w:rsidRPr="00C53B1E">
        <w:t xml:space="preserve"> Risk – vysoký risk) je najhoršia</w:t>
      </w:r>
      <w:r w:rsidR="00C37EF8" w:rsidRPr="00C53B1E">
        <w:t xml:space="preserve">, celé usporiadanie </w:t>
      </w:r>
      <w:r w:rsidR="004C09C1" w:rsidRPr="00C53B1E">
        <w:t xml:space="preserve">je </w:t>
      </w:r>
      <w:r w:rsidR="00910AC4" w:rsidRPr="00C53B1E">
        <w:t xml:space="preserve">v </w:t>
      </w:r>
      <w:r w:rsidR="00910AC4" w:rsidRPr="00C53B1E">
        <w:fldChar w:fldCharType="begin"/>
      </w:r>
      <w:r w:rsidR="00910AC4" w:rsidRPr="00C53B1E">
        <w:instrText xml:space="preserve"> REF _Ref164533200 \h </w:instrText>
      </w:r>
      <w:r w:rsidR="00910AC4" w:rsidRPr="00C53B1E">
        <w:fldChar w:fldCharType="separate"/>
      </w:r>
      <w:r w:rsidR="00E07521" w:rsidRPr="00C53B1E">
        <w:t xml:space="preserve">Tabuľka </w:t>
      </w:r>
      <w:r w:rsidR="00E07521">
        <w:rPr>
          <w:noProof/>
        </w:rPr>
        <w:t>1</w:t>
      </w:r>
      <w:r w:rsidR="00910AC4" w:rsidRPr="00C53B1E">
        <w:fldChar w:fldCharType="end"/>
      </w:r>
      <w:r w:rsidR="001117DC" w:rsidRPr="00C53B1E">
        <w:t>.</w:t>
      </w:r>
      <w:r w:rsidR="00254152" w:rsidRPr="00C53B1E">
        <w:t xml:space="preserve"> </w:t>
      </w:r>
      <w:r w:rsidR="00254152" w:rsidRPr="00C53B1E">
        <w:rPr>
          <w:b/>
          <w:bCs/>
        </w:rPr>
        <w:t>Nominálne</w:t>
      </w:r>
      <w:r w:rsidR="00254152" w:rsidRPr="00C53B1E">
        <w:t xml:space="preserve"> hodnoty sú také, ktoré sa nedajú zmysluplne usporiadať do postupnosti. Špeciálnym prípadom sú </w:t>
      </w:r>
      <w:r w:rsidR="00816274" w:rsidRPr="00C53B1E">
        <w:t>binárne</w:t>
      </w:r>
      <w:r w:rsidR="00254152" w:rsidRPr="00C53B1E">
        <w:t xml:space="preserve"> kategorické premenné, ktoré obsahujú iba dve hodnoty, môžu </w:t>
      </w:r>
      <w:r w:rsidR="00D86C39" w:rsidRPr="00C53B1E">
        <w:t xml:space="preserve">byť </w:t>
      </w:r>
      <w:r w:rsidR="00254152" w:rsidRPr="00C53B1E">
        <w:t>vo forme Pravda/Nepravda (</w:t>
      </w:r>
      <w:proofErr w:type="spellStart"/>
      <w:r w:rsidR="00254152" w:rsidRPr="00C53B1E">
        <w:t>True</w:t>
      </w:r>
      <w:proofErr w:type="spellEnd"/>
      <w:r w:rsidR="00254152" w:rsidRPr="00C53B1E">
        <w:t>/</w:t>
      </w:r>
      <w:proofErr w:type="spellStart"/>
      <w:r w:rsidR="00254152" w:rsidRPr="00C53B1E">
        <w:t>False</w:t>
      </w:r>
      <w:proofErr w:type="spellEnd"/>
      <w:r w:rsidR="00254152" w:rsidRPr="00C53B1E">
        <w:t xml:space="preserve">) alebo obdobne ako 1/0. Príkladom v našom datasete je </w:t>
      </w:r>
      <w:r w:rsidR="00C37EF8" w:rsidRPr="00C53B1E">
        <w:t xml:space="preserve">premenná NewCreditCustomer, ktorá symbolizuje, čí zákazník </w:t>
      </w:r>
      <w:r w:rsidR="00C37EF8" w:rsidRPr="00C53B1E">
        <w:lastRenderedPageBreak/>
        <w:t>nemal úverovú históriu(</w:t>
      </w:r>
      <w:proofErr w:type="spellStart"/>
      <w:r w:rsidR="00C37EF8" w:rsidRPr="00C53B1E">
        <w:t>True</w:t>
      </w:r>
      <w:proofErr w:type="spellEnd"/>
      <w:r w:rsidR="00C37EF8" w:rsidRPr="00C53B1E">
        <w:t>) v spoločnosti Bondora, alebo úverovú históriu už mal</w:t>
      </w:r>
      <w:r w:rsidR="00FE39E3" w:rsidRPr="00C53B1E">
        <w:t xml:space="preserve"> </w:t>
      </w:r>
      <w:r w:rsidR="00C37EF8" w:rsidRPr="00C53B1E">
        <w:t>(</w:t>
      </w:r>
      <w:proofErr w:type="spellStart"/>
      <w:r w:rsidR="00C37EF8" w:rsidRPr="00C53B1E">
        <w:t>False</w:t>
      </w:r>
      <w:proofErr w:type="spellEnd"/>
      <w:r w:rsidR="00C37EF8" w:rsidRPr="00C53B1E">
        <w:t xml:space="preserve">). </w:t>
      </w:r>
    </w:p>
    <w:p w14:paraId="62E9FE29" w14:textId="559C8254" w:rsidR="00104BBA" w:rsidRPr="00C53B1E" w:rsidRDefault="00C37EF8" w:rsidP="006B1845">
      <w:pPr>
        <w:pStyle w:val="ListParagraph"/>
      </w:pPr>
      <w:proofErr w:type="spellStart"/>
      <w:r w:rsidRPr="00C53B1E">
        <w:t>Python</w:t>
      </w:r>
      <w:proofErr w:type="spellEnd"/>
      <w:r w:rsidRPr="00C53B1E">
        <w:t xml:space="preserve"> </w:t>
      </w:r>
      <w:r w:rsidR="00927467" w:rsidRPr="00C53B1E">
        <w:t xml:space="preserve">kategorické </w:t>
      </w:r>
      <w:r w:rsidRPr="00C53B1E">
        <w:t xml:space="preserve">hodnoty často chybne interpretuje ako číselné hodnoty, ak sú zakódované v číselnej forme, je nutná ich transformácia. Môžeme ich transformovať na typ </w:t>
      </w:r>
      <w:r w:rsidR="00662BA7" w:rsidRPr="00C53B1E">
        <w:t>objekt</w:t>
      </w:r>
      <w:r w:rsidR="00C3799C" w:rsidRPr="00C53B1E">
        <w:t xml:space="preserve"> </w:t>
      </w:r>
      <w:r w:rsidR="00662BA7" w:rsidRPr="00C53B1E">
        <w:t>(</w:t>
      </w:r>
      <w:proofErr w:type="spellStart"/>
      <w:r w:rsidRPr="00C53B1E">
        <w:t>object</w:t>
      </w:r>
      <w:proofErr w:type="spellEnd"/>
      <w:r w:rsidR="00662BA7" w:rsidRPr="00C53B1E">
        <w:t>)</w:t>
      </w:r>
      <w:r w:rsidRPr="00C53B1E">
        <w:t xml:space="preserve">, ktorý </w:t>
      </w:r>
      <w:proofErr w:type="spellStart"/>
      <w:r w:rsidR="00927467" w:rsidRPr="00C53B1E">
        <w:t>Python</w:t>
      </w:r>
      <w:proofErr w:type="spellEnd"/>
      <w:r w:rsidR="00927467" w:rsidRPr="00C53B1E">
        <w:t xml:space="preserve"> využíva, ak nevie určiť iný typ hodnoty</w:t>
      </w:r>
      <w:r w:rsidR="00662BA7" w:rsidRPr="00C53B1E">
        <w:t>, alebo výhodnejšie na typ kategória (category), ak vieme určiť presnú množinu hodnôt ktoré bude premenná nadobúdať. Typ kategória je a menej pamäťovo náročný ako objekt</w:t>
      </w:r>
      <w:r w:rsidR="00F60A90" w:rsidRPr="00C53B1E">
        <w:t xml:space="preserve"> z dôvodovú obmedzeného počtu možných hodnôt na rozdiel od objektu</w:t>
      </w:r>
      <w:r w:rsidR="00662BA7" w:rsidRPr="00C53B1E">
        <w:t xml:space="preserve">. </w:t>
      </w:r>
      <w:r w:rsidR="00F60A90" w:rsidRPr="00C53B1E">
        <w:t xml:space="preserve">Taktiež konvertovanie na typ kategória je vhodné pre iné </w:t>
      </w:r>
      <w:proofErr w:type="spellStart"/>
      <w:r w:rsidR="00F60A90" w:rsidRPr="00C53B1E">
        <w:t>Python</w:t>
      </w:r>
      <w:proofErr w:type="spellEnd"/>
      <w:r w:rsidR="00F60A90" w:rsidRPr="00C53B1E">
        <w:t xml:space="preserve"> knižnice, ktoré vyžadujú takýto typ premennej</w:t>
      </w:r>
      <w:r w:rsidR="004B394A" w:rsidRPr="00C53B1E">
        <w:t xml:space="preserve"> pred ich spracovaním</w:t>
      </w:r>
      <w:r w:rsidR="00F60A90" w:rsidRPr="00C53B1E">
        <w:t xml:space="preserve">. Aby náš model strojového učenia dokázal spracovať </w:t>
      </w:r>
      <w:r w:rsidR="00F60A90" w:rsidRPr="00C53B1E">
        <w:rPr>
          <w:b/>
          <w:bCs/>
        </w:rPr>
        <w:t>kategorické</w:t>
      </w:r>
      <w:r w:rsidR="00F60A90" w:rsidRPr="00C53B1E">
        <w:t xml:space="preserve"> </w:t>
      </w:r>
      <w:r w:rsidR="00F60A90" w:rsidRPr="00C53B1E">
        <w:rPr>
          <w:b/>
          <w:bCs/>
        </w:rPr>
        <w:t>premenne</w:t>
      </w:r>
      <w:r w:rsidR="00F60A90" w:rsidRPr="00C53B1E">
        <w:t xml:space="preserve"> musí byť </w:t>
      </w:r>
      <w:r w:rsidR="00844F99" w:rsidRPr="00C53B1E">
        <w:rPr>
          <w:b/>
          <w:bCs/>
        </w:rPr>
        <w:t>každá</w:t>
      </w:r>
      <w:r w:rsidR="00F60A90" w:rsidRPr="00C53B1E">
        <w:t xml:space="preserve"> </w:t>
      </w:r>
      <w:r w:rsidR="00F60A90" w:rsidRPr="00C53B1E">
        <w:rPr>
          <w:b/>
          <w:bCs/>
        </w:rPr>
        <w:t>zakódovaná</w:t>
      </w:r>
      <w:r w:rsidR="00F60A90" w:rsidRPr="00C53B1E">
        <w:t xml:space="preserve"> vo forme čísel (takzvaný </w:t>
      </w:r>
      <w:proofErr w:type="spellStart"/>
      <w:r w:rsidR="00F60A90" w:rsidRPr="00C53B1E">
        <w:t>encoding</w:t>
      </w:r>
      <w:proofErr w:type="spellEnd"/>
      <w:r w:rsidR="00F60A90" w:rsidRPr="00C53B1E">
        <w:t>).</w:t>
      </w:r>
      <w:r w:rsidR="005C06C1" w:rsidRPr="00C53B1E">
        <w:t xml:space="preserve"> Pri </w:t>
      </w:r>
      <w:r w:rsidR="00844F99" w:rsidRPr="00C53B1E">
        <w:t>o</w:t>
      </w:r>
      <w:r w:rsidR="005C06C1" w:rsidRPr="00C53B1E">
        <w:t xml:space="preserve">rdinálnych hodnotách sa pri zakódovaní </w:t>
      </w:r>
      <w:r w:rsidR="005C06C1" w:rsidRPr="00C53B1E">
        <w:rPr>
          <w:b/>
          <w:bCs/>
        </w:rPr>
        <w:t>musí zachovať významová postupnosť hodnôt</w:t>
      </w:r>
      <w:r w:rsidR="005C06C1" w:rsidRPr="00C53B1E">
        <w:t>.</w:t>
      </w:r>
    </w:p>
    <w:p w14:paraId="56B69C03" w14:textId="6231C5E8" w:rsidR="007040A5" w:rsidRPr="00C53B1E" w:rsidRDefault="001A0BAD" w:rsidP="006B1845">
      <w:pPr>
        <w:pStyle w:val="ListParagraph"/>
      </w:pPr>
      <w:r w:rsidRPr="00C53B1E">
        <w:t xml:space="preserve">Kódovanie kategorických hodnôt sa nachádza v podkapitole </w:t>
      </w:r>
      <w:r w:rsidRPr="00C53B1E">
        <w:fldChar w:fldCharType="begin"/>
      </w:r>
      <w:r w:rsidRPr="00C53B1E">
        <w:instrText xml:space="preserve"> REF _Ref163562259 \n \h </w:instrText>
      </w:r>
      <w:r w:rsidRPr="00C53B1E">
        <w:fldChar w:fldCharType="separate"/>
      </w:r>
      <w:r w:rsidR="00E07521">
        <w:t>4.7</w:t>
      </w:r>
      <w:r w:rsidRPr="00C53B1E">
        <w:fldChar w:fldCharType="end"/>
      </w:r>
      <w:r w:rsidRPr="00C53B1E">
        <w:t>.</w:t>
      </w:r>
    </w:p>
    <w:p w14:paraId="036F6273" w14:textId="77777777" w:rsidR="00D86C39" w:rsidRPr="00C53B1E" w:rsidRDefault="00D86C39" w:rsidP="006B1845">
      <w:pPr>
        <w:pStyle w:val="ListParagraph"/>
      </w:pPr>
    </w:p>
    <w:p w14:paraId="3EEE0426" w14:textId="637B3A36" w:rsidR="00910AC4" w:rsidRPr="00C53B1E" w:rsidRDefault="00910AC4" w:rsidP="006B1845">
      <w:pPr>
        <w:pStyle w:val="Caption"/>
        <w:keepNext/>
        <w:contextualSpacing/>
        <w:jc w:val="right"/>
      </w:pPr>
      <w:bookmarkStart w:id="51" w:name="_Ref164533200"/>
      <w:bookmarkStart w:id="52" w:name="_Toc164951625"/>
      <w:r w:rsidRPr="00C53B1E">
        <w:t xml:space="preserve">Tabuľka </w:t>
      </w:r>
      <w:r w:rsidRPr="00C53B1E">
        <w:fldChar w:fldCharType="begin"/>
      </w:r>
      <w:r w:rsidRPr="00C53B1E">
        <w:instrText xml:space="preserve"> SEQ Tabuľka \* ARABIC </w:instrText>
      </w:r>
      <w:r w:rsidRPr="00C53B1E">
        <w:fldChar w:fldCharType="separate"/>
      </w:r>
      <w:r w:rsidR="00E07521">
        <w:rPr>
          <w:noProof/>
        </w:rPr>
        <w:t>1</w:t>
      </w:r>
      <w:r w:rsidRPr="00C53B1E">
        <w:fldChar w:fldCharType="end"/>
      </w:r>
      <w:bookmarkEnd w:id="51"/>
      <w:r w:rsidRPr="00C53B1E">
        <w:t xml:space="preserve"> – Usporiadanie Ratingov podľa vyhodnoteného rizika modelom </w:t>
      </w:r>
      <w:r w:rsidRPr="00C53B1E">
        <w:fldChar w:fldCharType="begin"/>
      </w:r>
      <w:r w:rsidRPr="00C53B1E">
        <w:instrText xml:space="preserve"> REF _Ref163543935 \n \h  \* MERGEFORMAT </w:instrText>
      </w:r>
      <w:r w:rsidRPr="00C53B1E">
        <w:fldChar w:fldCharType="separate"/>
      </w:r>
      <w:r w:rsidR="00E07521">
        <w:t>[20]</w:t>
      </w:r>
      <w:bookmarkEnd w:id="52"/>
      <w:r w:rsidRPr="00C53B1E">
        <w:fldChar w:fldCharType="end"/>
      </w:r>
    </w:p>
    <w:tbl>
      <w:tblPr>
        <w:tblStyle w:val="TableGrid"/>
        <w:tblW w:w="0" w:type="auto"/>
        <w:jc w:val="center"/>
        <w:tblLook w:val="04A0" w:firstRow="1" w:lastRow="0" w:firstColumn="1" w:lastColumn="0" w:noHBand="0" w:noVBand="1"/>
      </w:tblPr>
      <w:tblGrid>
        <w:gridCol w:w="1860"/>
        <w:gridCol w:w="1748"/>
        <w:gridCol w:w="1746"/>
      </w:tblGrid>
      <w:tr w:rsidR="007040A5" w:rsidRPr="00C53B1E" w14:paraId="044C2AAD" w14:textId="2D70B3E3" w:rsidTr="00CC7056">
        <w:trPr>
          <w:gridAfter w:val="1"/>
          <w:wAfter w:w="1746" w:type="dxa"/>
          <w:trHeight w:val="422"/>
          <w:jc w:val="center"/>
        </w:trPr>
        <w:tc>
          <w:tcPr>
            <w:tcW w:w="3608" w:type="dxa"/>
            <w:gridSpan w:val="2"/>
            <w:shd w:val="clear" w:color="auto" w:fill="FDE9D9" w:themeFill="accent6" w:themeFillTint="33"/>
            <w:vAlign w:val="center"/>
          </w:tcPr>
          <w:p w14:paraId="40FFC325" w14:textId="4505FB27" w:rsidR="007040A5" w:rsidRPr="00C53B1E" w:rsidRDefault="007040A5" w:rsidP="00CC7056">
            <w:pPr>
              <w:pStyle w:val="ListParagraph"/>
              <w:ind w:left="0"/>
              <w:jc w:val="center"/>
              <w:rPr>
                <w:b/>
                <w:bCs/>
              </w:rPr>
            </w:pPr>
            <w:r w:rsidRPr="00C53B1E">
              <w:rPr>
                <w:b/>
                <w:bCs/>
              </w:rPr>
              <w:t>Očakávaná strata</w:t>
            </w:r>
          </w:p>
        </w:tc>
      </w:tr>
      <w:tr w:rsidR="007040A5" w:rsidRPr="00C53B1E" w14:paraId="1D5641DC" w14:textId="5BFF124E" w:rsidTr="00CC7056">
        <w:trPr>
          <w:trHeight w:val="422"/>
          <w:jc w:val="center"/>
        </w:trPr>
        <w:tc>
          <w:tcPr>
            <w:tcW w:w="1860" w:type="dxa"/>
            <w:shd w:val="clear" w:color="auto" w:fill="FDE9D9" w:themeFill="accent6" w:themeFillTint="33"/>
            <w:vAlign w:val="center"/>
          </w:tcPr>
          <w:p w14:paraId="1A226432" w14:textId="3C40B4CE" w:rsidR="007040A5" w:rsidRPr="00C53B1E" w:rsidRDefault="007040A5" w:rsidP="00CC7056">
            <w:pPr>
              <w:pStyle w:val="ListParagraph"/>
              <w:ind w:left="0"/>
              <w:jc w:val="center"/>
              <w:rPr>
                <w:b/>
                <w:bCs/>
              </w:rPr>
            </w:pPr>
            <w:r w:rsidRPr="00C53B1E">
              <w:rPr>
                <w:b/>
                <w:bCs/>
              </w:rPr>
              <w:t>MIN</w:t>
            </w:r>
          </w:p>
        </w:tc>
        <w:tc>
          <w:tcPr>
            <w:tcW w:w="1748" w:type="dxa"/>
            <w:shd w:val="clear" w:color="auto" w:fill="FDE9D9" w:themeFill="accent6" w:themeFillTint="33"/>
            <w:vAlign w:val="center"/>
          </w:tcPr>
          <w:p w14:paraId="346A80B2" w14:textId="196523A5" w:rsidR="007040A5" w:rsidRPr="00C53B1E" w:rsidRDefault="007040A5" w:rsidP="00CC7056">
            <w:pPr>
              <w:pStyle w:val="ListParagraph"/>
              <w:ind w:left="0"/>
              <w:jc w:val="center"/>
              <w:rPr>
                <w:b/>
                <w:bCs/>
              </w:rPr>
            </w:pPr>
            <w:r w:rsidRPr="00C53B1E">
              <w:rPr>
                <w:b/>
                <w:bCs/>
              </w:rPr>
              <w:t>MAX</w:t>
            </w:r>
          </w:p>
        </w:tc>
        <w:tc>
          <w:tcPr>
            <w:tcW w:w="1746" w:type="dxa"/>
            <w:shd w:val="clear" w:color="auto" w:fill="FDE9D9" w:themeFill="accent6" w:themeFillTint="33"/>
            <w:vAlign w:val="center"/>
          </w:tcPr>
          <w:p w14:paraId="74D7FEC8" w14:textId="75D3D637" w:rsidR="007040A5" w:rsidRPr="00C53B1E" w:rsidRDefault="007040A5" w:rsidP="00CC7056">
            <w:pPr>
              <w:pStyle w:val="ListParagraph"/>
              <w:ind w:left="0"/>
              <w:jc w:val="center"/>
              <w:rPr>
                <w:b/>
                <w:bCs/>
              </w:rPr>
            </w:pPr>
            <w:r w:rsidRPr="00C53B1E">
              <w:rPr>
                <w:b/>
                <w:bCs/>
              </w:rPr>
              <w:t>RATING</w:t>
            </w:r>
          </w:p>
        </w:tc>
      </w:tr>
      <w:tr w:rsidR="007040A5" w:rsidRPr="00C53B1E" w14:paraId="3CF61B58" w14:textId="10F1D50F" w:rsidTr="00CC7056">
        <w:trPr>
          <w:trHeight w:val="448"/>
          <w:jc w:val="center"/>
        </w:trPr>
        <w:tc>
          <w:tcPr>
            <w:tcW w:w="1860" w:type="dxa"/>
            <w:vAlign w:val="center"/>
          </w:tcPr>
          <w:p w14:paraId="11294A80" w14:textId="58153E7E" w:rsidR="007040A5" w:rsidRPr="00C53B1E" w:rsidRDefault="007040A5" w:rsidP="00CC7056">
            <w:pPr>
              <w:pStyle w:val="ListParagraph"/>
              <w:ind w:left="0"/>
              <w:jc w:val="center"/>
              <w:rPr>
                <w:sz w:val="24"/>
              </w:rPr>
            </w:pPr>
            <w:r w:rsidRPr="00C53B1E">
              <w:rPr>
                <w:sz w:val="24"/>
              </w:rPr>
              <w:t>0.9%</w:t>
            </w:r>
          </w:p>
        </w:tc>
        <w:tc>
          <w:tcPr>
            <w:tcW w:w="1748" w:type="dxa"/>
            <w:vAlign w:val="center"/>
          </w:tcPr>
          <w:p w14:paraId="781BBF1A" w14:textId="420B418A" w:rsidR="007040A5" w:rsidRPr="00C53B1E" w:rsidRDefault="007040A5" w:rsidP="00CC7056">
            <w:pPr>
              <w:pStyle w:val="ListParagraph"/>
              <w:ind w:left="0"/>
              <w:jc w:val="center"/>
              <w:rPr>
                <w:sz w:val="24"/>
              </w:rPr>
            </w:pPr>
            <w:r w:rsidRPr="00C53B1E">
              <w:rPr>
                <w:sz w:val="24"/>
              </w:rPr>
              <w:t>2%</w:t>
            </w:r>
          </w:p>
        </w:tc>
        <w:tc>
          <w:tcPr>
            <w:tcW w:w="1746" w:type="dxa"/>
            <w:vAlign w:val="center"/>
          </w:tcPr>
          <w:p w14:paraId="5B7F47E6" w14:textId="5ACDEC12" w:rsidR="007040A5" w:rsidRPr="00C53B1E" w:rsidRDefault="007040A5" w:rsidP="00CC7056">
            <w:pPr>
              <w:pStyle w:val="ListParagraph"/>
              <w:ind w:left="0"/>
              <w:jc w:val="center"/>
              <w:rPr>
                <w:sz w:val="24"/>
              </w:rPr>
            </w:pPr>
            <w:r w:rsidRPr="00C53B1E">
              <w:rPr>
                <w:sz w:val="24"/>
              </w:rPr>
              <w:t>AA</w:t>
            </w:r>
          </w:p>
        </w:tc>
      </w:tr>
      <w:tr w:rsidR="007040A5" w:rsidRPr="00C53B1E" w14:paraId="450258FD" w14:textId="69CB46DB" w:rsidTr="00CC7056">
        <w:trPr>
          <w:trHeight w:val="448"/>
          <w:jc w:val="center"/>
        </w:trPr>
        <w:tc>
          <w:tcPr>
            <w:tcW w:w="1860" w:type="dxa"/>
            <w:vAlign w:val="center"/>
          </w:tcPr>
          <w:p w14:paraId="4883E22C" w14:textId="44DE15D6" w:rsidR="007040A5" w:rsidRPr="00C53B1E" w:rsidRDefault="007040A5" w:rsidP="00CC7056">
            <w:pPr>
              <w:pStyle w:val="ListParagraph"/>
              <w:ind w:left="0"/>
              <w:jc w:val="center"/>
              <w:rPr>
                <w:sz w:val="24"/>
              </w:rPr>
            </w:pPr>
            <w:r w:rsidRPr="00C53B1E">
              <w:rPr>
                <w:sz w:val="24"/>
              </w:rPr>
              <w:t>2%</w:t>
            </w:r>
          </w:p>
        </w:tc>
        <w:tc>
          <w:tcPr>
            <w:tcW w:w="1748" w:type="dxa"/>
            <w:vAlign w:val="center"/>
          </w:tcPr>
          <w:p w14:paraId="06889EB6" w14:textId="16F89041" w:rsidR="007040A5" w:rsidRPr="00C53B1E" w:rsidRDefault="007040A5" w:rsidP="00CC7056">
            <w:pPr>
              <w:pStyle w:val="ListParagraph"/>
              <w:ind w:left="0"/>
              <w:jc w:val="center"/>
              <w:rPr>
                <w:sz w:val="24"/>
              </w:rPr>
            </w:pPr>
            <w:r w:rsidRPr="00C53B1E">
              <w:rPr>
                <w:sz w:val="24"/>
              </w:rPr>
              <w:t>3%</w:t>
            </w:r>
          </w:p>
        </w:tc>
        <w:tc>
          <w:tcPr>
            <w:tcW w:w="1746" w:type="dxa"/>
            <w:vAlign w:val="center"/>
          </w:tcPr>
          <w:p w14:paraId="423D4EBC" w14:textId="28E6648E" w:rsidR="007040A5" w:rsidRPr="00C53B1E" w:rsidRDefault="007040A5" w:rsidP="00CC7056">
            <w:pPr>
              <w:pStyle w:val="ListParagraph"/>
              <w:ind w:left="0"/>
              <w:jc w:val="center"/>
              <w:rPr>
                <w:sz w:val="24"/>
              </w:rPr>
            </w:pPr>
            <w:r w:rsidRPr="00C53B1E">
              <w:rPr>
                <w:sz w:val="24"/>
              </w:rPr>
              <w:t>A</w:t>
            </w:r>
          </w:p>
        </w:tc>
      </w:tr>
      <w:tr w:rsidR="007040A5" w:rsidRPr="00C53B1E" w14:paraId="31D046C7" w14:textId="2179976A" w:rsidTr="00CC7056">
        <w:trPr>
          <w:trHeight w:val="461"/>
          <w:jc w:val="center"/>
        </w:trPr>
        <w:tc>
          <w:tcPr>
            <w:tcW w:w="1860" w:type="dxa"/>
            <w:vAlign w:val="center"/>
          </w:tcPr>
          <w:p w14:paraId="061CC1D2" w14:textId="58C2DB76" w:rsidR="007040A5" w:rsidRPr="00C53B1E" w:rsidRDefault="007040A5" w:rsidP="00CC7056">
            <w:pPr>
              <w:pStyle w:val="ListParagraph"/>
              <w:ind w:left="0"/>
              <w:jc w:val="center"/>
              <w:rPr>
                <w:sz w:val="24"/>
              </w:rPr>
            </w:pPr>
            <w:r w:rsidRPr="00C53B1E">
              <w:rPr>
                <w:sz w:val="24"/>
              </w:rPr>
              <w:t>3%</w:t>
            </w:r>
          </w:p>
        </w:tc>
        <w:tc>
          <w:tcPr>
            <w:tcW w:w="1748" w:type="dxa"/>
            <w:vAlign w:val="center"/>
          </w:tcPr>
          <w:p w14:paraId="18445BF3" w14:textId="466A3381" w:rsidR="007040A5" w:rsidRPr="00C53B1E" w:rsidRDefault="007040A5" w:rsidP="00CC7056">
            <w:pPr>
              <w:pStyle w:val="ListParagraph"/>
              <w:ind w:left="0"/>
              <w:jc w:val="center"/>
              <w:rPr>
                <w:sz w:val="24"/>
              </w:rPr>
            </w:pPr>
            <w:r w:rsidRPr="00C53B1E">
              <w:rPr>
                <w:sz w:val="24"/>
              </w:rPr>
              <w:t>5.5%</w:t>
            </w:r>
          </w:p>
        </w:tc>
        <w:tc>
          <w:tcPr>
            <w:tcW w:w="1746" w:type="dxa"/>
            <w:vAlign w:val="center"/>
          </w:tcPr>
          <w:p w14:paraId="118837C5" w14:textId="29AC5249" w:rsidR="007040A5" w:rsidRPr="00C53B1E" w:rsidRDefault="007040A5" w:rsidP="00CC7056">
            <w:pPr>
              <w:pStyle w:val="ListParagraph"/>
              <w:ind w:left="0"/>
              <w:jc w:val="center"/>
              <w:rPr>
                <w:sz w:val="24"/>
              </w:rPr>
            </w:pPr>
            <w:r w:rsidRPr="00C53B1E">
              <w:rPr>
                <w:sz w:val="24"/>
              </w:rPr>
              <w:t>B</w:t>
            </w:r>
          </w:p>
        </w:tc>
      </w:tr>
      <w:tr w:rsidR="007040A5" w:rsidRPr="00C53B1E" w14:paraId="18318AEE" w14:textId="6D3450B6" w:rsidTr="00CC7056">
        <w:trPr>
          <w:trHeight w:val="448"/>
          <w:jc w:val="center"/>
        </w:trPr>
        <w:tc>
          <w:tcPr>
            <w:tcW w:w="1860" w:type="dxa"/>
            <w:vAlign w:val="center"/>
          </w:tcPr>
          <w:p w14:paraId="1E37FB57" w14:textId="7346BC71" w:rsidR="007040A5" w:rsidRPr="00C53B1E" w:rsidRDefault="007040A5" w:rsidP="00CC7056">
            <w:pPr>
              <w:pStyle w:val="ListParagraph"/>
              <w:ind w:left="0"/>
              <w:jc w:val="center"/>
              <w:rPr>
                <w:sz w:val="24"/>
              </w:rPr>
            </w:pPr>
            <w:r w:rsidRPr="00C53B1E">
              <w:rPr>
                <w:sz w:val="24"/>
              </w:rPr>
              <w:t>5.5%</w:t>
            </w:r>
          </w:p>
        </w:tc>
        <w:tc>
          <w:tcPr>
            <w:tcW w:w="1748" w:type="dxa"/>
            <w:vAlign w:val="center"/>
          </w:tcPr>
          <w:p w14:paraId="64B1F12D" w14:textId="7BB8406B" w:rsidR="007040A5" w:rsidRPr="00C53B1E" w:rsidRDefault="007040A5" w:rsidP="00CC7056">
            <w:pPr>
              <w:pStyle w:val="ListParagraph"/>
              <w:ind w:left="0"/>
              <w:jc w:val="center"/>
              <w:rPr>
                <w:sz w:val="24"/>
              </w:rPr>
            </w:pPr>
            <w:r w:rsidRPr="00C53B1E">
              <w:rPr>
                <w:sz w:val="24"/>
              </w:rPr>
              <w:t>9%</w:t>
            </w:r>
          </w:p>
        </w:tc>
        <w:tc>
          <w:tcPr>
            <w:tcW w:w="1746" w:type="dxa"/>
            <w:vAlign w:val="center"/>
          </w:tcPr>
          <w:p w14:paraId="197E2A82" w14:textId="52DD84EC" w:rsidR="007040A5" w:rsidRPr="00C53B1E" w:rsidRDefault="007040A5" w:rsidP="00CC7056">
            <w:pPr>
              <w:pStyle w:val="ListParagraph"/>
              <w:ind w:left="0"/>
              <w:jc w:val="center"/>
              <w:rPr>
                <w:sz w:val="24"/>
              </w:rPr>
            </w:pPr>
            <w:r w:rsidRPr="00C53B1E">
              <w:rPr>
                <w:sz w:val="24"/>
              </w:rPr>
              <w:t>C</w:t>
            </w:r>
          </w:p>
        </w:tc>
      </w:tr>
      <w:tr w:rsidR="007040A5" w:rsidRPr="00C53B1E" w14:paraId="257030CD" w14:textId="7CA982EB" w:rsidTr="00CC7056">
        <w:trPr>
          <w:trHeight w:val="448"/>
          <w:jc w:val="center"/>
        </w:trPr>
        <w:tc>
          <w:tcPr>
            <w:tcW w:w="1860" w:type="dxa"/>
            <w:vAlign w:val="center"/>
          </w:tcPr>
          <w:p w14:paraId="3FAB8DCC" w14:textId="668C555C" w:rsidR="007040A5" w:rsidRPr="00C53B1E" w:rsidRDefault="007040A5" w:rsidP="00CC7056">
            <w:pPr>
              <w:pStyle w:val="ListParagraph"/>
              <w:ind w:left="0"/>
              <w:jc w:val="center"/>
              <w:rPr>
                <w:sz w:val="24"/>
              </w:rPr>
            </w:pPr>
            <w:r w:rsidRPr="00C53B1E">
              <w:rPr>
                <w:sz w:val="24"/>
              </w:rPr>
              <w:t>9%</w:t>
            </w:r>
          </w:p>
        </w:tc>
        <w:tc>
          <w:tcPr>
            <w:tcW w:w="1748" w:type="dxa"/>
            <w:vAlign w:val="center"/>
          </w:tcPr>
          <w:p w14:paraId="336BB3EF" w14:textId="30B39A71" w:rsidR="007040A5" w:rsidRPr="00C53B1E" w:rsidRDefault="007040A5" w:rsidP="00CC7056">
            <w:pPr>
              <w:pStyle w:val="ListParagraph"/>
              <w:ind w:left="0"/>
              <w:jc w:val="center"/>
              <w:rPr>
                <w:sz w:val="24"/>
              </w:rPr>
            </w:pPr>
            <w:r w:rsidRPr="00C53B1E">
              <w:rPr>
                <w:sz w:val="24"/>
              </w:rPr>
              <w:t>13%</w:t>
            </w:r>
          </w:p>
        </w:tc>
        <w:tc>
          <w:tcPr>
            <w:tcW w:w="1746" w:type="dxa"/>
            <w:vAlign w:val="center"/>
          </w:tcPr>
          <w:p w14:paraId="45E2B615" w14:textId="174139BD" w:rsidR="007040A5" w:rsidRPr="00C53B1E" w:rsidRDefault="007040A5" w:rsidP="00CC7056">
            <w:pPr>
              <w:pStyle w:val="ListParagraph"/>
              <w:ind w:left="0"/>
              <w:jc w:val="center"/>
              <w:rPr>
                <w:sz w:val="24"/>
              </w:rPr>
            </w:pPr>
            <w:r w:rsidRPr="00C53B1E">
              <w:rPr>
                <w:sz w:val="24"/>
              </w:rPr>
              <w:t>D</w:t>
            </w:r>
          </w:p>
        </w:tc>
      </w:tr>
      <w:tr w:rsidR="007040A5" w:rsidRPr="00C53B1E" w14:paraId="25D0B305" w14:textId="2544245C" w:rsidTr="00CC7056">
        <w:trPr>
          <w:trHeight w:val="461"/>
          <w:jc w:val="center"/>
        </w:trPr>
        <w:tc>
          <w:tcPr>
            <w:tcW w:w="1860" w:type="dxa"/>
            <w:vAlign w:val="center"/>
          </w:tcPr>
          <w:p w14:paraId="5C0CF4E6" w14:textId="7538A9BA" w:rsidR="007040A5" w:rsidRPr="00C53B1E" w:rsidRDefault="007040A5" w:rsidP="00CC7056">
            <w:pPr>
              <w:pStyle w:val="ListParagraph"/>
              <w:ind w:left="0"/>
              <w:jc w:val="center"/>
              <w:rPr>
                <w:sz w:val="24"/>
              </w:rPr>
            </w:pPr>
            <w:r w:rsidRPr="00C53B1E">
              <w:rPr>
                <w:sz w:val="24"/>
              </w:rPr>
              <w:t>13%</w:t>
            </w:r>
          </w:p>
        </w:tc>
        <w:tc>
          <w:tcPr>
            <w:tcW w:w="1748" w:type="dxa"/>
            <w:vAlign w:val="center"/>
          </w:tcPr>
          <w:p w14:paraId="781BFFE1" w14:textId="19D44C1E" w:rsidR="007040A5" w:rsidRPr="00C53B1E" w:rsidRDefault="007040A5" w:rsidP="00CC7056">
            <w:pPr>
              <w:pStyle w:val="ListParagraph"/>
              <w:ind w:left="0"/>
              <w:jc w:val="center"/>
              <w:rPr>
                <w:sz w:val="24"/>
              </w:rPr>
            </w:pPr>
            <w:r w:rsidRPr="00C53B1E">
              <w:rPr>
                <w:sz w:val="24"/>
              </w:rPr>
              <w:t>18%</w:t>
            </w:r>
          </w:p>
        </w:tc>
        <w:tc>
          <w:tcPr>
            <w:tcW w:w="1746" w:type="dxa"/>
            <w:vAlign w:val="center"/>
          </w:tcPr>
          <w:p w14:paraId="65346341" w14:textId="3C50BFA2" w:rsidR="007040A5" w:rsidRPr="00C53B1E" w:rsidRDefault="007040A5" w:rsidP="00CC7056">
            <w:pPr>
              <w:pStyle w:val="ListParagraph"/>
              <w:ind w:left="0"/>
              <w:jc w:val="center"/>
              <w:rPr>
                <w:sz w:val="24"/>
              </w:rPr>
            </w:pPr>
            <w:r w:rsidRPr="00C53B1E">
              <w:rPr>
                <w:sz w:val="24"/>
              </w:rPr>
              <w:t>E</w:t>
            </w:r>
          </w:p>
        </w:tc>
      </w:tr>
      <w:tr w:rsidR="007040A5" w:rsidRPr="00C53B1E" w14:paraId="7403D378" w14:textId="517B2002" w:rsidTr="00CC7056">
        <w:trPr>
          <w:trHeight w:val="448"/>
          <w:jc w:val="center"/>
        </w:trPr>
        <w:tc>
          <w:tcPr>
            <w:tcW w:w="1860" w:type="dxa"/>
            <w:vAlign w:val="center"/>
          </w:tcPr>
          <w:p w14:paraId="52708AB3" w14:textId="0078E502" w:rsidR="007040A5" w:rsidRPr="00C53B1E" w:rsidRDefault="007040A5" w:rsidP="00CC7056">
            <w:pPr>
              <w:pStyle w:val="ListParagraph"/>
              <w:ind w:left="0"/>
              <w:jc w:val="center"/>
              <w:rPr>
                <w:sz w:val="24"/>
              </w:rPr>
            </w:pPr>
            <w:r w:rsidRPr="00C53B1E">
              <w:rPr>
                <w:sz w:val="24"/>
              </w:rPr>
              <w:t>18%</w:t>
            </w:r>
          </w:p>
        </w:tc>
        <w:tc>
          <w:tcPr>
            <w:tcW w:w="1748" w:type="dxa"/>
            <w:vAlign w:val="center"/>
          </w:tcPr>
          <w:p w14:paraId="4285E499" w14:textId="38F6237E" w:rsidR="007040A5" w:rsidRPr="00C53B1E" w:rsidRDefault="007040A5" w:rsidP="00CC7056">
            <w:pPr>
              <w:pStyle w:val="ListParagraph"/>
              <w:ind w:left="0"/>
              <w:jc w:val="center"/>
              <w:rPr>
                <w:sz w:val="24"/>
              </w:rPr>
            </w:pPr>
            <w:r w:rsidRPr="00C53B1E">
              <w:rPr>
                <w:sz w:val="24"/>
              </w:rPr>
              <w:t>25%</w:t>
            </w:r>
          </w:p>
        </w:tc>
        <w:tc>
          <w:tcPr>
            <w:tcW w:w="1746" w:type="dxa"/>
            <w:vAlign w:val="center"/>
          </w:tcPr>
          <w:p w14:paraId="259F86D1" w14:textId="00D477A2" w:rsidR="007040A5" w:rsidRPr="00C53B1E" w:rsidRDefault="007040A5" w:rsidP="00CC7056">
            <w:pPr>
              <w:pStyle w:val="ListParagraph"/>
              <w:ind w:left="0"/>
              <w:jc w:val="center"/>
              <w:rPr>
                <w:sz w:val="24"/>
              </w:rPr>
            </w:pPr>
            <w:r w:rsidRPr="00C53B1E">
              <w:rPr>
                <w:sz w:val="24"/>
              </w:rPr>
              <w:t>F</w:t>
            </w:r>
          </w:p>
        </w:tc>
      </w:tr>
      <w:tr w:rsidR="007040A5" w:rsidRPr="00C53B1E" w14:paraId="4A089A23" w14:textId="2315D7A2" w:rsidTr="00CC7056">
        <w:trPr>
          <w:trHeight w:val="448"/>
          <w:jc w:val="center"/>
        </w:trPr>
        <w:tc>
          <w:tcPr>
            <w:tcW w:w="1860" w:type="dxa"/>
            <w:vAlign w:val="center"/>
          </w:tcPr>
          <w:p w14:paraId="5A3251C0" w14:textId="55BC613B" w:rsidR="007040A5" w:rsidRPr="00C53B1E" w:rsidRDefault="007040A5" w:rsidP="00CC7056">
            <w:pPr>
              <w:pStyle w:val="ListParagraph"/>
              <w:ind w:left="0"/>
              <w:jc w:val="center"/>
              <w:rPr>
                <w:sz w:val="24"/>
              </w:rPr>
            </w:pPr>
            <w:r w:rsidRPr="00C53B1E">
              <w:rPr>
                <w:sz w:val="24"/>
              </w:rPr>
              <w:t>25%</w:t>
            </w:r>
          </w:p>
        </w:tc>
        <w:tc>
          <w:tcPr>
            <w:tcW w:w="1748" w:type="dxa"/>
            <w:vAlign w:val="center"/>
          </w:tcPr>
          <w:p w14:paraId="57770E29" w14:textId="36EAEC2D" w:rsidR="007040A5" w:rsidRPr="00C53B1E" w:rsidRDefault="007040A5" w:rsidP="00CC7056">
            <w:pPr>
              <w:pStyle w:val="ListParagraph"/>
              <w:ind w:left="0"/>
              <w:jc w:val="center"/>
              <w:rPr>
                <w:sz w:val="40"/>
                <w:szCs w:val="40"/>
              </w:rPr>
            </w:pPr>
            <w:r w:rsidRPr="00C53B1E">
              <w:rPr>
                <w:rFonts w:cs="Arial"/>
                <w:sz w:val="40"/>
                <w:szCs w:val="40"/>
              </w:rPr>
              <w:t>∞</w:t>
            </w:r>
          </w:p>
        </w:tc>
        <w:tc>
          <w:tcPr>
            <w:tcW w:w="1746" w:type="dxa"/>
            <w:vAlign w:val="center"/>
          </w:tcPr>
          <w:p w14:paraId="0D672BD1" w14:textId="71FE23CB" w:rsidR="007040A5" w:rsidRPr="00C53B1E" w:rsidRDefault="007040A5" w:rsidP="00CC7056">
            <w:pPr>
              <w:pStyle w:val="ListParagraph"/>
              <w:ind w:left="0"/>
              <w:jc w:val="center"/>
              <w:rPr>
                <w:sz w:val="24"/>
              </w:rPr>
            </w:pPr>
            <w:r w:rsidRPr="00C53B1E">
              <w:rPr>
                <w:sz w:val="24"/>
              </w:rPr>
              <w:t>HR</w:t>
            </w:r>
          </w:p>
        </w:tc>
      </w:tr>
    </w:tbl>
    <w:p w14:paraId="22D1AA2C" w14:textId="77777777" w:rsidR="005C06C1" w:rsidRPr="00C53B1E" w:rsidRDefault="005C06C1" w:rsidP="006B1845">
      <w:pPr>
        <w:contextualSpacing/>
      </w:pPr>
    </w:p>
    <w:p w14:paraId="10047ADB" w14:textId="6104406A" w:rsidR="00835E09" w:rsidRPr="00C53B1E" w:rsidRDefault="004B394A">
      <w:pPr>
        <w:pStyle w:val="ListParagraph"/>
        <w:numPr>
          <w:ilvl w:val="0"/>
          <w:numId w:val="14"/>
        </w:numPr>
      </w:pPr>
      <w:r w:rsidRPr="00C53B1E">
        <w:rPr>
          <w:b/>
          <w:bCs/>
        </w:rPr>
        <w:t>Dátumové</w:t>
      </w:r>
      <w:r w:rsidR="00F60A90" w:rsidRPr="00C53B1E">
        <w:rPr>
          <w:b/>
          <w:bCs/>
        </w:rPr>
        <w:t xml:space="preserve"> a časové hodn</w:t>
      </w:r>
      <w:r w:rsidR="00A50C1E" w:rsidRPr="00C53B1E">
        <w:rPr>
          <w:b/>
          <w:bCs/>
        </w:rPr>
        <w:t>o</w:t>
      </w:r>
      <w:r w:rsidR="00F60A90" w:rsidRPr="00C53B1E">
        <w:rPr>
          <w:b/>
          <w:bCs/>
        </w:rPr>
        <w:t>ty</w:t>
      </w:r>
      <w:r w:rsidRPr="00C53B1E">
        <w:t xml:space="preserve"> – hodnoty ktoré zachytávajú informácie o dátume, čase alebo zachytávajú obe informácie v jednej hodnote.  Príkladom premennej, ktorá zachytáva dátum </w:t>
      </w:r>
      <w:r w:rsidR="005B7F1F" w:rsidRPr="00C53B1E">
        <w:t xml:space="preserve">a čas </w:t>
      </w:r>
      <w:r w:rsidRPr="00C53B1E">
        <w:t xml:space="preserve">je v našom datasete premenná </w:t>
      </w:r>
      <w:proofErr w:type="spellStart"/>
      <w:r w:rsidRPr="00C53B1E">
        <w:lastRenderedPageBreak/>
        <w:t>BiddingStartedOn</w:t>
      </w:r>
      <w:proofErr w:type="spellEnd"/>
      <w:r w:rsidR="005B7F1F" w:rsidRPr="00C53B1E">
        <w:t xml:space="preserve">, ktorá hovorí odkedy mohli veritelia poskytnúť finančné prostriedky na zverejnenú úverovú žiadosť dlžníka. Premenná, ktorá zachytáva iba dátum je </w:t>
      </w:r>
      <w:proofErr w:type="spellStart"/>
      <w:r w:rsidR="005B7F1F" w:rsidRPr="00C53B1E">
        <w:t>DebtOccuredOn</w:t>
      </w:r>
      <w:proofErr w:type="spellEnd"/>
      <w:r w:rsidR="005B7F1F" w:rsidRPr="00C53B1E">
        <w:t xml:space="preserve">, ktorá hovorí, kedy vznikol dlh z dôvodu nesplácania úveru dlžníkom. Premenná </w:t>
      </w:r>
      <w:bookmarkStart w:id="53" w:name="_Hlk163548933"/>
      <w:r w:rsidR="005B7F1F" w:rsidRPr="00C53B1E">
        <w:t>ApplicationSignedHour</w:t>
      </w:r>
      <w:bookmarkEnd w:id="53"/>
      <w:r w:rsidR="00A324C9" w:rsidRPr="00C53B1E">
        <w:t xml:space="preserve"> predstavuje </w:t>
      </w:r>
      <w:r w:rsidR="00FE39E3" w:rsidRPr="00C53B1E">
        <w:t xml:space="preserve">časovú hodnotu </w:t>
      </w:r>
      <w:r w:rsidR="00A324C9" w:rsidRPr="00C53B1E">
        <w:t>hodin</w:t>
      </w:r>
      <w:r w:rsidR="00FE39E3" w:rsidRPr="00C53B1E">
        <w:t>y</w:t>
      </w:r>
      <w:r w:rsidR="00A324C9" w:rsidRPr="00C53B1E">
        <w:t xml:space="preserve"> v ktorú bola úverová žiadosť podaná žiadateľom o úver. </w:t>
      </w:r>
    </w:p>
    <w:p w14:paraId="228F7598" w14:textId="77777777" w:rsidR="00835E09" w:rsidRPr="00C53B1E" w:rsidRDefault="00835E09" w:rsidP="006B1845">
      <w:pPr>
        <w:pStyle w:val="ListParagraph"/>
      </w:pPr>
    </w:p>
    <w:p w14:paraId="51168BBB" w14:textId="35A7D64F" w:rsidR="00243D79" w:rsidRPr="00C53B1E" w:rsidRDefault="00A324C9" w:rsidP="006B1845">
      <w:pPr>
        <w:pStyle w:val="ListParagraph"/>
      </w:pPr>
      <w:r w:rsidRPr="00C53B1E">
        <w:t>Dátumov</w:t>
      </w:r>
      <w:r w:rsidR="005C06C1" w:rsidRPr="00C53B1E">
        <w:t>ých</w:t>
      </w:r>
      <w:r w:rsidR="00A50C1E" w:rsidRPr="00C53B1E">
        <w:t xml:space="preserve"> a časových</w:t>
      </w:r>
      <w:r w:rsidRPr="00C53B1E">
        <w:t xml:space="preserve"> premenn</w:t>
      </w:r>
      <w:r w:rsidR="005C06C1" w:rsidRPr="00C53B1E">
        <w:t>ých</w:t>
      </w:r>
      <w:r w:rsidRPr="00C53B1E">
        <w:t xml:space="preserve"> </w:t>
      </w:r>
      <w:r w:rsidR="005C06C1" w:rsidRPr="00C53B1E">
        <w:t>je</w:t>
      </w:r>
      <w:r w:rsidRPr="00C53B1E">
        <w:t xml:space="preserve"> na rozdiel od kategorických </w:t>
      </w:r>
      <w:r w:rsidR="005C06C1" w:rsidRPr="00C53B1E">
        <w:t xml:space="preserve">premenných nekonečno veľa. Preto ich </w:t>
      </w:r>
      <w:r w:rsidR="005C06C1" w:rsidRPr="00C53B1E">
        <w:rPr>
          <w:b/>
          <w:bCs/>
        </w:rPr>
        <w:t>nemožno</w:t>
      </w:r>
      <w:r w:rsidR="00A50C1E" w:rsidRPr="00C53B1E">
        <w:rPr>
          <w:b/>
          <w:bCs/>
        </w:rPr>
        <w:t xml:space="preserve"> priamo</w:t>
      </w:r>
      <w:r w:rsidR="005C06C1" w:rsidRPr="00C53B1E">
        <w:rPr>
          <w:b/>
          <w:bCs/>
        </w:rPr>
        <w:t xml:space="preserve"> transformovať</w:t>
      </w:r>
      <w:r w:rsidR="005C06C1" w:rsidRPr="00C53B1E">
        <w:t xml:space="preserve"> na typ </w:t>
      </w:r>
      <w:r w:rsidR="005C06C1" w:rsidRPr="00C53B1E">
        <w:rPr>
          <w:b/>
          <w:bCs/>
        </w:rPr>
        <w:t>kategória</w:t>
      </w:r>
      <w:r w:rsidR="005C06C1" w:rsidRPr="00C53B1E">
        <w:t xml:space="preserve">. </w:t>
      </w:r>
      <w:r w:rsidR="00A50C1E" w:rsidRPr="00C53B1E">
        <w:t xml:space="preserve">Jednou z možných transformácií je </w:t>
      </w:r>
      <w:r w:rsidR="00A50C1E" w:rsidRPr="00C53B1E">
        <w:rPr>
          <w:b/>
          <w:bCs/>
        </w:rPr>
        <w:t>rozdelenie</w:t>
      </w:r>
      <w:r w:rsidR="00A50C1E" w:rsidRPr="00C53B1E">
        <w:t xml:space="preserve">  </w:t>
      </w:r>
      <w:r w:rsidR="00A50C1E" w:rsidRPr="00C53B1E">
        <w:rPr>
          <w:b/>
          <w:bCs/>
        </w:rPr>
        <w:t>podľa</w:t>
      </w:r>
      <w:r w:rsidR="00A50C1E" w:rsidRPr="00C53B1E">
        <w:t xml:space="preserve"> </w:t>
      </w:r>
      <w:r w:rsidR="00A50C1E" w:rsidRPr="00C53B1E">
        <w:rPr>
          <w:b/>
          <w:bCs/>
        </w:rPr>
        <w:t>jednotlivých</w:t>
      </w:r>
      <w:r w:rsidR="00A50C1E" w:rsidRPr="00C53B1E">
        <w:t xml:space="preserve"> </w:t>
      </w:r>
      <w:r w:rsidR="00A50C1E" w:rsidRPr="00C53B1E">
        <w:rPr>
          <w:b/>
          <w:bCs/>
        </w:rPr>
        <w:t>zložiek</w:t>
      </w:r>
      <w:r w:rsidR="00A50C1E" w:rsidRPr="00C53B1E">
        <w:t xml:space="preserve"> na deň, mesiac, rok, hodiny, minúty a ak je potreba aj na menšie časové zložky</w:t>
      </w:r>
      <w:r w:rsidR="00CE5638" w:rsidRPr="00C53B1E">
        <w:t xml:space="preserve"> a vytvoriť z nich nové nezávislé premenné</w:t>
      </w:r>
      <w:r w:rsidR="00A50C1E" w:rsidRPr="00C53B1E">
        <w:t xml:space="preserve">. Následne ich môžeme buď transformovať </w:t>
      </w:r>
      <w:r w:rsidR="00CE5638" w:rsidRPr="00C53B1E">
        <w:t>na kategorické premenné alebo ich brať ako číselne, oba prístupy majú svoje výhody a nevýhody. Tento prístup je vhodný, ak chceme napríklad zistiť</w:t>
      </w:r>
      <w:r w:rsidR="00CE54B9" w:rsidRPr="00C53B1E">
        <w:t xml:space="preserve">, či podvodníci preferujú určitý čas alebo </w:t>
      </w:r>
      <w:r w:rsidR="004039FD" w:rsidRPr="00C53B1E">
        <w:t>deň v týždni</w:t>
      </w:r>
      <w:r w:rsidR="00CE54B9" w:rsidRPr="00C53B1E">
        <w:t xml:space="preserve"> na podanie podvodného úveru.</w:t>
      </w:r>
      <w:r w:rsidR="004039FD" w:rsidRPr="00C53B1E">
        <w:t xml:space="preserve"> Príkladom môže byť ApplicationSignedHour alebo aj premenná ApplicationSignedWeekday, ktoré boli s vysokou pravdepodobnosťou transformované spoločnosťou Bondora z dátumu podania úverovej žiadosti.</w:t>
      </w:r>
      <w:r w:rsidR="00CE54B9" w:rsidRPr="00C53B1E">
        <w:t xml:space="preserve"> Iný prístup môže byť transformácia dvoch dátumových alebo časových premenných na </w:t>
      </w:r>
      <w:r w:rsidR="004039FD" w:rsidRPr="00C53B1E">
        <w:t>číselnú</w:t>
      </w:r>
      <w:r w:rsidR="00CE54B9" w:rsidRPr="00C53B1E">
        <w:t xml:space="preserve"> tak, že zistíme </w:t>
      </w:r>
      <w:r w:rsidR="00CE54B9" w:rsidRPr="00C53B1E">
        <w:rPr>
          <w:b/>
          <w:bCs/>
        </w:rPr>
        <w:t>rozdiel</w:t>
      </w:r>
      <w:r w:rsidR="00CE54B9" w:rsidRPr="00C53B1E">
        <w:t xml:space="preserve"> </w:t>
      </w:r>
      <w:r w:rsidR="00CE54B9" w:rsidRPr="00C53B1E">
        <w:rPr>
          <w:b/>
          <w:bCs/>
        </w:rPr>
        <w:t>medzi</w:t>
      </w:r>
      <w:r w:rsidR="00CE54B9" w:rsidRPr="00C53B1E">
        <w:t xml:space="preserve"> </w:t>
      </w:r>
      <w:r w:rsidR="00CE54B9" w:rsidRPr="00C53B1E">
        <w:rPr>
          <w:b/>
          <w:bCs/>
        </w:rPr>
        <w:t>nimi</w:t>
      </w:r>
      <w:r w:rsidR="00CE54B9" w:rsidRPr="00C53B1E">
        <w:t>.</w:t>
      </w:r>
      <w:r w:rsidR="00835E09" w:rsidRPr="00C53B1E">
        <w:t xml:space="preserve"> </w:t>
      </w:r>
      <w:r w:rsidR="00CE54B9" w:rsidRPr="00C53B1E">
        <w:t xml:space="preserve">Vhodným príkladom môže byť </w:t>
      </w:r>
      <w:r w:rsidR="004039FD" w:rsidRPr="00C53B1E">
        <w:t> nami vytvorená premenná</w:t>
      </w:r>
      <w:r w:rsidR="007F68A8" w:rsidRPr="00C53B1E">
        <w:t xml:space="preserve"> </w:t>
      </w:r>
      <w:proofErr w:type="spellStart"/>
      <w:r w:rsidR="004039FD" w:rsidRPr="00C53B1E">
        <w:t>DeltaBidding&amp;DebtOccured</w:t>
      </w:r>
      <w:proofErr w:type="spellEnd"/>
      <w:r w:rsidR="004039FD" w:rsidRPr="00C53B1E">
        <w:t xml:space="preserve">, ktorá vznikla výpočtom uplynulých dní medzi premennými </w:t>
      </w:r>
      <w:proofErr w:type="spellStart"/>
      <w:r w:rsidR="00CE54B9" w:rsidRPr="00C53B1E">
        <w:t>DebtOccuredOn</w:t>
      </w:r>
      <w:proofErr w:type="spellEnd"/>
      <w:r w:rsidR="00CE54B9" w:rsidRPr="00C53B1E">
        <w:t xml:space="preserve"> a </w:t>
      </w:r>
      <w:r w:rsidR="004039FD" w:rsidRPr="00C53B1E">
        <w:t xml:space="preserve"> </w:t>
      </w:r>
      <w:proofErr w:type="spellStart"/>
      <w:r w:rsidR="00CE54B9" w:rsidRPr="00C53B1E">
        <w:t>BiddingStartedOn</w:t>
      </w:r>
      <w:proofErr w:type="spellEnd"/>
      <w:r w:rsidR="004039FD" w:rsidRPr="00C53B1E">
        <w:t>.</w:t>
      </w:r>
      <w:r w:rsidR="00835E09" w:rsidRPr="00C53B1E">
        <w:t xml:space="preserve"> Táto hodnota nám môže poskytnúť informáciu v akej miere má </w:t>
      </w:r>
      <w:r w:rsidR="004C09C1" w:rsidRPr="00C53B1E">
        <w:t>vplyv</w:t>
      </w:r>
      <w:r w:rsidR="00835E09" w:rsidRPr="00C53B1E">
        <w:t xml:space="preserve"> uplynulá doba medzi týmito významnými udalosťami na to, či úverová žiadosť bude podvodná alebo nie.</w:t>
      </w:r>
      <w:r w:rsidR="004039FD" w:rsidRPr="00C53B1E">
        <w:t xml:space="preserve"> </w:t>
      </w:r>
    </w:p>
    <w:p w14:paraId="5B27AB9F" w14:textId="13F4C92F" w:rsidR="00672094" w:rsidRPr="00C53B1E" w:rsidRDefault="00243D79" w:rsidP="00C3799C">
      <w:pPr>
        <w:pStyle w:val="ListParagraph"/>
      </w:pPr>
      <w:r w:rsidRPr="00C53B1E">
        <w:t>Ďalším prístupom na transformáciu môže byť jednoduchá binárna hodnota, ktorá reprezentuje, či udalosť nastala</w:t>
      </w:r>
      <w:r w:rsidR="00FE39E3" w:rsidRPr="00C53B1E">
        <w:t xml:space="preserve"> </w:t>
      </w:r>
      <w:r w:rsidRPr="00C53B1E">
        <w:t>(</w:t>
      </w:r>
      <w:proofErr w:type="spellStart"/>
      <w:r w:rsidRPr="00C53B1E">
        <w:t>True</w:t>
      </w:r>
      <w:proofErr w:type="spellEnd"/>
      <w:r w:rsidRPr="00C53B1E">
        <w:t>) alebo nie</w:t>
      </w:r>
      <w:r w:rsidR="00FE39E3" w:rsidRPr="00C53B1E">
        <w:t xml:space="preserve"> </w:t>
      </w:r>
      <w:r w:rsidRPr="00C53B1E">
        <w:t>(</w:t>
      </w:r>
      <w:proofErr w:type="spellStart"/>
      <w:r w:rsidRPr="00C53B1E">
        <w:t>False</w:t>
      </w:r>
      <w:proofErr w:type="spellEnd"/>
      <w:r w:rsidRPr="00C53B1E">
        <w:t xml:space="preserve">) ako v prípade tvorby nezávislej premennej </w:t>
      </w:r>
      <w:proofErr w:type="spellStart"/>
      <w:r w:rsidRPr="00C53B1E">
        <w:t>Rescheduled</w:t>
      </w:r>
      <w:proofErr w:type="spellEnd"/>
      <w:r w:rsidRPr="00C53B1E">
        <w:t xml:space="preserve"> z dátumovej </w:t>
      </w:r>
      <w:proofErr w:type="spellStart"/>
      <w:r w:rsidRPr="00C53B1E">
        <w:t>premenej</w:t>
      </w:r>
      <w:proofErr w:type="spellEnd"/>
      <w:r w:rsidRPr="00C53B1E">
        <w:t xml:space="preserve"> </w:t>
      </w:r>
      <w:proofErr w:type="spellStart"/>
      <w:r w:rsidRPr="00C53B1E">
        <w:t>RescheduledOn</w:t>
      </w:r>
      <w:proofErr w:type="spellEnd"/>
      <w:r w:rsidRPr="00C53B1E">
        <w:t xml:space="preserve">. </w:t>
      </w:r>
      <w:r w:rsidR="00C3799C" w:rsidRPr="00C53B1E">
        <w:t xml:space="preserve"> </w:t>
      </w:r>
      <w:r w:rsidRPr="00C53B1E">
        <w:t xml:space="preserve">Oba </w:t>
      </w:r>
      <w:r w:rsidR="0095459F" w:rsidRPr="00C53B1E">
        <w:t>popis</w:t>
      </w:r>
      <w:r w:rsidRPr="00C53B1E">
        <w:t>y</w:t>
      </w:r>
      <w:r w:rsidR="0095459F" w:rsidRPr="00C53B1E">
        <w:t xml:space="preserve"> </w:t>
      </w:r>
      <w:r w:rsidRPr="00C53B1E">
        <w:t xml:space="preserve">daných transformácií </w:t>
      </w:r>
      <w:r w:rsidR="0095459F" w:rsidRPr="00C53B1E">
        <w:t xml:space="preserve">možno vidieť v podkapitole </w:t>
      </w:r>
      <w:r w:rsidR="0095459F" w:rsidRPr="00C53B1E">
        <w:fldChar w:fldCharType="begin"/>
      </w:r>
      <w:r w:rsidR="0095459F" w:rsidRPr="00C53B1E">
        <w:instrText xml:space="preserve"> REF _Ref163562048 \r \h </w:instrText>
      </w:r>
      <w:r w:rsidR="003E006A" w:rsidRPr="00C53B1E">
        <w:instrText xml:space="preserve"> \* MERGEFORMAT </w:instrText>
      </w:r>
      <w:r w:rsidR="0095459F" w:rsidRPr="00C53B1E">
        <w:fldChar w:fldCharType="separate"/>
      </w:r>
      <w:r w:rsidR="00E07521">
        <w:t>4.2</w:t>
      </w:r>
      <w:r w:rsidR="0095459F" w:rsidRPr="00C53B1E">
        <w:fldChar w:fldCharType="end"/>
      </w:r>
      <w:r w:rsidR="0095459F" w:rsidRPr="00C53B1E">
        <w:t xml:space="preserve"> odsek </w:t>
      </w:r>
      <w:r w:rsidR="0095459F" w:rsidRPr="00C53B1E">
        <w:fldChar w:fldCharType="begin"/>
      </w:r>
      <w:r w:rsidR="0095459F" w:rsidRPr="00C53B1E">
        <w:instrText xml:space="preserve"> REF _Ref163561937 \n \h </w:instrText>
      </w:r>
      <w:r w:rsidR="003E006A" w:rsidRPr="00C53B1E">
        <w:instrText xml:space="preserve"> \* MERGEFORMAT </w:instrText>
      </w:r>
      <w:r w:rsidR="0095459F" w:rsidRPr="00C53B1E">
        <w:fldChar w:fldCharType="separate"/>
      </w:r>
      <w:r w:rsidR="00E07521">
        <w:t>2</w:t>
      </w:r>
      <w:r w:rsidR="0095459F" w:rsidRPr="00C53B1E">
        <w:fldChar w:fldCharType="end"/>
      </w:r>
      <w:r w:rsidR="0095459F" w:rsidRPr="00C53B1E">
        <w:t>.</w:t>
      </w:r>
      <w:r w:rsidRPr="00C53B1E">
        <w:t xml:space="preserve"> </w:t>
      </w:r>
    </w:p>
    <w:p w14:paraId="06F64C53" w14:textId="77777777" w:rsidR="004D0C18" w:rsidRPr="00C53B1E" w:rsidRDefault="004D0C18" w:rsidP="006B1845">
      <w:pPr>
        <w:pStyle w:val="ListParagraph"/>
      </w:pPr>
    </w:p>
    <w:p w14:paraId="64F738DA" w14:textId="31530ABC" w:rsidR="00254152" w:rsidRPr="00C53B1E" w:rsidRDefault="00672094" w:rsidP="006B1845">
      <w:pPr>
        <w:ind w:firstLine="567"/>
        <w:contextualSpacing/>
      </w:pPr>
      <w:r w:rsidRPr="00C53B1E">
        <w:t>V</w:t>
      </w:r>
      <w:r w:rsidR="00D86C39" w:rsidRPr="00C53B1E">
        <w:rPr>
          <w:szCs w:val="22"/>
        </w:rPr>
        <w:t xml:space="preserve"> </w:t>
      </w:r>
      <w:r w:rsidR="00D86C39" w:rsidRPr="00C53B1E">
        <w:rPr>
          <w:szCs w:val="22"/>
        </w:rPr>
        <w:fldChar w:fldCharType="begin"/>
      </w:r>
      <w:r w:rsidR="00D86C39" w:rsidRPr="00C53B1E">
        <w:rPr>
          <w:szCs w:val="22"/>
        </w:rPr>
        <w:instrText xml:space="preserve"> REF _Ref164764843 \h </w:instrText>
      </w:r>
      <w:r w:rsidR="00D86C39" w:rsidRPr="00C53B1E">
        <w:rPr>
          <w:szCs w:val="22"/>
        </w:rPr>
      </w:r>
      <w:r w:rsidR="00D86C39" w:rsidRPr="00C53B1E">
        <w:rPr>
          <w:szCs w:val="22"/>
        </w:rPr>
        <w:fldChar w:fldCharType="separate"/>
      </w:r>
      <w:r w:rsidR="00E07521" w:rsidRPr="00C53B1E">
        <w:t xml:space="preserve">Príloha </w:t>
      </w:r>
      <w:r w:rsidR="00E07521">
        <w:rPr>
          <w:noProof/>
        </w:rPr>
        <w:t>D</w:t>
      </w:r>
      <w:r w:rsidR="00D86C39" w:rsidRPr="00C53B1E">
        <w:rPr>
          <w:szCs w:val="22"/>
        </w:rPr>
        <w:fldChar w:fldCharType="end"/>
      </w:r>
      <w:r w:rsidR="00D86C39" w:rsidRPr="00C53B1E">
        <w:rPr>
          <w:szCs w:val="22"/>
        </w:rPr>
        <w:t xml:space="preserve"> </w:t>
      </w:r>
      <w:r w:rsidR="00F21020" w:rsidRPr="00C53B1E">
        <w:rPr>
          <w:szCs w:val="22"/>
        </w:rPr>
        <w:fldChar w:fldCharType="begin"/>
      </w:r>
      <w:r w:rsidR="00F21020" w:rsidRPr="00C53B1E">
        <w:rPr>
          <w:szCs w:val="22"/>
        </w:rPr>
        <w:instrText xml:space="preserve"> REF _Ref163668074 \h </w:instrText>
      </w:r>
      <w:r w:rsidR="00F21020" w:rsidRPr="00C53B1E">
        <w:rPr>
          <w:szCs w:val="22"/>
        </w:rPr>
      </w:r>
      <w:r w:rsidR="00F21020" w:rsidRPr="00C53B1E">
        <w:rPr>
          <w:szCs w:val="22"/>
        </w:rPr>
        <w:fldChar w:fldCharType="end"/>
      </w:r>
      <w:r w:rsidR="001A0BAD" w:rsidRPr="00C53B1E">
        <w:rPr>
          <w:szCs w:val="22"/>
        </w:rPr>
        <w:t xml:space="preserve">sa nachádza </w:t>
      </w:r>
      <w:r w:rsidR="001A0BAD" w:rsidRPr="00C53B1E">
        <w:rPr>
          <w:b/>
          <w:bCs/>
          <w:szCs w:val="22"/>
        </w:rPr>
        <w:t>prehľad nezáv</w:t>
      </w:r>
      <w:r w:rsidR="003C3DF9" w:rsidRPr="00C53B1E">
        <w:rPr>
          <w:b/>
          <w:bCs/>
          <w:szCs w:val="22"/>
        </w:rPr>
        <w:t>i</w:t>
      </w:r>
      <w:r w:rsidR="001A0BAD" w:rsidRPr="00C53B1E">
        <w:rPr>
          <w:b/>
          <w:bCs/>
          <w:szCs w:val="22"/>
        </w:rPr>
        <w:t>slých premenných</w:t>
      </w:r>
      <w:r w:rsidR="00844F99" w:rsidRPr="00C53B1E">
        <w:rPr>
          <w:b/>
          <w:bCs/>
          <w:szCs w:val="22"/>
        </w:rPr>
        <w:t>,</w:t>
      </w:r>
      <w:r w:rsidR="001A0BAD" w:rsidRPr="00C53B1E">
        <w:rPr>
          <w:szCs w:val="22"/>
        </w:rPr>
        <w:t xml:space="preserve"> ktoré boli určené ako kategorické</w:t>
      </w:r>
      <w:r w:rsidR="00FE39E3" w:rsidRPr="00C53B1E">
        <w:rPr>
          <w:szCs w:val="22"/>
        </w:rPr>
        <w:t xml:space="preserve"> </w:t>
      </w:r>
      <w:r w:rsidR="001A0BAD" w:rsidRPr="00C53B1E">
        <w:rPr>
          <w:szCs w:val="22"/>
        </w:rPr>
        <w:t xml:space="preserve">(premenná s názvom </w:t>
      </w:r>
      <w:proofErr w:type="spellStart"/>
      <w:r w:rsidR="001A0BAD" w:rsidRPr="00C53B1E">
        <w:rPr>
          <w:szCs w:val="22"/>
        </w:rPr>
        <w:t>columns_to_category</w:t>
      </w:r>
      <w:proofErr w:type="spellEnd"/>
      <w:r w:rsidR="001A0BAD" w:rsidRPr="00C53B1E">
        <w:rPr>
          <w:szCs w:val="22"/>
        </w:rPr>
        <w:t>) a ako premenné typu dátum a</w:t>
      </w:r>
      <w:r w:rsidR="00FE39E3" w:rsidRPr="00C53B1E">
        <w:rPr>
          <w:szCs w:val="22"/>
        </w:rPr>
        <w:t> </w:t>
      </w:r>
      <w:r w:rsidR="001A0BAD" w:rsidRPr="00C53B1E">
        <w:rPr>
          <w:szCs w:val="22"/>
        </w:rPr>
        <w:t>čas</w:t>
      </w:r>
      <w:r w:rsidR="00FE39E3" w:rsidRPr="00C53B1E">
        <w:rPr>
          <w:szCs w:val="22"/>
        </w:rPr>
        <w:t xml:space="preserve"> </w:t>
      </w:r>
      <w:r w:rsidR="001A0BAD" w:rsidRPr="00C53B1E">
        <w:rPr>
          <w:szCs w:val="22"/>
        </w:rPr>
        <w:t xml:space="preserve">(premenná s názvom </w:t>
      </w:r>
      <w:proofErr w:type="spellStart"/>
      <w:r w:rsidR="001A0BAD" w:rsidRPr="00C53B1E">
        <w:rPr>
          <w:szCs w:val="22"/>
        </w:rPr>
        <w:t>dates</w:t>
      </w:r>
      <w:proofErr w:type="spellEnd"/>
      <w:r w:rsidR="001A0BAD" w:rsidRPr="00C53B1E">
        <w:rPr>
          <w:szCs w:val="22"/>
        </w:rPr>
        <w:t>).</w:t>
      </w:r>
      <w:r w:rsidR="003078DA" w:rsidRPr="00C53B1E">
        <w:rPr>
          <w:szCs w:val="22"/>
        </w:rPr>
        <w:t xml:space="preserve"> </w:t>
      </w:r>
      <w:r w:rsidR="002A72E6" w:rsidRPr="00C53B1E">
        <w:rPr>
          <w:szCs w:val="22"/>
        </w:rPr>
        <w:t xml:space="preserve">V kroku 1 sú vybrané všetky kategorické premenné do </w:t>
      </w:r>
      <w:r w:rsidR="00A9528F" w:rsidRPr="00C53B1E">
        <w:rPr>
          <w:szCs w:val="22"/>
        </w:rPr>
        <w:t xml:space="preserve">dátovej štruktúry typu </w:t>
      </w:r>
      <w:r w:rsidR="002A72E6" w:rsidRPr="00C53B1E">
        <w:rPr>
          <w:szCs w:val="22"/>
        </w:rPr>
        <w:t xml:space="preserve">list s názvom </w:t>
      </w:r>
      <w:proofErr w:type="spellStart"/>
      <w:r w:rsidR="002A72E6" w:rsidRPr="00C53B1E">
        <w:rPr>
          <w:szCs w:val="22"/>
        </w:rPr>
        <w:t>columns_to_category</w:t>
      </w:r>
      <w:proofErr w:type="spellEnd"/>
      <w:r w:rsidR="002A72E6" w:rsidRPr="00C53B1E">
        <w:rPr>
          <w:szCs w:val="22"/>
        </w:rPr>
        <w:t>. Následne</w:t>
      </w:r>
      <w:r w:rsidR="00A9528F" w:rsidRPr="00C53B1E">
        <w:rPr>
          <w:szCs w:val="22"/>
        </w:rPr>
        <w:t xml:space="preserve"> v kroku 2</w:t>
      </w:r>
      <w:r w:rsidR="002A72E6" w:rsidRPr="00C53B1E">
        <w:rPr>
          <w:szCs w:val="22"/>
        </w:rPr>
        <w:t xml:space="preserve"> sa vytvorí dátová štruktúra slovník, kde sa nachádzajú prvky v tvare kľúč:hodnota </w:t>
      </w:r>
      <w:r w:rsidR="00A9528F" w:rsidRPr="00C53B1E">
        <w:rPr>
          <w:szCs w:val="22"/>
        </w:rPr>
        <w:t xml:space="preserve">z týchto hodnôt, kde kľúčom je názov nezávislej premennej a hodnotou je </w:t>
      </w:r>
      <w:r w:rsidR="00A9528F" w:rsidRPr="00C53B1E">
        <w:rPr>
          <w:szCs w:val="22"/>
        </w:rPr>
        <w:lastRenderedPageBreak/>
        <w:t xml:space="preserve">category, čo je </w:t>
      </w:r>
      <w:r w:rsidR="00844F99" w:rsidRPr="00C53B1E">
        <w:rPr>
          <w:szCs w:val="22"/>
        </w:rPr>
        <w:t>dátový</w:t>
      </w:r>
      <w:r w:rsidR="00A9528F" w:rsidRPr="00C53B1E">
        <w:rPr>
          <w:szCs w:val="22"/>
        </w:rPr>
        <w:t xml:space="preserve"> typ kategória. Tento slovník je vstupným </w:t>
      </w:r>
      <w:r w:rsidR="00C3799C" w:rsidRPr="00C53B1E">
        <w:rPr>
          <w:szCs w:val="22"/>
        </w:rPr>
        <w:t>argumentom</w:t>
      </w:r>
      <w:r w:rsidR="00A9528F" w:rsidRPr="00C53B1E">
        <w:rPr>
          <w:szCs w:val="22"/>
        </w:rPr>
        <w:t xml:space="preserve"> pre parameter </w:t>
      </w:r>
      <w:proofErr w:type="spellStart"/>
      <w:r w:rsidR="00A9528F" w:rsidRPr="00C53B1E">
        <w:rPr>
          <w:szCs w:val="22"/>
        </w:rPr>
        <w:t>dtype</w:t>
      </w:r>
      <w:proofErr w:type="spellEnd"/>
      <w:r w:rsidR="00A9528F" w:rsidRPr="00C53B1E">
        <w:rPr>
          <w:szCs w:val="22"/>
        </w:rPr>
        <w:t xml:space="preserve">, ktorý konvertuje všetky vybrané stĺpce datasetu pri načítaní </w:t>
      </w:r>
      <w:proofErr w:type="spellStart"/>
      <w:r w:rsidR="00A9528F" w:rsidRPr="00C53B1E">
        <w:rPr>
          <w:szCs w:val="22"/>
        </w:rPr>
        <w:t>csv</w:t>
      </w:r>
      <w:proofErr w:type="spellEnd"/>
      <w:r w:rsidR="00A9528F" w:rsidRPr="00C53B1E">
        <w:rPr>
          <w:szCs w:val="22"/>
        </w:rPr>
        <w:t xml:space="preserve"> </w:t>
      </w:r>
      <w:r w:rsidR="00C3799C" w:rsidRPr="00C53B1E">
        <w:rPr>
          <w:szCs w:val="22"/>
        </w:rPr>
        <w:t>súboru</w:t>
      </w:r>
      <w:r w:rsidR="00A9528F" w:rsidRPr="00C53B1E">
        <w:rPr>
          <w:szCs w:val="22"/>
        </w:rPr>
        <w:t xml:space="preserve"> podľa ich názvu na vybraný typ. V kroku 3 sú vybrané všetky premenné, ktoré spĺňajú tvar zhodní s typom dátum a čas do dátovej štruktúry typu list s názvom </w:t>
      </w:r>
      <w:proofErr w:type="spellStart"/>
      <w:r w:rsidR="00A9528F" w:rsidRPr="00C53B1E">
        <w:rPr>
          <w:szCs w:val="22"/>
        </w:rPr>
        <w:t>dates</w:t>
      </w:r>
      <w:proofErr w:type="spellEnd"/>
      <w:r w:rsidR="00A9528F" w:rsidRPr="00C53B1E">
        <w:rPr>
          <w:szCs w:val="22"/>
        </w:rPr>
        <w:t xml:space="preserve">. V kroku 4 sú dátumy v premennej </w:t>
      </w:r>
      <w:proofErr w:type="spellStart"/>
      <w:r w:rsidR="00A9528F" w:rsidRPr="00C53B1E">
        <w:rPr>
          <w:szCs w:val="22"/>
        </w:rPr>
        <w:t>dates</w:t>
      </w:r>
      <w:proofErr w:type="spellEnd"/>
      <w:r w:rsidR="00A9528F" w:rsidRPr="00C53B1E">
        <w:rPr>
          <w:szCs w:val="22"/>
        </w:rPr>
        <w:t xml:space="preserve"> konvertované na typ </w:t>
      </w:r>
      <w:proofErr w:type="spellStart"/>
      <w:r w:rsidR="00A9528F" w:rsidRPr="00C53B1E">
        <w:rPr>
          <w:szCs w:val="22"/>
        </w:rPr>
        <w:t>datetime</w:t>
      </w:r>
      <w:proofErr w:type="spellEnd"/>
      <w:r w:rsidR="00A9528F" w:rsidRPr="00C53B1E">
        <w:rPr>
          <w:szCs w:val="22"/>
        </w:rPr>
        <w:t xml:space="preserve"> podľa formátu </w:t>
      </w:r>
      <w:proofErr w:type="spellStart"/>
      <w:r w:rsidR="00A9528F" w:rsidRPr="00C53B1E">
        <w:rPr>
          <w:szCs w:val="22"/>
        </w:rPr>
        <w:t>deň.mesiac.rok</w:t>
      </w:r>
      <w:proofErr w:type="spellEnd"/>
      <w:r w:rsidR="00A9528F" w:rsidRPr="00C53B1E">
        <w:rPr>
          <w:szCs w:val="22"/>
        </w:rPr>
        <w:t xml:space="preserve">. Ak nie je možné nejakú hodnotu v danom stĺpci nezávislej premennej konvertovať, je za ňu dosadená hodnota </w:t>
      </w:r>
      <w:proofErr w:type="spellStart"/>
      <w:r w:rsidR="00A9528F" w:rsidRPr="00C53B1E">
        <w:rPr>
          <w:szCs w:val="22"/>
        </w:rPr>
        <w:t>NaT</w:t>
      </w:r>
      <w:proofErr w:type="spellEnd"/>
      <w:r w:rsidR="00A9528F" w:rsidRPr="00C53B1E">
        <w:rPr>
          <w:szCs w:val="22"/>
        </w:rPr>
        <w:t xml:space="preserve">, </w:t>
      </w:r>
      <w:proofErr w:type="spellStart"/>
      <w:r w:rsidR="00A9528F" w:rsidRPr="00C53B1E">
        <w:rPr>
          <w:szCs w:val="22"/>
        </w:rPr>
        <w:t>Not</w:t>
      </w:r>
      <w:proofErr w:type="spellEnd"/>
      <w:r w:rsidR="00A9528F" w:rsidRPr="00C53B1E">
        <w:rPr>
          <w:szCs w:val="22"/>
        </w:rPr>
        <w:t xml:space="preserve"> a </w:t>
      </w:r>
      <w:proofErr w:type="spellStart"/>
      <w:r w:rsidR="00A9528F" w:rsidRPr="00C53B1E">
        <w:rPr>
          <w:szCs w:val="22"/>
        </w:rPr>
        <w:t>Time</w:t>
      </w:r>
      <w:proofErr w:type="spellEnd"/>
      <w:r w:rsidR="00A9528F" w:rsidRPr="00C53B1E">
        <w:rPr>
          <w:szCs w:val="22"/>
        </w:rPr>
        <w:t>.</w:t>
      </w:r>
    </w:p>
    <w:p w14:paraId="0D9FBB83" w14:textId="77777777" w:rsidR="00393CDC" w:rsidRPr="00C53B1E" w:rsidRDefault="00393CDC" w:rsidP="006B1845">
      <w:pPr>
        <w:contextualSpacing/>
      </w:pPr>
    </w:p>
    <w:p w14:paraId="6A00308B" w14:textId="38BFA12C" w:rsidR="00C04F5D" w:rsidRPr="00C53B1E" w:rsidRDefault="00C04F5D" w:rsidP="006B1845">
      <w:pPr>
        <w:pStyle w:val="Heading2"/>
        <w:contextualSpacing/>
      </w:pPr>
      <w:bookmarkStart w:id="54" w:name="_Ref163588513"/>
      <w:bookmarkStart w:id="55" w:name="_Toc164955295"/>
      <w:r w:rsidRPr="00C53B1E">
        <w:t>Chýbajúce hodnoty – NA</w:t>
      </w:r>
      <w:r w:rsidR="00C3799C" w:rsidRPr="00C53B1E">
        <w:t xml:space="preserve"> </w:t>
      </w:r>
      <w:r w:rsidRPr="00C53B1E">
        <w:t>(</w:t>
      </w:r>
      <w:proofErr w:type="spellStart"/>
      <w:r w:rsidRPr="00C53B1E">
        <w:t>Not</w:t>
      </w:r>
      <w:proofErr w:type="spellEnd"/>
      <w:r w:rsidRPr="00C53B1E">
        <w:t xml:space="preserve"> </w:t>
      </w:r>
      <w:proofErr w:type="spellStart"/>
      <w:r w:rsidRPr="00C53B1E">
        <w:t>Available</w:t>
      </w:r>
      <w:proofErr w:type="spellEnd"/>
      <w:r w:rsidRPr="00C53B1E">
        <w:t>) hodnoty</w:t>
      </w:r>
      <w:bookmarkEnd w:id="54"/>
      <w:bookmarkEnd w:id="55"/>
    </w:p>
    <w:p w14:paraId="24533AA9" w14:textId="4DF016C7" w:rsidR="00C04F5D" w:rsidRPr="00C53B1E" w:rsidRDefault="00C04F5D" w:rsidP="006B1845">
      <w:pPr>
        <w:ind w:firstLine="567"/>
        <w:contextualSpacing/>
      </w:pPr>
      <w:r w:rsidRPr="00C53B1E">
        <w:t>Chýbajúce hodnoty môžu v datasete vzniknúť z rôznych dôvodov. Najčastejším dôvodom je nevyplnenie údaj</w:t>
      </w:r>
      <w:r w:rsidR="0081509E" w:rsidRPr="00C53B1E">
        <w:t>u</w:t>
      </w:r>
      <w:r w:rsidRPr="00C53B1E">
        <w:t xml:space="preserve"> žiadateľom, ak daná informácia nebola nastavená ako povinná na vyplnenie. Iným dôvodom môže byť to, že sa dáta o tejto vlastnosti začali zbierať neskôr, ako sa začalo prvotné zbieranie dát o žiadostiach. Krajným dôvodom </w:t>
      </w:r>
      <w:r w:rsidR="00393CDC" w:rsidRPr="00C53B1E">
        <w:t>môže</w:t>
      </w:r>
      <w:r w:rsidRPr="00C53B1E">
        <w:t xml:space="preserve"> byť i technický problém ako chyba v softvéry alebo strata časti databázy.</w:t>
      </w:r>
    </w:p>
    <w:p w14:paraId="7C944AD2" w14:textId="3152EEB0" w:rsidR="00C04F5D" w:rsidRPr="00C53B1E" w:rsidRDefault="00C04F5D" w:rsidP="006B1845">
      <w:pPr>
        <w:ind w:firstLine="567"/>
        <w:contextualSpacing/>
      </w:pPr>
      <w:r w:rsidRPr="00C53B1E">
        <w:t>Tieto hodnoty sú v</w:t>
      </w:r>
      <w:r w:rsidR="0081509E" w:rsidRPr="00C53B1E">
        <w:t>o</w:t>
      </w:r>
      <w:r w:rsidRPr="00C53B1E">
        <w:t> svojej podstate problémové hlavne z pohľadu interpretácie, ak dataset obsahuje mnoho chýbajúci hodnôt, tak nemožno z takýchto dát vyvodiť jasné závery, môže dôjsť k skresleniu predikcie. Preto aj rôzne štatistické metódy a modely strojového učenia vyžadujú, aby sa v datasete nenachádzali žiadne chýbajúce hodnoty.</w:t>
      </w:r>
    </w:p>
    <w:p w14:paraId="5C9F3711" w14:textId="77777777" w:rsidR="00C04F5D" w:rsidRPr="00C53B1E" w:rsidRDefault="00C04F5D" w:rsidP="006B1845">
      <w:pPr>
        <w:ind w:firstLine="360"/>
        <w:contextualSpacing/>
      </w:pPr>
      <w:r w:rsidRPr="00C53B1E">
        <w:t xml:space="preserve">Najpoužívanejšie spôsoby </w:t>
      </w:r>
      <w:r w:rsidRPr="00C53B1E">
        <w:rPr>
          <w:b/>
          <w:bCs/>
        </w:rPr>
        <w:t>ako sa vysporiadať s chýbajúcimi hodnotami</w:t>
      </w:r>
      <w:r w:rsidRPr="00C53B1E">
        <w:t xml:space="preserve"> sú:</w:t>
      </w:r>
    </w:p>
    <w:p w14:paraId="63106FEC" w14:textId="77777777" w:rsidR="00C04F5D" w:rsidRPr="00C53B1E" w:rsidRDefault="00C04F5D">
      <w:pPr>
        <w:pStyle w:val="ListParagraph"/>
        <w:numPr>
          <w:ilvl w:val="0"/>
          <w:numId w:val="15"/>
        </w:numPr>
      </w:pPr>
      <w:r w:rsidRPr="00C53B1E">
        <w:rPr>
          <w:b/>
          <w:bCs/>
        </w:rPr>
        <w:t>Odstránenie úverových žiadostí, ktoré obsahujú neznáme hodnoty</w:t>
      </w:r>
      <w:r w:rsidRPr="00C53B1E">
        <w:t>.</w:t>
      </w:r>
    </w:p>
    <w:p w14:paraId="08A2AE65" w14:textId="1243EF06" w:rsidR="00C04F5D" w:rsidRPr="00C53B1E" w:rsidRDefault="00C04F5D" w:rsidP="006B1845">
      <w:pPr>
        <w:pStyle w:val="ListParagraph"/>
      </w:pPr>
      <w:r w:rsidRPr="00C53B1E">
        <w:t>Najpriamočiarejší spôsob ako vyriešiť problém chýbajúci</w:t>
      </w:r>
      <w:r w:rsidR="00543765" w:rsidRPr="00C53B1E">
        <w:t>ch</w:t>
      </w:r>
      <w:r w:rsidRPr="00C53B1E">
        <w:t xml:space="preserve"> hodnôt. Avšak tento spôsob je nepoužiteľný pri malej </w:t>
      </w:r>
      <w:r w:rsidR="0086578D" w:rsidRPr="00C53B1E">
        <w:t xml:space="preserve">nazbieranej </w:t>
      </w:r>
      <w:r w:rsidRPr="00C53B1E">
        <w:t xml:space="preserve">vzorke </w:t>
      </w:r>
      <w:r w:rsidR="0086578D" w:rsidRPr="00C53B1E">
        <w:t xml:space="preserve">dát </w:t>
      </w:r>
      <w:r w:rsidRPr="00C53B1E">
        <w:t>alebo ak takýchto žiadostí s nevyplnenými hodnotami je príliš mnoho a ich odstránením môže dôjsť ku skresleniu výsledkov alebo nepresnosti a strate schopnosti predikcie.</w:t>
      </w:r>
    </w:p>
    <w:p w14:paraId="6408FD41" w14:textId="472AE12A" w:rsidR="00AD272D" w:rsidRPr="00C53B1E" w:rsidRDefault="00C04F5D">
      <w:pPr>
        <w:pStyle w:val="ListParagraph"/>
        <w:numPr>
          <w:ilvl w:val="0"/>
          <w:numId w:val="15"/>
        </w:numPr>
      </w:pPr>
      <w:r w:rsidRPr="00C53B1E">
        <w:rPr>
          <w:b/>
          <w:bCs/>
        </w:rPr>
        <w:t>Odstránenie celej vlastnosti (stĺpca, nezávislej premennej).</w:t>
      </w:r>
      <w:r w:rsidRPr="00C53B1E">
        <w:t xml:space="preserve"> Tento postup je legitímny, ak sa v príliš veľa záznamoch nenachádza daná hodnota. Nastáva tu však riziko, že zachovanie vlastnosti môže signifikantne zvýšiť schopnosť predikcie prediktívneho modelu v prípade, že by sme dokázali inými spôsobmi vysporiadania sa s chýbajúcimi hodnotami </w:t>
      </w:r>
      <w:r w:rsidR="00AD272D" w:rsidRPr="00C53B1E">
        <w:t xml:space="preserve">a </w:t>
      </w:r>
      <w:r w:rsidRPr="00C53B1E">
        <w:t>doplniť dané hodnoty.</w:t>
      </w:r>
    </w:p>
    <w:p w14:paraId="52133D7E" w14:textId="17CA6412" w:rsidR="00C04F5D" w:rsidRPr="00C53B1E" w:rsidRDefault="00AD272D" w:rsidP="00AD272D">
      <w:pPr>
        <w:spacing w:before="0" w:line="240" w:lineRule="auto"/>
        <w:jc w:val="left"/>
      </w:pPr>
      <w:r w:rsidRPr="00C53B1E">
        <w:br w:type="page"/>
      </w:r>
    </w:p>
    <w:p w14:paraId="47E89907" w14:textId="5ED13E98" w:rsidR="00C04F5D" w:rsidRPr="00C53B1E" w:rsidRDefault="00C04F5D">
      <w:pPr>
        <w:pStyle w:val="ListParagraph"/>
        <w:numPr>
          <w:ilvl w:val="0"/>
          <w:numId w:val="15"/>
        </w:numPr>
      </w:pPr>
      <w:bookmarkStart w:id="56" w:name="_Ref164330758"/>
      <w:r w:rsidRPr="00C53B1E">
        <w:rPr>
          <w:b/>
          <w:bCs/>
        </w:rPr>
        <w:lastRenderedPageBreak/>
        <w:t>Vyplnenie chýbajúcich hodnôt pomocou štatistických metód aplikovaných na vyplnené hodnoty</w:t>
      </w:r>
      <w:r w:rsidRPr="00C53B1E">
        <w:t>. Najčastejšie to býva medián, modus, priemer a</w:t>
      </w:r>
      <w:r w:rsidR="00393CDC" w:rsidRPr="00C53B1E">
        <w:t> </w:t>
      </w:r>
      <w:r w:rsidRPr="00C53B1E">
        <w:t>podobne</w:t>
      </w:r>
      <w:r w:rsidR="00393CDC" w:rsidRPr="00C53B1E">
        <w:t>.</w:t>
      </w:r>
      <w:bookmarkEnd w:id="56"/>
    </w:p>
    <w:p w14:paraId="56E376BB" w14:textId="77777777" w:rsidR="00B058BD" w:rsidRPr="00C53B1E" w:rsidRDefault="0086578D" w:rsidP="006B1845">
      <w:pPr>
        <w:pStyle w:val="ListParagraph"/>
      </w:pPr>
      <w:r w:rsidRPr="00C53B1E">
        <w:t>Tento spôsob môže však zmeniť skutočnú výpovednú hodnotu dát, preto treba doplňovať hodnotu až po rozsiahlom zvážení vplyvu metódy na dané dáta.</w:t>
      </w:r>
    </w:p>
    <w:p w14:paraId="3E9EBAE4" w14:textId="77777777" w:rsidR="00B058BD" w:rsidRPr="00C53B1E" w:rsidRDefault="00B058BD" w:rsidP="006B1845">
      <w:pPr>
        <w:pStyle w:val="ListParagraph"/>
      </w:pPr>
    </w:p>
    <w:p w14:paraId="41438965" w14:textId="6F4ED719" w:rsidR="00C04F5D" w:rsidRPr="00C53B1E" w:rsidRDefault="00C04F5D" w:rsidP="006B1845">
      <w:pPr>
        <w:pStyle w:val="ListParagraph"/>
        <w:numPr>
          <w:ilvl w:val="0"/>
          <w:numId w:val="12"/>
        </w:numPr>
      </w:pPr>
      <w:r w:rsidRPr="00C53B1E">
        <w:rPr>
          <w:b/>
          <w:bCs/>
        </w:rPr>
        <w:t>Vyplnenie chýbajúcej hodnoty na základe kvalifikovaného odhadu a znalosti domény</w:t>
      </w:r>
      <w:r w:rsidRPr="00C53B1E">
        <w:t>. Na základe inej vlastnosti úverovej žiadosti môžeme odhadnúť hodnotu vlastnosti, kde sa nenachádza hodnota, ak sa domnievame že medzi nimi existuje vzájomný vzťah a navzájom sa ovplyvňujú. Príkladom môže byť napríklad vek žiadateľa a pracovná pozícia. Je vysoko pravdepodobné, že človek, ktorý dosiahol  dôchodkový vek v danom štáte, bude nezamestnaný, bude na starobnom dôchodku a úver bude aspoň čiastočne hradiť príjmom z dôchodku.</w:t>
      </w:r>
      <w:r w:rsidR="007F0EC8" w:rsidRPr="00C53B1E">
        <w:t xml:space="preserve"> Tento prístup však môže rovnako ako vyplnenie hodnoty pomocou štatistických metód ovplyvniť pravdivosť údajov, preto je dôležité podrobne a dôkladne zvážiť možný dopad na doplňovanie hodnôt týmto spôsobom na výsledné dáta.</w:t>
      </w:r>
    </w:p>
    <w:p w14:paraId="500854BA" w14:textId="11C73104" w:rsidR="00465C7C" w:rsidRPr="00C53B1E" w:rsidRDefault="00465C7C" w:rsidP="006B1845">
      <w:pPr>
        <w:ind w:firstLine="360"/>
        <w:contextualSpacing/>
      </w:pPr>
      <w:r w:rsidRPr="00C53B1E">
        <w:t>V</w:t>
      </w:r>
      <w:r w:rsidR="00B058BD" w:rsidRPr="00C53B1E">
        <w:t xml:space="preserve"> </w:t>
      </w:r>
      <w:r w:rsidR="00B058BD" w:rsidRPr="00C53B1E">
        <w:fldChar w:fldCharType="begin"/>
      </w:r>
      <w:r w:rsidR="00B058BD" w:rsidRPr="00C53B1E">
        <w:instrText xml:space="preserve"> REF _Ref164765246 \h </w:instrText>
      </w:r>
      <w:r w:rsidR="00B058BD" w:rsidRPr="00C53B1E">
        <w:fldChar w:fldCharType="separate"/>
      </w:r>
      <w:r w:rsidR="00E07521" w:rsidRPr="00C53B1E">
        <w:t xml:space="preserve">Príloha </w:t>
      </w:r>
      <w:r w:rsidR="00E07521">
        <w:rPr>
          <w:noProof/>
        </w:rPr>
        <w:t>E</w:t>
      </w:r>
      <w:r w:rsidR="00B058BD" w:rsidRPr="00C53B1E">
        <w:fldChar w:fldCharType="end"/>
      </w:r>
      <w:r w:rsidR="00B058BD" w:rsidRPr="00C53B1E">
        <w:t xml:space="preserve"> s</w:t>
      </w:r>
      <w:r w:rsidRPr="00C53B1E">
        <w:t xml:space="preserve">a nachádza stav </w:t>
      </w:r>
      <w:r w:rsidR="00393CDC" w:rsidRPr="00C53B1E">
        <w:t xml:space="preserve">vyplnenia </w:t>
      </w:r>
      <w:r w:rsidRPr="00C53B1E">
        <w:t>všetkých premenných datasetu v tomto bode našej práce.</w:t>
      </w:r>
      <w:r w:rsidR="00B94A5B" w:rsidRPr="00C53B1E">
        <w:t xml:space="preserve"> V našom datasete sa nachádza v tomto momente </w:t>
      </w:r>
      <w:r w:rsidR="00B94A5B" w:rsidRPr="00C53B1E">
        <w:rPr>
          <w:b/>
          <w:bCs/>
        </w:rPr>
        <w:t>375 479</w:t>
      </w:r>
      <w:r w:rsidR="00B94A5B" w:rsidRPr="00C53B1E">
        <w:t xml:space="preserve"> záznamov. V stĺpci </w:t>
      </w:r>
      <w:proofErr w:type="spellStart"/>
      <w:r w:rsidR="00B94A5B" w:rsidRPr="00C53B1E">
        <w:t>Non-Null</w:t>
      </w:r>
      <w:proofErr w:type="spellEnd"/>
      <w:r w:rsidR="00B94A5B" w:rsidRPr="00C53B1E">
        <w:t xml:space="preserve"> je zobrazené, koľko hodnôt je vyplnených pre danú vlastnosť záznamu. To znamená, ak dané číslo je menšie ako 375 479, tak sa v ňom nachádzajú chýbajúce hodnoty.</w:t>
      </w:r>
    </w:p>
    <w:p w14:paraId="26D1568D" w14:textId="14752AD6" w:rsidR="00493216" w:rsidRPr="00C53B1E" w:rsidRDefault="006E60BE" w:rsidP="006B1845">
      <w:pPr>
        <w:ind w:firstLine="360"/>
        <w:contextualSpacing/>
      </w:pPr>
      <w:r w:rsidRPr="00C53B1E">
        <w:t>Ako prvé sme začali spracovávať nezávislé premenné, kde je viac ako 90% NA hodnôt.</w:t>
      </w:r>
      <w:r w:rsidR="00106653" w:rsidRPr="00C53B1E">
        <w:t xml:space="preserve"> </w:t>
      </w:r>
      <w:r w:rsidRPr="00C53B1E">
        <w:t xml:space="preserve">Týmito stĺpcami boli </w:t>
      </w:r>
      <w:proofErr w:type="spellStart"/>
      <w:r w:rsidRPr="00C53B1E">
        <w:t>NrOfDependants</w:t>
      </w:r>
      <w:proofErr w:type="spellEnd"/>
      <w:r w:rsidRPr="00C53B1E">
        <w:t>,</w:t>
      </w:r>
      <w:r w:rsidR="00B058BD" w:rsidRPr="00C53B1E">
        <w:t xml:space="preserve"> </w:t>
      </w:r>
      <w:proofErr w:type="spellStart"/>
      <w:r w:rsidR="00B058BD" w:rsidRPr="00C53B1E">
        <w:t>CreditScoreEsEquifaxRisk</w:t>
      </w:r>
      <w:proofErr w:type="spellEnd"/>
      <w:r w:rsidR="00B058BD" w:rsidRPr="00C53B1E">
        <w:t>,</w:t>
      </w:r>
      <w:r w:rsidRPr="00C53B1E">
        <w:t xml:space="preserve"> </w:t>
      </w:r>
      <w:proofErr w:type="spellStart"/>
      <w:r w:rsidRPr="00C53B1E">
        <w:t>WorkExperience</w:t>
      </w:r>
      <w:proofErr w:type="spellEnd"/>
      <w:r w:rsidRPr="00C53B1E">
        <w:t xml:space="preserve">, , </w:t>
      </w:r>
      <w:proofErr w:type="spellStart"/>
      <w:r w:rsidRPr="00C53B1E">
        <w:t>Combined_EL</w:t>
      </w:r>
      <w:proofErr w:type="spellEnd"/>
      <w:r w:rsidRPr="00C53B1E">
        <w:t>.</w:t>
      </w:r>
    </w:p>
    <w:p w14:paraId="5EE1BCCB" w14:textId="7A614254" w:rsidR="00493216" w:rsidRPr="00C53B1E" w:rsidRDefault="00C04F5D" w:rsidP="006B1845">
      <w:pPr>
        <w:ind w:firstLine="360"/>
        <w:contextualSpacing/>
      </w:pPr>
      <w:r w:rsidRPr="00C53B1E">
        <w:t xml:space="preserve">Napriek zlúčeniu v podkapitole </w:t>
      </w:r>
      <w:r w:rsidR="00B058BD" w:rsidRPr="00C53B1E">
        <w:fldChar w:fldCharType="begin"/>
      </w:r>
      <w:r w:rsidR="00B058BD" w:rsidRPr="00C53B1E">
        <w:instrText xml:space="preserve"> REF _Ref163562048 \r \h </w:instrText>
      </w:r>
      <w:r w:rsidR="003E006A" w:rsidRPr="00C53B1E">
        <w:instrText xml:space="preserve"> \* MERGEFORMAT </w:instrText>
      </w:r>
      <w:r w:rsidR="00B058BD" w:rsidRPr="00C53B1E">
        <w:fldChar w:fldCharType="separate"/>
      </w:r>
      <w:r w:rsidR="00E07521">
        <w:t>4.2</w:t>
      </w:r>
      <w:r w:rsidR="00B058BD" w:rsidRPr="00C53B1E">
        <w:fldChar w:fldCharType="end"/>
      </w:r>
      <w:r w:rsidRPr="00C53B1E">
        <w:t xml:space="preserve"> </w:t>
      </w:r>
      <w:proofErr w:type="spellStart"/>
      <w:r w:rsidRPr="00C53B1E">
        <w:t>Combined_EL</w:t>
      </w:r>
      <w:proofErr w:type="spellEnd"/>
      <w:r w:rsidRPr="00C53B1E">
        <w:t xml:space="preserve"> stĺpec obsahuje viac než 90% nevyplnených hodnôt.</w:t>
      </w:r>
      <w:r w:rsidR="00B94A5B" w:rsidRPr="00C53B1E">
        <w:t xml:space="preserve"> Keďže 90% hodnôt majú tieto </w:t>
      </w:r>
      <w:r w:rsidR="00493216" w:rsidRPr="00C53B1E">
        <w:t xml:space="preserve">vymenované </w:t>
      </w:r>
      <w:r w:rsidR="00B94A5B" w:rsidRPr="00C53B1E">
        <w:t xml:space="preserve">premenné nevyplnené, použiť štatistické metódy ako medián, modus nie je vhodné. Po dôkladnom preskúmaní datasetu sme nenašli inú nezávislú premennú, ktorá by nám pomohla s ich odhadom. Preto jediné zmysluplné riešenie je tieto stĺpce vylúčiť z datasetu. </w:t>
      </w:r>
    </w:p>
    <w:p w14:paraId="61324192" w14:textId="118AD705" w:rsidR="00D252CF" w:rsidRPr="00C53B1E" w:rsidRDefault="00B94A5B" w:rsidP="006B1845">
      <w:pPr>
        <w:ind w:firstLine="360"/>
        <w:contextualSpacing/>
      </w:pPr>
      <w:r w:rsidRPr="00C53B1E">
        <w:t xml:space="preserve">Následne sme systematicky postupovali v spracovaní </w:t>
      </w:r>
      <w:r w:rsidR="00106653" w:rsidRPr="00C53B1E">
        <w:t xml:space="preserve">ďalších </w:t>
      </w:r>
      <w:r w:rsidRPr="00C53B1E">
        <w:t>kategorických premenných.</w:t>
      </w:r>
    </w:p>
    <w:p w14:paraId="52C31460" w14:textId="75D04D1D" w:rsidR="00DE4F8A" w:rsidRPr="00C53B1E" w:rsidRDefault="00DE4F8A" w:rsidP="006B1845">
      <w:pPr>
        <w:pStyle w:val="Heading3"/>
        <w:contextualSpacing/>
      </w:pPr>
      <w:bookmarkStart w:id="57" w:name="_Toc164955296"/>
      <w:r w:rsidRPr="00C53B1E">
        <w:lastRenderedPageBreak/>
        <w:t>Kategorické premenné</w:t>
      </w:r>
      <w:bookmarkEnd w:id="57"/>
    </w:p>
    <w:p w14:paraId="57DA6DCA" w14:textId="4335C64C" w:rsidR="00106653" w:rsidRPr="00C53B1E" w:rsidRDefault="00106653" w:rsidP="0081509E">
      <w:pPr>
        <w:ind w:firstLine="360"/>
        <w:contextualSpacing/>
      </w:pPr>
      <w:r w:rsidRPr="00C53B1E">
        <w:t xml:space="preserve">Skúmaním datasetu sme taktiež zistili, že </w:t>
      </w:r>
      <w:proofErr w:type="spellStart"/>
      <w:r w:rsidRPr="00C53B1E">
        <w:t>MaritalStatus</w:t>
      </w:r>
      <w:proofErr w:type="spellEnd"/>
      <w:r w:rsidRPr="00C53B1E">
        <w:t xml:space="preserve">, </w:t>
      </w:r>
      <w:proofErr w:type="spellStart"/>
      <w:r w:rsidRPr="00C53B1E">
        <w:t>OccupationArea</w:t>
      </w:r>
      <w:proofErr w:type="spellEnd"/>
      <w:r w:rsidRPr="00C53B1E">
        <w:t xml:space="preserve"> a </w:t>
      </w:r>
      <w:proofErr w:type="spellStart"/>
      <w:r w:rsidRPr="00C53B1E">
        <w:t>UseOfLoan</w:t>
      </w:r>
      <w:proofErr w:type="spellEnd"/>
      <w:r w:rsidRPr="00C53B1E">
        <w:t xml:space="preserve"> sú taktiež na 90% tvorené NA hodnotami, ktoré sú však zakódované ako hodnota -1 namiesto prázdnych hodnôt. Tieto premenné sme taktiež odstránili.</w:t>
      </w:r>
    </w:p>
    <w:p w14:paraId="372E4CDF" w14:textId="77777777" w:rsidR="00BA2500" w:rsidRPr="00C53B1E" w:rsidRDefault="00493216" w:rsidP="00BA2500">
      <w:pPr>
        <w:ind w:firstLine="360"/>
        <w:contextualSpacing/>
      </w:pPr>
      <w:r w:rsidRPr="00C53B1E">
        <w:t xml:space="preserve">Premenné ActiveLateCategory, ActiveLateLastPaymentCategory, </w:t>
      </w:r>
    </w:p>
    <w:p w14:paraId="54103769" w14:textId="3C161B9E" w:rsidR="00493216" w:rsidRPr="00C53B1E" w:rsidRDefault="00493216" w:rsidP="00BA2500">
      <w:pPr>
        <w:contextualSpacing/>
      </w:pPr>
      <w:r w:rsidRPr="00C53B1E">
        <w:t>WorseLateCategory podľa legendy a po preskúmaní datasetu symbolizujú počet dní v rôznych štádiách oneskorenia splátky.</w:t>
      </w:r>
      <w:r w:rsidR="00823349" w:rsidRPr="00C53B1E">
        <w:t xml:space="preserve"> Sú reprezentovan</w:t>
      </w:r>
      <w:r w:rsidR="00A332CC" w:rsidRPr="00C53B1E">
        <w:t>é</w:t>
      </w:r>
      <w:r w:rsidR="00823349" w:rsidRPr="00C53B1E">
        <w:t xml:space="preserve"> rozsahmi oneskorených dní</w:t>
      </w:r>
      <w:r w:rsidR="00A332CC" w:rsidRPr="00C53B1E">
        <w:t xml:space="preserve"> </w:t>
      </w:r>
      <w:r w:rsidR="00823349" w:rsidRPr="00C53B1E">
        <w:t xml:space="preserve">(napr. 121-150). </w:t>
      </w:r>
      <w:r w:rsidR="00F83688" w:rsidRPr="00C53B1E">
        <w:t xml:space="preserve">Pri týchto premenných predpokladáme, že nevyplnená hodnota znamená, že dlžník sa nedostal do štádia oneskorenia platby, čomu nasvedčuje aj legenda a dáta, ktoré neobsahujú hodnotu, ktorá by predstavovala neomeškanie splácania . Preto je hodnota 0 (dní) vhodná ako náhrada za NA hodnotu. </w:t>
      </w:r>
      <w:proofErr w:type="spellStart"/>
      <w:r w:rsidRPr="00C53B1E">
        <w:t>RecoveryStage</w:t>
      </w:r>
      <w:proofErr w:type="spellEnd"/>
      <w:r w:rsidRPr="00C53B1E">
        <w:t xml:space="preserve"> predstavuje štádium v ktorom sa nachádza </w:t>
      </w:r>
      <w:r w:rsidR="00F83688" w:rsidRPr="00C53B1E">
        <w:t>proces vymáhania</w:t>
      </w:r>
      <w:r w:rsidRPr="00C53B1E">
        <w:t xml:space="preserve"> dlh</w:t>
      </w:r>
      <w:r w:rsidR="00F83688" w:rsidRPr="00C53B1E">
        <w:t xml:space="preserve">u. Táto kategória má </w:t>
      </w:r>
      <w:r w:rsidR="00823349" w:rsidRPr="00C53B1E">
        <w:t xml:space="preserve">celočíselnú </w:t>
      </w:r>
      <w:r w:rsidR="00F83688" w:rsidRPr="00C53B1E">
        <w:t>reprezentáciu. Podľa legendy neexistuje hodnota určenia úverovej žiadosti, ktorá sa nedostala do tejto fázy, preto aj tu je vhodné vytvoriť kategóriu 0, do ktorej budú spadať žiadosti, ktoré sa do tejto situácie nedostali.</w:t>
      </w:r>
    </w:p>
    <w:p w14:paraId="03ED1D66" w14:textId="6C1589DC" w:rsidR="00823349" w:rsidRPr="00C53B1E" w:rsidRDefault="00823349" w:rsidP="0081509E">
      <w:pPr>
        <w:ind w:firstLine="360"/>
        <w:contextualSpacing/>
      </w:pPr>
      <w:r w:rsidRPr="00C53B1E">
        <w:t xml:space="preserve">Premenná Education, predstavujúca dosiahnuté vzdelanie žiadateľa. Je celočíselne zakódovaná a obsahuje dve hodnoty, ktoré nie sú zapísané v legende, sú to -1 a 0. Po preskúmaní legendy a dát sme usúdili, že sa jedná o rôzny zápis pre neuvedené vzdelanie. Preto sme tieto </w:t>
      </w:r>
      <w:r w:rsidR="00FE7A0B" w:rsidRPr="00C53B1E">
        <w:t>kategórie</w:t>
      </w:r>
      <w:r w:rsidRPr="00C53B1E">
        <w:t xml:space="preserve"> zlúčili</w:t>
      </w:r>
      <w:r w:rsidR="00FE7A0B" w:rsidRPr="00C53B1E">
        <w:t xml:space="preserve"> do kategórie 0</w:t>
      </w:r>
      <w:r w:rsidRPr="00C53B1E">
        <w:t>. Okrem tohto problému sa tu nachádzalo 50 chýbajúcich hodnôt, ktoré sme taktiež nahradili kategóriou 0</w:t>
      </w:r>
      <w:r w:rsidR="00AC2E44" w:rsidRPr="00C53B1E">
        <w:t>, do úvahy však pripadá aj odstránenie daných záznamov, kde sa NA hodnota v stĺpci Education nachádza</w:t>
      </w:r>
      <w:r w:rsidRPr="00C53B1E">
        <w:t>.</w:t>
      </w:r>
      <w:r w:rsidR="00FE7A0B" w:rsidRPr="00C53B1E">
        <w:t xml:space="preserve"> Kategóriu 0 sme vytvorili aj preto, lebo hodnôt pôvodnej kategórie -1 a 0 sa tu nachádza relatívne nízky počet a preto sme nepristúpili k odstraňovaniu záznamov alebo celej vlastnosti.</w:t>
      </w:r>
    </w:p>
    <w:p w14:paraId="674C33C5" w14:textId="774017D9" w:rsidR="00BF0CC0" w:rsidRPr="00C53B1E" w:rsidRDefault="00AC2E44" w:rsidP="0081509E">
      <w:pPr>
        <w:ind w:firstLine="360"/>
        <w:contextualSpacing/>
      </w:pPr>
      <w:r w:rsidRPr="00C53B1E">
        <w:t>Podobne ako Education, premenná EmploymentStatus obsahuje dve hodnoty, ktoré nie sú zapísané v</w:t>
      </w:r>
      <w:r w:rsidR="00FE7A0B" w:rsidRPr="00C53B1E">
        <w:t> </w:t>
      </w:r>
      <w:r w:rsidRPr="00C53B1E">
        <w:t>legende</w:t>
      </w:r>
      <w:r w:rsidR="00FE7A0B" w:rsidRPr="00C53B1E">
        <w:t>. Sú</w:t>
      </w:r>
      <w:r w:rsidRPr="00C53B1E">
        <w:t xml:space="preserve"> to -1 a 0 </w:t>
      </w:r>
      <w:r w:rsidR="00FE7A0B" w:rsidRPr="00C53B1E">
        <w:t xml:space="preserve">a premenná </w:t>
      </w:r>
      <w:r w:rsidRPr="00C53B1E">
        <w:t>je rovnako celočíselne zakódovaná</w:t>
      </w:r>
      <w:r w:rsidR="00FE7A0B" w:rsidRPr="00C53B1E">
        <w:t>. Postupovali sme rovnako, zlúčením týchto dvoch kategórií. Rozdielom oproti Education je to, že hodnôt s v </w:t>
      </w:r>
      <w:r w:rsidR="00BF0CC0" w:rsidRPr="00C53B1E">
        <w:t>pôvodných</w:t>
      </w:r>
      <w:r w:rsidR="00FE7A0B" w:rsidRPr="00C53B1E">
        <w:t xml:space="preserve"> </w:t>
      </w:r>
      <w:r w:rsidR="00BF0CC0" w:rsidRPr="00C53B1E">
        <w:t>kategóriách</w:t>
      </w:r>
      <w:r w:rsidR="00FE7A0B" w:rsidRPr="00C53B1E">
        <w:t xml:space="preserve"> -1</w:t>
      </w:r>
      <w:r w:rsidR="00602504" w:rsidRPr="00C53B1E">
        <w:t xml:space="preserve">, </w:t>
      </w:r>
      <w:r w:rsidR="00FE7A0B" w:rsidRPr="00C53B1E">
        <w:t xml:space="preserve">0 </w:t>
      </w:r>
      <w:r w:rsidR="00602504" w:rsidRPr="00C53B1E">
        <w:t xml:space="preserve">a NA hodnôt </w:t>
      </w:r>
      <w:r w:rsidR="00FE7A0B" w:rsidRPr="00C53B1E">
        <w:t xml:space="preserve">je príliš veľa. Po preskúmaní datasetu sme </w:t>
      </w:r>
      <w:r w:rsidR="00602504" w:rsidRPr="00C53B1E">
        <w:t xml:space="preserve">zhodnotili, že </w:t>
      </w:r>
      <w:r w:rsidR="00FE7A0B" w:rsidRPr="00C53B1E">
        <w:t xml:space="preserve">tieto hodnoty </w:t>
      </w:r>
      <w:r w:rsidR="00602504" w:rsidRPr="00C53B1E">
        <w:t xml:space="preserve">môžeme </w:t>
      </w:r>
      <w:r w:rsidR="00FE7A0B" w:rsidRPr="00C53B1E">
        <w:t>doplniť podľa vlastnosti EmploymentDurationCurrentEmployer , ktorá hovorí o tom, akú dobu žiadateľ pracuje pre súčasného zamestnávateľa. Ak sa nachádzala hodnota v EmploymentDurationCurrentEmployer  a nebola to hodnota “</w:t>
      </w:r>
      <w:proofErr w:type="spellStart"/>
      <w:r w:rsidR="00FE7A0B" w:rsidRPr="00C53B1E">
        <w:t>Retiree</w:t>
      </w:r>
      <w:proofErr w:type="spellEnd"/>
      <w:r w:rsidR="00FE7A0B" w:rsidRPr="00C53B1E">
        <w:t>” a “</w:t>
      </w:r>
      <w:proofErr w:type="spellStart"/>
      <w:r w:rsidR="00FE7A0B" w:rsidRPr="00C53B1E">
        <w:t>Other</w:t>
      </w:r>
      <w:proofErr w:type="spellEnd"/>
      <w:r w:rsidR="00FE7A0B" w:rsidRPr="00C53B1E">
        <w:t>”</w:t>
      </w:r>
      <w:r w:rsidR="00BF0CC0" w:rsidRPr="00C53B1E">
        <w:t xml:space="preserve"> (podľa nášho kvalifikovaného odhadu reprezentujú ľudí, ktorí nemajú v súčasnosti zamestnávateľa), tak v takom prípade nastavíme EmploymentStatus na číselnú hodnotu 3, ktorá reprezentuje podľa legendy trvalý pracovný pomer. Trvalý pracovný pomer je najčastejší pracovný pomer nie len v našom datasete ale aj v reálnom svete, </w:t>
      </w:r>
      <w:r w:rsidR="00BF0CC0" w:rsidRPr="00C53B1E">
        <w:lastRenderedPageBreak/>
        <w:t>preto je vhodný kandidát na vyplnenie NA hodnôt, ktoré spĺňajú našu podmienku.</w:t>
      </w:r>
      <w:r w:rsidR="00602504" w:rsidRPr="00C53B1E">
        <w:t xml:space="preserve"> Podarilo sa nám doplniť 282556 hodnôt.</w:t>
      </w:r>
      <w:r w:rsidR="00BF0CC0" w:rsidRPr="00C53B1E">
        <w:t xml:space="preserve"> </w:t>
      </w:r>
    </w:p>
    <w:p w14:paraId="24D401A6" w14:textId="70DFCCED" w:rsidR="00AC2E44" w:rsidRPr="00C53B1E" w:rsidRDefault="00BF0CC0" w:rsidP="006B1845">
      <w:pPr>
        <w:ind w:firstLine="360"/>
        <w:contextualSpacing/>
      </w:pPr>
      <w:r w:rsidRPr="00C53B1E">
        <w:t xml:space="preserve">Zároveň sme využili EmploymentStatus na doplnenie NA hodnôt v EmploymentDurationCurrentEmployer, kde sme vyplnili tieto hodnoty kategóriou UpTo5Years  ‚ ak </w:t>
      </w:r>
      <w:r w:rsidR="00602504" w:rsidRPr="00C53B1E">
        <w:t xml:space="preserve">kategória </w:t>
      </w:r>
      <w:r w:rsidRPr="00C53B1E">
        <w:t>hodnot</w:t>
      </w:r>
      <w:r w:rsidR="00602504" w:rsidRPr="00C53B1E">
        <w:t>y</w:t>
      </w:r>
      <w:r w:rsidRPr="00C53B1E">
        <w:t xml:space="preserve"> EmploymentStatus </w:t>
      </w:r>
      <w:r w:rsidR="00602504" w:rsidRPr="00C53B1E">
        <w:t xml:space="preserve">nebola 1, čo podľa legendy znamená </w:t>
      </w:r>
      <w:proofErr w:type="spellStart"/>
      <w:r w:rsidR="00602504" w:rsidRPr="00C53B1E">
        <w:t>unemployed</w:t>
      </w:r>
      <w:proofErr w:type="spellEnd"/>
      <w:r w:rsidR="00602504" w:rsidRPr="00C53B1E">
        <w:t xml:space="preserve"> – nezamestnaný alebo nebola 0, čo je nami vytvorená kategória pre nevyplnený EmploymentStatus. Doplnili sme takto 715 hodnôt.</w:t>
      </w:r>
    </w:p>
    <w:p w14:paraId="39959EE6" w14:textId="251E8DA0" w:rsidR="00602504" w:rsidRPr="00C53B1E" w:rsidRDefault="00602504" w:rsidP="006B1845">
      <w:pPr>
        <w:ind w:firstLine="360"/>
        <w:contextualSpacing/>
      </w:pPr>
      <w:r w:rsidRPr="00C53B1E">
        <w:t xml:space="preserve">Premenná Gender obsahuje 3 kategórie, kde kategória 2 je </w:t>
      </w:r>
      <w:proofErr w:type="spellStart"/>
      <w:r w:rsidRPr="00C53B1E">
        <w:t>Bondorou</w:t>
      </w:r>
      <w:proofErr w:type="spellEnd"/>
      <w:r w:rsidRPr="00C53B1E">
        <w:t xml:space="preserve"> určená pre nedefinované pohlavie. Preto sme vyplnili NA hodnoty kategóriou 2.</w:t>
      </w:r>
      <w:r w:rsidR="00F56269" w:rsidRPr="00C53B1E">
        <w:t xml:space="preserve"> Gender je zakódovaná celočíselne.</w:t>
      </w:r>
    </w:p>
    <w:p w14:paraId="49DA39D9" w14:textId="080CAEC4" w:rsidR="00602504" w:rsidRPr="00C53B1E" w:rsidRDefault="00602504" w:rsidP="006B1845">
      <w:pPr>
        <w:ind w:firstLine="360"/>
        <w:contextualSpacing/>
      </w:pPr>
      <w:r w:rsidRPr="00C53B1E">
        <w:t>HomeOwnershipType je ďalšia premenná, kde sa nachádza kategória -1, ktorá nie je uvedená v legende.  HomeOwnershipType neobsahuje kategóriu pre nevyplnené typy vlastníctva domu a je ich relatívne nízky počet</w:t>
      </w:r>
      <w:r w:rsidR="00A332CC" w:rsidRPr="00C53B1E">
        <w:t xml:space="preserve"> </w:t>
      </w:r>
      <w:r w:rsidR="00F56269" w:rsidRPr="00C53B1E">
        <w:t>(1660)</w:t>
      </w:r>
      <w:r w:rsidRPr="00C53B1E">
        <w:t xml:space="preserve">, preto sme sa rozhodli odstrániť záznamy, kde je táto </w:t>
      </w:r>
      <w:r w:rsidR="00F56269" w:rsidRPr="00C53B1E">
        <w:t>premenná</w:t>
      </w:r>
      <w:r w:rsidRPr="00C53B1E">
        <w:t xml:space="preserve"> nevyplnená.</w:t>
      </w:r>
      <w:r w:rsidR="00F56269" w:rsidRPr="00C53B1E">
        <w:t xml:space="preserve"> HomeOwnershipType je tiež zakódovaná celočíselne.</w:t>
      </w:r>
    </w:p>
    <w:p w14:paraId="105C80E3" w14:textId="69993C63" w:rsidR="00F56269" w:rsidRPr="00C53B1E" w:rsidRDefault="00F56269" w:rsidP="006B1845">
      <w:pPr>
        <w:ind w:firstLine="360"/>
        <w:contextualSpacing/>
      </w:pPr>
      <w:r w:rsidRPr="00C53B1E">
        <w:t xml:space="preserve">Pri premennej </w:t>
      </w:r>
      <w:proofErr w:type="spellStart"/>
      <w:r w:rsidRPr="00C53B1E">
        <w:t>LanguageCode</w:t>
      </w:r>
      <w:proofErr w:type="spellEnd"/>
      <w:r w:rsidRPr="00C53B1E">
        <w:t xml:space="preserve"> sme zistili výskyt viacerých číselných kódov jazykov, ktoré nemajú oporu v legende datasetu. Ich početnosť je nízka, okrem číselného kódu 19. Po </w:t>
      </w:r>
      <w:r w:rsidR="00A911AB" w:rsidRPr="00C53B1E">
        <w:t>preskúmaní</w:t>
      </w:r>
      <w:r w:rsidRPr="00C53B1E">
        <w:t xml:space="preserve"> datasetu sme zistili že kód jazyka 19 majú iba žiadateľa z krajiny NL</w:t>
      </w:r>
      <w:r w:rsidR="00A332CC" w:rsidRPr="00C53B1E">
        <w:t xml:space="preserve"> </w:t>
      </w:r>
      <w:r w:rsidRPr="00C53B1E">
        <w:t>(Holandsko). Preto sme usúdili, že kód 19 je holandčina a hodnotu zachovali. Zvyšné neznáme hodnoty sme odstránili pomocou odstránenia záznamov. Prišli sme o 17 záznamov.</w:t>
      </w:r>
    </w:p>
    <w:p w14:paraId="3D68F262" w14:textId="74782A39" w:rsidR="00F56269" w:rsidRPr="00C53B1E" w:rsidRDefault="00F56269" w:rsidP="006B1845">
      <w:pPr>
        <w:ind w:firstLine="360"/>
        <w:contextualSpacing/>
      </w:pPr>
      <w:r w:rsidRPr="00C53B1E">
        <w:t xml:space="preserve">Premenná ModelVersion obsahuje </w:t>
      </w:r>
      <w:r w:rsidR="00A911AB" w:rsidRPr="00C53B1E">
        <w:t>viaceré</w:t>
      </w:r>
      <w:r w:rsidRPr="00C53B1E">
        <w:t xml:space="preserve"> celočíselné kategórie, ktoré však nie </w:t>
      </w:r>
      <w:r w:rsidR="00A911AB" w:rsidRPr="00C53B1E">
        <w:t>sú</w:t>
      </w:r>
      <w:r w:rsidRPr="00C53B1E">
        <w:t xml:space="preserve"> popísane v legend</w:t>
      </w:r>
      <w:r w:rsidR="00A911AB" w:rsidRPr="00C53B1E">
        <w:t>e</w:t>
      </w:r>
      <w:r w:rsidRPr="00C53B1E">
        <w:t xml:space="preserve"> od spoločnosti Bondora. Usudzujeme preto, že model kategórie 0 reprezentuje žiadosť, na ktorú nebol použitý hodnotiaci </w:t>
      </w:r>
      <w:r w:rsidR="00A911AB" w:rsidRPr="00C53B1E">
        <w:t>systém</w:t>
      </w:r>
      <w:r w:rsidRPr="00C53B1E">
        <w:t xml:space="preserve"> </w:t>
      </w:r>
      <w:r w:rsidR="00A911AB" w:rsidRPr="00C53B1E">
        <w:t>úverového rizika od spoločnosti Bondora, ako je uvedené v legende. Preto sme všetky NA hodnoty tejto premennej zmenili na túto kategóriu.</w:t>
      </w:r>
    </w:p>
    <w:p w14:paraId="30F048D9" w14:textId="51120A2B" w:rsidR="00A911AB" w:rsidRPr="00C53B1E" w:rsidRDefault="00A911AB" w:rsidP="006B1845">
      <w:pPr>
        <w:ind w:firstLine="360"/>
        <w:contextualSpacing/>
      </w:pPr>
      <w:r w:rsidRPr="00C53B1E">
        <w:t xml:space="preserve">V premennej Rating sme sa rozhodli pre jednoduché vylúčenie zvyšných NA hodnôt, ktoré zostali nevyplnené po transformácii v sekcii </w:t>
      </w:r>
      <w:r w:rsidRPr="00C53B1E">
        <w:fldChar w:fldCharType="begin"/>
      </w:r>
      <w:r w:rsidRPr="00C53B1E">
        <w:instrText xml:space="preserve"> REF _Ref164012618 \n \h </w:instrText>
      </w:r>
      <w:r w:rsidR="003E006A" w:rsidRPr="00C53B1E">
        <w:instrText xml:space="preserve"> \* MERGEFORMAT </w:instrText>
      </w:r>
      <w:r w:rsidRPr="00C53B1E">
        <w:fldChar w:fldCharType="separate"/>
      </w:r>
      <w:r w:rsidR="00E07521">
        <w:t>3</w:t>
      </w:r>
      <w:r w:rsidRPr="00C53B1E">
        <w:fldChar w:fldCharType="end"/>
      </w:r>
      <w:r w:rsidRPr="00C53B1E">
        <w:t xml:space="preserve"> podkapitole </w:t>
      </w:r>
      <w:r w:rsidRPr="00C53B1E">
        <w:fldChar w:fldCharType="begin"/>
      </w:r>
      <w:r w:rsidRPr="00C53B1E">
        <w:instrText xml:space="preserve"> REF _Ref163562048 \n \h </w:instrText>
      </w:r>
      <w:r w:rsidR="003E006A" w:rsidRPr="00C53B1E">
        <w:instrText xml:space="preserve"> \* MERGEFORMAT </w:instrText>
      </w:r>
      <w:r w:rsidRPr="00C53B1E">
        <w:fldChar w:fldCharType="separate"/>
      </w:r>
      <w:r w:rsidR="00E07521">
        <w:t>4.2</w:t>
      </w:r>
      <w:r w:rsidRPr="00C53B1E">
        <w:fldChar w:fldCharType="end"/>
      </w:r>
      <w:r w:rsidRPr="00C53B1E">
        <w:t>. Jednalo sa o 1062 záznamov.</w:t>
      </w:r>
    </w:p>
    <w:p w14:paraId="2852E51F" w14:textId="40C7DD92" w:rsidR="00A911AB" w:rsidRPr="00C53B1E" w:rsidRDefault="00A911AB" w:rsidP="006B1845">
      <w:pPr>
        <w:ind w:firstLine="360"/>
        <w:contextualSpacing/>
      </w:pPr>
      <w:r w:rsidRPr="00C53B1E">
        <w:t>30 nevyplnených hodnôt mala premenná MonthlyPaymentDay, rozhodli sme sa pre odstránenie záznamov.</w:t>
      </w:r>
    </w:p>
    <w:p w14:paraId="6E0D2E6E" w14:textId="7CA173F7" w:rsidR="00A911AB" w:rsidRPr="00C53B1E" w:rsidRDefault="00A911AB" w:rsidP="009A373B">
      <w:pPr>
        <w:ind w:firstLine="360"/>
        <w:contextualSpacing/>
      </w:pPr>
      <w:r w:rsidRPr="00C53B1E">
        <w:t xml:space="preserve">Pri premenných </w:t>
      </w:r>
      <w:proofErr w:type="spellStart"/>
      <w:r w:rsidRPr="00C53B1E">
        <w:t>CreditScoreEeMini</w:t>
      </w:r>
      <w:proofErr w:type="spellEnd"/>
      <w:r w:rsidRPr="00C53B1E">
        <w:t xml:space="preserve">, </w:t>
      </w:r>
      <w:proofErr w:type="spellStart"/>
      <w:r w:rsidRPr="00C53B1E">
        <w:t>CreditScoreFiAsiakasTietoRiskGrade</w:t>
      </w:r>
      <w:proofErr w:type="spellEnd"/>
      <w:r w:rsidRPr="00C53B1E">
        <w:t xml:space="preserve"> ,</w:t>
      </w:r>
      <w:proofErr w:type="spellStart"/>
      <w:r w:rsidRPr="00C53B1E">
        <w:t>CreditScoreEsEquifaxRisk</w:t>
      </w:r>
      <w:proofErr w:type="spellEnd"/>
      <w:r w:rsidRPr="00C53B1E">
        <w:t xml:space="preserve">, </w:t>
      </w:r>
      <w:proofErr w:type="spellStart"/>
      <w:r w:rsidRPr="00C53B1E">
        <w:t>CreditScoreEsMicroL</w:t>
      </w:r>
      <w:proofErr w:type="spellEnd"/>
      <w:r w:rsidRPr="00C53B1E">
        <w:t xml:space="preserve">, , ktoré reprezentujú hodnotenia úverových žiadosti na základe histórie o žiadateľovi zo strany </w:t>
      </w:r>
      <w:proofErr w:type="spellStart"/>
      <w:r w:rsidRPr="00C53B1E">
        <w:t>Bondory</w:t>
      </w:r>
      <w:proofErr w:type="spellEnd"/>
      <w:r w:rsidRPr="00C53B1E">
        <w:t xml:space="preserve"> alebo iných firiem zameraných na udeľovanie tohto hodnotenia</w:t>
      </w:r>
      <w:r w:rsidR="00E31886" w:rsidRPr="00C53B1E">
        <w:t xml:space="preserve"> </w:t>
      </w:r>
      <w:r w:rsidRPr="00C53B1E">
        <w:t>(</w:t>
      </w:r>
      <w:r w:rsidR="00E31886" w:rsidRPr="00C53B1E">
        <w:t>detaily</w:t>
      </w:r>
      <w:r w:rsidRPr="00C53B1E">
        <w:t xml:space="preserve"> v legende)</w:t>
      </w:r>
      <w:r w:rsidR="00E31886" w:rsidRPr="00C53B1E">
        <w:t xml:space="preserve"> </w:t>
      </w:r>
      <w:r w:rsidR="00E31886" w:rsidRPr="00C53B1E">
        <w:fldChar w:fldCharType="begin"/>
      </w:r>
      <w:r w:rsidR="00E31886" w:rsidRPr="00C53B1E">
        <w:instrText xml:space="preserve"> REF _Ref163158363 \n \h  \* MERGEFORMAT </w:instrText>
      </w:r>
      <w:r w:rsidR="00E31886" w:rsidRPr="00C53B1E">
        <w:fldChar w:fldCharType="separate"/>
      </w:r>
      <w:r w:rsidR="00E07521">
        <w:t>[18]</w:t>
      </w:r>
      <w:r w:rsidR="00E31886" w:rsidRPr="00C53B1E">
        <w:fldChar w:fldCharType="end"/>
      </w:r>
      <w:r w:rsidR="00E31886" w:rsidRPr="00C53B1E">
        <w:t xml:space="preserve">. Všetky tieto premenné obsahujú veľké množstvo NA </w:t>
      </w:r>
      <w:r w:rsidR="00DA5A48" w:rsidRPr="00C53B1E">
        <w:t>hodnôt</w:t>
      </w:r>
      <w:r w:rsidR="00E31886" w:rsidRPr="00C53B1E">
        <w:t xml:space="preserve">, kde by došlo k strate väčšiny </w:t>
      </w:r>
      <w:r w:rsidR="00E31886" w:rsidRPr="00C53B1E">
        <w:lastRenderedPageBreak/>
        <w:t xml:space="preserve">záznamov pri pokuse o ich odstránenie formou odstránenia záznamov. Zároveň vieme, že tieto firmy majú ďaleko rozsiahlejšie, podrobnejšie informácie ako sa nachádzajú v našom verejnom datasete, čo by nám mohlo veľmi pomôcť na dosiahnutie našich cieľov. Rozhodli sme sa ich preto zlúčiť pod spoločnú, novú premennú a pretransformujeme ich individuálne kategórie, ktoré sú všetky odlišné, na jednotné kategórie patriace novej, nezávislej premennej </w:t>
      </w:r>
      <w:r w:rsidR="00E31886" w:rsidRPr="00C53B1E">
        <w:rPr>
          <w:b/>
          <w:bCs/>
        </w:rPr>
        <w:t>CreditScoreUnified</w:t>
      </w:r>
      <w:r w:rsidR="00E31886" w:rsidRPr="00C53B1E">
        <w:t>.</w:t>
      </w:r>
      <w:r w:rsidR="007B5177" w:rsidRPr="00C53B1E">
        <w:t xml:space="preserve"> </w:t>
      </w:r>
      <w:r w:rsidR="005D6B45" w:rsidRPr="00C53B1E">
        <w:t>V CreditScoreUnified  sme určili nové kategórie. T</w:t>
      </w:r>
      <w:r w:rsidR="003267E9" w:rsidRPr="00C53B1E">
        <w:t xml:space="preserve">ýmito kategóriami sú : </w:t>
      </w:r>
      <w:proofErr w:type="spellStart"/>
      <w:r w:rsidR="003267E9" w:rsidRPr="00C53B1E">
        <w:rPr>
          <w:b/>
          <w:bCs/>
        </w:rPr>
        <w:t>Very</w:t>
      </w:r>
      <w:proofErr w:type="spellEnd"/>
      <w:r w:rsidR="003267E9" w:rsidRPr="00C53B1E">
        <w:rPr>
          <w:b/>
          <w:bCs/>
        </w:rPr>
        <w:t xml:space="preserve"> </w:t>
      </w:r>
      <w:proofErr w:type="spellStart"/>
      <w:r w:rsidR="003267E9" w:rsidRPr="00C53B1E">
        <w:rPr>
          <w:b/>
          <w:bCs/>
        </w:rPr>
        <w:t>Low</w:t>
      </w:r>
      <w:proofErr w:type="spellEnd"/>
      <w:r w:rsidR="003267E9" w:rsidRPr="00C53B1E">
        <w:rPr>
          <w:b/>
          <w:bCs/>
        </w:rPr>
        <w:t xml:space="preserve">, </w:t>
      </w:r>
      <w:proofErr w:type="spellStart"/>
      <w:r w:rsidR="003267E9" w:rsidRPr="00C53B1E">
        <w:rPr>
          <w:b/>
          <w:bCs/>
        </w:rPr>
        <w:t>Low</w:t>
      </w:r>
      <w:proofErr w:type="spellEnd"/>
      <w:r w:rsidR="003267E9" w:rsidRPr="00C53B1E">
        <w:rPr>
          <w:b/>
          <w:bCs/>
        </w:rPr>
        <w:t xml:space="preserve">, </w:t>
      </w:r>
      <w:proofErr w:type="spellStart"/>
      <w:r w:rsidR="003267E9" w:rsidRPr="00C53B1E">
        <w:rPr>
          <w:b/>
          <w:bCs/>
        </w:rPr>
        <w:t>Average</w:t>
      </w:r>
      <w:proofErr w:type="spellEnd"/>
      <w:r w:rsidR="003267E9" w:rsidRPr="00C53B1E">
        <w:rPr>
          <w:b/>
          <w:bCs/>
        </w:rPr>
        <w:t xml:space="preserve">, </w:t>
      </w:r>
      <w:proofErr w:type="spellStart"/>
      <w:r w:rsidR="003267E9" w:rsidRPr="00C53B1E">
        <w:rPr>
          <w:b/>
          <w:bCs/>
        </w:rPr>
        <w:t>High</w:t>
      </w:r>
      <w:proofErr w:type="spellEnd"/>
      <w:r w:rsidR="003267E9" w:rsidRPr="00C53B1E">
        <w:rPr>
          <w:b/>
          <w:bCs/>
        </w:rPr>
        <w:t xml:space="preserve">, </w:t>
      </w:r>
      <w:proofErr w:type="spellStart"/>
      <w:r w:rsidR="003267E9" w:rsidRPr="00C53B1E">
        <w:rPr>
          <w:b/>
          <w:bCs/>
        </w:rPr>
        <w:t>Very</w:t>
      </w:r>
      <w:proofErr w:type="spellEnd"/>
      <w:r w:rsidR="003267E9" w:rsidRPr="00C53B1E">
        <w:rPr>
          <w:b/>
          <w:bCs/>
        </w:rPr>
        <w:t xml:space="preserve"> </w:t>
      </w:r>
      <w:proofErr w:type="spellStart"/>
      <w:r w:rsidR="003267E9" w:rsidRPr="00C53B1E">
        <w:rPr>
          <w:b/>
          <w:bCs/>
        </w:rPr>
        <w:t>High</w:t>
      </w:r>
      <w:proofErr w:type="spellEnd"/>
      <w:r w:rsidR="003267E9" w:rsidRPr="00C53B1E">
        <w:rPr>
          <w:b/>
          <w:bCs/>
        </w:rPr>
        <w:t xml:space="preserve">. </w:t>
      </w:r>
      <w:r w:rsidR="007B5177" w:rsidRPr="00C53B1E">
        <w:t xml:space="preserve">Aby sme docieli toto zjednotenie, odstránili sme z </w:t>
      </w:r>
      <w:proofErr w:type="spellStart"/>
      <w:r w:rsidR="007B5177" w:rsidRPr="00C53B1E">
        <w:t>CreditScoreEeMini</w:t>
      </w:r>
      <w:proofErr w:type="spellEnd"/>
      <w:r w:rsidR="007B5177" w:rsidRPr="00C53B1E">
        <w:t xml:space="preserve"> všetky nevysvetlené kategórie, ktoré neboli popísane v legende. </w:t>
      </w:r>
      <w:r w:rsidR="00E31886" w:rsidRPr="00C53B1E">
        <w:t xml:space="preserve">Následne sme </w:t>
      </w:r>
      <w:r w:rsidR="003267E9" w:rsidRPr="00C53B1E">
        <w:t>6</w:t>
      </w:r>
      <w:r w:rsidR="00E31886" w:rsidRPr="00C53B1E">
        <w:t xml:space="preserve"> </w:t>
      </w:r>
      <w:r w:rsidR="003267E9" w:rsidRPr="00C53B1E">
        <w:t>kategórii</w:t>
      </w:r>
      <w:r w:rsidR="00E31886" w:rsidRPr="00C53B1E">
        <w:t xml:space="preserve"> premennej </w:t>
      </w:r>
      <w:proofErr w:type="spellStart"/>
      <w:r w:rsidR="00E31886" w:rsidRPr="00C53B1E">
        <w:t>CreditScoreEeMini</w:t>
      </w:r>
      <w:proofErr w:type="spellEnd"/>
      <w:r w:rsidR="00E31886" w:rsidRPr="00C53B1E">
        <w:rPr>
          <w:b/>
          <w:bCs/>
        </w:rPr>
        <w:t xml:space="preserve"> </w:t>
      </w:r>
      <w:proofErr w:type="spellStart"/>
      <w:r w:rsidR="00E31886" w:rsidRPr="00C53B1E">
        <w:t>namapovali</w:t>
      </w:r>
      <w:proofErr w:type="spellEnd"/>
      <w:r w:rsidR="00E31886" w:rsidRPr="00C53B1E">
        <w:t xml:space="preserve"> </w:t>
      </w:r>
      <w:r w:rsidR="003267E9" w:rsidRPr="00C53B1E">
        <w:t xml:space="preserve">na 5 nových </w:t>
      </w:r>
      <w:r w:rsidR="00502D42" w:rsidRPr="00C53B1E">
        <w:t>kategórii</w:t>
      </w:r>
      <w:r w:rsidR="003267E9" w:rsidRPr="00C53B1E">
        <w:t xml:space="preserve"> CreditScoreUnified, ktoré predstavujú riziko spojené so žiadosťou</w:t>
      </w:r>
      <w:r w:rsidR="003267E9" w:rsidRPr="00C53B1E">
        <w:rPr>
          <w:b/>
          <w:bCs/>
        </w:rPr>
        <w:t>.</w:t>
      </w:r>
      <w:r w:rsidR="007B5177" w:rsidRPr="00C53B1E">
        <w:rPr>
          <w:b/>
          <w:bCs/>
        </w:rPr>
        <w:t xml:space="preserve"> </w:t>
      </w:r>
      <w:r w:rsidR="003267E9" w:rsidRPr="00C53B1E">
        <w:t xml:space="preserve">Pri tejto </w:t>
      </w:r>
      <w:r w:rsidR="00502D42" w:rsidRPr="00C53B1E">
        <w:t>transformácií</w:t>
      </w:r>
      <w:r w:rsidR="003267E9" w:rsidRPr="00C53B1E">
        <w:t xml:space="preserve"> sme sa rozhodli podľa legendy o zlúčenie kategórie 600 a 500 pod kategóriu </w:t>
      </w:r>
      <w:proofErr w:type="spellStart"/>
      <w:r w:rsidR="003267E9" w:rsidRPr="00C53B1E">
        <w:t>Very</w:t>
      </w:r>
      <w:proofErr w:type="spellEnd"/>
      <w:r w:rsidR="003267E9" w:rsidRPr="00C53B1E">
        <w:t xml:space="preserve"> </w:t>
      </w:r>
      <w:proofErr w:type="spellStart"/>
      <w:r w:rsidR="003267E9" w:rsidRPr="00C53B1E">
        <w:t>High</w:t>
      </w:r>
      <w:proofErr w:type="spellEnd"/>
      <w:r w:rsidR="009A373B" w:rsidRPr="00C53B1E">
        <w:t xml:space="preserve">. </w:t>
      </w:r>
      <w:r w:rsidR="003267E9" w:rsidRPr="00C53B1E">
        <w:t xml:space="preserve">Pri  </w:t>
      </w:r>
      <w:proofErr w:type="spellStart"/>
      <w:r w:rsidR="003267E9" w:rsidRPr="00C53B1E">
        <w:t>CreditScoreEsMicroL</w:t>
      </w:r>
      <w:proofErr w:type="spellEnd"/>
      <w:r w:rsidR="003267E9" w:rsidRPr="00C53B1E">
        <w:t xml:space="preserve"> sme zistili, že obsahuje hodnotu ‘M’, ktorá nevystupuje v legende, preto sme ju zmenili na </w:t>
      </w:r>
      <w:proofErr w:type="spellStart"/>
      <w:r w:rsidR="003267E9" w:rsidRPr="00C53B1E">
        <w:t>NA</w:t>
      </w:r>
      <w:proofErr w:type="spellEnd"/>
      <w:r w:rsidR="003267E9" w:rsidRPr="00C53B1E">
        <w:t xml:space="preserve"> hodnotu. Následne sme 10 kategórii </w:t>
      </w:r>
      <w:proofErr w:type="spellStart"/>
      <w:r w:rsidR="003267E9" w:rsidRPr="00C53B1E">
        <w:t>CreditScoreEsMicroL</w:t>
      </w:r>
      <w:proofErr w:type="spellEnd"/>
      <w:r w:rsidR="003267E9" w:rsidRPr="00C53B1E">
        <w:t xml:space="preserve"> pretransformovali na 5 kategórií CreditScoreUnified zlúčením 2 po sebe nasledujúcich kategórií. Pri </w:t>
      </w:r>
      <w:proofErr w:type="spellStart"/>
      <w:r w:rsidR="005D6B45" w:rsidRPr="00C53B1E">
        <w:t>CreditScoreEsEquifaxRisk</w:t>
      </w:r>
      <w:proofErr w:type="spellEnd"/>
      <w:r w:rsidR="005D6B45" w:rsidRPr="00C53B1E">
        <w:t xml:space="preserve"> došlo k zlúčeniu kategórie ‘AAA’ a ‘AA’ po dôkladnom zhodnotení podľa popisu jednotlivých kategórii. Najproblematickejšia bola premenná </w:t>
      </w:r>
      <w:proofErr w:type="spellStart"/>
      <w:r w:rsidR="005D6B45" w:rsidRPr="00C53B1E">
        <w:t>CreditScoreFiAsiakasTietoRiskGrade</w:t>
      </w:r>
      <w:proofErr w:type="spellEnd"/>
      <w:r w:rsidR="005D6B45" w:rsidRPr="00C53B1E">
        <w:rPr>
          <w:b/>
          <w:bCs/>
        </w:rPr>
        <w:t xml:space="preserve">, </w:t>
      </w:r>
      <w:r w:rsidR="005D6B45" w:rsidRPr="00C53B1E">
        <w:t xml:space="preserve">kde sa nachádzalo viacero hodnôt, ktoré nemajú popis. Keďže pod nepopísanými kategóriami sa nachádzalo veľké množstvo záznamov, rozhodli sme sa ich najprv </w:t>
      </w:r>
      <w:r w:rsidR="009A373B" w:rsidRPr="00C53B1E">
        <w:t>zjednotiť</w:t>
      </w:r>
      <w:r w:rsidR="005D6B45" w:rsidRPr="00C53B1E">
        <w:t xml:space="preserve"> na kategórie premennej </w:t>
      </w:r>
      <w:proofErr w:type="spellStart"/>
      <w:r w:rsidR="005D6B45" w:rsidRPr="00C53B1E">
        <w:t>CreditScoreFiAsiakasTietoRiskGrade</w:t>
      </w:r>
      <w:proofErr w:type="spellEnd"/>
      <w:r w:rsidR="005D6B45" w:rsidRPr="00C53B1E">
        <w:rPr>
          <w:b/>
          <w:bCs/>
        </w:rPr>
        <w:t xml:space="preserve">, </w:t>
      </w:r>
      <w:r w:rsidR="005D6B45" w:rsidRPr="00C53B1E">
        <w:t xml:space="preserve">ktoré boli popísane v legende. </w:t>
      </w:r>
      <w:r w:rsidR="00502D42" w:rsidRPr="00C53B1E">
        <w:t xml:space="preserve">Kategóriu 8 sme </w:t>
      </w:r>
      <w:r w:rsidR="00DA5A48" w:rsidRPr="00C53B1E">
        <w:t>vylúčili</w:t>
      </w:r>
      <w:r w:rsidR="00502D42" w:rsidRPr="00C53B1E">
        <w:t xml:space="preserve"> pre jednoduchšie mapovanie.</w:t>
      </w:r>
      <w:r w:rsidR="009A373B" w:rsidRPr="00C53B1E">
        <w:t xml:space="preserve"> Výsledné mapovanie na kategórie  CreditScoreUnified  je vidno v </w:t>
      </w:r>
      <w:r w:rsidR="009A373B" w:rsidRPr="00C53B1E">
        <w:fldChar w:fldCharType="begin"/>
      </w:r>
      <w:r w:rsidR="009A373B" w:rsidRPr="00C53B1E">
        <w:instrText xml:space="preserve"> REF _Ref164759585 \h </w:instrText>
      </w:r>
      <w:r w:rsidR="003E006A" w:rsidRPr="00C53B1E">
        <w:instrText xml:space="preserve"> \* MERGEFORMAT </w:instrText>
      </w:r>
      <w:r w:rsidR="009A373B" w:rsidRPr="00C53B1E">
        <w:fldChar w:fldCharType="separate"/>
      </w:r>
      <w:r w:rsidR="00E07521" w:rsidRPr="00C53B1E">
        <w:t xml:space="preserve">Obrázok </w:t>
      </w:r>
      <w:r w:rsidR="00E07521">
        <w:t>7</w:t>
      </w:r>
      <w:r w:rsidR="009A373B" w:rsidRPr="00C53B1E">
        <w:fldChar w:fldCharType="end"/>
      </w:r>
      <w:r w:rsidR="009A373B" w:rsidRPr="00C53B1E">
        <w:t>.</w:t>
      </w:r>
    </w:p>
    <w:p w14:paraId="484E6865" w14:textId="0843AC6B" w:rsidR="00502D42" w:rsidRPr="00C53B1E" w:rsidRDefault="00730D8C" w:rsidP="006B1845">
      <w:pPr>
        <w:ind w:firstLine="360"/>
        <w:contextualSpacing/>
      </w:pPr>
      <w:r w:rsidRPr="00C53B1E">
        <w:t>Zvyšné NA hodnoty</w:t>
      </w:r>
      <w:r w:rsidR="009A373B" w:rsidRPr="00C53B1E">
        <w:t xml:space="preserve"> premenných</w:t>
      </w:r>
      <w:r w:rsidRPr="00C53B1E">
        <w:t xml:space="preserve">, ktoré sa nám nepodarilo zlúčením doplniť sme vyplnili pod novú kategóriu </w:t>
      </w:r>
      <w:proofErr w:type="spellStart"/>
      <w:r w:rsidRPr="00C53B1E">
        <w:t>Not</w:t>
      </w:r>
      <w:proofErr w:type="spellEnd"/>
      <w:r w:rsidRPr="00C53B1E">
        <w:t xml:space="preserve"> </w:t>
      </w:r>
      <w:proofErr w:type="spellStart"/>
      <w:r w:rsidRPr="00C53B1E">
        <w:t>Rated</w:t>
      </w:r>
      <w:proofErr w:type="spellEnd"/>
      <w:r w:rsidRPr="00C53B1E">
        <w:t xml:space="preserve">, ktorú sme pridali po </w:t>
      </w:r>
      <w:r w:rsidR="009A373B" w:rsidRPr="00C53B1E">
        <w:t xml:space="preserve">výslednej </w:t>
      </w:r>
      <w:r w:rsidR="00671006" w:rsidRPr="00C53B1E">
        <w:t>transformácií</w:t>
      </w:r>
      <w:r w:rsidRPr="00C53B1E">
        <w:t>.</w:t>
      </w:r>
      <w:r w:rsidR="00DE4F8A" w:rsidRPr="00C53B1E">
        <w:t xml:space="preserve"> Pôvodné nezávislé premenné sme odstránili.</w:t>
      </w:r>
    </w:p>
    <w:p w14:paraId="0B44B898" w14:textId="77777777" w:rsidR="00680457" w:rsidRPr="00C53B1E" w:rsidRDefault="00B53D38" w:rsidP="006B1845">
      <w:pPr>
        <w:keepNext/>
        <w:contextualSpacing/>
        <w:jc w:val="center"/>
      </w:pPr>
      <w:r w:rsidRPr="00C53B1E">
        <w:drawing>
          <wp:inline distT="0" distB="0" distL="0" distR="0" wp14:anchorId="4886D5A2" wp14:editId="3243B3D7">
            <wp:extent cx="5399405" cy="1666240"/>
            <wp:effectExtent l="0" t="0" r="0" b="0"/>
            <wp:docPr id="7989095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9588" name="Picture 1" descr="A screenshot of a computer code&#10;&#10;Description automatically generated"/>
                    <pic:cNvPicPr/>
                  </pic:nvPicPr>
                  <pic:blipFill>
                    <a:blip r:embed="rId30"/>
                    <a:stretch>
                      <a:fillRect/>
                    </a:stretch>
                  </pic:blipFill>
                  <pic:spPr>
                    <a:xfrm>
                      <a:off x="0" y="0"/>
                      <a:ext cx="5399405" cy="1666240"/>
                    </a:xfrm>
                    <a:prstGeom prst="rect">
                      <a:avLst/>
                    </a:prstGeom>
                  </pic:spPr>
                </pic:pic>
              </a:graphicData>
            </a:graphic>
          </wp:inline>
        </w:drawing>
      </w:r>
    </w:p>
    <w:p w14:paraId="6C27912A" w14:textId="5A2BFB35" w:rsidR="00B53D38" w:rsidRPr="00C53B1E" w:rsidRDefault="00680457" w:rsidP="006B1845">
      <w:pPr>
        <w:pStyle w:val="Caption"/>
        <w:contextualSpacing/>
      </w:pPr>
      <w:bookmarkStart w:id="58" w:name="_Ref164759585"/>
      <w:bookmarkStart w:id="59" w:name="_Toc164955235"/>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7</w:t>
      </w:r>
      <w:r w:rsidRPr="00C53B1E">
        <w:fldChar w:fldCharType="end"/>
      </w:r>
      <w:bookmarkEnd w:id="58"/>
      <w:r w:rsidRPr="00C53B1E">
        <w:t xml:space="preserve"> – Mapovanie premennej </w:t>
      </w:r>
      <w:proofErr w:type="spellStart"/>
      <w:r w:rsidRPr="00C53B1E">
        <w:t>CreditScoreFiAsiakasTietoRiskGrade</w:t>
      </w:r>
      <w:bookmarkEnd w:id="59"/>
      <w:proofErr w:type="spellEnd"/>
    </w:p>
    <w:p w14:paraId="7C22257B" w14:textId="33C0085A" w:rsidR="00DE4F8A" w:rsidRPr="00C53B1E" w:rsidRDefault="00F33A38" w:rsidP="006B1845">
      <w:pPr>
        <w:pStyle w:val="Heading3"/>
        <w:contextualSpacing/>
      </w:pPr>
      <w:bookmarkStart w:id="60" w:name="_Toc164955297"/>
      <w:r w:rsidRPr="00C53B1E">
        <w:lastRenderedPageBreak/>
        <w:t xml:space="preserve">Numerické </w:t>
      </w:r>
      <w:r w:rsidR="00DE4F8A" w:rsidRPr="00C53B1E">
        <w:t>premenné</w:t>
      </w:r>
      <w:bookmarkEnd w:id="60"/>
    </w:p>
    <w:p w14:paraId="5A590117" w14:textId="4B9F20F0" w:rsidR="005B41F8" w:rsidRPr="00C53B1E" w:rsidRDefault="00F33A38" w:rsidP="00AE3075">
      <w:pPr>
        <w:ind w:firstLine="709"/>
        <w:contextualSpacing/>
      </w:pPr>
      <w:r w:rsidRPr="00C53B1E">
        <w:t>Našim prvým krokom bolo preskúmanie hodnôt numerických premenných. Zistili sme, že premenné PrincipalBalance a </w:t>
      </w:r>
      <w:proofErr w:type="spellStart"/>
      <w:r w:rsidRPr="00C53B1E">
        <w:t>InterestAndPenaltyBalance</w:t>
      </w:r>
      <w:proofErr w:type="spellEnd"/>
      <w:r w:rsidRPr="00C53B1E">
        <w:t xml:space="preserve"> obsahujú zápornú hodnotu, čo by však nemalo nastať, lebo v prípade PrincipalBalance, by to znamenalo, že dlžník zaplatil väčšiu čiastku ako bola</w:t>
      </w:r>
      <w:r w:rsidR="00DD4087" w:rsidRPr="00C53B1E">
        <w:t xml:space="preserve"> </w:t>
      </w:r>
      <w:r w:rsidRPr="00C53B1E">
        <w:t>pohľadávka</w:t>
      </w:r>
      <w:r w:rsidR="00DD4087" w:rsidRPr="00C53B1E">
        <w:t xml:space="preserve"> úveru</w:t>
      </w:r>
      <w:r w:rsidRPr="00C53B1E">
        <w:t xml:space="preserve">. V prípade </w:t>
      </w:r>
      <w:proofErr w:type="spellStart"/>
      <w:r w:rsidRPr="00C53B1E">
        <w:t>InterestAndPenaltyBalance</w:t>
      </w:r>
      <w:proofErr w:type="spellEnd"/>
      <w:r w:rsidRPr="00C53B1E">
        <w:t xml:space="preserve"> by to zas bolo, že </w:t>
      </w:r>
      <w:proofErr w:type="spellStart"/>
      <w:r w:rsidRPr="00C53B1E">
        <w:t>dlžník</w:t>
      </w:r>
      <w:r w:rsidR="00DD4087" w:rsidRPr="00C53B1E">
        <w:t>ové</w:t>
      </w:r>
      <w:proofErr w:type="spellEnd"/>
      <w:r w:rsidRPr="00C53B1E">
        <w:t xml:space="preserve"> nezaplatené úroky a penále </w:t>
      </w:r>
      <w:r w:rsidR="00DD4087" w:rsidRPr="00C53B1E">
        <w:t>sú v</w:t>
      </w:r>
      <w:r w:rsidRPr="00C53B1E">
        <w:t xml:space="preserve"> zápornej hodnote. Záznamy s týmito chybnými hodnotami sme odstránili. </w:t>
      </w:r>
      <w:r w:rsidR="005B41F8" w:rsidRPr="00C53B1E">
        <w:t xml:space="preserve">Následne sme odstránili všetky záznamy, kde počet NA hodnôt pre konkrétnu nezávislú premennú bol menší ako 10. Pokračovali sme premennými ktoré </w:t>
      </w:r>
      <w:r w:rsidR="00DA5A48" w:rsidRPr="00C53B1E">
        <w:t>reprezentovali</w:t>
      </w:r>
      <w:r w:rsidR="005B41F8" w:rsidRPr="00C53B1E">
        <w:t xml:space="preserve"> aspoň 70% </w:t>
      </w:r>
      <w:r w:rsidR="00DA5A48" w:rsidRPr="00C53B1E">
        <w:t>všetkých</w:t>
      </w:r>
      <w:r w:rsidR="005B41F8" w:rsidRPr="00C53B1E">
        <w:t xml:space="preserve"> hodnôt</w:t>
      </w:r>
      <w:r w:rsidR="00DA5A48" w:rsidRPr="00C53B1E">
        <w:t xml:space="preserve"> ako</w:t>
      </w:r>
      <w:r w:rsidR="005B41F8" w:rsidRPr="00C53B1E">
        <w:t xml:space="preserve"> NA hodnoty.</w:t>
      </w:r>
    </w:p>
    <w:p w14:paraId="2DF865AB" w14:textId="3F4D690B" w:rsidR="005B41F8" w:rsidRPr="00C53B1E" w:rsidRDefault="005B41F8" w:rsidP="006B1845">
      <w:pPr>
        <w:contextualSpacing/>
      </w:pPr>
      <w:r w:rsidRPr="00C53B1E">
        <w:t>Boli to</w:t>
      </w:r>
      <w:r w:rsidR="00FC7234" w:rsidRPr="00C53B1E">
        <w:t xml:space="preserve"> </w:t>
      </w:r>
      <w:r w:rsidR="00FC7234" w:rsidRPr="00C53B1E">
        <w:fldChar w:fldCharType="begin"/>
      </w:r>
      <w:r w:rsidR="00FC7234" w:rsidRPr="00C53B1E">
        <w:instrText xml:space="preserve"> REF _Ref163158363 \r \h </w:instrText>
      </w:r>
      <w:r w:rsidR="00FC7234" w:rsidRPr="00C53B1E">
        <w:fldChar w:fldCharType="separate"/>
      </w:r>
      <w:r w:rsidR="00E07521">
        <w:t>[18]</w:t>
      </w:r>
      <w:r w:rsidR="00FC7234" w:rsidRPr="00C53B1E">
        <w:fldChar w:fldCharType="end"/>
      </w:r>
      <w:r w:rsidRPr="00C53B1E">
        <w:t>:</w:t>
      </w:r>
    </w:p>
    <w:p w14:paraId="6D4A4C2D" w14:textId="63D6FDBE" w:rsidR="005B41F8" w:rsidRPr="00C53B1E" w:rsidRDefault="005B41F8">
      <w:pPr>
        <w:pStyle w:val="ListParagraph"/>
        <w:numPr>
          <w:ilvl w:val="0"/>
          <w:numId w:val="16"/>
        </w:numPr>
      </w:pPr>
      <w:proofErr w:type="spellStart"/>
      <w:r w:rsidRPr="00C53B1E">
        <w:t>InterestAndPenaltyWriteOffs</w:t>
      </w:r>
      <w:proofErr w:type="spellEnd"/>
      <w:r w:rsidRPr="00C53B1E">
        <w:t xml:space="preserve"> a </w:t>
      </w:r>
      <w:proofErr w:type="spellStart"/>
      <w:r w:rsidRPr="00C53B1E">
        <w:t>PrincipalWriteOffs</w:t>
      </w:r>
      <w:proofErr w:type="spellEnd"/>
      <w:r w:rsidRPr="00C53B1E">
        <w:t xml:space="preserve"> – odpisy úroku, penál</w:t>
      </w:r>
      <w:r w:rsidR="00AD6656" w:rsidRPr="00C53B1E">
        <w:t>e</w:t>
      </w:r>
      <w:r w:rsidRPr="00C53B1E">
        <w:t xml:space="preserve"> a dlhovanej sumy pohľadávky. Nahradili sme </w:t>
      </w:r>
      <w:r w:rsidR="00FC7234" w:rsidRPr="00C53B1E">
        <w:t>novou binárnou</w:t>
      </w:r>
      <w:r w:rsidRPr="00C53B1E">
        <w:t xml:space="preserve"> premennou </w:t>
      </w:r>
      <w:proofErr w:type="spellStart"/>
      <w:r w:rsidRPr="00C53B1E">
        <w:t>HadWriteOffs</w:t>
      </w:r>
      <w:proofErr w:type="spellEnd"/>
      <w:r w:rsidRPr="00C53B1E">
        <w:t xml:space="preserve">, ktorá hovorí, či úverová žiadosť mala </w:t>
      </w:r>
      <w:r w:rsidR="00DA5A48" w:rsidRPr="00C53B1E">
        <w:t>odpisy</w:t>
      </w:r>
      <w:r w:rsidRPr="00C53B1E">
        <w:t xml:space="preserve">. </w:t>
      </w:r>
    </w:p>
    <w:p w14:paraId="51EA3A83" w14:textId="10C66775" w:rsidR="005B41F8" w:rsidRPr="00C53B1E" w:rsidRDefault="005B41F8">
      <w:pPr>
        <w:pStyle w:val="ListParagraph"/>
        <w:numPr>
          <w:ilvl w:val="0"/>
          <w:numId w:val="16"/>
        </w:numPr>
      </w:pPr>
      <w:proofErr w:type="spellStart"/>
      <w:r w:rsidRPr="00C53B1E">
        <w:t>DeltaGracePeriod</w:t>
      </w:r>
      <w:proofErr w:type="spellEnd"/>
      <w:r w:rsidRPr="00C53B1E">
        <w:t xml:space="preserve"> – počet dní takzvanej </w:t>
      </w:r>
      <w:proofErr w:type="spellStart"/>
      <w:r w:rsidRPr="00C53B1E">
        <w:t>Grace</w:t>
      </w:r>
      <w:proofErr w:type="spellEnd"/>
      <w:r w:rsidRPr="00C53B1E">
        <w:t xml:space="preserve"> periódy, zmenili sme na </w:t>
      </w:r>
      <w:r w:rsidR="00FC7234" w:rsidRPr="00C53B1E">
        <w:t>novú binárnou</w:t>
      </w:r>
      <w:r w:rsidRPr="00C53B1E">
        <w:t xml:space="preserve"> premennú </w:t>
      </w:r>
      <w:proofErr w:type="spellStart"/>
      <w:r w:rsidRPr="00C53B1E">
        <w:t>HadGracePeriod</w:t>
      </w:r>
      <w:proofErr w:type="spellEnd"/>
      <w:r w:rsidRPr="00C53B1E">
        <w:t>,</w:t>
      </w:r>
      <w:r w:rsidR="00FC7234" w:rsidRPr="00C53B1E">
        <w:t xml:space="preserve"> ktorá reprezentuje,</w:t>
      </w:r>
      <w:r w:rsidRPr="00C53B1E">
        <w:t xml:space="preserve"> či úverová žiadosť mala </w:t>
      </w:r>
      <w:proofErr w:type="spellStart"/>
      <w:r w:rsidRPr="00C53B1E">
        <w:t>Grace</w:t>
      </w:r>
      <w:proofErr w:type="spellEnd"/>
      <w:r w:rsidRPr="00C53B1E">
        <w:t xml:space="preserve"> periódu. </w:t>
      </w:r>
      <w:proofErr w:type="spellStart"/>
      <w:r w:rsidRPr="00C53B1E">
        <w:t>Grace</w:t>
      </w:r>
      <w:proofErr w:type="spellEnd"/>
      <w:r w:rsidRPr="00C53B1E">
        <w:t xml:space="preserve"> perióda je doba, kedy môže dôjsť k oneskoreniu platby bez negatívnych dôsledkov.</w:t>
      </w:r>
    </w:p>
    <w:p w14:paraId="7D1ED070" w14:textId="5C6EB903" w:rsidR="005B41F8" w:rsidRPr="00C53B1E" w:rsidRDefault="005B41F8">
      <w:pPr>
        <w:pStyle w:val="ListParagraph"/>
        <w:numPr>
          <w:ilvl w:val="0"/>
          <w:numId w:val="16"/>
        </w:numPr>
      </w:pPr>
      <w:proofErr w:type="spellStart"/>
      <w:r w:rsidRPr="00C53B1E">
        <w:t>PlannedPrincipalTillDate</w:t>
      </w:r>
      <w:proofErr w:type="spellEnd"/>
      <w:r w:rsidR="00FC7234" w:rsidRPr="00C53B1E">
        <w:t xml:space="preserve"> – výška istiny, ktorú mala investícia získať podľa aktívneho plánu, nemožná aproximácia podľa dostupných dát.</w:t>
      </w:r>
    </w:p>
    <w:p w14:paraId="4E4A5F0E" w14:textId="41AAC205" w:rsidR="00FC7234" w:rsidRPr="00C53B1E" w:rsidRDefault="005B41F8">
      <w:pPr>
        <w:pStyle w:val="ListParagraph"/>
        <w:numPr>
          <w:ilvl w:val="0"/>
          <w:numId w:val="16"/>
        </w:numPr>
      </w:pPr>
      <w:r w:rsidRPr="00C53B1E">
        <w:t xml:space="preserve"> </w:t>
      </w:r>
      <w:proofErr w:type="spellStart"/>
      <w:r w:rsidRPr="00C53B1E">
        <w:t>PreviousEarlyRepaymentsBefoleLoan</w:t>
      </w:r>
      <w:proofErr w:type="spellEnd"/>
      <w:r w:rsidR="00FC7234" w:rsidRPr="00C53B1E">
        <w:t xml:space="preserve"> – suma, ktorá bola splatená na </w:t>
      </w:r>
      <w:r w:rsidR="00DA5A48" w:rsidRPr="00C53B1E">
        <w:t>predčasných</w:t>
      </w:r>
      <w:r w:rsidR="00FC7234" w:rsidRPr="00C53B1E">
        <w:t xml:space="preserve"> splátkach dlžníka,</w:t>
      </w:r>
      <w:r w:rsidR="00DA5A48" w:rsidRPr="00C53B1E">
        <w:t xml:space="preserve"> </w:t>
      </w:r>
      <w:r w:rsidR="00FC7234" w:rsidRPr="00C53B1E">
        <w:t xml:space="preserve">ktoré splatil pred daným poskytnutím úveru. Nemožná približná aproximácia, čiastočne stratené dáta poskytuje </w:t>
      </w:r>
    </w:p>
    <w:p w14:paraId="4150FDBE" w14:textId="5E30DB64" w:rsidR="00FC7234" w:rsidRPr="00C53B1E" w:rsidRDefault="00FC7234" w:rsidP="006B1845">
      <w:pPr>
        <w:pStyle w:val="ListParagraph"/>
      </w:pPr>
      <w:r w:rsidRPr="00C53B1E">
        <w:t xml:space="preserve">PreviousEarlyRepaymentsCountBeforeLoan, ktorá hovorí o počte </w:t>
      </w:r>
      <w:r w:rsidR="00DA5A48" w:rsidRPr="00C53B1E">
        <w:t>predčasných</w:t>
      </w:r>
      <w:r w:rsidRPr="00C53B1E">
        <w:t xml:space="preserve"> </w:t>
      </w:r>
      <w:r w:rsidR="00DA5A48" w:rsidRPr="00C53B1E">
        <w:t>splátok</w:t>
      </w:r>
      <w:r w:rsidRPr="00C53B1E">
        <w:t xml:space="preserve"> pred daným poskytnutím úveru.</w:t>
      </w:r>
    </w:p>
    <w:p w14:paraId="64D642B7" w14:textId="22A9AC2D" w:rsidR="005B41F8" w:rsidRPr="00C53B1E" w:rsidRDefault="005B41F8">
      <w:pPr>
        <w:pStyle w:val="ListParagraph"/>
        <w:numPr>
          <w:ilvl w:val="0"/>
          <w:numId w:val="16"/>
        </w:numPr>
      </w:pPr>
      <w:r w:rsidRPr="00C53B1E">
        <w:t xml:space="preserve"> </w:t>
      </w:r>
      <w:proofErr w:type="spellStart"/>
      <w:r w:rsidRPr="00C53B1E">
        <w:t>PrincipalDebtServicingCost</w:t>
      </w:r>
      <w:proofErr w:type="spellEnd"/>
      <w:r w:rsidR="00FC7234" w:rsidRPr="00C53B1E">
        <w:t xml:space="preserve"> – cena stratená na vymáhaní požičanej sumy </w:t>
      </w:r>
      <w:r w:rsidR="00651A34" w:rsidRPr="00C53B1E">
        <w:t xml:space="preserve">podľa </w:t>
      </w:r>
      <w:r w:rsidR="00FC7234" w:rsidRPr="00C53B1E">
        <w:t>pohľadávky, pre naše potreby nerelevantná.</w:t>
      </w:r>
    </w:p>
    <w:p w14:paraId="6D05ABF2" w14:textId="135D77FA" w:rsidR="00DE4F8A" w:rsidRPr="00C53B1E" w:rsidRDefault="005B41F8">
      <w:pPr>
        <w:pStyle w:val="ListParagraph"/>
        <w:numPr>
          <w:ilvl w:val="0"/>
          <w:numId w:val="16"/>
        </w:numPr>
      </w:pPr>
      <w:r w:rsidRPr="00C53B1E">
        <w:t xml:space="preserve"> </w:t>
      </w:r>
      <w:proofErr w:type="spellStart"/>
      <w:r w:rsidRPr="00C53B1E">
        <w:t>InterestAndPenaltyDebtServicingCost</w:t>
      </w:r>
      <w:proofErr w:type="spellEnd"/>
      <w:r w:rsidR="00FC7234" w:rsidRPr="00C53B1E">
        <w:t xml:space="preserve"> – cena stratená na vymáhaní na vymáhaní úrokov a penál</w:t>
      </w:r>
      <w:r w:rsidR="00DA5A48" w:rsidRPr="00C53B1E">
        <w:t>e</w:t>
      </w:r>
      <w:r w:rsidR="00FC7234" w:rsidRPr="00C53B1E">
        <w:t>, pre naše potreby nerelevantná.</w:t>
      </w:r>
    </w:p>
    <w:p w14:paraId="66095A3C" w14:textId="0C9343ED" w:rsidR="003267E9" w:rsidRPr="00C53B1E" w:rsidRDefault="00FC7234" w:rsidP="006B1845">
      <w:pPr>
        <w:contextualSpacing/>
      </w:pPr>
      <w:r w:rsidRPr="00C53B1E">
        <w:t>Všetky tieto nezávislé premenné sme odstránili.</w:t>
      </w:r>
    </w:p>
    <w:p w14:paraId="349D91A6" w14:textId="009D2C98" w:rsidR="00F94019" w:rsidRPr="00C53B1E" w:rsidRDefault="00F94019" w:rsidP="006B1845">
      <w:pPr>
        <w:ind w:firstLine="567"/>
        <w:contextualSpacing/>
      </w:pPr>
      <w:r w:rsidRPr="00C53B1E">
        <w:t>Nezávislé premenné EAD1 a EAD2 predstavujú výpočet očakávanej straty pomocou modelov  úverového rizika. Na týchto výpočtoch boli závisl</w:t>
      </w:r>
      <w:r w:rsidR="009B3C11" w:rsidRPr="00C53B1E">
        <w:t>é</w:t>
      </w:r>
      <w:r w:rsidRPr="00C53B1E">
        <w:t xml:space="preserve"> aj premenné </w:t>
      </w:r>
      <w:proofErr w:type="spellStart"/>
      <w:r w:rsidRPr="00C53B1E">
        <w:t>PlannedPrincipalPostDefault</w:t>
      </w:r>
      <w:proofErr w:type="spellEnd"/>
      <w:r w:rsidRPr="00C53B1E">
        <w:t xml:space="preserve">, </w:t>
      </w:r>
      <w:proofErr w:type="spellStart"/>
      <w:r w:rsidRPr="00C53B1E">
        <w:t>PrincipalRecovery</w:t>
      </w:r>
      <w:proofErr w:type="spellEnd"/>
      <w:r w:rsidRPr="00C53B1E">
        <w:t xml:space="preserve">, </w:t>
      </w:r>
      <w:proofErr w:type="spellStart"/>
      <w:r w:rsidRPr="00C53B1E">
        <w:t>PlannedInterestPostDefault</w:t>
      </w:r>
      <w:proofErr w:type="spellEnd"/>
      <w:r w:rsidRPr="00C53B1E">
        <w:t xml:space="preserve">, </w:t>
      </w:r>
      <w:proofErr w:type="spellStart"/>
      <w:r w:rsidRPr="00C53B1E">
        <w:t>InterestRecovery</w:t>
      </w:r>
      <w:proofErr w:type="spellEnd"/>
      <w:r w:rsidRPr="00C53B1E">
        <w:t xml:space="preserve">. V dôsledku veľkého počtu chýbajúcich hodnôt a nedostatočného </w:t>
      </w:r>
      <w:r w:rsidRPr="00C53B1E">
        <w:lastRenderedPageBreak/>
        <w:t>vnútorného pohľadu na proces určovania hodnôt týmito modelmi sme museli tieto premenné odstrániť.</w:t>
      </w:r>
    </w:p>
    <w:p w14:paraId="3BA1EFA6" w14:textId="0AC35CB7" w:rsidR="00FC7234" w:rsidRPr="00C53B1E" w:rsidRDefault="00272D38" w:rsidP="006B1845">
      <w:pPr>
        <w:ind w:firstLine="567"/>
        <w:contextualSpacing/>
      </w:pPr>
      <w:r w:rsidRPr="00C53B1E">
        <w:t xml:space="preserve">K odstráneniu premennej sme sa uchýlili aj pri </w:t>
      </w:r>
      <w:proofErr w:type="spellStart"/>
      <w:r w:rsidRPr="00C53B1E">
        <w:t>InterestAndPenaltyBalance</w:t>
      </w:r>
      <w:proofErr w:type="spellEnd"/>
      <w:r w:rsidRPr="00C53B1E">
        <w:t xml:space="preserve">, </w:t>
      </w:r>
      <w:proofErr w:type="spellStart"/>
      <w:r w:rsidRPr="00C53B1E">
        <w:t>PreviousRepaymentsBeforeLoan</w:t>
      </w:r>
      <w:proofErr w:type="spellEnd"/>
      <w:r w:rsidRPr="00C53B1E">
        <w:t xml:space="preserve"> a </w:t>
      </w:r>
      <w:proofErr w:type="spellStart"/>
      <w:r w:rsidRPr="00C53B1E">
        <w:t>CurrentDebtDaysPrimary</w:t>
      </w:r>
      <w:proofErr w:type="spellEnd"/>
      <w:r w:rsidRPr="00C53B1E">
        <w:t xml:space="preserve">, kde pri </w:t>
      </w:r>
      <w:proofErr w:type="spellStart"/>
      <w:r w:rsidRPr="00C53B1E">
        <w:t>PreviousRepaymentsBeforeLoan</w:t>
      </w:r>
      <w:proofErr w:type="spellEnd"/>
      <w:r w:rsidRPr="00C53B1E">
        <w:t xml:space="preserve"> boli informácie aspoň čiastočne </w:t>
      </w:r>
      <w:r w:rsidR="00F95FB0" w:rsidRPr="00C53B1E">
        <w:t>zachované</w:t>
      </w:r>
      <w:r w:rsidRPr="00C53B1E">
        <w:t xml:space="preserve"> v NoOfPreviousLoansBeforeLoan, ktorá hovorí o počte splatených predchádzajúcich pôžičiek.</w:t>
      </w:r>
    </w:p>
    <w:p w14:paraId="3854E884" w14:textId="7CCCBC2C" w:rsidR="00272D38" w:rsidRPr="00C53B1E" w:rsidRDefault="00272D38" w:rsidP="006B1845">
      <w:pPr>
        <w:ind w:firstLine="567"/>
        <w:contextualSpacing/>
      </w:pPr>
      <w:r w:rsidRPr="00C53B1E">
        <w:t xml:space="preserve">Premenná </w:t>
      </w:r>
      <w:proofErr w:type="spellStart"/>
      <w:r w:rsidRPr="00C53B1E">
        <w:t>DeltaBidding&amp;DebtOccured</w:t>
      </w:r>
      <w:proofErr w:type="spellEnd"/>
      <w:r w:rsidRPr="00C53B1E">
        <w:t xml:space="preserve"> bola transformovaná na binárnu hodnotu </w:t>
      </w:r>
      <w:proofErr w:type="spellStart"/>
      <w:r w:rsidRPr="00C53B1E">
        <w:t>DebtOccured</w:t>
      </w:r>
      <w:proofErr w:type="spellEnd"/>
      <w:r w:rsidRPr="00C53B1E">
        <w:t xml:space="preserve">, ktorá hovorí, či nastal dlh. Hodnoty sa nám podarilo určiť nielen pomocou </w:t>
      </w:r>
      <w:proofErr w:type="spellStart"/>
      <w:r w:rsidRPr="00C53B1E">
        <w:t>DeltaBidding&amp;DebtOccured</w:t>
      </w:r>
      <w:proofErr w:type="spellEnd"/>
      <w:r w:rsidRPr="00C53B1E">
        <w:t xml:space="preserve"> ale aj pomocou </w:t>
      </w:r>
      <w:r w:rsidR="00EA50BD" w:rsidRPr="00C53B1E">
        <w:t>premennej Default, lebo k dlhu muselo dôjsť v prípade, že nastalo až zlyhanie splácania úveru.</w:t>
      </w:r>
    </w:p>
    <w:p w14:paraId="3FB8897F" w14:textId="48067552" w:rsidR="00EA50BD" w:rsidRPr="00C53B1E" w:rsidRDefault="00EA50BD" w:rsidP="006B1845">
      <w:pPr>
        <w:ind w:firstLine="567"/>
        <w:contextualSpacing/>
      </w:pPr>
      <w:r w:rsidRPr="00C53B1E">
        <w:t xml:space="preserve">NrOfScheduledPayments, ktorá obsahuje počet </w:t>
      </w:r>
      <w:r w:rsidR="00F13205" w:rsidRPr="00C53B1E">
        <w:t>plánovaných</w:t>
      </w:r>
      <w:r w:rsidRPr="00C53B1E">
        <w:t xml:space="preserve"> splátok sme </w:t>
      </w:r>
      <w:proofErr w:type="spellStart"/>
      <w:r w:rsidRPr="00C53B1E">
        <w:t>aproximovali</w:t>
      </w:r>
      <w:proofErr w:type="spellEnd"/>
      <w:r w:rsidRPr="00C53B1E">
        <w:t xml:space="preserve"> v prípade NA hodnôt pomocou premennej LoanDuration, ktorá obsahuje koľko mesiacov sa </w:t>
      </w:r>
      <w:r w:rsidR="00086BA2" w:rsidRPr="00C53B1E">
        <w:t>má</w:t>
      </w:r>
      <w:r w:rsidRPr="00C53B1E">
        <w:t xml:space="preserve"> splácať úver.</w:t>
      </w:r>
    </w:p>
    <w:p w14:paraId="38F5DD51" w14:textId="50F10EB2" w:rsidR="006E60BE" w:rsidRPr="00C53B1E" w:rsidRDefault="00F13205" w:rsidP="006B1845">
      <w:pPr>
        <w:ind w:firstLine="567"/>
        <w:contextualSpacing/>
      </w:pPr>
      <w:r w:rsidRPr="00C53B1E">
        <w:t>V prípade premennej NextPaymentNr sme zistili, že hodnota 0 nastane v prípade zlyhania splácania úveru</w:t>
      </w:r>
      <w:r w:rsidR="00654C85" w:rsidRPr="00C53B1E">
        <w:t xml:space="preserve"> </w:t>
      </w:r>
      <w:r w:rsidRPr="00C53B1E">
        <w:t xml:space="preserve">(default). Preto sme NA hodnoty </w:t>
      </w:r>
      <w:proofErr w:type="spellStart"/>
      <w:r w:rsidRPr="00C53B1E">
        <w:t>aproximovali</w:t>
      </w:r>
      <w:proofErr w:type="spellEnd"/>
      <w:r w:rsidRPr="00C53B1E">
        <w:t xml:space="preserve"> ako </w:t>
      </w:r>
      <w:r w:rsidR="00F95FB0" w:rsidRPr="00C53B1E">
        <w:t>medián</w:t>
      </w:r>
      <w:r w:rsidRPr="00C53B1E">
        <w:t xml:space="preserve"> </w:t>
      </w:r>
      <w:r w:rsidR="00F95FB0" w:rsidRPr="00C53B1E">
        <w:t>hodnôt</w:t>
      </w:r>
      <w:r w:rsidRPr="00C53B1E">
        <w:t xml:space="preserve">, pričom pri výpočte mediánu sme hodnotu 0 nezahŕňali, aby sme dosiahli relevantnejší počet nasledujúcich platieb pre žiadosti, kde nenastal default. Medián je vhodný ako kompromis, ktorý redukuje vplyv odľahlých hodnôt a vysokú štandardnú </w:t>
      </w:r>
      <w:r w:rsidR="00AD6656" w:rsidRPr="00C53B1E">
        <w:t>odchýlku</w:t>
      </w:r>
      <w:r w:rsidRPr="00C53B1E">
        <w:t xml:space="preserve"> pri tejto premennej. </w:t>
      </w:r>
    </w:p>
    <w:p w14:paraId="40C8538D" w14:textId="347F04B0" w:rsidR="00626987" w:rsidRPr="00C53B1E" w:rsidRDefault="00626987" w:rsidP="006B1845">
      <w:pPr>
        <w:ind w:firstLine="567"/>
        <w:contextualSpacing/>
      </w:pPr>
      <w:r w:rsidRPr="00C53B1E">
        <w:t xml:space="preserve">V neposlednej rade sme odstránili aj riadky, ktoré obsahovali NA hodnotu v stĺpci PrincipalOverdueBySchedule alebo PlannedInterestTillDate, či </w:t>
      </w:r>
      <w:proofErr w:type="spellStart"/>
      <w:r w:rsidRPr="00C53B1E">
        <w:t>DeltaF&amp;LPayment</w:t>
      </w:r>
      <w:proofErr w:type="spellEnd"/>
      <w:r w:rsidRPr="00C53B1E">
        <w:t xml:space="preserve"> a MonthlyPayment, lebo ich bolo nemožné správne doplniť.</w:t>
      </w:r>
    </w:p>
    <w:p w14:paraId="44635EE8" w14:textId="0CE0BC5A" w:rsidR="00626987" w:rsidRPr="00C53B1E" w:rsidRDefault="00626987" w:rsidP="006B1845">
      <w:pPr>
        <w:ind w:firstLine="567"/>
        <w:contextualSpacing/>
      </w:pPr>
      <w:r w:rsidRPr="00C53B1E">
        <w:t xml:space="preserve">Na záver sme NA hodnotám </w:t>
      </w:r>
      <w:r w:rsidR="009B3C11" w:rsidRPr="00C53B1E">
        <w:t xml:space="preserve">EmploymentDurationCurrentEmployer </w:t>
      </w:r>
      <w:r w:rsidRPr="00C53B1E">
        <w:t xml:space="preserve">priradili kategóriu </w:t>
      </w:r>
      <w:proofErr w:type="spellStart"/>
      <w:r w:rsidRPr="00C53B1E">
        <w:t>Other</w:t>
      </w:r>
      <w:proofErr w:type="spellEnd"/>
      <w:r w:rsidRPr="00C53B1E">
        <w:t>, ktorá môže zahrňovať nevyplnené hodnoty alebo momentálne nepracujúcich u žiadneho zamestnávateľa.</w:t>
      </w:r>
    </w:p>
    <w:p w14:paraId="15A1AD31" w14:textId="52138276" w:rsidR="000C401D" w:rsidRPr="00C53B1E" w:rsidRDefault="00F2042C" w:rsidP="006B1845">
      <w:pPr>
        <w:ind w:firstLine="567"/>
        <w:contextualSpacing/>
      </w:pPr>
      <w:r w:rsidRPr="00C53B1E">
        <w:t xml:space="preserve">Výsledkom transformácie pôvodného datasetu na dataset, kde sa nenachádzajú NA hodnoty je </w:t>
      </w:r>
      <w:r w:rsidRPr="00C53B1E">
        <w:rPr>
          <w:b/>
          <w:bCs/>
        </w:rPr>
        <w:t>349813</w:t>
      </w:r>
      <w:r w:rsidRPr="00C53B1E">
        <w:t xml:space="preserve"> </w:t>
      </w:r>
      <w:r w:rsidRPr="00C53B1E">
        <w:rPr>
          <w:b/>
          <w:bCs/>
        </w:rPr>
        <w:t>záznamov</w:t>
      </w:r>
      <w:r w:rsidRPr="00C53B1E">
        <w:t xml:space="preserve"> a </w:t>
      </w:r>
      <w:r w:rsidRPr="00C53B1E">
        <w:rPr>
          <w:b/>
          <w:bCs/>
        </w:rPr>
        <w:t>6</w:t>
      </w:r>
      <w:r w:rsidR="00A52B39" w:rsidRPr="00C53B1E">
        <w:rPr>
          <w:b/>
          <w:bCs/>
        </w:rPr>
        <w:t>6</w:t>
      </w:r>
      <w:r w:rsidRPr="00C53B1E">
        <w:t xml:space="preserve"> </w:t>
      </w:r>
      <w:r w:rsidR="00F95FB0" w:rsidRPr="00C53B1E">
        <w:rPr>
          <w:b/>
          <w:bCs/>
        </w:rPr>
        <w:t>stĺpcov</w:t>
      </w:r>
      <w:r w:rsidR="00654C85" w:rsidRPr="00C53B1E">
        <w:rPr>
          <w:b/>
          <w:bCs/>
        </w:rPr>
        <w:t xml:space="preserve"> </w:t>
      </w:r>
      <w:r w:rsidRPr="00C53B1E">
        <w:t>(</w:t>
      </w:r>
      <w:r w:rsidRPr="00C53B1E">
        <w:rPr>
          <w:b/>
          <w:bCs/>
        </w:rPr>
        <w:t>premenných</w:t>
      </w:r>
      <w:r w:rsidRPr="00C53B1E">
        <w:t>)</w:t>
      </w:r>
      <w:r w:rsidR="007D2961" w:rsidRPr="00C53B1E">
        <w:t xml:space="preserve">, pričom podvodných žiadostí je </w:t>
      </w:r>
      <w:r w:rsidR="007D2961" w:rsidRPr="00C53B1E">
        <w:rPr>
          <w:b/>
          <w:bCs/>
        </w:rPr>
        <w:t>8.14%</w:t>
      </w:r>
      <w:r w:rsidR="007D2961" w:rsidRPr="00C53B1E">
        <w:t xml:space="preserve"> z celkového počtu úverových žiadostí</w:t>
      </w:r>
      <w:r w:rsidRPr="00C53B1E">
        <w:t>.</w:t>
      </w:r>
    </w:p>
    <w:p w14:paraId="4C888BFB" w14:textId="77777777" w:rsidR="00626987" w:rsidRPr="00C53B1E" w:rsidRDefault="00626987" w:rsidP="006B1845">
      <w:pPr>
        <w:ind w:firstLine="567"/>
        <w:contextualSpacing/>
      </w:pPr>
    </w:p>
    <w:p w14:paraId="3CC9546B" w14:textId="77777777" w:rsidR="007B79F8" w:rsidRPr="00C53B1E" w:rsidRDefault="007B79F8" w:rsidP="006B1845">
      <w:pPr>
        <w:pStyle w:val="Heading2"/>
        <w:contextualSpacing/>
      </w:pPr>
      <w:bookmarkStart w:id="61" w:name="_Toc164955298"/>
      <w:r w:rsidRPr="00C53B1E">
        <w:t>Dátová analýza</w:t>
      </w:r>
      <w:bookmarkEnd w:id="61"/>
    </w:p>
    <w:p w14:paraId="12B87194" w14:textId="6769F08B" w:rsidR="007B79F8" w:rsidRPr="00C53B1E" w:rsidRDefault="00197960" w:rsidP="006B1845">
      <w:pPr>
        <w:ind w:firstLine="567"/>
        <w:contextualSpacing/>
      </w:pPr>
      <w:r w:rsidRPr="00C53B1E">
        <w:rPr>
          <w:b/>
          <w:bCs/>
        </w:rPr>
        <w:t>Dátová analýza</w:t>
      </w:r>
      <w:r w:rsidRPr="00C53B1E">
        <w:t xml:space="preserve"> je veľmi užitočný nástroj na pochopenie vzťahov vyplývajúcich z dát. Pomáha nám efektívne preskúmať a identifikovať rozdielne vzorce správania  podvodných a legitímnych úverových žiadostí. Správne pochopenie dát pomocou dátovej analýzy je dôležité pre vytvorenie efektívneho prediktívneho modelu. Na </w:t>
      </w:r>
      <w:r w:rsidRPr="00C53B1E">
        <w:lastRenderedPageBreak/>
        <w:t>pochopení vzťahov medzi dátami a ich preskúmaním sa veľkým dielom podieľa najmä vhodná vizualizácia</w:t>
      </w:r>
      <w:r w:rsidR="00CA1E89" w:rsidRPr="00C53B1E">
        <w:t>.</w:t>
      </w:r>
    </w:p>
    <w:p w14:paraId="767DDC42" w14:textId="4480FAFB" w:rsidR="000C401D" w:rsidRPr="00C53B1E" w:rsidRDefault="000C401D" w:rsidP="006B1845">
      <w:pPr>
        <w:ind w:firstLine="567"/>
        <w:contextualSpacing/>
      </w:pPr>
      <w:r w:rsidRPr="00C53B1E">
        <w:t xml:space="preserve">Dátová analýza nám pomáha </w:t>
      </w:r>
      <w:r w:rsidR="002775EF" w:rsidRPr="00C53B1E">
        <w:t xml:space="preserve">aj </w:t>
      </w:r>
      <w:r w:rsidRPr="00C53B1E">
        <w:t>odhaliť</w:t>
      </w:r>
      <w:r w:rsidRPr="00C53B1E">
        <w:rPr>
          <w:b/>
          <w:bCs/>
        </w:rPr>
        <w:t xml:space="preserve"> odľahlé hodnoty – </w:t>
      </w:r>
      <w:proofErr w:type="spellStart"/>
      <w:r w:rsidRPr="00C53B1E">
        <w:rPr>
          <w:b/>
          <w:bCs/>
        </w:rPr>
        <w:t>Outliers</w:t>
      </w:r>
      <w:proofErr w:type="spellEnd"/>
      <w:r w:rsidRPr="00C53B1E">
        <w:t xml:space="preserve">, to  sú také hodnoty, ktoré sa  znateľne odlišujú od zvyšných nameraných hodnôt. Tieto hodnoty môžu byť dôležité pri odhaľovaní podvodných žiadostí, ale môžu aj skresľovať a mať aj za následok chybné natrénovanie modelu a tým znižovať jeho kvalitu. Pomôcť so skresľovaním modelu, ktoré vzniká vplyvom odľahlých hodnôt môže napríklad škálovanie v podkapitole </w:t>
      </w:r>
      <w:r w:rsidRPr="00C53B1E">
        <w:fldChar w:fldCharType="begin"/>
      </w:r>
      <w:r w:rsidRPr="00C53B1E">
        <w:instrText xml:space="preserve"> REF _Ref163561679 \n \h </w:instrText>
      </w:r>
      <w:r w:rsidRPr="00C53B1E">
        <w:fldChar w:fldCharType="separate"/>
      </w:r>
      <w:r w:rsidR="00E07521">
        <w:t>4.6</w:t>
      </w:r>
      <w:r w:rsidRPr="00C53B1E">
        <w:fldChar w:fldCharType="end"/>
      </w:r>
      <w:r w:rsidRPr="00C53B1E">
        <w:t>.</w:t>
      </w:r>
    </w:p>
    <w:p w14:paraId="6CBFF164" w14:textId="2D5858C9" w:rsidR="000C401D" w:rsidRPr="00C53B1E" w:rsidRDefault="000C401D" w:rsidP="00AE3075">
      <w:pPr>
        <w:ind w:firstLine="567"/>
        <w:contextualSpacing/>
      </w:pPr>
      <w:r w:rsidRPr="00C53B1E">
        <w:t xml:space="preserve">V úvode dátovej analýzy je vhodné, aby sme </w:t>
      </w:r>
      <w:r w:rsidRPr="00C53B1E">
        <w:rPr>
          <w:b/>
          <w:bCs/>
        </w:rPr>
        <w:t>zistili základn</w:t>
      </w:r>
      <w:r w:rsidR="0081509E" w:rsidRPr="00C53B1E">
        <w:rPr>
          <w:b/>
          <w:bCs/>
        </w:rPr>
        <w:t>é</w:t>
      </w:r>
      <w:r w:rsidRPr="00C53B1E">
        <w:rPr>
          <w:b/>
          <w:bCs/>
        </w:rPr>
        <w:t xml:space="preserve"> charakteristiky</w:t>
      </w:r>
      <w:r w:rsidRPr="00C53B1E">
        <w:t xml:space="preserve"> datasetu:</w:t>
      </w:r>
      <w:r w:rsidR="00AE3075" w:rsidRPr="00C53B1E">
        <w:t xml:space="preserve"> a</w:t>
      </w:r>
      <w:r w:rsidRPr="00C53B1E">
        <w:t>ritmetický priemer, min,</w:t>
      </w:r>
      <w:r w:rsidR="002775EF" w:rsidRPr="00C53B1E">
        <w:t xml:space="preserve"> </w:t>
      </w:r>
      <w:r w:rsidRPr="00C53B1E">
        <w:t>max, smerodajná odchýlka, 1.</w:t>
      </w:r>
      <w:r w:rsidR="0081509E" w:rsidRPr="00C53B1E">
        <w:t>,</w:t>
      </w:r>
      <w:r w:rsidRPr="00C53B1E">
        <w:t xml:space="preserve"> 2.</w:t>
      </w:r>
      <w:r w:rsidR="0081509E" w:rsidRPr="00C53B1E">
        <w:t>,</w:t>
      </w:r>
      <w:r w:rsidRPr="00C53B1E">
        <w:t xml:space="preserve"> 3.</w:t>
      </w:r>
      <w:r w:rsidR="0081509E" w:rsidRPr="00C53B1E">
        <w:t>,</w:t>
      </w:r>
      <w:r w:rsidRPr="00C53B1E">
        <w:t xml:space="preserve"> a 4. kvartil pre numerické hodnoty. Pre kategorické premenné to zas sú početnosti jednotlivých kategórií pre danú premennú.</w:t>
      </w:r>
    </w:p>
    <w:p w14:paraId="521D89EB" w14:textId="0E6B2B5A" w:rsidR="007B79F8" w:rsidRPr="00C53B1E" w:rsidRDefault="007B79F8" w:rsidP="006B1845">
      <w:pPr>
        <w:pStyle w:val="Heading3"/>
        <w:contextualSpacing/>
      </w:pPr>
      <w:bookmarkStart w:id="62" w:name="_Toc164955299"/>
      <w:r w:rsidRPr="00C53B1E">
        <w:t>Korelačná analýza</w:t>
      </w:r>
      <w:bookmarkEnd w:id="62"/>
    </w:p>
    <w:p w14:paraId="74592EDD" w14:textId="3421D43B" w:rsidR="00E3163F" w:rsidRPr="00C53B1E" w:rsidRDefault="00E3163F" w:rsidP="006B1845">
      <w:pPr>
        <w:ind w:firstLine="709"/>
        <w:contextualSpacing/>
      </w:pPr>
      <w:r w:rsidRPr="00C53B1E">
        <w:rPr>
          <w:b/>
          <w:bCs/>
        </w:rPr>
        <w:t>Korelačná analýza</w:t>
      </w:r>
      <w:r w:rsidRPr="00C53B1E">
        <w:t xml:space="preserve"> je metóda, ktorá nám hovorí o možných vzťahoch medzi premennými. Možný vzťah medzi premennými je vyjadrený korelačným koeficientom. Kladné hodnoty medzi premennými naznačujú spojitosť, ak sa hodnota jednej premennej zvyšuje, zvyšuje sa </w:t>
      </w:r>
      <w:r w:rsidR="003770AD" w:rsidRPr="00C53B1E">
        <w:t>hodnota</w:t>
      </w:r>
      <w:r w:rsidRPr="00C53B1E">
        <w:t xml:space="preserve"> aj tej druhej. Pri záporných hodnotách to znamená, že keď sa jedna zvyšuje, druhá klesá.</w:t>
      </w:r>
      <w:r w:rsidR="00EB5246" w:rsidRPr="00C53B1E">
        <w:t xml:space="preserve"> </w:t>
      </w:r>
      <w:r w:rsidRPr="00C53B1E">
        <w:t xml:space="preserve">V </w:t>
      </w:r>
      <w:r w:rsidR="00842792" w:rsidRPr="00C53B1E">
        <w:fldChar w:fldCharType="begin"/>
      </w:r>
      <w:r w:rsidR="00842792" w:rsidRPr="00C53B1E">
        <w:instrText xml:space="preserve"> REF _Ref164424823 \h </w:instrText>
      </w:r>
      <w:r w:rsidR="00842792" w:rsidRPr="00C53B1E">
        <w:fldChar w:fldCharType="separate"/>
      </w:r>
      <w:r w:rsidR="00E07521" w:rsidRPr="00C53B1E">
        <w:t xml:space="preserve">Príloha </w:t>
      </w:r>
      <w:r w:rsidR="00E07521">
        <w:rPr>
          <w:noProof/>
        </w:rPr>
        <w:t>F</w:t>
      </w:r>
      <w:r w:rsidR="00842792" w:rsidRPr="00C53B1E">
        <w:fldChar w:fldCharType="end"/>
      </w:r>
      <w:r w:rsidR="00842792" w:rsidRPr="00C53B1E">
        <w:t xml:space="preserve"> </w:t>
      </w:r>
      <w:r w:rsidRPr="00C53B1E">
        <w:t xml:space="preserve">sa nachádza </w:t>
      </w:r>
      <w:r w:rsidRPr="00C53B1E">
        <w:rPr>
          <w:b/>
          <w:bCs/>
        </w:rPr>
        <w:t>korelačná</w:t>
      </w:r>
      <w:r w:rsidRPr="00C53B1E">
        <w:t xml:space="preserve"> </w:t>
      </w:r>
      <w:r w:rsidRPr="00C53B1E">
        <w:rPr>
          <w:b/>
          <w:bCs/>
        </w:rPr>
        <w:t>matica</w:t>
      </w:r>
      <w:r w:rsidR="003770AD" w:rsidRPr="00C53B1E">
        <w:rPr>
          <w:b/>
          <w:bCs/>
        </w:rPr>
        <w:t xml:space="preserve"> </w:t>
      </w:r>
      <w:r w:rsidR="003770AD" w:rsidRPr="00C53B1E">
        <w:t>(</w:t>
      </w:r>
      <w:proofErr w:type="spellStart"/>
      <w:r w:rsidR="003770AD" w:rsidRPr="00C53B1E">
        <w:t>Pearsonov</w:t>
      </w:r>
      <w:proofErr w:type="spellEnd"/>
      <w:r w:rsidR="003770AD" w:rsidRPr="00C53B1E">
        <w:t xml:space="preserve"> korelačný koeficient)</w:t>
      </w:r>
      <w:r w:rsidRPr="00C53B1E">
        <w:t xml:space="preserve"> pre numerické hodnoty</w:t>
      </w:r>
      <w:r w:rsidR="008233DE" w:rsidRPr="00C53B1E">
        <w:t xml:space="preserve"> </w:t>
      </w:r>
      <w:r w:rsidR="008233DE" w:rsidRPr="00C53B1E">
        <w:fldChar w:fldCharType="begin"/>
      </w:r>
      <w:r w:rsidR="008233DE" w:rsidRPr="00C53B1E">
        <w:instrText xml:space="preserve"> REF _Ref164405634 \r \h </w:instrText>
      </w:r>
      <w:r w:rsidR="008233DE" w:rsidRPr="00C53B1E">
        <w:fldChar w:fldCharType="separate"/>
      </w:r>
      <w:r w:rsidR="00E07521">
        <w:t>[21]</w:t>
      </w:r>
      <w:r w:rsidR="008233DE" w:rsidRPr="00C53B1E">
        <w:fldChar w:fldCharType="end"/>
      </w:r>
      <w:r w:rsidRPr="00C53B1E">
        <w:t xml:space="preserve">. V </w:t>
      </w:r>
      <w:r w:rsidR="00842792" w:rsidRPr="00C53B1E">
        <w:fldChar w:fldCharType="begin"/>
      </w:r>
      <w:r w:rsidR="00842792" w:rsidRPr="00C53B1E">
        <w:instrText xml:space="preserve"> REF _Ref164424843 \h </w:instrText>
      </w:r>
      <w:r w:rsidR="00842792" w:rsidRPr="00C53B1E">
        <w:fldChar w:fldCharType="separate"/>
      </w:r>
      <w:r w:rsidR="00E07521" w:rsidRPr="00C53B1E">
        <w:t xml:space="preserve">Príloha </w:t>
      </w:r>
      <w:r w:rsidR="00E07521">
        <w:rPr>
          <w:noProof/>
        </w:rPr>
        <w:t>G</w:t>
      </w:r>
      <w:r w:rsidR="00842792" w:rsidRPr="00C53B1E">
        <w:fldChar w:fldCharType="end"/>
      </w:r>
      <w:r w:rsidR="00842792" w:rsidRPr="00C53B1E">
        <w:t xml:space="preserve"> </w:t>
      </w:r>
      <w:r w:rsidR="008233DE" w:rsidRPr="00C53B1E">
        <w:t xml:space="preserve">je maticové zobrazenie  </w:t>
      </w:r>
      <w:proofErr w:type="spellStart"/>
      <w:r w:rsidR="008233DE" w:rsidRPr="00C53B1E">
        <w:rPr>
          <w:b/>
          <w:bCs/>
        </w:rPr>
        <w:t>Cramerovho</w:t>
      </w:r>
      <w:proofErr w:type="spellEnd"/>
      <w:r w:rsidR="008233DE" w:rsidRPr="00C53B1E">
        <w:t xml:space="preserve"> </w:t>
      </w:r>
      <w:r w:rsidR="008233DE" w:rsidRPr="00C53B1E">
        <w:rPr>
          <w:b/>
          <w:bCs/>
        </w:rPr>
        <w:t>V</w:t>
      </w:r>
      <w:r w:rsidR="008233DE" w:rsidRPr="00C53B1E">
        <w:t xml:space="preserve"> (kontingenčný koeficient) </w:t>
      </w:r>
      <w:r w:rsidR="008233DE" w:rsidRPr="00C53B1E">
        <w:fldChar w:fldCharType="begin"/>
      </w:r>
      <w:r w:rsidR="008233DE" w:rsidRPr="00C53B1E">
        <w:instrText xml:space="preserve"> REF _Ref164405640 \r \h </w:instrText>
      </w:r>
      <w:r w:rsidR="008233DE" w:rsidRPr="00C53B1E">
        <w:fldChar w:fldCharType="separate"/>
      </w:r>
      <w:r w:rsidR="00E07521">
        <w:t>[22]</w:t>
      </w:r>
      <w:r w:rsidR="008233DE" w:rsidRPr="00C53B1E">
        <w:fldChar w:fldCharType="end"/>
      </w:r>
      <w:r w:rsidR="008233DE" w:rsidRPr="00C53B1E">
        <w:t>, ktorá hovorí o mier</w:t>
      </w:r>
      <w:r w:rsidR="00842792" w:rsidRPr="00C53B1E">
        <w:t>e</w:t>
      </w:r>
      <w:r w:rsidR="008233DE" w:rsidRPr="00C53B1E">
        <w:t xml:space="preserve"> asociácie medzi kategóriami, čím väčšia hodnota</w:t>
      </w:r>
      <w:r w:rsidR="00380141" w:rsidRPr="00C53B1E">
        <w:t xml:space="preserve"> (nemôže byť záporná)</w:t>
      </w:r>
      <w:r w:rsidR="008233DE" w:rsidRPr="00C53B1E">
        <w:t>, tým vyššia asociácia medzi kategóriami.</w:t>
      </w:r>
    </w:p>
    <w:p w14:paraId="328497C2" w14:textId="69F885EF" w:rsidR="00BA22CD" w:rsidRPr="00C53B1E" w:rsidRDefault="007B79F8" w:rsidP="006B1845">
      <w:pPr>
        <w:pStyle w:val="Heading3"/>
        <w:contextualSpacing/>
      </w:pPr>
      <w:bookmarkStart w:id="63" w:name="_Toc164955300"/>
      <w:r w:rsidRPr="00C53B1E">
        <w:t>Vizualizácia dát</w:t>
      </w:r>
      <w:bookmarkEnd w:id="63"/>
    </w:p>
    <w:p w14:paraId="0C828005" w14:textId="677B4561" w:rsidR="00680457" w:rsidRPr="00C53B1E" w:rsidRDefault="00280270" w:rsidP="006B1845">
      <w:pPr>
        <w:ind w:firstLine="709"/>
        <w:contextualSpacing/>
      </w:pPr>
      <w:r w:rsidRPr="00C53B1E">
        <w:t xml:space="preserve">Na </w:t>
      </w:r>
      <w:r w:rsidR="006071CC" w:rsidRPr="00C53B1E">
        <w:fldChar w:fldCharType="begin"/>
      </w:r>
      <w:r w:rsidR="006071CC" w:rsidRPr="00C53B1E">
        <w:instrText xml:space="preserve"> REF _Ref164951483 \h </w:instrText>
      </w:r>
      <w:r w:rsidR="006071CC" w:rsidRPr="00C53B1E">
        <w:fldChar w:fldCharType="separate"/>
      </w:r>
      <w:r w:rsidR="00E07521" w:rsidRPr="00C53B1E">
        <w:t xml:space="preserve">Obrázok </w:t>
      </w:r>
      <w:r w:rsidR="00E07521">
        <w:rPr>
          <w:noProof/>
        </w:rPr>
        <w:t>8</w:t>
      </w:r>
      <w:r w:rsidR="006071CC" w:rsidRPr="00C53B1E">
        <w:fldChar w:fldCharType="end"/>
      </w:r>
      <w:r w:rsidR="006071CC" w:rsidRPr="00C53B1E">
        <w:t xml:space="preserve"> </w:t>
      </w:r>
      <w:r w:rsidRPr="00C53B1E">
        <w:t xml:space="preserve">je zobrazené rozdelenie žiadosti podľa toho, čí sú zaradené medzi legitímne alebo podvodné žiadosti. Vidíme jasný rozdiel vo frekvencií medzi </w:t>
      </w:r>
      <w:r w:rsidR="000C401D" w:rsidRPr="00C53B1E">
        <w:t>legitímnymi</w:t>
      </w:r>
      <w:r w:rsidRPr="00C53B1E">
        <w:t xml:space="preserve"> a podvodnými, dataset je nevyvážený.</w:t>
      </w:r>
      <w:r w:rsidR="00680457" w:rsidRPr="00C53B1E">
        <w:t xml:space="preserve"> </w:t>
      </w:r>
    </w:p>
    <w:p w14:paraId="0090167A" w14:textId="77777777" w:rsidR="00D71B4A" w:rsidRPr="00C53B1E" w:rsidRDefault="00D71B4A" w:rsidP="00D71B4A">
      <w:pPr>
        <w:keepNext/>
        <w:contextualSpacing/>
        <w:jc w:val="center"/>
      </w:pPr>
      <w:r w:rsidRPr="00C53B1E">
        <w:lastRenderedPageBreak/>
        <w:drawing>
          <wp:inline distT="0" distB="0" distL="0" distR="0" wp14:anchorId="734B04B1" wp14:editId="39C7BB03">
            <wp:extent cx="5141343" cy="3860089"/>
            <wp:effectExtent l="0" t="0" r="0" b="0"/>
            <wp:docPr id="1484229120"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9120" name="Picture 1" descr="A graph with numbers and a bar&#10;&#10;Description automatically generated"/>
                    <pic:cNvPicPr/>
                  </pic:nvPicPr>
                  <pic:blipFill>
                    <a:blip r:embed="rId31"/>
                    <a:stretch>
                      <a:fillRect/>
                    </a:stretch>
                  </pic:blipFill>
                  <pic:spPr>
                    <a:xfrm>
                      <a:off x="0" y="0"/>
                      <a:ext cx="5149048" cy="3865874"/>
                    </a:xfrm>
                    <a:prstGeom prst="rect">
                      <a:avLst/>
                    </a:prstGeom>
                  </pic:spPr>
                </pic:pic>
              </a:graphicData>
            </a:graphic>
          </wp:inline>
        </w:drawing>
      </w:r>
    </w:p>
    <w:p w14:paraId="5AA4D0DE" w14:textId="264D7B8E" w:rsidR="00194876" w:rsidRPr="00C53B1E" w:rsidRDefault="00D71B4A" w:rsidP="00D71B4A">
      <w:pPr>
        <w:pStyle w:val="Caption"/>
      </w:pPr>
      <w:bookmarkStart w:id="64" w:name="_Ref164951483"/>
      <w:bookmarkStart w:id="65" w:name="_Toc164955236"/>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8</w:t>
      </w:r>
      <w:r w:rsidRPr="00C53B1E">
        <w:fldChar w:fldCharType="end"/>
      </w:r>
      <w:bookmarkEnd w:id="64"/>
      <w:r w:rsidRPr="00C53B1E">
        <w:t xml:space="preserve"> – Rozdelenie žiadosti podľa stavu žiadosti v datasete</w:t>
      </w:r>
      <w:bookmarkEnd w:id="65"/>
    </w:p>
    <w:p w14:paraId="45FE0A0D" w14:textId="77777777" w:rsidR="00194876" w:rsidRPr="00C53B1E" w:rsidRDefault="00194876" w:rsidP="006B1845">
      <w:pPr>
        <w:contextualSpacing/>
      </w:pPr>
    </w:p>
    <w:p w14:paraId="7233D31F" w14:textId="23E6CDD8" w:rsidR="00680457" w:rsidRPr="00C53B1E" w:rsidRDefault="00D074C3" w:rsidP="006B1845">
      <w:pPr>
        <w:ind w:firstLine="709"/>
        <w:contextualSpacing/>
      </w:pPr>
      <w:r w:rsidRPr="00C53B1E">
        <w:fldChar w:fldCharType="begin"/>
      </w:r>
      <w:r w:rsidRPr="00C53B1E">
        <w:instrText xml:space="preserve"> REF _Ref164759615 \h </w:instrText>
      </w:r>
      <w:r w:rsidRPr="00C53B1E">
        <w:fldChar w:fldCharType="separate"/>
      </w:r>
      <w:r w:rsidR="00E07521" w:rsidRPr="00C53B1E">
        <w:t xml:space="preserve">Obrázok </w:t>
      </w:r>
      <w:r w:rsidR="00E07521">
        <w:rPr>
          <w:noProof/>
        </w:rPr>
        <w:t>9</w:t>
      </w:r>
      <w:r w:rsidRPr="00C53B1E">
        <w:fldChar w:fldCharType="end"/>
      </w:r>
      <w:r w:rsidRPr="00C53B1E">
        <w:t xml:space="preserve"> </w:t>
      </w:r>
      <w:r w:rsidR="008053EE" w:rsidRPr="00C53B1E">
        <w:t>ukazuje, že v prípade mužov je viac ako dvojnásobná šanca, že ich úverová žiadosť bude podvodná ako u žien.</w:t>
      </w:r>
      <w:r w:rsidR="00680457" w:rsidRPr="00C53B1E">
        <w:t xml:space="preserve"> </w:t>
      </w:r>
    </w:p>
    <w:p w14:paraId="1C352FD5" w14:textId="6F9577A8" w:rsidR="00680457" w:rsidRPr="00C53B1E" w:rsidRDefault="00680457" w:rsidP="006B1845">
      <w:pPr>
        <w:ind w:firstLine="709"/>
        <w:contextualSpacing/>
        <w:jc w:val="center"/>
      </w:pPr>
      <w:r w:rsidRPr="00C53B1E">
        <w:drawing>
          <wp:inline distT="0" distB="0" distL="0" distR="0" wp14:anchorId="5B868C98" wp14:editId="7EB5451F">
            <wp:extent cx="4191000" cy="2800384"/>
            <wp:effectExtent l="0" t="0" r="0" b="0"/>
            <wp:docPr id="1221809477" name="Picture 1" descr="A pie chart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9477" name="Picture 1" descr="A pie chart with numbers and a few words&#10;&#10;Description automatically generated"/>
                    <pic:cNvPicPr/>
                  </pic:nvPicPr>
                  <pic:blipFill>
                    <a:blip r:embed="rId32"/>
                    <a:stretch>
                      <a:fillRect/>
                    </a:stretch>
                  </pic:blipFill>
                  <pic:spPr>
                    <a:xfrm>
                      <a:off x="0" y="0"/>
                      <a:ext cx="4197634" cy="2804817"/>
                    </a:xfrm>
                    <a:prstGeom prst="rect">
                      <a:avLst/>
                    </a:prstGeom>
                  </pic:spPr>
                </pic:pic>
              </a:graphicData>
            </a:graphic>
          </wp:inline>
        </w:drawing>
      </w:r>
    </w:p>
    <w:p w14:paraId="3589AA9D" w14:textId="26AD88CE" w:rsidR="00E047E0" w:rsidRPr="00C53B1E" w:rsidRDefault="00680457" w:rsidP="006B1845">
      <w:pPr>
        <w:pStyle w:val="Caption"/>
        <w:contextualSpacing/>
      </w:pPr>
      <w:bookmarkStart w:id="66" w:name="_Ref164759615"/>
      <w:bookmarkStart w:id="67" w:name="_Toc164955237"/>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9</w:t>
      </w:r>
      <w:r w:rsidRPr="00C53B1E">
        <w:fldChar w:fldCharType="end"/>
      </w:r>
      <w:bookmarkEnd w:id="66"/>
      <w:r w:rsidRPr="00C53B1E">
        <w:t xml:space="preserve"> – Podvodné úverové žiadosti podľa pohlavia žiadateľa</w:t>
      </w:r>
      <w:bookmarkEnd w:id="67"/>
    </w:p>
    <w:p w14:paraId="6733F0F5" w14:textId="77777777" w:rsidR="00AE3075" w:rsidRPr="00C53B1E" w:rsidRDefault="00AE3075">
      <w:pPr>
        <w:spacing w:before="0" w:line="240" w:lineRule="auto"/>
        <w:jc w:val="left"/>
      </w:pPr>
      <w:r w:rsidRPr="00C53B1E">
        <w:br w:type="page"/>
      </w:r>
    </w:p>
    <w:p w14:paraId="67AD5822" w14:textId="5E7F6871" w:rsidR="001E7100" w:rsidRPr="00C53B1E" w:rsidRDefault="008053EE" w:rsidP="006B1845">
      <w:pPr>
        <w:spacing w:before="0"/>
        <w:ind w:firstLine="709"/>
        <w:contextualSpacing/>
      </w:pPr>
      <w:r w:rsidRPr="00C53B1E">
        <w:lastRenderedPageBreak/>
        <w:t xml:space="preserve">Podľa grafu </w:t>
      </w:r>
      <w:r w:rsidR="00D074C3" w:rsidRPr="00C53B1E">
        <w:fldChar w:fldCharType="begin"/>
      </w:r>
      <w:r w:rsidR="00D074C3" w:rsidRPr="00C53B1E">
        <w:instrText xml:space="preserve"> REF _Ref164759630 \h </w:instrText>
      </w:r>
      <w:r w:rsidR="00D074C3" w:rsidRPr="00C53B1E">
        <w:fldChar w:fldCharType="separate"/>
      </w:r>
      <w:r w:rsidR="00E07521" w:rsidRPr="00C53B1E">
        <w:t xml:space="preserve">Obrázok </w:t>
      </w:r>
      <w:r w:rsidR="00E07521">
        <w:rPr>
          <w:noProof/>
        </w:rPr>
        <w:t>10</w:t>
      </w:r>
      <w:r w:rsidR="00D074C3" w:rsidRPr="00C53B1E">
        <w:fldChar w:fldCharType="end"/>
      </w:r>
      <w:r w:rsidR="00D074C3" w:rsidRPr="00C53B1E">
        <w:t xml:space="preserve"> </w:t>
      </w:r>
      <w:r w:rsidRPr="00C53B1E">
        <w:t xml:space="preserve">je </w:t>
      </w:r>
      <w:r w:rsidR="00C851CC" w:rsidRPr="00C53B1E">
        <w:t>možno vidieť</w:t>
      </w:r>
      <w:r w:rsidRPr="00C53B1E">
        <w:t xml:space="preserve"> zvýšený počet podvodných žiadosti </w:t>
      </w:r>
      <w:r w:rsidR="00232C91" w:rsidRPr="00C53B1E">
        <w:t xml:space="preserve">vo večerných hodinách najmä </w:t>
      </w:r>
      <w:r w:rsidR="00EB7BBB" w:rsidRPr="00C53B1E">
        <w:t>medzi </w:t>
      </w:r>
      <w:r w:rsidR="00232C91" w:rsidRPr="00C53B1E">
        <w:t>1</w:t>
      </w:r>
      <w:r w:rsidR="00EB7BBB" w:rsidRPr="00C53B1E">
        <w:t>:00</w:t>
      </w:r>
      <w:r w:rsidR="00232C91" w:rsidRPr="00C53B1E">
        <w:t xml:space="preserve"> a </w:t>
      </w:r>
      <w:r w:rsidR="003A723E" w:rsidRPr="00C53B1E">
        <w:t>4</w:t>
      </w:r>
      <w:r w:rsidR="00EB7BBB" w:rsidRPr="00C53B1E">
        <w:t>:00</w:t>
      </w:r>
      <w:r w:rsidR="00232C91" w:rsidRPr="00C53B1E">
        <w:t xml:space="preserve"> hodin</w:t>
      </w:r>
      <w:r w:rsidR="00EB7BBB" w:rsidRPr="00C53B1E">
        <w:t>ou</w:t>
      </w:r>
      <w:r w:rsidR="003A723E" w:rsidRPr="00C53B1E">
        <w:t xml:space="preserve"> v noci</w:t>
      </w:r>
      <w:r w:rsidR="00232C91" w:rsidRPr="00C53B1E">
        <w:t>.</w:t>
      </w:r>
      <w:r w:rsidR="003A723E" w:rsidRPr="00C53B1E">
        <w:t xml:space="preserve"> Toto zistenie potvrdzuje aj </w:t>
      </w:r>
      <w:r w:rsidR="00910AC4" w:rsidRPr="00C53B1E">
        <w:fldChar w:fldCharType="begin"/>
      </w:r>
      <w:r w:rsidR="00910AC4" w:rsidRPr="00C53B1E">
        <w:instrText xml:space="preserve"> REF _Ref164533089 \h </w:instrText>
      </w:r>
      <w:r w:rsidR="00910AC4" w:rsidRPr="00C53B1E">
        <w:fldChar w:fldCharType="separate"/>
      </w:r>
      <w:r w:rsidR="00E07521" w:rsidRPr="00C53B1E">
        <w:t xml:space="preserve">Tabuľka </w:t>
      </w:r>
      <w:r w:rsidR="00E07521">
        <w:rPr>
          <w:noProof/>
        </w:rPr>
        <w:t>2</w:t>
      </w:r>
      <w:r w:rsidR="00910AC4" w:rsidRPr="00C53B1E">
        <w:fldChar w:fldCharType="end"/>
      </w:r>
      <w:r w:rsidR="00F80559" w:rsidRPr="00C53B1E">
        <w:t>.</w:t>
      </w:r>
    </w:p>
    <w:p w14:paraId="131DE17C" w14:textId="77777777" w:rsidR="00680457" w:rsidRPr="00C53B1E" w:rsidRDefault="00680457" w:rsidP="006B1845">
      <w:pPr>
        <w:keepNext/>
        <w:spacing w:before="0"/>
        <w:contextualSpacing/>
        <w:jc w:val="center"/>
      </w:pPr>
      <w:r w:rsidRPr="00C53B1E">
        <w:drawing>
          <wp:inline distT="0" distB="0" distL="0" distR="0" wp14:anchorId="270B9613" wp14:editId="727AEF12">
            <wp:extent cx="5689129" cy="2743200"/>
            <wp:effectExtent l="0" t="0" r="0" b="0"/>
            <wp:docPr id="1118828860" name="Obrázok 1" descr="Obrázok, na ktorom je text, snímka obrazovky, vývoj, diagram&#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8860" name="Obrázok 1" descr="Obrázok, na ktorom je text, snímka obrazovky, vývoj, diagram&#10;&#10;Automaticky generovaný popis"/>
                    <pic:cNvPicPr/>
                  </pic:nvPicPr>
                  <pic:blipFill>
                    <a:blip r:embed="rId33"/>
                    <a:stretch>
                      <a:fillRect/>
                    </a:stretch>
                  </pic:blipFill>
                  <pic:spPr>
                    <a:xfrm>
                      <a:off x="0" y="0"/>
                      <a:ext cx="5689753" cy="2743501"/>
                    </a:xfrm>
                    <a:prstGeom prst="rect">
                      <a:avLst/>
                    </a:prstGeom>
                  </pic:spPr>
                </pic:pic>
              </a:graphicData>
            </a:graphic>
          </wp:inline>
        </w:drawing>
      </w:r>
    </w:p>
    <w:p w14:paraId="1159CA29" w14:textId="4B00E6CA" w:rsidR="00680457" w:rsidRPr="00C53B1E" w:rsidRDefault="00680457" w:rsidP="006B1845">
      <w:pPr>
        <w:pStyle w:val="Caption"/>
        <w:contextualSpacing/>
      </w:pPr>
      <w:bookmarkStart w:id="68" w:name="_Ref164759630"/>
      <w:bookmarkStart w:id="69" w:name="_Toc164955238"/>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10</w:t>
      </w:r>
      <w:r w:rsidRPr="00C53B1E">
        <w:fldChar w:fldCharType="end"/>
      </w:r>
      <w:bookmarkEnd w:id="68"/>
      <w:r w:rsidRPr="00C53B1E">
        <w:t xml:space="preserve"> – Počet žiadostí v určitú hodinu podľa stavu žiadosti</w:t>
      </w:r>
      <w:bookmarkEnd w:id="69"/>
    </w:p>
    <w:p w14:paraId="6E8B2412" w14:textId="22F184DF" w:rsidR="00680457" w:rsidRPr="00C53B1E" w:rsidRDefault="00680457" w:rsidP="006B1845">
      <w:pPr>
        <w:spacing w:before="0"/>
        <w:ind w:firstLine="709"/>
        <w:contextualSpacing/>
        <w:jc w:val="right"/>
      </w:pPr>
    </w:p>
    <w:p w14:paraId="2466222A" w14:textId="18CD5148" w:rsidR="001E7100" w:rsidRPr="00C53B1E" w:rsidRDefault="001E7100" w:rsidP="006B1845">
      <w:pPr>
        <w:spacing w:before="0" w:line="240" w:lineRule="auto"/>
        <w:contextualSpacing/>
        <w:jc w:val="left"/>
      </w:pPr>
    </w:p>
    <w:p w14:paraId="6AA74869" w14:textId="5FE0056A" w:rsidR="00910AC4" w:rsidRPr="00C53B1E" w:rsidRDefault="00680457" w:rsidP="006B1845">
      <w:pPr>
        <w:pStyle w:val="Caption"/>
        <w:keepNext/>
        <w:contextualSpacing/>
        <w:jc w:val="right"/>
      </w:pPr>
      <w:bookmarkStart w:id="70" w:name="_Ref164533089"/>
      <w:bookmarkStart w:id="71" w:name="_Toc164951626"/>
      <w:r w:rsidRPr="00C53B1E">
        <w:t xml:space="preserve">Tabuľka </w:t>
      </w:r>
      <w:r w:rsidRPr="00C53B1E">
        <w:fldChar w:fldCharType="begin"/>
      </w:r>
      <w:r w:rsidRPr="00C53B1E">
        <w:instrText xml:space="preserve"> SEQ Tabuľka \* ARABIC </w:instrText>
      </w:r>
      <w:r w:rsidRPr="00C53B1E">
        <w:fldChar w:fldCharType="separate"/>
      </w:r>
      <w:r w:rsidR="00E07521">
        <w:rPr>
          <w:noProof/>
        </w:rPr>
        <w:t>2</w:t>
      </w:r>
      <w:r w:rsidRPr="00C53B1E">
        <w:fldChar w:fldCharType="end"/>
      </w:r>
      <w:bookmarkEnd w:id="70"/>
      <w:r w:rsidRPr="00C53B1E">
        <w:t xml:space="preserve"> – Pomer podvodných úverových žiadosti ku legitímnym</w:t>
      </w:r>
      <w:bookmarkEnd w:id="71"/>
    </w:p>
    <w:tbl>
      <w:tblPr>
        <w:tblStyle w:val="TableGrid"/>
        <w:tblpPr w:leftFromText="141" w:rightFromText="141" w:vertAnchor="text" w:horzAnchor="margin" w:tblpXSpec="right" w:tblpY="92"/>
        <w:tblW w:w="8876" w:type="dxa"/>
        <w:tblLook w:val="04A0" w:firstRow="1" w:lastRow="0" w:firstColumn="1" w:lastColumn="0" w:noHBand="0" w:noVBand="1"/>
      </w:tblPr>
      <w:tblGrid>
        <w:gridCol w:w="2219"/>
        <w:gridCol w:w="2219"/>
        <w:gridCol w:w="2219"/>
        <w:gridCol w:w="2219"/>
      </w:tblGrid>
      <w:tr w:rsidR="00680457" w:rsidRPr="00C53B1E" w14:paraId="173E71F6" w14:textId="77777777" w:rsidTr="006B1845">
        <w:trPr>
          <w:trHeight w:val="280"/>
        </w:trPr>
        <w:tc>
          <w:tcPr>
            <w:tcW w:w="2219" w:type="dxa"/>
            <w:shd w:val="clear" w:color="auto" w:fill="E5DFEC" w:themeFill="accent4" w:themeFillTint="33"/>
          </w:tcPr>
          <w:p w14:paraId="1F2003B3" w14:textId="77777777" w:rsidR="00680457" w:rsidRPr="00C53B1E" w:rsidRDefault="00680457" w:rsidP="006B1845">
            <w:pPr>
              <w:spacing w:before="0" w:line="240" w:lineRule="auto"/>
              <w:contextualSpacing/>
              <w:jc w:val="left"/>
              <w:rPr>
                <w:b/>
                <w:bCs/>
              </w:rPr>
            </w:pPr>
            <w:r w:rsidRPr="00C53B1E">
              <w:rPr>
                <w:b/>
                <w:bCs/>
              </w:rPr>
              <w:t>Hodina</w:t>
            </w:r>
          </w:p>
        </w:tc>
        <w:tc>
          <w:tcPr>
            <w:tcW w:w="2219" w:type="dxa"/>
            <w:shd w:val="clear" w:color="auto" w:fill="E5DFEC" w:themeFill="accent4" w:themeFillTint="33"/>
          </w:tcPr>
          <w:p w14:paraId="2A3ABF13" w14:textId="77777777" w:rsidR="00680457" w:rsidRPr="00C53B1E" w:rsidRDefault="00680457" w:rsidP="006B1845">
            <w:pPr>
              <w:spacing w:before="0" w:line="240" w:lineRule="auto"/>
              <w:contextualSpacing/>
              <w:jc w:val="left"/>
              <w:rPr>
                <w:b/>
                <w:bCs/>
              </w:rPr>
            </w:pPr>
            <w:r w:rsidRPr="00C53B1E">
              <w:rPr>
                <w:b/>
                <w:bCs/>
              </w:rPr>
              <w:t xml:space="preserve">Pomer </w:t>
            </w:r>
          </w:p>
        </w:tc>
        <w:tc>
          <w:tcPr>
            <w:tcW w:w="2219" w:type="dxa"/>
            <w:shd w:val="clear" w:color="auto" w:fill="E5DFEC" w:themeFill="accent4" w:themeFillTint="33"/>
          </w:tcPr>
          <w:p w14:paraId="2AC0F599" w14:textId="77777777" w:rsidR="00680457" w:rsidRPr="00C53B1E" w:rsidRDefault="00680457" w:rsidP="006B1845">
            <w:pPr>
              <w:spacing w:before="0" w:line="240" w:lineRule="auto"/>
              <w:contextualSpacing/>
              <w:jc w:val="left"/>
              <w:rPr>
                <w:b/>
                <w:bCs/>
              </w:rPr>
            </w:pPr>
            <w:r w:rsidRPr="00C53B1E">
              <w:rPr>
                <w:b/>
                <w:bCs/>
              </w:rPr>
              <w:t>Hodina</w:t>
            </w:r>
          </w:p>
        </w:tc>
        <w:tc>
          <w:tcPr>
            <w:tcW w:w="2219" w:type="dxa"/>
            <w:shd w:val="clear" w:color="auto" w:fill="E5DFEC" w:themeFill="accent4" w:themeFillTint="33"/>
          </w:tcPr>
          <w:p w14:paraId="479AC32D" w14:textId="77777777" w:rsidR="00680457" w:rsidRPr="00C53B1E" w:rsidRDefault="00680457" w:rsidP="006B1845">
            <w:pPr>
              <w:spacing w:before="0" w:line="240" w:lineRule="auto"/>
              <w:contextualSpacing/>
              <w:jc w:val="left"/>
              <w:rPr>
                <w:b/>
                <w:bCs/>
              </w:rPr>
            </w:pPr>
            <w:r w:rsidRPr="00C53B1E">
              <w:rPr>
                <w:b/>
                <w:bCs/>
              </w:rPr>
              <w:t>Pomer</w:t>
            </w:r>
          </w:p>
        </w:tc>
      </w:tr>
      <w:tr w:rsidR="00680457" w:rsidRPr="00C53B1E" w14:paraId="7537E70E" w14:textId="77777777" w:rsidTr="006B1845">
        <w:trPr>
          <w:trHeight w:val="280"/>
        </w:trPr>
        <w:tc>
          <w:tcPr>
            <w:tcW w:w="2219" w:type="dxa"/>
          </w:tcPr>
          <w:p w14:paraId="51A6B153" w14:textId="77777777" w:rsidR="00680457" w:rsidRPr="00C53B1E" w:rsidRDefault="00680457" w:rsidP="006B1845">
            <w:pPr>
              <w:spacing w:before="0" w:line="240" w:lineRule="auto"/>
              <w:contextualSpacing/>
              <w:jc w:val="left"/>
            </w:pPr>
            <w:r w:rsidRPr="00C53B1E">
              <w:t>0</w:t>
            </w:r>
          </w:p>
        </w:tc>
        <w:tc>
          <w:tcPr>
            <w:tcW w:w="2219" w:type="dxa"/>
          </w:tcPr>
          <w:p w14:paraId="02ED9785" w14:textId="77777777" w:rsidR="00680457" w:rsidRPr="00C53B1E" w:rsidRDefault="00680457" w:rsidP="006B1845">
            <w:pPr>
              <w:spacing w:before="0" w:line="240" w:lineRule="auto"/>
              <w:contextualSpacing/>
              <w:jc w:val="left"/>
            </w:pPr>
            <w:r w:rsidRPr="00C53B1E">
              <w:t>12.41%</w:t>
            </w:r>
          </w:p>
        </w:tc>
        <w:tc>
          <w:tcPr>
            <w:tcW w:w="2219" w:type="dxa"/>
          </w:tcPr>
          <w:p w14:paraId="6FDA7F0A" w14:textId="77777777" w:rsidR="00680457" w:rsidRPr="00C53B1E" w:rsidRDefault="00680457" w:rsidP="006B1845">
            <w:pPr>
              <w:spacing w:before="0" w:line="240" w:lineRule="auto"/>
              <w:contextualSpacing/>
              <w:jc w:val="left"/>
            </w:pPr>
            <w:r w:rsidRPr="00C53B1E">
              <w:t>12</w:t>
            </w:r>
          </w:p>
        </w:tc>
        <w:tc>
          <w:tcPr>
            <w:tcW w:w="2219" w:type="dxa"/>
          </w:tcPr>
          <w:p w14:paraId="2C48858B" w14:textId="77777777" w:rsidR="00680457" w:rsidRPr="00C53B1E" w:rsidRDefault="00680457" w:rsidP="006B1845">
            <w:pPr>
              <w:spacing w:before="0" w:line="240" w:lineRule="auto"/>
              <w:contextualSpacing/>
              <w:jc w:val="left"/>
            </w:pPr>
            <w:r w:rsidRPr="00C53B1E">
              <w:t>8.85%</w:t>
            </w:r>
          </w:p>
        </w:tc>
      </w:tr>
      <w:tr w:rsidR="00680457" w:rsidRPr="00C53B1E" w14:paraId="379CDC3B" w14:textId="77777777" w:rsidTr="006B1845">
        <w:trPr>
          <w:trHeight w:val="280"/>
        </w:trPr>
        <w:tc>
          <w:tcPr>
            <w:tcW w:w="2219" w:type="dxa"/>
          </w:tcPr>
          <w:p w14:paraId="7CA801D0" w14:textId="77777777" w:rsidR="00680457" w:rsidRPr="00C53B1E" w:rsidRDefault="00680457" w:rsidP="006B1845">
            <w:pPr>
              <w:spacing w:before="0" w:line="240" w:lineRule="auto"/>
              <w:contextualSpacing/>
              <w:jc w:val="left"/>
            </w:pPr>
            <w:r w:rsidRPr="00C53B1E">
              <w:t>1</w:t>
            </w:r>
          </w:p>
        </w:tc>
        <w:tc>
          <w:tcPr>
            <w:tcW w:w="2219" w:type="dxa"/>
          </w:tcPr>
          <w:p w14:paraId="545A80F9" w14:textId="77777777" w:rsidR="00680457" w:rsidRPr="00C53B1E" w:rsidRDefault="00680457" w:rsidP="006B1845">
            <w:pPr>
              <w:spacing w:before="0" w:line="240" w:lineRule="auto"/>
              <w:contextualSpacing/>
              <w:jc w:val="left"/>
            </w:pPr>
            <w:r w:rsidRPr="00C53B1E">
              <w:t>16.83%</w:t>
            </w:r>
          </w:p>
        </w:tc>
        <w:tc>
          <w:tcPr>
            <w:tcW w:w="2219" w:type="dxa"/>
          </w:tcPr>
          <w:p w14:paraId="2F12A667" w14:textId="77777777" w:rsidR="00680457" w:rsidRPr="00C53B1E" w:rsidRDefault="00680457" w:rsidP="006B1845">
            <w:pPr>
              <w:spacing w:before="0" w:line="240" w:lineRule="auto"/>
              <w:contextualSpacing/>
              <w:jc w:val="left"/>
            </w:pPr>
            <w:r w:rsidRPr="00C53B1E">
              <w:t>13</w:t>
            </w:r>
          </w:p>
        </w:tc>
        <w:tc>
          <w:tcPr>
            <w:tcW w:w="2219" w:type="dxa"/>
          </w:tcPr>
          <w:p w14:paraId="79867E01" w14:textId="77777777" w:rsidR="00680457" w:rsidRPr="00C53B1E" w:rsidRDefault="00680457" w:rsidP="006B1845">
            <w:pPr>
              <w:spacing w:before="0" w:line="240" w:lineRule="auto"/>
              <w:contextualSpacing/>
              <w:jc w:val="left"/>
            </w:pPr>
            <w:r w:rsidRPr="00C53B1E">
              <w:t>8.74%</w:t>
            </w:r>
          </w:p>
        </w:tc>
      </w:tr>
      <w:tr w:rsidR="00680457" w:rsidRPr="00C53B1E" w14:paraId="12775129" w14:textId="77777777" w:rsidTr="006B1845">
        <w:trPr>
          <w:trHeight w:val="280"/>
        </w:trPr>
        <w:tc>
          <w:tcPr>
            <w:tcW w:w="2219" w:type="dxa"/>
          </w:tcPr>
          <w:p w14:paraId="17B9A49E" w14:textId="77777777" w:rsidR="00680457" w:rsidRPr="00C53B1E" w:rsidRDefault="00680457" w:rsidP="006B1845">
            <w:pPr>
              <w:spacing w:before="0" w:line="240" w:lineRule="auto"/>
              <w:contextualSpacing/>
              <w:jc w:val="left"/>
            </w:pPr>
            <w:r w:rsidRPr="00C53B1E">
              <w:t>2</w:t>
            </w:r>
          </w:p>
        </w:tc>
        <w:tc>
          <w:tcPr>
            <w:tcW w:w="2219" w:type="dxa"/>
          </w:tcPr>
          <w:p w14:paraId="47ED0B6D" w14:textId="77777777" w:rsidR="00680457" w:rsidRPr="00C53B1E" w:rsidRDefault="00680457" w:rsidP="006B1845">
            <w:pPr>
              <w:spacing w:before="0" w:line="240" w:lineRule="auto"/>
              <w:contextualSpacing/>
              <w:jc w:val="left"/>
            </w:pPr>
            <w:r w:rsidRPr="00C53B1E">
              <w:t>18.17%</w:t>
            </w:r>
          </w:p>
        </w:tc>
        <w:tc>
          <w:tcPr>
            <w:tcW w:w="2219" w:type="dxa"/>
          </w:tcPr>
          <w:p w14:paraId="6BDC401E" w14:textId="77777777" w:rsidR="00680457" w:rsidRPr="00C53B1E" w:rsidRDefault="00680457" w:rsidP="006B1845">
            <w:pPr>
              <w:spacing w:before="0" w:line="240" w:lineRule="auto"/>
              <w:contextualSpacing/>
              <w:jc w:val="left"/>
            </w:pPr>
            <w:r w:rsidRPr="00C53B1E">
              <w:t>14</w:t>
            </w:r>
          </w:p>
        </w:tc>
        <w:tc>
          <w:tcPr>
            <w:tcW w:w="2219" w:type="dxa"/>
          </w:tcPr>
          <w:p w14:paraId="7B94B1D6" w14:textId="77777777" w:rsidR="00680457" w:rsidRPr="00C53B1E" w:rsidRDefault="00680457" w:rsidP="006B1845">
            <w:pPr>
              <w:spacing w:before="0" w:line="240" w:lineRule="auto"/>
              <w:contextualSpacing/>
              <w:jc w:val="left"/>
            </w:pPr>
            <w:r w:rsidRPr="00C53B1E">
              <w:t>9.50%</w:t>
            </w:r>
          </w:p>
        </w:tc>
      </w:tr>
      <w:tr w:rsidR="00680457" w:rsidRPr="00C53B1E" w14:paraId="173553A1" w14:textId="77777777" w:rsidTr="006B1845">
        <w:trPr>
          <w:trHeight w:val="280"/>
        </w:trPr>
        <w:tc>
          <w:tcPr>
            <w:tcW w:w="2219" w:type="dxa"/>
          </w:tcPr>
          <w:p w14:paraId="06715376" w14:textId="77777777" w:rsidR="00680457" w:rsidRPr="00C53B1E" w:rsidRDefault="00680457" w:rsidP="006B1845">
            <w:pPr>
              <w:spacing w:before="0" w:line="240" w:lineRule="auto"/>
              <w:contextualSpacing/>
              <w:jc w:val="left"/>
            </w:pPr>
            <w:r w:rsidRPr="00C53B1E">
              <w:t>3</w:t>
            </w:r>
          </w:p>
        </w:tc>
        <w:tc>
          <w:tcPr>
            <w:tcW w:w="2219" w:type="dxa"/>
          </w:tcPr>
          <w:p w14:paraId="449B86DF" w14:textId="77777777" w:rsidR="00680457" w:rsidRPr="00C53B1E" w:rsidRDefault="00680457" w:rsidP="006B1845">
            <w:pPr>
              <w:spacing w:before="0" w:line="240" w:lineRule="auto"/>
              <w:contextualSpacing/>
              <w:jc w:val="left"/>
            </w:pPr>
            <w:r w:rsidRPr="00C53B1E">
              <w:t>17.06%</w:t>
            </w:r>
          </w:p>
        </w:tc>
        <w:tc>
          <w:tcPr>
            <w:tcW w:w="2219" w:type="dxa"/>
          </w:tcPr>
          <w:p w14:paraId="1D91EAE9" w14:textId="77777777" w:rsidR="00680457" w:rsidRPr="00C53B1E" w:rsidRDefault="00680457" w:rsidP="006B1845">
            <w:pPr>
              <w:spacing w:before="0" w:line="240" w:lineRule="auto"/>
              <w:contextualSpacing/>
              <w:jc w:val="left"/>
            </w:pPr>
            <w:r w:rsidRPr="00C53B1E">
              <w:t>15</w:t>
            </w:r>
          </w:p>
        </w:tc>
        <w:tc>
          <w:tcPr>
            <w:tcW w:w="2219" w:type="dxa"/>
          </w:tcPr>
          <w:p w14:paraId="01EDB494" w14:textId="77777777" w:rsidR="00680457" w:rsidRPr="00C53B1E" w:rsidRDefault="00680457" w:rsidP="006B1845">
            <w:pPr>
              <w:spacing w:before="0" w:line="240" w:lineRule="auto"/>
              <w:contextualSpacing/>
              <w:jc w:val="left"/>
            </w:pPr>
            <w:r w:rsidRPr="00C53B1E">
              <w:t>8.83%</w:t>
            </w:r>
          </w:p>
        </w:tc>
      </w:tr>
      <w:tr w:rsidR="00680457" w:rsidRPr="00C53B1E" w14:paraId="07E3D390" w14:textId="77777777" w:rsidTr="006B1845">
        <w:trPr>
          <w:trHeight w:val="292"/>
        </w:trPr>
        <w:tc>
          <w:tcPr>
            <w:tcW w:w="2219" w:type="dxa"/>
          </w:tcPr>
          <w:p w14:paraId="73D6145D" w14:textId="77777777" w:rsidR="00680457" w:rsidRPr="00C53B1E" w:rsidRDefault="00680457" w:rsidP="006B1845">
            <w:pPr>
              <w:spacing w:before="0" w:line="240" w:lineRule="auto"/>
              <w:contextualSpacing/>
              <w:jc w:val="left"/>
            </w:pPr>
            <w:r w:rsidRPr="00C53B1E">
              <w:t>4</w:t>
            </w:r>
          </w:p>
        </w:tc>
        <w:tc>
          <w:tcPr>
            <w:tcW w:w="2219" w:type="dxa"/>
          </w:tcPr>
          <w:p w14:paraId="76D83290" w14:textId="77777777" w:rsidR="00680457" w:rsidRPr="00C53B1E" w:rsidRDefault="00680457" w:rsidP="006B1845">
            <w:pPr>
              <w:spacing w:before="0" w:line="240" w:lineRule="auto"/>
              <w:contextualSpacing/>
              <w:jc w:val="left"/>
            </w:pPr>
            <w:r w:rsidRPr="00C53B1E">
              <w:t>14.26%</w:t>
            </w:r>
          </w:p>
        </w:tc>
        <w:tc>
          <w:tcPr>
            <w:tcW w:w="2219" w:type="dxa"/>
          </w:tcPr>
          <w:p w14:paraId="5F18A50A" w14:textId="77777777" w:rsidR="00680457" w:rsidRPr="00C53B1E" w:rsidRDefault="00680457" w:rsidP="006B1845">
            <w:pPr>
              <w:spacing w:before="0" w:line="240" w:lineRule="auto"/>
              <w:contextualSpacing/>
              <w:jc w:val="left"/>
            </w:pPr>
            <w:r w:rsidRPr="00C53B1E">
              <w:t>16</w:t>
            </w:r>
          </w:p>
        </w:tc>
        <w:tc>
          <w:tcPr>
            <w:tcW w:w="2219" w:type="dxa"/>
          </w:tcPr>
          <w:p w14:paraId="4F804BAC" w14:textId="77777777" w:rsidR="00680457" w:rsidRPr="00C53B1E" w:rsidRDefault="00680457" w:rsidP="006B1845">
            <w:pPr>
              <w:spacing w:before="0" w:line="240" w:lineRule="auto"/>
              <w:contextualSpacing/>
              <w:jc w:val="left"/>
            </w:pPr>
            <w:r w:rsidRPr="00C53B1E">
              <w:t>8.88%</w:t>
            </w:r>
          </w:p>
        </w:tc>
      </w:tr>
      <w:tr w:rsidR="00680457" w:rsidRPr="00C53B1E" w14:paraId="7A05A0AE" w14:textId="77777777" w:rsidTr="006B1845">
        <w:trPr>
          <w:trHeight w:val="280"/>
        </w:trPr>
        <w:tc>
          <w:tcPr>
            <w:tcW w:w="2219" w:type="dxa"/>
          </w:tcPr>
          <w:p w14:paraId="4A37F921" w14:textId="77777777" w:rsidR="00680457" w:rsidRPr="00C53B1E" w:rsidRDefault="00680457" w:rsidP="006B1845">
            <w:pPr>
              <w:spacing w:before="0" w:line="240" w:lineRule="auto"/>
              <w:contextualSpacing/>
              <w:jc w:val="left"/>
            </w:pPr>
            <w:r w:rsidRPr="00C53B1E">
              <w:t>5</w:t>
            </w:r>
          </w:p>
        </w:tc>
        <w:tc>
          <w:tcPr>
            <w:tcW w:w="2219" w:type="dxa"/>
          </w:tcPr>
          <w:p w14:paraId="605D3B35" w14:textId="77777777" w:rsidR="00680457" w:rsidRPr="00C53B1E" w:rsidRDefault="00680457" w:rsidP="006B1845">
            <w:pPr>
              <w:spacing w:before="0" w:line="240" w:lineRule="auto"/>
              <w:contextualSpacing/>
              <w:jc w:val="left"/>
            </w:pPr>
            <w:r w:rsidRPr="00C53B1E">
              <w:t>9.68%</w:t>
            </w:r>
          </w:p>
        </w:tc>
        <w:tc>
          <w:tcPr>
            <w:tcW w:w="2219" w:type="dxa"/>
          </w:tcPr>
          <w:p w14:paraId="73B54062" w14:textId="77777777" w:rsidR="00680457" w:rsidRPr="00C53B1E" w:rsidRDefault="00680457" w:rsidP="006B1845">
            <w:pPr>
              <w:spacing w:before="0" w:line="240" w:lineRule="auto"/>
              <w:contextualSpacing/>
              <w:jc w:val="left"/>
            </w:pPr>
            <w:r w:rsidRPr="00C53B1E">
              <w:t>17</w:t>
            </w:r>
          </w:p>
        </w:tc>
        <w:tc>
          <w:tcPr>
            <w:tcW w:w="2219" w:type="dxa"/>
          </w:tcPr>
          <w:p w14:paraId="0B73F188" w14:textId="77777777" w:rsidR="00680457" w:rsidRPr="00C53B1E" w:rsidRDefault="00680457" w:rsidP="006B1845">
            <w:pPr>
              <w:spacing w:before="0" w:line="240" w:lineRule="auto"/>
              <w:contextualSpacing/>
              <w:jc w:val="left"/>
            </w:pPr>
            <w:r w:rsidRPr="00C53B1E">
              <w:t>8.52%</w:t>
            </w:r>
          </w:p>
        </w:tc>
      </w:tr>
      <w:tr w:rsidR="00680457" w:rsidRPr="00C53B1E" w14:paraId="61453D35" w14:textId="77777777" w:rsidTr="006B1845">
        <w:trPr>
          <w:trHeight w:val="280"/>
        </w:trPr>
        <w:tc>
          <w:tcPr>
            <w:tcW w:w="2219" w:type="dxa"/>
          </w:tcPr>
          <w:p w14:paraId="44F22ED8" w14:textId="77777777" w:rsidR="00680457" w:rsidRPr="00C53B1E" w:rsidRDefault="00680457" w:rsidP="006B1845">
            <w:pPr>
              <w:spacing w:before="0" w:line="240" w:lineRule="auto"/>
              <w:contextualSpacing/>
              <w:jc w:val="left"/>
            </w:pPr>
            <w:r w:rsidRPr="00C53B1E">
              <w:t>6</w:t>
            </w:r>
          </w:p>
        </w:tc>
        <w:tc>
          <w:tcPr>
            <w:tcW w:w="2219" w:type="dxa"/>
          </w:tcPr>
          <w:p w14:paraId="19FBE339" w14:textId="77777777" w:rsidR="00680457" w:rsidRPr="00C53B1E" w:rsidRDefault="00680457" w:rsidP="006B1845">
            <w:pPr>
              <w:spacing w:before="0" w:line="240" w:lineRule="auto"/>
              <w:contextualSpacing/>
              <w:jc w:val="left"/>
            </w:pPr>
            <w:r w:rsidRPr="00C53B1E">
              <w:t>7.99%</w:t>
            </w:r>
          </w:p>
        </w:tc>
        <w:tc>
          <w:tcPr>
            <w:tcW w:w="2219" w:type="dxa"/>
          </w:tcPr>
          <w:p w14:paraId="6F48B182" w14:textId="77777777" w:rsidR="00680457" w:rsidRPr="00C53B1E" w:rsidRDefault="00680457" w:rsidP="006B1845">
            <w:pPr>
              <w:spacing w:before="0" w:line="240" w:lineRule="auto"/>
              <w:contextualSpacing/>
              <w:jc w:val="left"/>
            </w:pPr>
            <w:r w:rsidRPr="00C53B1E">
              <w:t>18</w:t>
            </w:r>
          </w:p>
        </w:tc>
        <w:tc>
          <w:tcPr>
            <w:tcW w:w="2219" w:type="dxa"/>
          </w:tcPr>
          <w:p w14:paraId="52CEC415" w14:textId="77777777" w:rsidR="00680457" w:rsidRPr="00C53B1E" w:rsidRDefault="00680457" w:rsidP="006B1845">
            <w:pPr>
              <w:spacing w:before="0" w:line="240" w:lineRule="auto"/>
              <w:contextualSpacing/>
              <w:jc w:val="left"/>
            </w:pPr>
            <w:r w:rsidRPr="00C53B1E">
              <w:t>8.52%</w:t>
            </w:r>
          </w:p>
        </w:tc>
      </w:tr>
      <w:tr w:rsidR="00680457" w:rsidRPr="00C53B1E" w14:paraId="73B6B4EF" w14:textId="77777777" w:rsidTr="006B1845">
        <w:trPr>
          <w:trHeight w:val="280"/>
        </w:trPr>
        <w:tc>
          <w:tcPr>
            <w:tcW w:w="2219" w:type="dxa"/>
          </w:tcPr>
          <w:p w14:paraId="384A0374" w14:textId="77777777" w:rsidR="00680457" w:rsidRPr="00C53B1E" w:rsidRDefault="00680457" w:rsidP="006B1845">
            <w:pPr>
              <w:spacing w:before="0" w:line="240" w:lineRule="auto"/>
              <w:contextualSpacing/>
              <w:jc w:val="left"/>
            </w:pPr>
            <w:r w:rsidRPr="00C53B1E">
              <w:t>7</w:t>
            </w:r>
          </w:p>
        </w:tc>
        <w:tc>
          <w:tcPr>
            <w:tcW w:w="2219" w:type="dxa"/>
          </w:tcPr>
          <w:p w14:paraId="0A7353E2" w14:textId="77777777" w:rsidR="00680457" w:rsidRPr="00C53B1E" w:rsidRDefault="00680457" w:rsidP="006B1845">
            <w:pPr>
              <w:spacing w:before="0" w:line="240" w:lineRule="auto"/>
              <w:contextualSpacing/>
              <w:jc w:val="left"/>
            </w:pPr>
            <w:r w:rsidRPr="00C53B1E">
              <w:t>7.01%</w:t>
            </w:r>
          </w:p>
        </w:tc>
        <w:tc>
          <w:tcPr>
            <w:tcW w:w="2219" w:type="dxa"/>
          </w:tcPr>
          <w:p w14:paraId="0565B74F" w14:textId="77777777" w:rsidR="00680457" w:rsidRPr="00C53B1E" w:rsidRDefault="00680457" w:rsidP="006B1845">
            <w:pPr>
              <w:spacing w:before="0" w:line="240" w:lineRule="auto"/>
              <w:contextualSpacing/>
              <w:jc w:val="left"/>
            </w:pPr>
            <w:r w:rsidRPr="00C53B1E">
              <w:t>19</w:t>
            </w:r>
          </w:p>
        </w:tc>
        <w:tc>
          <w:tcPr>
            <w:tcW w:w="2219" w:type="dxa"/>
          </w:tcPr>
          <w:p w14:paraId="2A35F9A3" w14:textId="77777777" w:rsidR="00680457" w:rsidRPr="00C53B1E" w:rsidRDefault="00680457" w:rsidP="006B1845">
            <w:pPr>
              <w:spacing w:before="0" w:line="240" w:lineRule="auto"/>
              <w:contextualSpacing/>
              <w:jc w:val="left"/>
            </w:pPr>
            <w:r w:rsidRPr="00C53B1E">
              <w:t>8.47%</w:t>
            </w:r>
          </w:p>
        </w:tc>
      </w:tr>
      <w:tr w:rsidR="00680457" w:rsidRPr="00C53B1E" w14:paraId="347FD20F" w14:textId="77777777" w:rsidTr="006B1845">
        <w:trPr>
          <w:trHeight w:val="280"/>
        </w:trPr>
        <w:tc>
          <w:tcPr>
            <w:tcW w:w="2219" w:type="dxa"/>
          </w:tcPr>
          <w:p w14:paraId="4348230B" w14:textId="77777777" w:rsidR="00680457" w:rsidRPr="00C53B1E" w:rsidRDefault="00680457" w:rsidP="006B1845">
            <w:pPr>
              <w:spacing w:before="0" w:line="240" w:lineRule="auto"/>
              <w:contextualSpacing/>
              <w:jc w:val="left"/>
            </w:pPr>
            <w:r w:rsidRPr="00C53B1E">
              <w:t>8</w:t>
            </w:r>
          </w:p>
        </w:tc>
        <w:tc>
          <w:tcPr>
            <w:tcW w:w="2219" w:type="dxa"/>
          </w:tcPr>
          <w:p w14:paraId="41753E54" w14:textId="77777777" w:rsidR="00680457" w:rsidRPr="00C53B1E" w:rsidRDefault="00680457" w:rsidP="006B1845">
            <w:pPr>
              <w:spacing w:before="0" w:line="240" w:lineRule="auto"/>
              <w:contextualSpacing/>
              <w:jc w:val="left"/>
            </w:pPr>
            <w:r w:rsidRPr="00C53B1E">
              <w:t>6.99%</w:t>
            </w:r>
          </w:p>
        </w:tc>
        <w:tc>
          <w:tcPr>
            <w:tcW w:w="2219" w:type="dxa"/>
          </w:tcPr>
          <w:p w14:paraId="49E4F47B" w14:textId="77777777" w:rsidR="00680457" w:rsidRPr="00C53B1E" w:rsidRDefault="00680457" w:rsidP="006B1845">
            <w:pPr>
              <w:spacing w:before="0" w:line="240" w:lineRule="auto"/>
              <w:contextualSpacing/>
              <w:jc w:val="left"/>
            </w:pPr>
            <w:r w:rsidRPr="00C53B1E">
              <w:t>20</w:t>
            </w:r>
          </w:p>
        </w:tc>
        <w:tc>
          <w:tcPr>
            <w:tcW w:w="2219" w:type="dxa"/>
          </w:tcPr>
          <w:p w14:paraId="6F83F5F6" w14:textId="77777777" w:rsidR="00680457" w:rsidRPr="00C53B1E" w:rsidRDefault="00680457" w:rsidP="006B1845">
            <w:pPr>
              <w:spacing w:before="0" w:line="240" w:lineRule="auto"/>
              <w:contextualSpacing/>
              <w:jc w:val="left"/>
            </w:pPr>
            <w:r w:rsidRPr="00C53B1E">
              <w:t>8.73%</w:t>
            </w:r>
          </w:p>
        </w:tc>
      </w:tr>
      <w:tr w:rsidR="00680457" w:rsidRPr="00C53B1E" w14:paraId="7DB974A9" w14:textId="77777777" w:rsidTr="006B1845">
        <w:trPr>
          <w:trHeight w:val="280"/>
        </w:trPr>
        <w:tc>
          <w:tcPr>
            <w:tcW w:w="2219" w:type="dxa"/>
          </w:tcPr>
          <w:p w14:paraId="26AA4E4F" w14:textId="77777777" w:rsidR="00680457" w:rsidRPr="00C53B1E" w:rsidRDefault="00680457" w:rsidP="006B1845">
            <w:pPr>
              <w:spacing w:before="0" w:line="240" w:lineRule="auto"/>
              <w:contextualSpacing/>
              <w:jc w:val="left"/>
            </w:pPr>
            <w:r w:rsidRPr="00C53B1E">
              <w:t>9</w:t>
            </w:r>
          </w:p>
        </w:tc>
        <w:tc>
          <w:tcPr>
            <w:tcW w:w="2219" w:type="dxa"/>
          </w:tcPr>
          <w:p w14:paraId="6E8B03C3" w14:textId="77777777" w:rsidR="00680457" w:rsidRPr="00C53B1E" w:rsidRDefault="00680457" w:rsidP="006B1845">
            <w:pPr>
              <w:spacing w:before="0" w:line="240" w:lineRule="auto"/>
              <w:contextualSpacing/>
              <w:jc w:val="left"/>
            </w:pPr>
            <w:r w:rsidRPr="00C53B1E">
              <w:t>7.67%</w:t>
            </w:r>
          </w:p>
        </w:tc>
        <w:tc>
          <w:tcPr>
            <w:tcW w:w="2219" w:type="dxa"/>
          </w:tcPr>
          <w:p w14:paraId="661C5296" w14:textId="77777777" w:rsidR="00680457" w:rsidRPr="00C53B1E" w:rsidRDefault="00680457" w:rsidP="006B1845">
            <w:pPr>
              <w:spacing w:before="0" w:line="240" w:lineRule="auto"/>
              <w:contextualSpacing/>
              <w:jc w:val="left"/>
            </w:pPr>
            <w:r w:rsidRPr="00C53B1E">
              <w:t>21</w:t>
            </w:r>
          </w:p>
        </w:tc>
        <w:tc>
          <w:tcPr>
            <w:tcW w:w="2219" w:type="dxa"/>
          </w:tcPr>
          <w:p w14:paraId="67994358" w14:textId="77777777" w:rsidR="00680457" w:rsidRPr="00C53B1E" w:rsidRDefault="00680457" w:rsidP="006B1845">
            <w:pPr>
              <w:spacing w:before="0" w:line="240" w:lineRule="auto"/>
              <w:contextualSpacing/>
              <w:jc w:val="left"/>
            </w:pPr>
            <w:r w:rsidRPr="00C53B1E">
              <w:t>8.45%</w:t>
            </w:r>
          </w:p>
        </w:tc>
      </w:tr>
      <w:tr w:rsidR="00680457" w:rsidRPr="00C53B1E" w14:paraId="35EC2B0D" w14:textId="77777777" w:rsidTr="006B1845">
        <w:trPr>
          <w:trHeight w:val="280"/>
        </w:trPr>
        <w:tc>
          <w:tcPr>
            <w:tcW w:w="2219" w:type="dxa"/>
          </w:tcPr>
          <w:p w14:paraId="4EBD7499" w14:textId="77777777" w:rsidR="00680457" w:rsidRPr="00C53B1E" w:rsidRDefault="00680457" w:rsidP="006B1845">
            <w:pPr>
              <w:spacing w:before="0" w:line="240" w:lineRule="auto"/>
              <w:contextualSpacing/>
              <w:jc w:val="left"/>
            </w:pPr>
            <w:r w:rsidRPr="00C53B1E">
              <w:t>10</w:t>
            </w:r>
          </w:p>
        </w:tc>
        <w:tc>
          <w:tcPr>
            <w:tcW w:w="2219" w:type="dxa"/>
          </w:tcPr>
          <w:p w14:paraId="552EFF80" w14:textId="77777777" w:rsidR="00680457" w:rsidRPr="00C53B1E" w:rsidRDefault="00680457" w:rsidP="006B1845">
            <w:pPr>
              <w:spacing w:before="0" w:line="240" w:lineRule="auto"/>
              <w:contextualSpacing/>
              <w:jc w:val="left"/>
            </w:pPr>
            <w:r w:rsidRPr="00C53B1E">
              <w:t>8.48%</w:t>
            </w:r>
          </w:p>
        </w:tc>
        <w:tc>
          <w:tcPr>
            <w:tcW w:w="2219" w:type="dxa"/>
          </w:tcPr>
          <w:p w14:paraId="070CBD40" w14:textId="77777777" w:rsidR="00680457" w:rsidRPr="00C53B1E" w:rsidRDefault="00680457" w:rsidP="006B1845">
            <w:pPr>
              <w:spacing w:before="0" w:line="240" w:lineRule="auto"/>
              <w:contextualSpacing/>
              <w:jc w:val="left"/>
            </w:pPr>
            <w:r w:rsidRPr="00C53B1E">
              <w:t>22</w:t>
            </w:r>
          </w:p>
        </w:tc>
        <w:tc>
          <w:tcPr>
            <w:tcW w:w="2219" w:type="dxa"/>
          </w:tcPr>
          <w:p w14:paraId="0EC4FB5F" w14:textId="77777777" w:rsidR="00680457" w:rsidRPr="00C53B1E" w:rsidRDefault="00680457" w:rsidP="006B1845">
            <w:pPr>
              <w:spacing w:before="0" w:line="240" w:lineRule="auto"/>
              <w:contextualSpacing/>
              <w:jc w:val="left"/>
            </w:pPr>
            <w:r w:rsidRPr="00C53B1E">
              <w:t>8.68%</w:t>
            </w:r>
          </w:p>
        </w:tc>
      </w:tr>
      <w:tr w:rsidR="00680457" w:rsidRPr="00C53B1E" w14:paraId="04FC852B" w14:textId="77777777" w:rsidTr="006B1845">
        <w:trPr>
          <w:trHeight w:val="280"/>
        </w:trPr>
        <w:tc>
          <w:tcPr>
            <w:tcW w:w="2219" w:type="dxa"/>
          </w:tcPr>
          <w:p w14:paraId="403C6CC3" w14:textId="77777777" w:rsidR="00680457" w:rsidRPr="00C53B1E" w:rsidRDefault="00680457" w:rsidP="006B1845">
            <w:pPr>
              <w:spacing w:before="0" w:line="240" w:lineRule="auto"/>
              <w:contextualSpacing/>
              <w:jc w:val="left"/>
            </w:pPr>
            <w:r w:rsidRPr="00C53B1E">
              <w:t>11</w:t>
            </w:r>
          </w:p>
        </w:tc>
        <w:tc>
          <w:tcPr>
            <w:tcW w:w="2219" w:type="dxa"/>
          </w:tcPr>
          <w:p w14:paraId="692542EA" w14:textId="77777777" w:rsidR="00680457" w:rsidRPr="00C53B1E" w:rsidRDefault="00680457" w:rsidP="006B1845">
            <w:pPr>
              <w:spacing w:before="0" w:line="240" w:lineRule="auto"/>
              <w:contextualSpacing/>
              <w:jc w:val="left"/>
            </w:pPr>
            <w:r w:rsidRPr="00C53B1E">
              <w:t>8.64%</w:t>
            </w:r>
          </w:p>
        </w:tc>
        <w:tc>
          <w:tcPr>
            <w:tcW w:w="2219" w:type="dxa"/>
          </w:tcPr>
          <w:p w14:paraId="5584EF30" w14:textId="77777777" w:rsidR="00680457" w:rsidRPr="00C53B1E" w:rsidRDefault="00680457" w:rsidP="006B1845">
            <w:pPr>
              <w:spacing w:before="0" w:line="240" w:lineRule="auto"/>
              <w:contextualSpacing/>
              <w:jc w:val="left"/>
            </w:pPr>
            <w:r w:rsidRPr="00C53B1E">
              <w:t>23</w:t>
            </w:r>
          </w:p>
        </w:tc>
        <w:tc>
          <w:tcPr>
            <w:tcW w:w="2219" w:type="dxa"/>
          </w:tcPr>
          <w:p w14:paraId="67D8D8A8" w14:textId="77777777" w:rsidR="00680457" w:rsidRPr="00C53B1E" w:rsidRDefault="00680457" w:rsidP="006B1845">
            <w:pPr>
              <w:spacing w:before="0" w:line="240" w:lineRule="auto"/>
              <w:contextualSpacing/>
              <w:jc w:val="left"/>
            </w:pPr>
            <w:r w:rsidRPr="00C53B1E">
              <w:t>10.91%</w:t>
            </w:r>
          </w:p>
        </w:tc>
      </w:tr>
    </w:tbl>
    <w:p w14:paraId="03CD1382" w14:textId="24887C30" w:rsidR="003770AD" w:rsidRPr="00C53B1E" w:rsidRDefault="003770AD" w:rsidP="006B1845">
      <w:pPr>
        <w:spacing w:before="0" w:line="240" w:lineRule="auto"/>
        <w:contextualSpacing/>
        <w:jc w:val="left"/>
        <w:rPr>
          <w:b/>
          <w:bCs/>
          <w:sz w:val="24"/>
          <w:szCs w:val="26"/>
        </w:rPr>
      </w:pPr>
    </w:p>
    <w:p w14:paraId="10AF3507" w14:textId="77777777" w:rsidR="00EB7BBB" w:rsidRPr="00C53B1E" w:rsidRDefault="00EB7BBB" w:rsidP="006B1845">
      <w:pPr>
        <w:spacing w:before="0" w:line="240" w:lineRule="auto"/>
        <w:contextualSpacing/>
        <w:jc w:val="left"/>
      </w:pPr>
    </w:p>
    <w:p w14:paraId="7A0F9989" w14:textId="362A12F5" w:rsidR="00EB7BBB" w:rsidRPr="00C53B1E" w:rsidRDefault="00EB7BBB" w:rsidP="006B1845">
      <w:pPr>
        <w:spacing w:before="0" w:line="240" w:lineRule="auto"/>
        <w:contextualSpacing/>
        <w:jc w:val="right"/>
      </w:pPr>
    </w:p>
    <w:p w14:paraId="6F3CE99E" w14:textId="77777777" w:rsidR="00EB7BBB" w:rsidRPr="00C53B1E" w:rsidRDefault="00EB7BBB" w:rsidP="006B1845">
      <w:pPr>
        <w:spacing w:before="0" w:line="240" w:lineRule="auto"/>
        <w:contextualSpacing/>
        <w:jc w:val="left"/>
      </w:pPr>
    </w:p>
    <w:p w14:paraId="38050C54" w14:textId="77777777" w:rsidR="00EB7BBB" w:rsidRPr="00C53B1E" w:rsidRDefault="00EB7BBB" w:rsidP="006B1845">
      <w:pPr>
        <w:spacing w:before="0" w:line="240" w:lineRule="auto"/>
        <w:contextualSpacing/>
        <w:jc w:val="left"/>
      </w:pPr>
    </w:p>
    <w:p w14:paraId="6299DE70" w14:textId="77777777" w:rsidR="00EB7BBB" w:rsidRPr="00C53B1E" w:rsidRDefault="00EB7BBB" w:rsidP="006B1845">
      <w:pPr>
        <w:spacing w:before="0" w:line="240" w:lineRule="auto"/>
        <w:contextualSpacing/>
        <w:jc w:val="left"/>
      </w:pPr>
    </w:p>
    <w:p w14:paraId="4F50BDBE" w14:textId="25E0AA7D" w:rsidR="00EB7BBB" w:rsidRPr="00C53B1E" w:rsidRDefault="006B1845" w:rsidP="006B1845">
      <w:pPr>
        <w:spacing w:before="0" w:line="240" w:lineRule="auto"/>
        <w:jc w:val="left"/>
      </w:pPr>
      <w:r w:rsidRPr="00C53B1E">
        <w:br w:type="page"/>
      </w:r>
    </w:p>
    <w:p w14:paraId="3A0820E8" w14:textId="5FA1F294" w:rsidR="00EB7BBB" w:rsidRPr="00C53B1E" w:rsidRDefault="002B6032" w:rsidP="006B1845">
      <w:pPr>
        <w:spacing w:before="0"/>
        <w:ind w:firstLine="709"/>
        <w:contextualSpacing/>
        <w:jc w:val="left"/>
        <w:rPr>
          <w:szCs w:val="22"/>
        </w:rPr>
      </w:pPr>
      <w:proofErr w:type="spellStart"/>
      <w:r w:rsidRPr="00C53B1E">
        <w:rPr>
          <w:b/>
          <w:bCs/>
          <w:szCs w:val="22"/>
        </w:rPr>
        <w:lastRenderedPageBreak/>
        <w:t>Scatter</w:t>
      </w:r>
      <w:proofErr w:type="spellEnd"/>
      <w:r w:rsidRPr="00C53B1E">
        <w:rPr>
          <w:szCs w:val="22"/>
        </w:rPr>
        <w:t xml:space="preserve"> </w:t>
      </w:r>
      <w:r w:rsidRPr="00C53B1E">
        <w:rPr>
          <w:b/>
          <w:bCs/>
          <w:szCs w:val="22"/>
        </w:rPr>
        <w:t>plot</w:t>
      </w:r>
      <w:r w:rsidRPr="00C53B1E">
        <w:rPr>
          <w:szCs w:val="22"/>
        </w:rPr>
        <w:t xml:space="preserve"> na </w:t>
      </w:r>
      <w:r w:rsidR="00D074C3" w:rsidRPr="00C53B1E">
        <w:rPr>
          <w:szCs w:val="22"/>
        </w:rPr>
        <w:fldChar w:fldCharType="begin"/>
      </w:r>
      <w:r w:rsidR="00D074C3" w:rsidRPr="00C53B1E">
        <w:rPr>
          <w:szCs w:val="22"/>
        </w:rPr>
        <w:instrText xml:space="preserve"> REF _Ref164759649 \h </w:instrText>
      </w:r>
      <w:r w:rsidR="00D074C3" w:rsidRPr="00C53B1E">
        <w:rPr>
          <w:szCs w:val="22"/>
        </w:rPr>
      </w:r>
      <w:r w:rsidR="00D074C3" w:rsidRPr="00C53B1E">
        <w:rPr>
          <w:szCs w:val="22"/>
        </w:rPr>
        <w:fldChar w:fldCharType="separate"/>
      </w:r>
      <w:r w:rsidR="00E07521" w:rsidRPr="00C53B1E">
        <w:t xml:space="preserve">Obrázok </w:t>
      </w:r>
      <w:r w:rsidR="00E07521">
        <w:rPr>
          <w:noProof/>
        </w:rPr>
        <w:t>11</w:t>
      </w:r>
      <w:r w:rsidR="00D074C3" w:rsidRPr="00C53B1E">
        <w:rPr>
          <w:szCs w:val="22"/>
        </w:rPr>
        <w:fldChar w:fldCharType="end"/>
      </w:r>
      <w:r w:rsidR="00D074C3" w:rsidRPr="00C53B1E">
        <w:rPr>
          <w:szCs w:val="22"/>
        </w:rPr>
        <w:t xml:space="preserve"> </w:t>
      </w:r>
      <w:r w:rsidRPr="00C53B1E">
        <w:rPr>
          <w:szCs w:val="22"/>
        </w:rPr>
        <w:t xml:space="preserve">hovorí, že nižšia výška úveru a pridelená vysoká mesačná splátka zvyšuje riziko, že úverová žiadosť bude podvodná. </w:t>
      </w:r>
    </w:p>
    <w:p w14:paraId="65C14B20" w14:textId="77777777" w:rsidR="00680457" w:rsidRPr="00C53B1E" w:rsidRDefault="000616FD" w:rsidP="006B1845">
      <w:pPr>
        <w:keepNext/>
        <w:spacing w:before="0" w:line="240" w:lineRule="auto"/>
        <w:contextualSpacing/>
        <w:jc w:val="center"/>
      </w:pPr>
      <w:r w:rsidRPr="00C53B1E">
        <w:drawing>
          <wp:inline distT="0" distB="0" distL="0" distR="0" wp14:anchorId="225E19FE" wp14:editId="6DBC8D19">
            <wp:extent cx="4394689" cy="3343275"/>
            <wp:effectExtent l="0" t="0" r="0" b="0"/>
            <wp:docPr id="1288956539"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6539" name="Picture 1" descr="A graph with red and blue dots&#10;&#10;Description automatically generated"/>
                    <pic:cNvPicPr/>
                  </pic:nvPicPr>
                  <pic:blipFill>
                    <a:blip r:embed="rId34"/>
                    <a:stretch>
                      <a:fillRect/>
                    </a:stretch>
                  </pic:blipFill>
                  <pic:spPr>
                    <a:xfrm>
                      <a:off x="0" y="0"/>
                      <a:ext cx="4398535" cy="3346201"/>
                    </a:xfrm>
                    <a:prstGeom prst="rect">
                      <a:avLst/>
                    </a:prstGeom>
                  </pic:spPr>
                </pic:pic>
              </a:graphicData>
            </a:graphic>
          </wp:inline>
        </w:drawing>
      </w:r>
    </w:p>
    <w:p w14:paraId="0564DCDD" w14:textId="6A53B0EB" w:rsidR="00730039" w:rsidRPr="00C53B1E" w:rsidRDefault="00680457" w:rsidP="006B1845">
      <w:pPr>
        <w:pStyle w:val="Caption"/>
        <w:contextualSpacing/>
      </w:pPr>
      <w:bookmarkStart w:id="72" w:name="_Ref164759649"/>
      <w:bookmarkStart w:id="73" w:name="_Toc164955239"/>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11</w:t>
      </w:r>
      <w:r w:rsidRPr="00C53B1E">
        <w:fldChar w:fldCharType="end"/>
      </w:r>
      <w:bookmarkEnd w:id="72"/>
      <w:r w:rsidRPr="00C53B1E">
        <w:t xml:space="preserve"> – Výška úveru a mesačná splátka podľa stavu žiadosti</w:t>
      </w:r>
      <w:bookmarkEnd w:id="73"/>
    </w:p>
    <w:p w14:paraId="515CD09A" w14:textId="77777777" w:rsidR="00680457" w:rsidRPr="00C53B1E" w:rsidRDefault="00680457" w:rsidP="006B1845">
      <w:pPr>
        <w:contextualSpacing/>
      </w:pPr>
    </w:p>
    <w:p w14:paraId="784D45EB" w14:textId="3903C7C5" w:rsidR="00730039" w:rsidRPr="00C53B1E" w:rsidRDefault="00730039" w:rsidP="006B1845">
      <w:pPr>
        <w:spacing w:before="0"/>
        <w:ind w:firstLine="709"/>
        <w:contextualSpacing/>
        <w:jc w:val="left"/>
      </w:pPr>
      <w:r w:rsidRPr="00C53B1E">
        <w:t xml:space="preserve">Žiadatelia o úver, ktorý si podali žiadosť na P2P platforme Bondora majú tendenciu podľa </w:t>
      </w:r>
      <w:r w:rsidR="00D074C3" w:rsidRPr="00C53B1E">
        <w:fldChar w:fldCharType="begin"/>
      </w:r>
      <w:r w:rsidR="00D074C3" w:rsidRPr="00C53B1E">
        <w:instrText xml:space="preserve"> REF _Ref164759657 \h </w:instrText>
      </w:r>
      <w:r w:rsidR="00D074C3" w:rsidRPr="00C53B1E">
        <w:fldChar w:fldCharType="separate"/>
      </w:r>
      <w:r w:rsidR="00E07521" w:rsidRPr="00C53B1E">
        <w:t xml:space="preserve">Obrázok </w:t>
      </w:r>
      <w:r w:rsidR="00E07521">
        <w:rPr>
          <w:noProof/>
        </w:rPr>
        <w:t>12</w:t>
      </w:r>
      <w:r w:rsidR="00D074C3" w:rsidRPr="00C53B1E">
        <w:fldChar w:fldCharType="end"/>
      </w:r>
      <w:r w:rsidR="00D074C3" w:rsidRPr="00C53B1E">
        <w:t xml:space="preserve"> </w:t>
      </w:r>
      <w:r w:rsidRPr="00C53B1E">
        <w:t>žiadať o úvery v</w:t>
      </w:r>
      <w:r w:rsidR="00CF1A3A" w:rsidRPr="00C53B1E">
        <w:t>o</w:t>
      </w:r>
      <w:r w:rsidRPr="00C53B1E">
        <w:t xml:space="preserve"> finančnej hodnote </w:t>
      </w:r>
      <w:r w:rsidRPr="00C53B1E">
        <w:rPr>
          <w:b/>
          <w:bCs/>
        </w:rPr>
        <w:t>do</w:t>
      </w:r>
      <w:r w:rsidRPr="00C53B1E">
        <w:t xml:space="preserve"> </w:t>
      </w:r>
      <w:r w:rsidRPr="00C53B1E">
        <w:rPr>
          <w:b/>
          <w:bCs/>
        </w:rPr>
        <w:t>5000</w:t>
      </w:r>
      <w:r w:rsidRPr="00C53B1E">
        <w:rPr>
          <w:rFonts w:cs="Arial"/>
          <w:b/>
          <w:bCs/>
        </w:rPr>
        <w:t>€</w:t>
      </w:r>
      <w:r w:rsidRPr="00C53B1E">
        <w:rPr>
          <w:rFonts w:cs="Arial"/>
        </w:rPr>
        <w:t>.</w:t>
      </w:r>
    </w:p>
    <w:p w14:paraId="1049145F" w14:textId="77777777" w:rsidR="00680457" w:rsidRPr="00C53B1E" w:rsidRDefault="00730039" w:rsidP="006B1845">
      <w:pPr>
        <w:keepNext/>
        <w:spacing w:before="0" w:line="240" w:lineRule="auto"/>
        <w:contextualSpacing/>
        <w:jc w:val="center"/>
      </w:pPr>
      <w:r w:rsidRPr="00C53B1E">
        <w:drawing>
          <wp:inline distT="0" distB="0" distL="0" distR="0" wp14:anchorId="14A7BFD7" wp14:editId="161F1632">
            <wp:extent cx="3970598" cy="3038475"/>
            <wp:effectExtent l="0" t="0" r="0" b="0"/>
            <wp:docPr id="898509769" name="Picture 1" descr="A green graph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9769" name="Picture 1" descr="A green graph with numbers and a white background&#10;&#10;Description automatically generated"/>
                    <pic:cNvPicPr/>
                  </pic:nvPicPr>
                  <pic:blipFill>
                    <a:blip r:embed="rId35"/>
                    <a:stretch>
                      <a:fillRect/>
                    </a:stretch>
                  </pic:blipFill>
                  <pic:spPr>
                    <a:xfrm>
                      <a:off x="0" y="0"/>
                      <a:ext cx="3972472" cy="3039909"/>
                    </a:xfrm>
                    <a:prstGeom prst="rect">
                      <a:avLst/>
                    </a:prstGeom>
                  </pic:spPr>
                </pic:pic>
              </a:graphicData>
            </a:graphic>
          </wp:inline>
        </w:drawing>
      </w:r>
    </w:p>
    <w:p w14:paraId="08D62000" w14:textId="461B7420" w:rsidR="00EB7BBB" w:rsidRPr="00C53B1E" w:rsidRDefault="00680457" w:rsidP="006B1845">
      <w:pPr>
        <w:pStyle w:val="Caption"/>
        <w:contextualSpacing/>
      </w:pPr>
      <w:bookmarkStart w:id="74" w:name="_Ref164759657"/>
      <w:bookmarkStart w:id="75" w:name="_Toc164955240"/>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12</w:t>
      </w:r>
      <w:r w:rsidRPr="00C53B1E">
        <w:fldChar w:fldCharType="end"/>
      </w:r>
      <w:bookmarkEnd w:id="74"/>
      <w:r w:rsidRPr="00C53B1E">
        <w:t xml:space="preserve"> – Rozloženie výšky úverov</w:t>
      </w:r>
      <w:bookmarkEnd w:id="75"/>
    </w:p>
    <w:p w14:paraId="5CBBE07E" w14:textId="07BF4139" w:rsidR="00CF1A3A" w:rsidRPr="00C53B1E" w:rsidRDefault="00CF1A3A" w:rsidP="006B1845">
      <w:pPr>
        <w:spacing w:before="0"/>
        <w:ind w:firstLine="709"/>
        <w:contextualSpacing/>
        <w:jc w:val="left"/>
      </w:pPr>
      <w:r w:rsidRPr="00C53B1E">
        <w:lastRenderedPageBreak/>
        <w:t xml:space="preserve">Graf na </w:t>
      </w:r>
      <w:r w:rsidR="00D074C3" w:rsidRPr="00C53B1E">
        <w:fldChar w:fldCharType="begin"/>
      </w:r>
      <w:r w:rsidR="00D074C3" w:rsidRPr="00C53B1E">
        <w:instrText xml:space="preserve"> REF _Ref164759671 \h </w:instrText>
      </w:r>
      <w:r w:rsidR="00D074C3" w:rsidRPr="00C53B1E">
        <w:fldChar w:fldCharType="separate"/>
      </w:r>
      <w:r w:rsidR="00E07521" w:rsidRPr="00C53B1E">
        <w:t xml:space="preserve">Obrázok </w:t>
      </w:r>
      <w:r w:rsidR="00E07521">
        <w:rPr>
          <w:noProof/>
        </w:rPr>
        <w:t>13</w:t>
      </w:r>
      <w:r w:rsidR="00D074C3" w:rsidRPr="00C53B1E">
        <w:fldChar w:fldCharType="end"/>
      </w:r>
      <w:r w:rsidR="00D074C3" w:rsidRPr="00C53B1E">
        <w:t xml:space="preserve"> </w:t>
      </w:r>
      <w:r w:rsidRPr="00C53B1E">
        <w:t>jasne vyjadruje, že úverové žiadosti s nižším ratingom majú veľký predpoklad dostať sa do stavu zlyhania splácania úveru. Hlavne pri kategórií F a HR je počet úverov v stave zlyhania splácania úveru</w:t>
      </w:r>
      <w:r w:rsidR="0025425C" w:rsidRPr="00C53B1E">
        <w:t xml:space="preserve"> zreteľne</w:t>
      </w:r>
      <w:r w:rsidRPr="00C53B1E">
        <w:t xml:space="preserve"> </w:t>
      </w:r>
      <w:r w:rsidR="003C58E7" w:rsidRPr="00C53B1E">
        <w:t>vyšší</w:t>
      </w:r>
      <w:r w:rsidRPr="00C53B1E">
        <w:t xml:space="preserve"> ako počet úverov ktoré v tomto stave nie sú.</w:t>
      </w:r>
    </w:p>
    <w:p w14:paraId="49247F0F" w14:textId="77777777" w:rsidR="00680457" w:rsidRPr="00C53B1E" w:rsidRDefault="00680457" w:rsidP="006B1845">
      <w:pPr>
        <w:keepNext/>
        <w:spacing w:before="0"/>
        <w:ind w:firstLine="709"/>
        <w:contextualSpacing/>
        <w:jc w:val="left"/>
      </w:pPr>
      <w:r w:rsidRPr="00C53B1E">
        <w:drawing>
          <wp:inline distT="0" distB="0" distL="0" distR="0" wp14:anchorId="10F6BB4F" wp14:editId="5A15EBF4">
            <wp:extent cx="4096887" cy="3095625"/>
            <wp:effectExtent l="0" t="0" r="0" b="0"/>
            <wp:docPr id="211818959" name="Picture 1"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959" name="Picture 1" descr="A graph with red and green bars&#10;&#10;Description automatically generated"/>
                    <pic:cNvPicPr/>
                  </pic:nvPicPr>
                  <pic:blipFill>
                    <a:blip r:embed="rId36"/>
                    <a:stretch>
                      <a:fillRect/>
                    </a:stretch>
                  </pic:blipFill>
                  <pic:spPr>
                    <a:xfrm>
                      <a:off x="0" y="0"/>
                      <a:ext cx="4096887" cy="3095625"/>
                    </a:xfrm>
                    <a:prstGeom prst="rect">
                      <a:avLst/>
                    </a:prstGeom>
                  </pic:spPr>
                </pic:pic>
              </a:graphicData>
            </a:graphic>
          </wp:inline>
        </w:drawing>
      </w:r>
    </w:p>
    <w:p w14:paraId="3637E50B" w14:textId="5E9756E9" w:rsidR="00CF1A3A" w:rsidRPr="00C53B1E" w:rsidRDefault="00680457" w:rsidP="006B1845">
      <w:pPr>
        <w:pStyle w:val="Caption"/>
        <w:contextualSpacing/>
      </w:pPr>
      <w:bookmarkStart w:id="76" w:name="_Ref164759671"/>
      <w:bookmarkStart w:id="77" w:name="_Toc164955241"/>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13</w:t>
      </w:r>
      <w:r w:rsidRPr="00C53B1E">
        <w:fldChar w:fldCharType="end"/>
      </w:r>
      <w:bookmarkEnd w:id="76"/>
      <w:r w:rsidRPr="00C53B1E">
        <w:t xml:space="preserve"> – Zlyhanie splácania úveru podľa ratingu</w:t>
      </w:r>
      <w:bookmarkEnd w:id="77"/>
      <w:r w:rsidRPr="00C53B1E">
        <w:t xml:space="preserve"> </w:t>
      </w:r>
    </w:p>
    <w:p w14:paraId="1B6CF66E" w14:textId="77777777" w:rsidR="00680457" w:rsidRPr="00C53B1E" w:rsidRDefault="00680457" w:rsidP="006B1845">
      <w:pPr>
        <w:contextualSpacing/>
      </w:pPr>
    </w:p>
    <w:p w14:paraId="5D13447A" w14:textId="7EDB7FE2" w:rsidR="00680457" w:rsidRPr="00C53B1E" w:rsidRDefault="00CF1A3A" w:rsidP="006B1845">
      <w:pPr>
        <w:spacing w:before="0"/>
        <w:ind w:firstLine="709"/>
        <w:contextualSpacing/>
      </w:pPr>
      <w:r w:rsidRPr="00C53B1E">
        <w:t xml:space="preserve">Fakt, že Rating má nezanedbateľný </w:t>
      </w:r>
      <w:r w:rsidR="000616FD" w:rsidRPr="00C53B1E">
        <w:t>vplyv na odhad toho, aký stav dosiahnu úverové žiadosti potvrdzuje aj</w:t>
      </w:r>
      <w:r w:rsidR="00D074C3" w:rsidRPr="00C53B1E">
        <w:t xml:space="preserve"> </w:t>
      </w:r>
      <w:r w:rsidR="00D074C3" w:rsidRPr="00C53B1E">
        <w:fldChar w:fldCharType="begin"/>
      </w:r>
      <w:r w:rsidR="00D074C3" w:rsidRPr="00C53B1E">
        <w:instrText xml:space="preserve"> REF _Ref164759681 \h </w:instrText>
      </w:r>
      <w:r w:rsidR="00D074C3" w:rsidRPr="00C53B1E">
        <w:fldChar w:fldCharType="separate"/>
      </w:r>
      <w:r w:rsidR="00E07521" w:rsidRPr="00C53B1E">
        <w:t xml:space="preserve">Obrázok </w:t>
      </w:r>
      <w:r w:rsidR="00E07521">
        <w:rPr>
          <w:noProof/>
        </w:rPr>
        <w:t>14</w:t>
      </w:r>
      <w:r w:rsidR="00D074C3" w:rsidRPr="00C53B1E">
        <w:fldChar w:fldCharType="end"/>
      </w:r>
      <w:r w:rsidR="00C851CC" w:rsidRPr="00C53B1E">
        <w:t xml:space="preserve">, </w:t>
      </w:r>
      <w:r w:rsidR="000616FD" w:rsidRPr="00C53B1E">
        <w:t>ktorý zobrazuje rozdelenie výskytu podvodnej žiadosti podľa Ratingu</w:t>
      </w:r>
      <w:r w:rsidR="002775EF" w:rsidRPr="00C53B1E">
        <w:t>.</w:t>
      </w:r>
      <w:r w:rsidR="00680457" w:rsidRPr="00C53B1E">
        <w:t xml:space="preserve"> </w:t>
      </w:r>
    </w:p>
    <w:p w14:paraId="37CD56C1" w14:textId="24D76A94" w:rsidR="00680457" w:rsidRPr="00C53B1E" w:rsidRDefault="00680457" w:rsidP="006B1845">
      <w:pPr>
        <w:spacing w:before="0"/>
        <w:ind w:firstLine="709"/>
        <w:contextualSpacing/>
      </w:pPr>
      <w:r w:rsidRPr="00C53B1E">
        <w:drawing>
          <wp:inline distT="0" distB="0" distL="0" distR="0" wp14:anchorId="112F8B87" wp14:editId="15D06DFB">
            <wp:extent cx="3978493" cy="2905125"/>
            <wp:effectExtent l="0" t="0" r="0" b="0"/>
            <wp:docPr id="1588218804" name="Obrázok 1" descr="Obrázok, na ktorom je text, diagram, snímka obrazovky,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8804" name="Obrázok 1" descr="Obrázok, na ktorom je text, diagram, snímka obrazovky, vývoj&#10;&#10;Automaticky generovaný popis"/>
                    <pic:cNvPicPr/>
                  </pic:nvPicPr>
                  <pic:blipFill>
                    <a:blip r:embed="rId37"/>
                    <a:stretch>
                      <a:fillRect/>
                    </a:stretch>
                  </pic:blipFill>
                  <pic:spPr>
                    <a:xfrm>
                      <a:off x="0" y="0"/>
                      <a:ext cx="3978493" cy="2905125"/>
                    </a:xfrm>
                    <a:prstGeom prst="rect">
                      <a:avLst/>
                    </a:prstGeom>
                  </pic:spPr>
                </pic:pic>
              </a:graphicData>
            </a:graphic>
          </wp:inline>
        </w:drawing>
      </w:r>
    </w:p>
    <w:p w14:paraId="4842C422" w14:textId="23331158" w:rsidR="000616FD" w:rsidRPr="00C53B1E" w:rsidRDefault="00680457" w:rsidP="006B1845">
      <w:pPr>
        <w:pStyle w:val="Caption"/>
        <w:contextualSpacing/>
      </w:pPr>
      <w:bookmarkStart w:id="78" w:name="_Ref164759681"/>
      <w:bookmarkStart w:id="79" w:name="_Toc164955242"/>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14</w:t>
      </w:r>
      <w:r w:rsidRPr="00C53B1E">
        <w:fldChar w:fldCharType="end"/>
      </w:r>
      <w:bookmarkEnd w:id="78"/>
      <w:r w:rsidRPr="00C53B1E">
        <w:t xml:space="preserve"> – Výskyt podvodu podľa Ratingu</w:t>
      </w:r>
      <w:bookmarkEnd w:id="79"/>
    </w:p>
    <w:p w14:paraId="5B12B516" w14:textId="2B7A4912" w:rsidR="000616FD" w:rsidRPr="00C53B1E" w:rsidRDefault="002775EF" w:rsidP="006B1845">
      <w:pPr>
        <w:spacing w:before="0"/>
        <w:ind w:firstLine="709"/>
        <w:contextualSpacing/>
        <w:jc w:val="left"/>
      </w:pPr>
      <w:r w:rsidRPr="00C53B1E">
        <w:lastRenderedPageBreak/>
        <w:t>Najväčšou</w:t>
      </w:r>
      <w:r w:rsidR="000616FD" w:rsidRPr="00C53B1E">
        <w:t xml:space="preserve"> skupinou ľudí, ktorý si </w:t>
      </w:r>
      <w:r w:rsidRPr="00C53B1E">
        <w:t>požičiavajú</w:t>
      </w:r>
      <w:r w:rsidR="000616FD" w:rsidRPr="00C53B1E">
        <w:t xml:space="preserve"> na P2P </w:t>
      </w:r>
      <w:r w:rsidRPr="00C53B1E">
        <w:t>platforme</w:t>
      </w:r>
      <w:r w:rsidR="000616FD" w:rsidRPr="00C53B1E">
        <w:t xml:space="preserve"> Bondora sú ľudia vo veku medzi 30 a 40 rokov života. </w:t>
      </w:r>
      <w:r w:rsidR="008A37FB" w:rsidRPr="00C53B1E">
        <w:t>Požičiavajú</w:t>
      </w:r>
      <w:r w:rsidR="000616FD" w:rsidRPr="00C53B1E">
        <w:t xml:space="preserve"> si aj </w:t>
      </w:r>
      <w:r w:rsidR="008A37FB" w:rsidRPr="00C53B1E">
        <w:t xml:space="preserve">ľudia </w:t>
      </w:r>
      <w:r w:rsidR="000616FD" w:rsidRPr="00C53B1E">
        <w:t xml:space="preserve">s vyšším vekom, až </w:t>
      </w:r>
      <w:r w:rsidR="008A37FB" w:rsidRPr="00C53B1E">
        <w:t>približne do 70 rokov, najstarší žiadateľ má 71 rokov. Rozloženie vekových skupín je na</w:t>
      </w:r>
      <w:r w:rsidR="00D074C3" w:rsidRPr="00C53B1E">
        <w:t xml:space="preserve"> </w:t>
      </w:r>
      <w:r w:rsidR="00D074C3" w:rsidRPr="00C53B1E">
        <w:fldChar w:fldCharType="begin"/>
      </w:r>
      <w:r w:rsidR="00D074C3" w:rsidRPr="00C53B1E">
        <w:instrText xml:space="preserve"> REF _Ref164759690 \h </w:instrText>
      </w:r>
      <w:r w:rsidR="00D074C3" w:rsidRPr="00C53B1E">
        <w:fldChar w:fldCharType="separate"/>
      </w:r>
      <w:r w:rsidR="00E07521" w:rsidRPr="00C53B1E">
        <w:t xml:space="preserve">Obrázok </w:t>
      </w:r>
      <w:r w:rsidR="00E07521">
        <w:rPr>
          <w:noProof/>
        </w:rPr>
        <w:t>15</w:t>
      </w:r>
      <w:r w:rsidR="00D074C3" w:rsidRPr="00C53B1E">
        <w:fldChar w:fldCharType="end"/>
      </w:r>
      <w:r w:rsidR="008A37FB" w:rsidRPr="00C53B1E">
        <w:t>.</w:t>
      </w:r>
    </w:p>
    <w:p w14:paraId="0954EF3E" w14:textId="77777777" w:rsidR="00680457" w:rsidRPr="00C53B1E" w:rsidRDefault="00680457" w:rsidP="006B1845">
      <w:pPr>
        <w:keepNext/>
        <w:spacing w:before="0"/>
        <w:ind w:firstLine="709"/>
        <w:contextualSpacing/>
        <w:jc w:val="center"/>
      </w:pPr>
      <w:r w:rsidRPr="00C53B1E">
        <w:rPr>
          <w:b/>
          <w:bCs/>
        </w:rPr>
        <w:drawing>
          <wp:inline distT="0" distB="0" distL="0" distR="0" wp14:anchorId="4F15A6BD" wp14:editId="4474A8F4">
            <wp:extent cx="4275021" cy="3276600"/>
            <wp:effectExtent l="0" t="0" r="0" b="0"/>
            <wp:docPr id="1367967143" name="Picture 1" descr="A graph with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7143" name="Picture 1" descr="A graph with a number of squares&#10;&#10;Description automatically generated with medium confidence"/>
                    <pic:cNvPicPr/>
                  </pic:nvPicPr>
                  <pic:blipFill>
                    <a:blip r:embed="rId38"/>
                    <a:stretch>
                      <a:fillRect/>
                    </a:stretch>
                  </pic:blipFill>
                  <pic:spPr>
                    <a:xfrm>
                      <a:off x="0" y="0"/>
                      <a:ext cx="4288129" cy="3286646"/>
                    </a:xfrm>
                    <a:prstGeom prst="rect">
                      <a:avLst/>
                    </a:prstGeom>
                  </pic:spPr>
                </pic:pic>
              </a:graphicData>
            </a:graphic>
          </wp:inline>
        </w:drawing>
      </w:r>
    </w:p>
    <w:p w14:paraId="0FC5F46A" w14:textId="37E076BE" w:rsidR="00AD56DA" w:rsidRPr="00C53B1E" w:rsidRDefault="00680457" w:rsidP="006B1845">
      <w:pPr>
        <w:pStyle w:val="Caption"/>
        <w:contextualSpacing/>
      </w:pPr>
      <w:bookmarkStart w:id="80" w:name="_Ref164759690"/>
      <w:bookmarkStart w:id="81" w:name="_Toc164955243"/>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15</w:t>
      </w:r>
      <w:r w:rsidRPr="00C53B1E">
        <w:fldChar w:fldCharType="end"/>
      </w:r>
      <w:bookmarkEnd w:id="80"/>
      <w:r w:rsidRPr="00C53B1E">
        <w:t xml:space="preserve"> – Rozdelenie žiadateľov podľa veku</w:t>
      </w:r>
      <w:bookmarkEnd w:id="81"/>
    </w:p>
    <w:p w14:paraId="69144482" w14:textId="77777777" w:rsidR="00680457" w:rsidRPr="00C53B1E" w:rsidRDefault="00680457" w:rsidP="006B1845">
      <w:pPr>
        <w:contextualSpacing/>
      </w:pPr>
    </w:p>
    <w:p w14:paraId="705883A7" w14:textId="10492274" w:rsidR="00680457" w:rsidRPr="00C53B1E" w:rsidRDefault="00D074C3" w:rsidP="006B1845">
      <w:pPr>
        <w:spacing w:before="0"/>
        <w:ind w:firstLine="709"/>
        <w:contextualSpacing/>
      </w:pPr>
      <w:r w:rsidRPr="00C53B1E">
        <w:fldChar w:fldCharType="begin"/>
      </w:r>
      <w:r w:rsidRPr="00C53B1E">
        <w:instrText xml:space="preserve"> REF _Ref164759703 \h </w:instrText>
      </w:r>
      <w:r w:rsidRPr="00C53B1E">
        <w:fldChar w:fldCharType="separate"/>
      </w:r>
      <w:r w:rsidR="00E07521" w:rsidRPr="00C53B1E">
        <w:t xml:space="preserve">Obrázok </w:t>
      </w:r>
      <w:r w:rsidR="00E07521">
        <w:rPr>
          <w:noProof/>
        </w:rPr>
        <w:t>16</w:t>
      </w:r>
      <w:r w:rsidRPr="00C53B1E">
        <w:fldChar w:fldCharType="end"/>
      </w:r>
      <w:r w:rsidRPr="00C53B1E">
        <w:t xml:space="preserve"> </w:t>
      </w:r>
      <w:r w:rsidR="008A37FB" w:rsidRPr="00C53B1E">
        <w:t>ukazuje, že priemerná výška úveru u podvodnej žiadosti je približne o 400 eur vyššia ako tá pri legitímnej žiadosti.</w:t>
      </w:r>
    </w:p>
    <w:p w14:paraId="21341F55" w14:textId="77777777" w:rsidR="00680457" w:rsidRPr="00C53B1E" w:rsidRDefault="00680457" w:rsidP="006B1845">
      <w:pPr>
        <w:keepNext/>
        <w:spacing w:before="0"/>
        <w:ind w:firstLine="709"/>
        <w:contextualSpacing/>
        <w:jc w:val="center"/>
      </w:pPr>
      <w:r w:rsidRPr="00C53B1E">
        <w:drawing>
          <wp:inline distT="0" distB="0" distL="0" distR="0" wp14:anchorId="30F0E61D" wp14:editId="79759A54">
            <wp:extent cx="4840167" cy="2962275"/>
            <wp:effectExtent l="0" t="0" r="0" b="0"/>
            <wp:docPr id="2085171670" name="Obrázok 1" descr="Obrázok, na ktorom je text, snímka obrazovky, diagram,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1670" name="Obrázok 1" descr="Obrázok, na ktorom je text, snímka obrazovky, diagram, vývoj&#10;&#10;Automaticky generovaný popis"/>
                    <pic:cNvPicPr/>
                  </pic:nvPicPr>
                  <pic:blipFill>
                    <a:blip r:embed="rId39"/>
                    <a:stretch>
                      <a:fillRect/>
                    </a:stretch>
                  </pic:blipFill>
                  <pic:spPr>
                    <a:xfrm>
                      <a:off x="0" y="0"/>
                      <a:ext cx="4851847" cy="2969424"/>
                    </a:xfrm>
                    <a:prstGeom prst="rect">
                      <a:avLst/>
                    </a:prstGeom>
                  </pic:spPr>
                </pic:pic>
              </a:graphicData>
            </a:graphic>
          </wp:inline>
        </w:drawing>
      </w:r>
    </w:p>
    <w:p w14:paraId="4AACC259" w14:textId="5217A69F" w:rsidR="00680457" w:rsidRPr="00C53B1E" w:rsidRDefault="00680457" w:rsidP="006B1845">
      <w:pPr>
        <w:pStyle w:val="Caption"/>
        <w:contextualSpacing/>
      </w:pPr>
      <w:bookmarkStart w:id="82" w:name="_Ref164759703"/>
      <w:bookmarkStart w:id="83" w:name="_Toc164955244"/>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16</w:t>
      </w:r>
      <w:r w:rsidRPr="00C53B1E">
        <w:fldChar w:fldCharType="end"/>
      </w:r>
      <w:bookmarkEnd w:id="82"/>
      <w:r w:rsidRPr="00C53B1E">
        <w:t xml:space="preserve"> – Priemerná výška úveru podľa stavu žiadosti</w:t>
      </w:r>
      <w:bookmarkEnd w:id="83"/>
    </w:p>
    <w:p w14:paraId="3ECDDB35" w14:textId="0E2AF929" w:rsidR="00680457" w:rsidRPr="00C53B1E" w:rsidRDefault="008A37FB" w:rsidP="00A63548">
      <w:pPr>
        <w:spacing w:before="0"/>
        <w:ind w:firstLine="709"/>
        <w:contextualSpacing/>
        <w:jc w:val="left"/>
      </w:pPr>
      <w:r w:rsidRPr="00C53B1E">
        <w:lastRenderedPageBreak/>
        <w:t xml:space="preserve"> </w:t>
      </w:r>
      <w:r w:rsidR="002775EF" w:rsidRPr="00C53B1E">
        <w:t xml:space="preserve">Najviac si podávajú žiadosť o úver muži z Estónka a Fínska, pričom viac žien má záujem o úver na </w:t>
      </w:r>
      <w:proofErr w:type="spellStart"/>
      <w:r w:rsidR="002775EF" w:rsidRPr="00C53B1E">
        <w:t>Bondore</w:t>
      </w:r>
      <w:proofErr w:type="spellEnd"/>
      <w:r w:rsidR="002775EF" w:rsidRPr="00C53B1E">
        <w:t xml:space="preserve"> z Fínska. Slovensko a Holandsko sú novo pridané krajiny, ktoré môžu žiadať o úver, zastúpenie úverových žiadosti je v porovnaní z ostatnými krajinami zanedbateľné. V Španielsku si najčastejšie svoje pohlavie neuvádzajú pri vyplňovaní úverovej žiadosti.</w:t>
      </w:r>
      <w:r w:rsidR="00C851CC" w:rsidRPr="00C53B1E">
        <w:t xml:space="preserve"> Viac pozri</w:t>
      </w:r>
      <w:r w:rsidR="00802D85" w:rsidRPr="00C53B1E">
        <w:t xml:space="preserve"> </w:t>
      </w:r>
      <w:r w:rsidR="00802D85" w:rsidRPr="00C53B1E">
        <w:fldChar w:fldCharType="begin"/>
      </w:r>
      <w:r w:rsidR="00802D85" w:rsidRPr="00C53B1E">
        <w:instrText xml:space="preserve"> REF _Ref164775080 \h </w:instrText>
      </w:r>
      <w:r w:rsidR="00A52B39" w:rsidRPr="00C53B1E">
        <w:instrText xml:space="preserve"> \* MERGEFORMAT </w:instrText>
      </w:r>
      <w:r w:rsidR="00802D85" w:rsidRPr="00C53B1E">
        <w:fldChar w:fldCharType="separate"/>
      </w:r>
      <w:r w:rsidR="00E07521" w:rsidRPr="00C53B1E">
        <w:t xml:space="preserve">Obrázok </w:t>
      </w:r>
      <w:r w:rsidR="00E07521">
        <w:t>17</w:t>
      </w:r>
      <w:r w:rsidR="00802D85" w:rsidRPr="00C53B1E">
        <w:fldChar w:fldCharType="end"/>
      </w:r>
      <w:r w:rsidR="00C851CC" w:rsidRPr="00C53B1E">
        <w:t>.</w:t>
      </w:r>
    </w:p>
    <w:p w14:paraId="1F5DD204" w14:textId="77777777" w:rsidR="00802D85" w:rsidRPr="00C53B1E" w:rsidRDefault="00802D85" w:rsidP="006B1845">
      <w:pPr>
        <w:keepNext/>
        <w:spacing w:before="0"/>
        <w:contextualSpacing/>
      </w:pPr>
      <w:r w:rsidRPr="00C53B1E">
        <w:drawing>
          <wp:inline distT="0" distB="0" distL="0" distR="0" wp14:anchorId="28BA5A5D" wp14:editId="73425ABD">
            <wp:extent cx="5382883" cy="3056890"/>
            <wp:effectExtent l="0" t="0" r="0" b="0"/>
            <wp:docPr id="800229863" name="Obrázok 1" descr="Obrázok, na ktorom je text, snímka obrazovky, diagram,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863" name="Obrázok 1" descr="Obrázok, na ktorom je text, snímka obrazovky, diagram, vývoj&#10;&#10;Automaticky generovaný popis"/>
                    <pic:cNvPicPr/>
                  </pic:nvPicPr>
                  <pic:blipFill>
                    <a:blip r:embed="rId40"/>
                    <a:stretch>
                      <a:fillRect/>
                    </a:stretch>
                  </pic:blipFill>
                  <pic:spPr>
                    <a:xfrm>
                      <a:off x="0" y="0"/>
                      <a:ext cx="5399324" cy="3066227"/>
                    </a:xfrm>
                    <a:prstGeom prst="rect">
                      <a:avLst/>
                    </a:prstGeom>
                  </pic:spPr>
                </pic:pic>
              </a:graphicData>
            </a:graphic>
          </wp:inline>
        </w:drawing>
      </w:r>
    </w:p>
    <w:p w14:paraId="79743C36" w14:textId="71F4CFF3" w:rsidR="00680457" w:rsidRPr="00C53B1E" w:rsidRDefault="00802D85" w:rsidP="006B1845">
      <w:pPr>
        <w:pStyle w:val="Caption"/>
        <w:contextualSpacing/>
      </w:pPr>
      <w:bookmarkStart w:id="84" w:name="_Ref164775080"/>
      <w:bookmarkStart w:id="85" w:name="_Toc164955245"/>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17</w:t>
      </w:r>
      <w:r w:rsidRPr="00C53B1E">
        <w:fldChar w:fldCharType="end"/>
      </w:r>
      <w:bookmarkEnd w:id="84"/>
      <w:r w:rsidRPr="00C53B1E">
        <w:t xml:space="preserve"> – Počet pôžičiek podľa pohlavia a krajiny</w:t>
      </w:r>
      <w:bookmarkEnd w:id="85"/>
    </w:p>
    <w:p w14:paraId="004054AB" w14:textId="3ADE4BFD" w:rsidR="00AD56DA" w:rsidRPr="00C53B1E" w:rsidRDefault="00AD56DA" w:rsidP="006B1845">
      <w:pPr>
        <w:spacing w:before="0"/>
        <w:contextualSpacing/>
        <w:jc w:val="left"/>
      </w:pPr>
    </w:p>
    <w:p w14:paraId="1AE420C1" w14:textId="1CE96EBA" w:rsidR="007B79F8" w:rsidRPr="00C53B1E" w:rsidRDefault="003A723E" w:rsidP="006B1845">
      <w:pPr>
        <w:spacing w:before="0" w:line="240" w:lineRule="auto"/>
        <w:contextualSpacing/>
        <w:jc w:val="left"/>
      </w:pPr>
      <w:r w:rsidRPr="00C53B1E">
        <w:br w:type="page"/>
      </w:r>
    </w:p>
    <w:p w14:paraId="45DF378A" w14:textId="4AAC8A86" w:rsidR="00B43D75" w:rsidRPr="00C53B1E" w:rsidRDefault="00B43D75" w:rsidP="006B1845">
      <w:pPr>
        <w:pStyle w:val="Heading2"/>
        <w:contextualSpacing/>
      </w:pPr>
      <w:bookmarkStart w:id="86" w:name="_Ref163561679"/>
      <w:bookmarkStart w:id="87" w:name="_Ref163561682"/>
      <w:bookmarkStart w:id="88" w:name="_Ref163561688"/>
      <w:bookmarkStart w:id="89" w:name="_Ref163561691"/>
      <w:bookmarkStart w:id="90" w:name="_Ref163561805"/>
      <w:bookmarkStart w:id="91" w:name="_Toc164955301"/>
      <w:r w:rsidRPr="00C53B1E">
        <w:lastRenderedPageBreak/>
        <w:t>Škál</w:t>
      </w:r>
      <w:r w:rsidR="0095459F" w:rsidRPr="00C53B1E">
        <w:t>ovanie</w:t>
      </w:r>
      <w:r w:rsidRPr="00C53B1E">
        <w:t xml:space="preserve"> numerických hodnôt</w:t>
      </w:r>
      <w:bookmarkEnd w:id="86"/>
      <w:bookmarkEnd w:id="87"/>
      <w:bookmarkEnd w:id="88"/>
      <w:bookmarkEnd w:id="89"/>
      <w:bookmarkEnd w:id="90"/>
      <w:bookmarkEnd w:id="91"/>
    </w:p>
    <w:p w14:paraId="15327176" w14:textId="6AC7E3CB" w:rsidR="000B6532" w:rsidRPr="00C53B1E" w:rsidRDefault="000B6532" w:rsidP="006B1845">
      <w:pPr>
        <w:ind w:firstLine="567"/>
        <w:contextualSpacing/>
      </w:pPr>
      <w:r w:rsidRPr="00C53B1E">
        <w:t>Naše nezávislé numerické hodnoty majú rozdielne rozsahy hodnôt, ktoré môžu nadobúdať.</w:t>
      </w:r>
      <w:r w:rsidR="00F2042C" w:rsidRPr="00C53B1E">
        <w:t xml:space="preserve"> </w:t>
      </w:r>
      <w:r w:rsidRPr="00C53B1E">
        <w:t>J</w:t>
      </w:r>
      <w:r w:rsidR="00F2042C" w:rsidRPr="00C53B1E">
        <w:t>e</w:t>
      </w:r>
      <w:r w:rsidRPr="00C53B1E">
        <w:t xml:space="preserve"> preto</w:t>
      </w:r>
      <w:r w:rsidR="00F2042C" w:rsidRPr="00C53B1E">
        <w:t xml:space="preserve"> vhodné</w:t>
      </w:r>
      <w:r w:rsidRPr="00C53B1E">
        <w:t xml:space="preserve"> </w:t>
      </w:r>
      <w:r w:rsidR="00654C85" w:rsidRPr="00C53B1E">
        <w:t xml:space="preserve">ich </w:t>
      </w:r>
      <w:r w:rsidRPr="00C53B1E">
        <w:t>zmeniť</w:t>
      </w:r>
      <w:r w:rsidR="00F2042C" w:rsidRPr="00C53B1E">
        <w:t xml:space="preserve"> pred využitím na modelovanie predikčného modelu na jednotnú škálu.</w:t>
      </w:r>
      <w:r w:rsidRPr="00C53B1E">
        <w:t xml:space="preserve"> </w:t>
      </w:r>
      <w:r w:rsidR="00712310" w:rsidRPr="00C53B1E">
        <w:t xml:space="preserve">Škálovanie numerických hodnôt je </w:t>
      </w:r>
      <w:r w:rsidR="0052343E" w:rsidRPr="00C53B1E">
        <w:t>obzvlášť</w:t>
      </w:r>
      <w:r w:rsidR="00712310" w:rsidRPr="00C53B1E">
        <w:t xml:space="preserve"> potrebné pri modeloch založených na lineárnej alebo logistickej regresií z takého </w:t>
      </w:r>
      <w:r w:rsidR="0052343E" w:rsidRPr="00C53B1E">
        <w:t>dôvodu</w:t>
      </w:r>
      <w:r w:rsidR="00712310" w:rsidRPr="00C53B1E">
        <w:t xml:space="preserve">, že model </w:t>
      </w:r>
      <w:r w:rsidR="0052343E" w:rsidRPr="00C53B1E">
        <w:t>môže</w:t>
      </w:r>
      <w:r w:rsidR="00712310" w:rsidRPr="00C53B1E">
        <w:t xml:space="preserve"> </w:t>
      </w:r>
      <w:r w:rsidR="00712310" w:rsidRPr="00C53B1E">
        <w:rPr>
          <w:b/>
          <w:bCs/>
        </w:rPr>
        <w:t>prisudzovať väčšiu váhu</w:t>
      </w:r>
      <w:r w:rsidR="00712310" w:rsidRPr="00C53B1E">
        <w:t xml:space="preserve"> vyšším hodnotám, aj keď vyššie hodnoty nemajú väčší vplyv na správnu predikciu ako hodnoty nižšie. Naopak, algoritmy založené na báze rozhodovacích stromov nemajú problém z hodnotami rôznymi rozsahmi. Avšak rozhodovacím stromov proces škálovania nemôže uškodiť. </w:t>
      </w:r>
      <w:r w:rsidR="00712310" w:rsidRPr="00C53B1E">
        <w:rPr>
          <w:b/>
          <w:bCs/>
        </w:rPr>
        <w:t>Nevýhodou</w:t>
      </w:r>
      <w:r w:rsidR="00712310" w:rsidRPr="00C53B1E">
        <w:t xml:space="preserve"> škálovania je často znížená </w:t>
      </w:r>
      <w:proofErr w:type="spellStart"/>
      <w:r w:rsidR="00712310" w:rsidRPr="00C53B1E">
        <w:t>vysvetliteľnosť</w:t>
      </w:r>
      <w:proofErr w:type="spellEnd"/>
      <w:r w:rsidR="00712310" w:rsidRPr="00C53B1E">
        <w:t xml:space="preserve">, ťažká interpretácia hodnôt po procese škálovania. </w:t>
      </w:r>
      <w:r w:rsidRPr="00C53B1E">
        <w:t xml:space="preserve">Knižnica </w:t>
      </w:r>
      <w:proofErr w:type="spellStart"/>
      <w:r w:rsidRPr="00C53B1E">
        <w:t>Scikit-learn</w:t>
      </w:r>
      <w:proofErr w:type="spellEnd"/>
      <w:r w:rsidRPr="00C53B1E">
        <w:t xml:space="preserve"> obsahuje viacero spôsobov škálovania, ako je proces </w:t>
      </w:r>
      <w:r w:rsidR="0052343E" w:rsidRPr="00C53B1E">
        <w:rPr>
          <w:b/>
          <w:bCs/>
        </w:rPr>
        <w:t>štandardizácie</w:t>
      </w:r>
      <w:r w:rsidRPr="00C53B1E">
        <w:t xml:space="preserve"> pomocou </w:t>
      </w:r>
      <w:proofErr w:type="spellStart"/>
      <w:r w:rsidRPr="00C53B1E">
        <w:t>StandardScaler</w:t>
      </w:r>
      <w:proofErr w:type="spellEnd"/>
      <w:r w:rsidR="00ED4033" w:rsidRPr="00C53B1E">
        <w:t xml:space="preserve"> </w:t>
      </w:r>
      <w:r w:rsidR="001C1B9A" w:rsidRPr="00C53B1E">
        <w:fldChar w:fldCharType="begin"/>
      </w:r>
      <w:r w:rsidR="001C1B9A" w:rsidRPr="00C53B1E">
        <w:instrText xml:space="preserve"> REF _Ref164029455 \r \h </w:instrText>
      </w:r>
      <w:r w:rsidR="001C1B9A" w:rsidRPr="00C53B1E">
        <w:fldChar w:fldCharType="separate"/>
      </w:r>
      <w:r w:rsidR="00E07521">
        <w:t>[23]</w:t>
      </w:r>
      <w:r w:rsidR="001C1B9A" w:rsidRPr="00C53B1E">
        <w:fldChar w:fldCharType="end"/>
      </w:r>
      <w:r w:rsidRPr="00C53B1E">
        <w:t xml:space="preserve"> alebo </w:t>
      </w:r>
      <w:r w:rsidRPr="00C53B1E">
        <w:rPr>
          <w:b/>
          <w:bCs/>
        </w:rPr>
        <w:t>normalizáci</w:t>
      </w:r>
      <w:r w:rsidR="00712310" w:rsidRPr="00C53B1E">
        <w:rPr>
          <w:b/>
          <w:bCs/>
        </w:rPr>
        <w:t>e</w:t>
      </w:r>
      <w:r w:rsidRPr="00C53B1E">
        <w:t xml:space="preserve"> pomocou </w:t>
      </w:r>
      <w:proofErr w:type="spellStart"/>
      <w:r w:rsidRPr="00C53B1E">
        <w:t>MinMaxScaler</w:t>
      </w:r>
      <w:proofErr w:type="spellEnd"/>
      <w:r w:rsidR="001C1B9A" w:rsidRPr="00C53B1E">
        <w:fldChar w:fldCharType="begin"/>
      </w:r>
      <w:r w:rsidR="001C1B9A" w:rsidRPr="00C53B1E">
        <w:instrText xml:space="preserve"> REF _Ref164029455 \r \h </w:instrText>
      </w:r>
      <w:r w:rsidR="001C1B9A" w:rsidRPr="00C53B1E">
        <w:fldChar w:fldCharType="separate"/>
      </w:r>
      <w:r w:rsidR="00E07521">
        <w:t>[23]</w:t>
      </w:r>
      <w:r w:rsidR="001C1B9A" w:rsidRPr="00C53B1E">
        <w:fldChar w:fldCharType="end"/>
      </w:r>
      <w:r w:rsidR="00712310" w:rsidRPr="00C53B1E">
        <w:t>. Proces transformácie týmito metódami je na</w:t>
      </w:r>
      <w:r w:rsidR="00D074C3" w:rsidRPr="00C53B1E">
        <w:t xml:space="preserve"> </w:t>
      </w:r>
      <w:r w:rsidR="00D074C3" w:rsidRPr="00C53B1E">
        <w:fldChar w:fldCharType="begin"/>
      </w:r>
      <w:r w:rsidR="00D074C3" w:rsidRPr="00C53B1E">
        <w:instrText xml:space="preserve"> REF _Ref164759727 \h </w:instrText>
      </w:r>
      <w:r w:rsidR="00D074C3" w:rsidRPr="00C53B1E">
        <w:fldChar w:fldCharType="separate"/>
      </w:r>
      <w:r w:rsidR="00E07521" w:rsidRPr="00C53B1E">
        <w:t xml:space="preserve">Obrázok </w:t>
      </w:r>
      <w:r w:rsidR="00E07521">
        <w:rPr>
          <w:noProof/>
        </w:rPr>
        <w:t>18</w:t>
      </w:r>
      <w:r w:rsidR="00D074C3" w:rsidRPr="00C53B1E">
        <w:fldChar w:fldCharType="end"/>
      </w:r>
      <w:r w:rsidR="00712310" w:rsidRPr="00C53B1E">
        <w:t xml:space="preserve">. V našej práci sme použili </w:t>
      </w:r>
      <w:r w:rsidR="00ED4033" w:rsidRPr="00C53B1E">
        <w:t xml:space="preserve">metódu </w:t>
      </w:r>
      <w:proofErr w:type="spellStart"/>
      <w:r w:rsidR="00712310" w:rsidRPr="00C53B1E">
        <w:rPr>
          <w:b/>
          <w:bCs/>
        </w:rPr>
        <w:t>PowerTransformer</w:t>
      </w:r>
      <w:proofErr w:type="spellEnd"/>
      <w:r w:rsidR="001C1B9A" w:rsidRPr="00C53B1E">
        <w:t xml:space="preserve"> </w:t>
      </w:r>
      <w:r w:rsidR="001C1B9A" w:rsidRPr="00C53B1E">
        <w:fldChar w:fldCharType="begin"/>
      </w:r>
      <w:r w:rsidR="001C1B9A" w:rsidRPr="00C53B1E">
        <w:instrText xml:space="preserve"> REF _Ref164029455 \r \h </w:instrText>
      </w:r>
      <w:r w:rsidR="001C1B9A" w:rsidRPr="00C53B1E">
        <w:fldChar w:fldCharType="separate"/>
      </w:r>
      <w:r w:rsidR="00E07521">
        <w:t>[23]</w:t>
      </w:r>
      <w:r w:rsidR="001C1B9A" w:rsidRPr="00C53B1E">
        <w:fldChar w:fldCharType="end"/>
      </w:r>
      <w:r w:rsidR="00ED4033" w:rsidRPr="00C53B1E">
        <w:t xml:space="preserve">, ktorý dáta škáluje aby boli viac podobné </w:t>
      </w:r>
      <w:proofErr w:type="spellStart"/>
      <w:r w:rsidR="00ED4033" w:rsidRPr="00C53B1E">
        <w:rPr>
          <w:b/>
          <w:bCs/>
        </w:rPr>
        <w:t>Gaussovému</w:t>
      </w:r>
      <w:proofErr w:type="spellEnd"/>
      <w:r w:rsidR="00ED4033" w:rsidRPr="00C53B1E">
        <w:t xml:space="preserve"> </w:t>
      </w:r>
      <w:r w:rsidR="00ED4033" w:rsidRPr="00C53B1E">
        <w:rPr>
          <w:b/>
          <w:bCs/>
        </w:rPr>
        <w:t>rozdeleniu</w:t>
      </w:r>
      <w:r w:rsidR="00ED4033" w:rsidRPr="00C53B1E">
        <w:t>. S touto technikou sme dosiahli suverénne najlepšie výsledky.</w:t>
      </w:r>
    </w:p>
    <w:p w14:paraId="1EC5279E" w14:textId="77777777" w:rsidR="00680457" w:rsidRPr="00C53B1E" w:rsidRDefault="00680457" w:rsidP="006B1845">
      <w:pPr>
        <w:keepNext/>
        <w:contextualSpacing/>
        <w:jc w:val="center"/>
      </w:pPr>
      <w:r w:rsidRPr="00C53B1E">
        <w:drawing>
          <wp:inline distT="0" distB="0" distL="0" distR="0" wp14:anchorId="25CFE2B0" wp14:editId="06CA78B6">
            <wp:extent cx="2544971" cy="2355011"/>
            <wp:effectExtent l="0" t="0" r="0" b="0"/>
            <wp:docPr id="1077765070" name="Picture 1" descr="A comparison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5070" name="Picture 1" descr="A comparison of mathematical equations&#10;&#10;Description automatically generated"/>
                    <pic:cNvPicPr/>
                  </pic:nvPicPr>
                  <pic:blipFill>
                    <a:blip r:embed="rId41"/>
                    <a:stretch>
                      <a:fillRect/>
                    </a:stretch>
                  </pic:blipFill>
                  <pic:spPr>
                    <a:xfrm>
                      <a:off x="0" y="0"/>
                      <a:ext cx="2554227" cy="2363576"/>
                    </a:xfrm>
                    <a:prstGeom prst="rect">
                      <a:avLst/>
                    </a:prstGeom>
                  </pic:spPr>
                </pic:pic>
              </a:graphicData>
            </a:graphic>
          </wp:inline>
        </w:drawing>
      </w:r>
    </w:p>
    <w:p w14:paraId="21879FC5" w14:textId="2D95ED2C" w:rsidR="00B43D75" w:rsidRPr="00C53B1E" w:rsidRDefault="00680457" w:rsidP="006B1845">
      <w:pPr>
        <w:pStyle w:val="Caption"/>
        <w:contextualSpacing/>
      </w:pPr>
      <w:bookmarkStart w:id="92" w:name="_Ref164759727"/>
      <w:bookmarkStart w:id="93" w:name="_Toc164955246"/>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18</w:t>
      </w:r>
      <w:r w:rsidRPr="00C53B1E">
        <w:fldChar w:fldCharType="end"/>
      </w:r>
      <w:bookmarkEnd w:id="92"/>
      <w:r w:rsidRPr="00C53B1E">
        <w:t xml:space="preserve"> – Transformácie hodnôt pomocou </w:t>
      </w:r>
      <w:proofErr w:type="spellStart"/>
      <w:r w:rsidRPr="00C53B1E">
        <w:t>StandardScaler</w:t>
      </w:r>
      <w:proofErr w:type="spellEnd"/>
      <w:r w:rsidRPr="00C53B1E">
        <w:t xml:space="preserve"> a </w:t>
      </w:r>
      <w:proofErr w:type="spellStart"/>
      <w:r w:rsidRPr="00C53B1E">
        <w:t>MinMaxScaler</w:t>
      </w:r>
      <w:proofErr w:type="spellEnd"/>
      <w:r w:rsidRPr="00C53B1E">
        <w:t xml:space="preserve"> </w:t>
      </w:r>
      <w:r w:rsidRPr="00C53B1E">
        <w:fldChar w:fldCharType="begin"/>
      </w:r>
      <w:r w:rsidRPr="00C53B1E">
        <w:instrText xml:space="preserve"> REF _Ref164029455 \r \h </w:instrText>
      </w:r>
      <w:r w:rsidRPr="00C53B1E">
        <w:fldChar w:fldCharType="separate"/>
      </w:r>
      <w:r w:rsidR="00E07521">
        <w:t>[23]</w:t>
      </w:r>
      <w:bookmarkEnd w:id="93"/>
      <w:r w:rsidRPr="00C53B1E">
        <w:fldChar w:fldCharType="end"/>
      </w:r>
    </w:p>
    <w:p w14:paraId="4C654C78" w14:textId="7B11B970" w:rsidR="00B43D75" w:rsidRPr="00C53B1E" w:rsidRDefault="00AD1F91" w:rsidP="006B1845">
      <w:pPr>
        <w:pStyle w:val="Heading2"/>
        <w:contextualSpacing/>
      </w:pPr>
      <w:bookmarkStart w:id="94" w:name="_Ref163562259"/>
      <w:bookmarkStart w:id="95" w:name="_Toc164955302"/>
      <w:r w:rsidRPr="00C53B1E">
        <w:t>Kódovanie (</w:t>
      </w:r>
      <w:proofErr w:type="spellStart"/>
      <w:r w:rsidRPr="00C53B1E">
        <w:t>encoding</w:t>
      </w:r>
      <w:proofErr w:type="spellEnd"/>
      <w:r w:rsidRPr="00C53B1E">
        <w:t>) k</w:t>
      </w:r>
      <w:r w:rsidR="00B43D75" w:rsidRPr="00C53B1E">
        <w:t>ategorick</w:t>
      </w:r>
      <w:r w:rsidRPr="00C53B1E">
        <w:t>ých</w:t>
      </w:r>
      <w:r w:rsidR="00B43D75" w:rsidRPr="00C53B1E">
        <w:t xml:space="preserve"> premenn</w:t>
      </w:r>
      <w:bookmarkEnd w:id="94"/>
      <w:r w:rsidRPr="00C53B1E">
        <w:t>ých</w:t>
      </w:r>
      <w:bookmarkEnd w:id="95"/>
    </w:p>
    <w:p w14:paraId="5A70CAAF" w14:textId="1EDBF5B1" w:rsidR="00EB4F69" w:rsidRPr="00C53B1E" w:rsidRDefault="00AD1F91" w:rsidP="006B1845">
      <w:pPr>
        <w:ind w:firstLine="567"/>
        <w:contextualSpacing/>
      </w:pPr>
      <w:r w:rsidRPr="00C53B1E">
        <w:t xml:space="preserve">Všetky </w:t>
      </w:r>
      <w:r w:rsidRPr="00C53B1E">
        <w:rPr>
          <w:b/>
          <w:bCs/>
        </w:rPr>
        <w:t>kategorické</w:t>
      </w:r>
      <w:r w:rsidRPr="00C53B1E">
        <w:t xml:space="preserve"> </w:t>
      </w:r>
      <w:r w:rsidRPr="00C53B1E">
        <w:rPr>
          <w:b/>
          <w:bCs/>
        </w:rPr>
        <w:t>premenné</w:t>
      </w:r>
      <w:r w:rsidRPr="00C53B1E">
        <w:t xml:space="preserve"> musia byť </w:t>
      </w:r>
      <w:r w:rsidRPr="00C53B1E">
        <w:rPr>
          <w:b/>
          <w:bCs/>
        </w:rPr>
        <w:t>zakódované</w:t>
      </w:r>
      <w:r w:rsidRPr="00C53B1E">
        <w:t xml:space="preserve"> predtým, ako ich môže model strojového učenia použiť. </w:t>
      </w:r>
      <w:r w:rsidR="001C1B9A" w:rsidRPr="00C53B1E">
        <w:t>Je vhodné zakódovať aj kategorické premenné, ktoré sú už identifikované numerickou hodnotou aby bol</w:t>
      </w:r>
      <w:r w:rsidR="0052343E" w:rsidRPr="00C53B1E">
        <w:t>o</w:t>
      </w:r>
      <w:r w:rsidR="001C1B9A" w:rsidRPr="00C53B1E">
        <w:t xml:space="preserve"> zachovan</w:t>
      </w:r>
      <w:r w:rsidR="0052343E" w:rsidRPr="00C53B1E">
        <w:t>é</w:t>
      </w:r>
      <w:r w:rsidR="001C1B9A" w:rsidRPr="00C53B1E">
        <w:t xml:space="preserve"> rovnaké spracovanie pre všetky kategorické premenné daného typu. </w:t>
      </w:r>
      <w:r w:rsidRPr="00C53B1E">
        <w:rPr>
          <w:b/>
          <w:bCs/>
        </w:rPr>
        <w:t>Rozdielne</w:t>
      </w:r>
      <w:r w:rsidRPr="00C53B1E">
        <w:t xml:space="preserve"> </w:t>
      </w:r>
      <w:r w:rsidRPr="00C53B1E">
        <w:rPr>
          <w:b/>
          <w:bCs/>
        </w:rPr>
        <w:t>kódovanie</w:t>
      </w:r>
      <w:r w:rsidRPr="00C53B1E">
        <w:t xml:space="preserve"> musí byť keď ide o </w:t>
      </w:r>
      <w:r w:rsidRPr="00C53B1E">
        <w:rPr>
          <w:b/>
          <w:bCs/>
        </w:rPr>
        <w:t>ordinálnu</w:t>
      </w:r>
      <w:r w:rsidRPr="00C53B1E">
        <w:t xml:space="preserve"> alebo </w:t>
      </w:r>
      <w:r w:rsidRPr="00C53B1E">
        <w:rPr>
          <w:b/>
          <w:bCs/>
        </w:rPr>
        <w:t>nominálnu</w:t>
      </w:r>
      <w:r w:rsidRPr="00C53B1E">
        <w:t xml:space="preserve"> hodnotu. Ordinálne hodnoty majú určenú postupnosť podľa ktorej sú zoradené. V takýchto prípadoch m</w:t>
      </w:r>
      <w:r w:rsidR="001C1B9A" w:rsidRPr="00C53B1E">
        <w:t>á</w:t>
      </w:r>
      <w:r w:rsidRPr="00C53B1E">
        <w:t xml:space="preserve"> napríklad kategória </w:t>
      </w:r>
      <w:r w:rsidRPr="00C53B1E">
        <w:lastRenderedPageBreak/>
        <w:t xml:space="preserve">zakódovaná pod číslom 3 väčšiu váhu </w:t>
      </w:r>
      <w:r w:rsidR="001C1B9A" w:rsidRPr="00C53B1E">
        <w:t>ako kategória zakódovaná pod číslo</w:t>
      </w:r>
      <w:r w:rsidR="0052343E" w:rsidRPr="00C53B1E">
        <w:t>m</w:t>
      </w:r>
      <w:r w:rsidR="001C1B9A" w:rsidRPr="00C53B1E">
        <w:t xml:space="preserve"> 1. Na takéto kódovanie využíva </w:t>
      </w:r>
      <w:proofErr w:type="spellStart"/>
      <w:r w:rsidR="001C1B9A" w:rsidRPr="00C53B1E">
        <w:t>Scikit-learn</w:t>
      </w:r>
      <w:proofErr w:type="spellEnd"/>
      <w:r w:rsidR="001C1B9A" w:rsidRPr="00C53B1E">
        <w:t xml:space="preserve"> </w:t>
      </w:r>
      <w:proofErr w:type="spellStart"/>
      <w:r w:rsidR="001C1B9A" w:rsidRPr="00C53B1E">
        <w:rPr>
          <w:b/>
          <w:bCs/>
        </w:rPr>
        <w:t>OrdinalEncoder</w:t>
      </w:r>
      <w:proofErr w:type="spellEnd"/>
      <w:r w:rsidR="001C1B9A" w:rsidRPr="00C53B1E">
        <w:t xml:space="preserve"> </w:t>
      </w:r>
      <w:r w:rsidR="001C1B9A" w:rsidRPr="00C53B1E">
        <w:fldChar w:fldCharType="begin"/>
      </w:r>
      <w:r w:rsidR="001C1B9A" w:rsidRPr="00C53B1E">
        <w:instrText xml:space="preserve"> REF _Ref164029455 \r \h </w:instrText>
      </w:r>
      <w:r w:rsidR="001C1B9A" w:rsidRPr="00C53B1E">
        <w:fldChar w:fldCharType="separate"/>
      </w:r>
      <w:r w:rsidR="00E07521">
        <w:t>[23]</w:t>
      </w:r>
      <w:r w:rsidR="001C1B9A" w:rsidRPr="00C53B1E">
        <w:fldChar w:fldCharType="end"/>
      </w:r>
      <w:r w:rsidR="001C1B9A" w:rsidRPr="00C53B1E">
        <w:t xml:space="preserve">. Tento encoder zakóduje hodnoty podľa ich určeného poradia od 0 až n-1 </w:t>
      </w:r>
      <w:r w:rsidR="0052343E" w:rsidRPr="00C53B1E">
        <w:t>kategórií</w:t>
      </w:r>
      <w:r w:rsidR="001C1B9A" w:rsidRPr="00C53B1E">
        <w:t xml:space="preserve"> – hodnôt. </w:t>
      </w:r>
      <w:r w:rsidR="005A2EB4" w:rsidRPr="00C53B1E">
        <w:t xml:space="preserve">Pre </w:t>
      </w:r>
      <w:r w:rsidR="005A2EB4" w:rsidRPr="00C53B1E">
        <w:rPr>
          <w:b/>
          <w:bCs/>
        </w:rPr>
        <w:t>závislé</w:t>
      </w:r>
      <w:r w:rsidR="005A2EB4" w:rsidRPr="00C53B1E">
        <w:t xml:space="preserve"> </w:t>
      </w:r>
      <w:r w:rsidR="005A2EB4" w:rsidRPr="00C53B1E">
        <w:rPr>
          <w:b/>
          <w:bCs/>
        </w:rPr>
        <w:t>kategorické</w:t>
      </w:r>
      <w:r w:rsidR="005A2EB4" w:rsidRPr="00C53B1E">
        <w:t xml:space="preserve"> </w:t>
      </w:r>
      <w:r w:rsidR="005A2EB4" w:rsidRPr="00C53B1E">
        <w:rPr>
          <w:b/>
          <w:bCs/>
        </w:rPr>
        <w:t>premenné</w:t>
      </w:r>
      <w:r w:rsidR="005A2EB4" w:rsidRPr="00C53B1E">
        <w:t xml:space="preserve"> sa používa </w:t>
      </w:r>
      <w:proofErr w:type="spellStart"/>
      <w:r w:rsidR="005A2EB4" w:rsidRPr="00C53B1E">
        <w:rPr>
          <w:b/>
          <w:bCs/>
        </w:rPr>
        <w:t>LabelEncoder</w:t>
      </w:r>
      <w:proofErr w:type="spellEnd"/>
      <w:r w:rsidR="005A2EB4" w:rsidRPr="00C53B1E">
        <w:t>, ktorý taktiež zakóduje každú hodnotu patriacu pod závislú premennú na hodn</w:t>
      </w:r>
      <w:r w:rsidR="0052343E" w:rsidRPr="00C53B1E">
        <w:t>ot</w:t>
      </w:r>
      <w:r w:rsidR="005A2EB4" w:rsidRPr="00C53B1E">
        <w:t>u 0 až n-1 hodnotu</w:t>
      </w:r>
      <w:r w:rsidR="00545808" w:rsidRPr="00C53B1E">
        <w:t xml:space="preserve"> </w:t>
      </w:r>
      <w:r w:rsidR="00545808" w:rsidRPr="00C53B1E">
        <w:fldChar w:fldCharType="begin"/>
      </w:r>
      <w:r w:rsidR="00545808" w:rsidRPr="00C53B1E">
        <w:instrText xml:space="preserve"> REF _Ref164029757 \r \h </w:instrText>
      </w:r>
      <w:r w:rsidR="00545808" w:rsidRPr="00C53B1E">
        <w:fldChar w:fldCharType="separate"/>
      </w:r>
      <w:r w:rsidR="00E07521">
        <w:t>[24]</w:t>
      </w:r>
      <w:r w:rsidR="00545808" w:rsidRPr="00C53B1E">
        <w:fldChar w:fldCharType="end"/>
      </w:r>
      <w:r w:rsidR="005A2EB4" w:rsidRPr="00C53B1E">
        <w:t>.</w:t>
      </w:r>
      <w:r w:rsidR="00545808" w:rsidRPr="00C53B1E">
        <w:t xml:space="preserve"> Pre </w:t>
      </w:r>
      <w:r w:rsidR="00545808" w:rsidRPr="00C53B1E">
        <w:rPr>
          <w:b/>
          <w:bCs/>
        </w:rPr>
        <w:t>nominálne</w:t>
      </w:r>
      <w:r w:rsidR="00545808" w:rsidRPr="00C53B1E">
        <w:t xml:space="preserve"> hodnoty</w:t>
      </w:r>
      <w:r w:rsidR="002F1CF0" w:rsidRPr="00C53B1E">
        <w:t>, ktoré nemajú určenú postupnosť</w:t>
      </w:r>
      <w:r w:rsidR="00545808" w:rsidRPr="00C53B1E">
        <w:t xml:space="preserve"> je populárny </w:t>
      </w:r>
      <w:proofErr w:type="spellStart"/>
      <w:r w:rsidR="00545808" w:rsidRPr="00C53B1E">
        <w:rPr>
          <w:b/>
          <w:bCs/>
        </w:rPr>
        <w:t>OneHotEncoder</w:t>
      </w:r>
      <w:proofErr w:type="spellEnd"/>
      <w:r w:rsidR="002F1CF0" w:rsidRPr="00C53B1E">
        <w:t xml:space="preserve"> </w:t>
      </w:r>
      <w:r w:rsidR="00FF4A3E" w:rsidRPr="00C53B1E">
        <w:fldChar w:fldCharType="begin"/>
      </w:r>
      <w:r w:rsidR="00FF4A3E" w:rsidRPr="00C53B1E">
        <w:instrText xml:space="preserve"> REF _Ref164029455 \r \h </w:instrText>
      </w:r>
      <w:r w:rsidR="00FF4A3E" w:rsidRPr="00C53B1E">
        <w:fldChar w:fldCharType="separate"/>
      </w:r>
      <w:r w:rsidR="00E07521">
        <w:t>[23]</w:t>
      </w:r>
      <w:r w:rsidR="00FF4A3E" w:rsidRPr="00C53B1E">
        <w:fldChar w:fldCharType="end"/>
      </w:r>
      <w:r w:rsidR="00545808" w:rsidRPr="00C53B1E">
        <w:t xml:space="preserve">, ktorý zakóduje každú hodnotu do binárnej maticovej reprezentácie. Určí v stĺpci </w:t>
      </w:r>
      <w:r w:rsidR="00FF4A3E" w:rsidRPr="00C53B1E">
        <w:t>jednotku</w:t>
      </w:r>
      <w:r w:rsidR="00545808" w:rsidRPr="00C53B1E">
        <w:t xml:space="preserve"> tam</w:t>
      </w:r>
      <w:r w:rsidR="00FF4A3E" w:rsidRPr="00C53B1E">
        <w:t xml:space="preserve">, </w:t>
      </w:r>
      <w:r w:rsidR="00545808" w:rsidRPr="00C53B1E">
        <w:t xml:space="preserve">kde je zakódovaná daná hodnota a zvyšok budú nuly. </w:t>
      </w:r>
      <w:r w:rsidR="000E6941" w:rsidRPr="00C53B1E">
        <w:t>Pozri</w:t>
      </w:r>
      <w:r w:rsidR="00EB4F69" w:rsidRPr="00C53B1E">
        <w:t xml:space="preserve"> </w:t>
      </w:r>
      <w:r w:rsidR="00EB4F69" w:rsidRPr="00C53B1E">
        <w:fldChar w:fldCharType="begin"/>
      </w:r>
      <w:r w:rsidR="00EB4F69" w:rsidRPr="00C53B1E">
        <w:instrText xml:space="preserve"> REF _Ref164747557 \h </w:instrText>
      </w:r>
      <w:r w:rsidR="00EB4F69" w:rsidRPr="00C53B1E">
        <w:fldChar w:fldCharType="separate"/>
      </w:r>
      <w:r w:rsidR="00E07521" w:rsidRPr="00C53B1E">
        <w:t xml:space="preserve">Tabuľka </w:t>
      </w:r>
      <w:r w:rsidR="00E07521">
        <w:rPr>
          <w:noProof/>
        </w:rPr>
        <w:t>3</w:t>
      </w:r>
      <w:r w:rsidR="00EB4F69" w:rsidRPr="00C53B1E">
        <w:fldChar w:fldCharType="end"/>
      </w:r>
      <w:r w:rsidR="007C7554" w:rsidRPr="00C53B1E">
        <w:t>.</w:t>
      </w:r>
    </w:p>
    <w:p w14:paraId="7E80BB59" w14:textId="01FB9B4B" w:rsidR="00EB4F69" w:rsidRPr="00C53B1E" w:rsidRDefault="00EB4F69" w:rsidP="006B1845">
      <w:pPr>
        <w:pStyle w:val="Caption"/>
        <w:keepNext/>
        <w:contextualSpacing/>
        <w:jc w:val="right"/>
      </w:pPr>
      <w:bookmarkStart w:id="96" w:name="_Ref164747557"/>
      <w:bookmarkStart w:id="97" w:name="_Toc164951627"/>
      <w:r w:rsidRPr="00C53B1E">
        <w:t xml:space="preserve">Tabuľka </w:t>
      </w:r>
      <w:r w:rsidRPr="00C53B1E">
        <w:fldChar w:fldCharType="begin"/>
      </w:r>
      <w:r w:rsidRPr="00C53B1E">
        <w:instrText xml:space="preserve"> SEQ Tabuľka \* ARABIC </w:instrText>
      </w:r>
      <w:r w:rsidRPr="00C53B1E">
        <w:fldChar w:fldCharType="separate"/>
      </w:r>
      <w:r w:rsidR="00E07521">
        <w:rPr>
          <w:noProof/>
        </w:rPr>
        <w:t>3</w:t>
      </w:r>
      <w:r w:rsidRPr="00C53B1E">
        <w:fldChar w:fldCharType="end"/>
      </w:r>
      <w:bookmarkEnd w:id="96"/>
      <w:r w:rsidRPr="00C53B1E">
        <w:t xml:space="preserve"> – Kódovanie pomocou </w:t>
      </w:r>
      <w:proofErr w:type="spellStart"/>
      <w:r w:rsidRPr="00C53B1E">
        <w:t>OneHotEncoding</w:t>
      </w:r>
      <w:bookmarkEnd w:id="97"/>
      <w:proofErr w:type="spellEnd"/>
    </w:p>
    <w:tbl>
      <w:tblPr>
        <w:tblStyle w:val="TableGrid"/>
        <w:tblW w:w="0" w:type="auto"/>
        <w:tblLook w:val="04A0" w:firstRow="1" w:lastRow="0" w:firstColumn="1" w:lastColumn="0" w:noHBand="0" w:noVBand="1"/>
      </w:tblPr>
      <w:tblGrid>
        <w:gridCol w:w="3456"/>
        <w:gridCol w:w="1729"/>
        <w:gridCol w:w="1729"/>
        <w:gridCol w:w="1729"/>
      </w:tblGrid>
      <w:tr w:rsidR="00EB4F69" w:rsidRPr="00C53B1E" w14:paraId="79B59F8C" w14:textId="77777777" w:rsidTr="00377540">
        <w:tc>
          <w:tcPr>
            <w:tcW w:w="3456" w:type="dxa"/>
            <w:shd w:val="clear" w:color="auto" w:fill="auto"/>
            <w:vAlign w:val="center"/>
          </w:tcPr>
          <w:p w14:paraId="5B93D7D1" w14:textId="3FF113FC" w:rsidR="00EB4F69" w:rsidRPr="00C53B1E" w:rsidRDefault="00EB4F69" w:rsidP="006B1845">
            <w:pPr>
              <w:contextualSpacing/>
              <w:jc w:val="center"/>
              <w:rPr>
                <w:b/>
                <w:bCs/>
              </w:rPr>
            </w:pPr>
            <w:r w:rsidRPr="00C53B1E">
              <w:rPr>
                <w:b/>
                <w:bCs/>
              </w:rPr>
              <w:t>Pôvodný stĺpec</w:t>
            </w:r>
          </w:p>
        </w:tc>
        <w:tc>
          <w:tcPr>
            <w:tcW w:w="5187" w:type="dxa"/>
            <w:gridSpan w:val="3"/>
            <w:shd w:val="clear" w:color="auto" w:fill="auto"/>
            <w:vAlign w:val="center"/>
          </w:tcPr>
          <w:p w14:paraId="374F567C" w14:textId="57A675A5" w:rsidR="00EB4F69" w:rsidRPr="00C53B1E" w:rsidRDefault="00EB4F69" w:rsidP="006B1845">
            <w:pPr>
              <w:contextualSpacing/>
              <w:jc w:val="center"/>
              <w:rPr>
                <w:b/>
                <w:bCs/>
              </w:rPr>
            </w:pPr>
            <w:r w:rsidRPr="00C53B1E">
              <w:rPr>
                <w:b/>
                <w:bCs/>
              </w:rPr>
              <w:t>Transformované stĺpce</w:t>
            </w:r>
          </w:p>
        </w:tc>
      </w:tr>
      <w:tr w:rsidR="00EB4F69" w:rsidRPr="00C53B1E" w14:paraId="25CDD292" w14:textId="77777777" w:rsidTr="00377540">
        <w:tc>
          <w:tcPr>
            <w:tcW w:w="3456" w:type="dxa"/>
            <w:vAlign w:val="center"/>
          </w:tcPr>
          <w:p w14:paraId="48F6B9F0" w14:textId="1A1EF41D" w:rsidR="00EB4F69" w:rsidRPr="00C53B1E" w:rsidRDefault="00EB4F69" w:rsidP="006B1845">
            <w:pPr>
              <w:contextualSpacing/>
              <w:jc w:val="center"/>
            </w:pPr>
            <w:r w:rsidRPr="00C53B1E">
              <w:t>Farba</w:t>
            </w:r>
          </w:p>
        </w:tc>
        <w:tc>
          <w:tcPr>
            <w:tcW w:w="1729" w:type="dxa"/>
            <w:shd w:val="clear" w:color="auto" w:fill="F2DBDB" w:themeFill="accent2" w:themeFillTint="33"/>
            <w:vAlign w:val="center"/>
          </w:tcPr>
          <w:p w14:paraId="3C480C3F" w14:textId="1632EDC8" w:rsidR="00EB4F69" w:rsidRPr="00C53B1E" w:rsidRDefault="00EB4F69" w:rsidP="006B1845">
            <w:pPr>
              <w:contextualSpacing/>
              <w:jc w:val="center"/>
            </w:pPr>
            <w:r w:rsidRPr="00C53B1E">
              <w:t>Červená</w:t>
            </w:r>
          </w:p>
        </w:tc>
        <w:tc>
          <w:tcPr>
            <w:tcW w:w="1729" w:type="dxa"/>
            <w:shd w:val="clear" w:color="auto" w:fill="DBE5F1" w:themeFill="accent1" w:themeFillTint="33"/>
            <w:vAlign w:val="center"/>
          </w:tcPr>
          <w:p w14:paraId="330AA17B" w14:textId="28C9BC9A" w:rsidR="00EB4F69" w:rsidRPr="00C53B1E" w:rsidRDefault="00EB4F69" w:rsidP="006B1845">
            <w:pPr>
              <w:contextualSpacing/>
              <w:jc w:val="center"/>
            </w:pPr>
            <w:r w:rsidRPr="00C53B1E">
              <w:t>Modrá</w:t>
            </w:r>
          </w:p>
        </w:tc>
        <w:tc>
          <w:tcPr>
            <w:tcW w:w="1729" w:type="dxa"/>
            <w:shd w:val="clear" w:color="auto" w:fill="EAF1DD" w:themeFill="accent3" w:themeFillTint="33"/>
            <w:vAlign w:val="center"/>
          </w:tcPr>
          <w:p w14:paraId="39E1C84C" w14:textId="2985451E" w:rsidR="00EB4F69" w:rsidRPr="00C53B1E" w:rsidRDefault="00EB4F69" w:rsidP="006B1845">
            <w:pPr>
              <w:contextualSpacing/>
              <w:jc w:val="center"/>
            </w:pPr>
            <w:r w:rsidRPr="00C53B1E">
              <w:t>Zelená</w:t>
            </w:r>
          </w:p>
        </w:tc>
      </w:tr>
      <w:tr w:rsidR="00EB4F69" w:rsidRPr="00C53B1E" w14:paraId="57ADB9B4" w14:textId="77777777" w:rsidTr="00377540">
        <w:tc>
          <w:tcPr>
            <w:tcW w:w="3456" w:type="dxa"/>
            <w:shd w:val="clear" w:color="auto" w:fill="F2DBDB" w:themeFill="accent2" w:themeFillTint="33"/>
            <w:vAlign w:val="center"/>
          </w:tcPr>
          <w:p w14:paraId="69605EB8" w14:textId="1D0BE07D" w:rsidR="00EB4F69" w:rsidRPr="00C53B1E" w:rsidRDefault="00EB4F69" w:rsidP="006B1845">
            <w:pPr>
              <w:contextualSpacing/>
              <w:jc w:val="center"/>
            </w:pPr>
            <w:r w:rsidRPr="00C53B1E">
              <w:t>Červená</w:t>
            </w:r>
          </w:p>
        </w:tc>
        <w:tc>
          <w:tcPr>
            <w:tcW w:w="1729" w:type="dxa"/>
            <w:shd w:val="clear" w:color="auto" w:fill="F2DBDB" w:themeFill="accent2" w:themeFillTint="33"/>
            <w:vAlign w:val="center"/>
          </w:tcPr>
          <w:p w14:paraId="311E9BC0" w14:textId="7C163517" w:rsidR="00EB4F69" w:rsidRPr="00C53B1E" w:rsidRDefault="00EB4F69" w:rsidP="006B1845">
            <w:pPr>
              <w:contextualSpacing/>
              <w:jc w:val="center"/>
            </w:pPr>
            <w:r w:rsidRPr="00C53B1E">
              <w:t>1</w:t>
            </w:r>
          </w:p>
        </w:tc>
        <w:tc>
          <w:tcPr>
            <w:tcW w:w="1729" w:type="dxa"/>
            <w:shd w:val="clear" w:color="auto" w:fill="DBE5F1" w:themeFill="accent1" w:themeFillTint="33"/>
            <w:vAlign w:val="center"/>
          </w:tcPr>
          <w:p w14:paraId="7E49E598" w14:textId="7AFFB9B3" w:rsidR="00EB4F69" w:rsidRPr="00C53B1E" w:rsidRDefault="00EB4F69" w:rsidP="006B1845">
            <w:pPr>
              <w:contextualSpacing/>
              <w:jc w:val="center"/>
            </w:pPr>
            <w:r w:rsidRPr="00C53B1E">
              <w:t>0</w:t>
            </w:r>
          </w:p>
        </w:tc>
        <w:tc>
          <w:tcPr>
            <w:tcW w:w="1729" w:type="dxa"/>
            <w:shd w:val="clear" w:color="auto" w:fill="EAF1DD" w:themeFill="accent3" w:themeFillTint="33"/>
            <w:vAlign w:val="center"/>
          </w:tcPr>
          <w:p w14:paraId="73F9F80B" w14:textId="3F83FC17" w:rsidR="00EB4F69" w:rsidRPr="00C53B1E" w:rsidRDefault="00EB4F69" w:rsidP="006B1845">
            <w:pPr>
              <w:contextualSpacing/>
              <w:jc w:val="center"/>
            </w:pPr>
            <w:r w:rsidRPr="00C53B1E">
              <w:t>0</w:t>
            </w:r>
          </w:p>
        </w:tc>
      </w:tr>
      <w:tr w:rsidR="00EB4F69" w:rsidRPr="00C53B1E" w14:paraId="4C15810D" w14:textId="77777777" w:rsidTr="00377540">
        <w:tc>
          <w:tcPr>
            <w:tcW w:w="3456" w:type="dxa"/>
            <w:shd w:val="clear" w:color="auto" w:fill="DBE5F1" w:themeFill="accent1" w:themeFillTint="33"/>
            <w:vAlign w:val="center"/>
          </w:tcPr>
          <w:p w14:paraId="0139985A" w14:textId="44DCC105" w:rsidR="00EB4F69" w:rsidRPr="00C53B1E" w:rsidRDefault="00EB4F69" w:rsidP="006B1845">
            <w:pPr>
              <w:contextualSpacing/>
              <w:jc w:val="center"/>
            </w:pPr>
            <w:r w:rsidRPr="00C53B1E">
              <w:t>Modrá</w:t>
            </w:r>
          </w:p>
        </w:tc>
        <w:tc>
          <w:tcPr>
            <w:tcW w:w="1729" w:type="dxa"/>
            <w:shd w:val="clear" w:color="auto" w:fill="F2DBDB" w:themeFill="accent2" w:themeFillTint="33"/>
            <w:vAlign w:val="center"/>
          </w:tcPr>
          <w:p w14:paraId="19966853" w14:textId="456AE622" w:rsidR="00EB4F69" w:rsidRPr="00C53B1E" w:rsidRDefault="00EB4F69" w:rsidP="006B1845">
            <w:pPr>
              <w:contextualSpacing/>
              <w:jc w:val="center"/>
            </w:pPr>
            <w:r w:rsidRPr="00C53B1E">
              <w:t>0</w:t>
            </w:r>
          </w:p>
        </w:tc>
        <w:tc>
          <w:tcPr>
            <w:tcW w:w="1729" w:type="dxa"/>
            <w:shd w:val="clear" w:color="auto" w:fill="DBE5F1" w:themeFill="accent1" w:themeFillTint="33"/>
            <w:vAlign w:val="center"/>
          </w:tcPr>
          <w:p w14:paraId="3A2CF166" w14:textId="310B6FC8" w:rsidR="00EB4F69" w:rsidRPr="00C53B1E" w:rsidRDefault="00EB4F69" w:rsidP="006B1845">
            <w:pPr>
              <w:contextualSpacing/>
              <w:jc w:val="center"/>
            </w:pPr>
            <w:r w:rsidRPr="00C53B1E">
              <w:t>1</w:t>
            </w:r>
          </w:p>
        </w:tc>
        <w:tc>
          <w:tcPr>
            <w:tcW w:w="1729" w:type="dxa"/>
            <w:shd w:val="clear" w:color="auto" w:fill="EAF1DD" w:themeFill="accent3" w:themeFillTint="33"/>
            <w:vAlign w:val="center"/>
          </w:tcPr>
          <w:p w14:paraId="6935B2B4" w14:textId="1ECC25CC" w:rsidR="00EB4F69" w:rsidRPr="00C53B1E" w:rsidRDefault="00EB4F69" w:rsidP="006B1845">
            <w:pPr>
              <w:contextualSpacing/>
              <w:jc w:val="center"/>
            </w:pPr>
            <w:r w:rsidRPr="00C53B1E">
              <w:t>0</w:t>
            </w:r>
          </w:p>
        </w:tc>
      </w:tr>
      <w:tr w:rsidR="00EB4F69" w:rsidRPr="00C53B1E" w14:paraId="16BBE4C8" w14:textId="77777777" w:rsidTr="00377540">
        <w:tc>
          <w:tcPr>
            <w:tcW w:w="3456" w:type="dxa"/>
            <w:shd w:val="clear" w:color="auto" w:fill="EAF1DD" w:themeFill="accent3" w:themeFillTint="33"/>
            <w:vAlign w:val="center"/>
          </w:tcPr>
          <w:p w14:paraId="7E34879E" w14:textId="51D46E1E" w:rsidR="00EB4F69" w:rsidRPr="00C53B1E" w:rsidRDefault="00EB4F69" w:rsidP="006B1845">
            <w:pPr>
              <w:contextualSpacing/>
              <w:jc w:val="center"/>
            </w:pPr>
            <w:r w:rsidRPr="00C53B1E">
              <w:t>Zelená</w:t>
            </w:r>
          </w:p>
        </w:tc>
        <w:tc>
          <w:tcPr>
            <w:tcW w:w="1729" w:type="dxa"/>
            <w:shd w:val="clear" w:color="auto" w:fill="F2DBDB" w:themeFill="accent2" w:themeFillTint="33"/>
            <w:vAlign w:val="center"/>
          </w:tcPr>
          <w:p w14:paraId="4043C018" w14:textId="18D2CA4B" w:rsidR="00EB4F69" w:rsidRPr="00C53B1E" w:rsidRDefault="00EB4F69" w:rsidP="006B1845">
            <w:pPr>
              <w:contextualSpacing/>
              <w:jc w:val="center"/>
            </w:pPr>
            <w:r w:rsidRPr="00C53B1E">
              <w:t>0</w:t>
            </w:r>
          </w:p>
        </w:tc>
        <w:tc>
          <w:tcPr>
            <w:tcW w:w="1729" w:type="dxa"/>
            <w:shd w:val="clear" w:color="auto" w:fill="DBE5F1" w:themeFill="accent1" w:themeFillTint="33"/>
            <w:vAlign w:val="center"/>
          </w:tcPr>
          <w:p w14:paraId="022D30C3" w14:textId="69A76826" w:rsidR="00EB4F69" w:rsidRPr="00C53B1E" w:rsidRDefault="00EB4F69" w:rsidP="006B1845">
            <w:pPr>
              <w:contextualSpacing/>
              <w:jc w:val="center"/>
            </w:pPr>
            <w:r w:rsidRPr="00C53B1E">
              <w:t>0</w:t>
            </w:r>
          </w:p>
        </w:tc>
        <w:tc>
          <w:tcPr>
            <w:tcW w:w="1729" w:type="dxa"/>
            <w:shd w:val="clear" w:color="auto" w:fill="EAF1DD" w:themeFill="accent3" w:themeFillTint="33"/>
            <w:vAlign w:val="center"/>
          </w:tcPr>
          <w:p w14:paraId="1AB46CBA" w14:textId="56536FE4" w:rsidR="00EB4F69" w:rsidRPr="00C53B1E" w:rsidRDefault="00EB4F69" w:rsidP="006B1845">
            <w:pPr>
              <w:contextualSpacing/>
              <w:jc w:val="center"/>
            </w:pPr>
            <w:r w:rsidRPr="00C53B1E">
              <w:t>1</w:t>
            </w:r>
          </w:p>
        </w:tc>
      </w:tr>
    </w:tbl>
    <w:p w14:paraId="286BF4BF" w14:textId="1FE62045" w:rsidR="00B43D75" w:rsidRPr="00C53B1E" w:rsidRDefault="00B43D75" w:rsidP="006B1845">
      <w:pPr>
        <w:ind w:firstLine="567"/>
        <w:contextualSpacing/>
      </w:pPr>
    </w:p>
    <w:p w14:paraId="02DF455F" w14:textId="0243034B" w:rsidR="004D3FCF" w:rsidRPr="00C53B1E" w:rsidRDefault="00FF4A3E" w:rsidP="006B1845">
      <w:pPr>
        <w:ind w:firstLine="567"/>
        <w:contextualSpacing/>
      </w:pPr>
      <w:r w:rsidRPr="00C53B1E">
        <w:t>Ako vidíme, na zakódovanie 3 kategórií jednej nezávislej premennej potrebujeme 3 nové stĺpce. Náš dataset obsahuje 13 or</w:t>
      </w:r>
      <w:r w:rsidR="00AF2BC0" w:rsidRPr="00C53B1E">
        <w:t>d</w:t>
      </w:r>
      <w:r w:rsidRPr="00C53B1E">
        <w:t>inálnych premenných v rozsahu 2 až 11</w:t>
      </w:r>
      <w:r w:rsidR="000E6941" w:rsidRPr="00C53B1E">
        <w:t xml:space="preserve"> kategórií</w:t>
      </w:r>
      <w:r w:rsidRPr="00C53B1E">
        <w:t>. V priemere je to takmer 85 nových stĺpcov. Aj po odstránení pôvodných, nezakódovaných hodnôt je to obrovské číslo v už tak rozsiahlom datasete. V</w:t>
      </w:r>
      <w:r w:rsidR="00797F9D" w:rsidRPr="00C53B1E">
        <w:t> bakalárskej</w:t>
      </w:r>
      <w:r w:rsidRPr="00C53B1E">
        <w:t xml:space="preserve"> práci sme preto využili </w:t>
      </w:r>
      <w:r w:rsidR="00D663E8" w:rsidRPr="00C53B1E">
        <w:rPr>
          <w:b/>
          <w:bCs/>
        </w:rPr>
        <w:t>BaseN encoder</w:t>
      </w:r>
      <w:r w:rsidR="00056D9F" w:rsidRPr="00C53B1E">
        <w:t xml:space="preserve"> </w:t>
      </w:r>
      <w:r w:rsidR="00797F9D" w:rsidRPr="00C53B1E">
        <w:fldChar w:fldCharType="begin"/>
      </w:r>
      <w:r w:rsidR="00797F9D" w:rsidRPr="00C53B1E">
        <w:instrText xml:space="preserve"> REF _Ref164031565 \r \h </w:instrText>
      </w:r>
      <w:r w:rsidR="00797F9D" w:rsidRPr="00C53B1E">
        <w:fldChar w:fldCharType="separate"/>
      </w:r>
      <w:r w:rsidR="00E07521">
        <w:t>[25]</w:t>
      </w:r>
      <w:r w:rsidR="00797F9D" w:rsidRPr="00C53B1E">
        <w:fldChar w:fldCharType="end"/>
      </w:r>
      <w:r w:rsidR="00D663E8" w:rsidRPr="00C53B1E">
        <w:t xml:space="preserve">, ktorý kategórie </w:t>
      </w:r>
      <w:r w:rsidR="00D663E8" w:rsidRPr="00C53B1E">
        <w:rPr>
          <w:b/>
          <w:bCs/>
        </w:rPr>
        <w:t>zakóduje do jednotkovej sústavy</w:t>
      </w:r>
      <w:r w:rsidR="00D663E8" w:rsidRPr="00C53B1E">
        <w:t>, ktor</w:t>
      </w:r>
      <w:r w:rsidR="00654C85" w:rsidRPr="00C53B1E">
        <w:t>ú</w:t>
      </w:r>
      <w:r w:rsidR="00D663E8" w:rsidRPr="00C53B1E">
        <w:t xml:space="preserve"> mu určíme. BaseN encoder s bázou 1 je totožný s </w:t>
      </w:r>
      <w:proofErr w:type="spellStart"/>
      <w:r w:rsidR="00D663E8" w:rsidRPr="00C53B1E">
        <w:t>OneHotEncoderom</w:t>
      </w:r>
      <w:proofErr w:type="spellEnd"/>
      <w:r w:rsidR="00D663E8" w:rsidRPr="00C53B1E">
        <w:t xml:space="preserve">. S bázou dva je ekvivalentný binárnej sústave. Čiže na pokrytie premennej so 7 kategóriami potrebuje vytvoriť na zakódovanie každej z nich dokopy 3 stĺpce. My sme si zvolili </w:t>
      </w:r>
      <w:r w:rsidR="00D663E8" w:rsidRPr="00C53B1E">
        <w:rPr>
          <w:b/>
          <w:bCs/>
        </w:rPr>
        <w:t>BaseN encoder s bázou 4</w:t>
      </w:r>
      <w:r w:rsidR="00D663E8" w:rsidRPr="00C53B1E">
        <w:t xml:space="preserve">, aby sme čo najmenej expandovali náš dataset, ale zároveň aby nenastala implicitná postupnosť medzi zakódovanými kategóriami. V takomto prípade vzniknú </w:t>
      </w:r>
      <w:r w:rsidR="00221464" w:rsidRPr="00C53B1E">
        <w:t>2</w:t>
      </w:r>
      <w:r w:rsidR="00D663E8" w:rsidRPr="00C53B1E">
        <w:t xml:space="preserve"> nov</w:t>
      </w:r>
      <w:r w:rsidR="00221464" w:rsidRPr="00C53B1E">
        <w:t>é</w:t>
      </w:r>
      <w:r w:rsidR="00D663E8" w:rsidRPr="00C53B1E">
        <w:t xml:space="preserve"> stĺpce</w:t>
      </w:r>
      <w:r w:rsidR="0052343E" w:rsidRPr="00C53B1E">
        <w:t xml:space="preserve"> </w:t>
      </w:r>
      <w:r w:rsidR="00BC5E39" w:rsidRPr="00C53B1E">
        <w:t>(po odstránení pôvodného nezakódovaného)</w:t>
      </w:r>
      <w:r w:rsidR="00D663E8" w:rsidRPr="00C53B1E">
        <w:t xml:space="preserve"> pri zakódovaní premennej s 11 kategóriami. BaseN encoder je stredná cesta medzi </w:t>
      </w:r>
      <w:proofErr w:type="spellStart"/>
      <w:r w:rsidR="00D663E8" w:rsidRPr="00C53B1E">
        <w:t>OrdinalEncoderom</w:t>
      </w:r>
      <w:proofErr w:type="spellEnd"/>
      <w:r w:rsidR="00D663E8" w:rsidRPr="00C53B1E">
        <w:t xml:space="preserve"> a </w:t>
      </w:r>
      <w:proofErr w:type="spellStart"/>
      <w:r w:rsidR="00D663E8" w:rsidRPr="00C53B1E">
        <w:t>OneHotEncoderom</w:t>
      </w:r>
      <w:proofErr w:type="spellEnd"/>
      <w:r w:rsidR="00D663E8" w:rsidRPr="00C53B1E">
        <w:t xml:space="preserve">. Má </w:t>
      </w:r>
      <w:r w:rsidR="0052343E" w:rsidRPr="00C53B1E">
        <w:t>väčšiu</w:t>
      </w:r>
      <w:r w:rsidR="00D663E8" w:rsidRPr="00C53B1E">
        <w:t xml:space="preserve"> mieru postupnosti medzi kategóriami oproti </w:t>
      </w:r>
      <w:proofErr w:type="spellStart"/>
      <w:r w:rsidR="00D663E8" w:rsidRPr="00C53B1E">
        <w:t>OneHotEncoder</w:t>
      </w:r>
      <w:proofErr w:type="spellEnd"/>
      <w:r w:rsidR="00D663E8" w:rsidRPr="00C53B1E">
        <w:t xml:space="preserve">-u ale na rozdiel od neho viac šetrí miesto, nie však na takej úrovni ako </w:t>
      </w:r>
      <w:proofErr w:type="spellStart"/>
      <w:r w:rsidR="00D663E8" w:rsidRPr="00C53B1E">
        <w:t>OrdinalEncoder</w:t>
      </w:r>
      <w:proofErr w:type="spellEnd"/>
      <w:r w:rsidR="00D663E8" w:rsidRPr="00C53B1E">
        <w:t>.</w:t>
      </w:r>
      <w:r w:rsidR="004D3FCF" w:rsidRPr="00C53B1E">
        <w:t xml:space="preserve"> Ďalšími spôsobmi zakódovania premenných môže byť </w:t>
      </w:r>
      <w:proofErr w:type="spellStart"/>
      <w:r w:rsidR="00157588" w:rsidRPr="00C53B1E">
        <w:rPr>
          <w:b/>
          <w:bCs/>
        </w:rPr>
        <w:t>hashovanie</w:t>
      </w:r>
      <w:proofErr w:type="spellEnd"/>
      <w:r w:rsidR="00157588" w:rsidRPr="00C53B1E">
        <w:t xml:space="preserve"> </w:t>
      </w:r>
      <w:r w:rsidR="00AF2BC0" w:rsidRPr="00C53B1E">
        <w:t>kategórií</w:t>
      </w:r>
      <w:r w:rsidR="00157588" w:rsidRPr="00C53B1E">
        <w:t xml:space="preserve">. Tieto </w:t>
      </w:r>
      <w:proofErr w:type="spellStart"/>
      <w:r w:rsidR="007F22AB" w:rsidRPr="00C53B1E">
        <w:t>hashovacie</w:t>
      </w:r>
      <w:proofErr w:type="spellEnd"/>
      <w:r w:rsidR="007F22AB" w:rsidRPr="00C53B1E">
        <w:t xml:space="preserve"> </w:t>
      </w:r>
      <w:proofErr w:type="spellStart"/>
      <w:r w:rsidR="00157588" w:rsidRPr="00C53B1E">
        <w:t>encodery</w:t>
      </w:r>
      <w:proofErr w:type="spellEnd"/>
      <w:r w:rsidR="00056D9F" w:rsidRPr="00C53B1E">
        <w:t xml:space="preserve"> </w:t>
      </w:r>
      <w:r w:rsidR="00056D9F" w:rsidRPr="00C53B1E">
        <w:fldChar w:fldCharType="begin"/>
      </w:r>
      <w:r w:rsidR="00056D9F" w:rsidRPr="00C53B1E">
        <w:instrText xml:space="preserve"> REF _Ref164057269 \r \h </w:instrText>
      </w:r>
      <w:r w:rsidR="00056D9F" w:rsidRPr="00C53B1E">
        <w:fldChar w:fldCharType="separate"/>
      </w:r>
      <w:r w:rsidR="00E07521">
        <w:t>[26]</w:t>
      </w:r>
      <w:r w:rsidR="00056D9F" w:rsidRPr="00C53B1E">
        <w:fldChar w:fldCharType="end"/>
      </w:r>
      <w:r w:rsidR="00157588" w:rsidRPr="00C53B1E">
        <w:t xml:space="preserve"> </w:t>
      </w:r>
      <w:proofErr w:type="spellStart"/>
      <w:r w:rsidR="00157588" w:rsidRPr="00C53B1E">
        <w:t>zahashujú</w:t>
      </w:r>
      <w:proofErr w:type="spellEnd"/>
      <w:r w:rsidR="00157588" w:rsidRPr="00C53B1E">
        <w:t xml:space="preserve"> kategóriu do </w:t>
      </w:r>
      <w:r w:rsidR="00174772" w:rsidRPr="00C53B1E">
        <w:t xml:space="preserve">čísla </w:t>
      </w:r>
      <w:r w:rsidR="00157588" w:rsidRPr="00C53B1E">
        <w:t>vopred určenej dĺžky, kde jed</w:t>
      </w:r>
      <w:r w:rsidR="00174772" w:rsidRPr="00C53B1E">
        <w:t xml:space="preserve">no číslo </w:t>
      </w:r>
      <w:r w:rsidR="00157588" w:rsidRPr="00C53B1E">
        <w:t xml:space="preserve">sa rovná jeden stĺpec </w:t>
      </w:r>
      <w:proofErr w:type="spellStart"/>
      <w:r w:rsidR="00157588" w:rsidRPr="00C53B1E">
        <w:t>t.j</w:t>
      </w:r>
      <w:proofErr w:type="spellEnd"/>
      <w:r w:rsidR="00157588" w:rsidRPr="00C53B1E">
        <w:t xml:space="preserve">. ak je dĺžka </w:t>
      </w:r>
      <w:proofErr w:type="spellStart"/>
      <w:r w:rsidR="00157588" w:rsidRPr="00C53B1E">
        <w:t>hashu</w:t>
      </w:r>
      <w:proofErr w:type="spellEnd"/>
      <w:r w:rsidR="00157588" w:rsidRPr="00C53B1E">
        <w:t xml:space="preserve"> 5,</w:t>
      </w:r>
      <w:r w:rsidR="0052343E" w:rsidRPr="00C53B1E">
        <w:t xml:space="preserve"> </w:t>
      </w:r>
      <w:r w:rsidR="007F22AB" w:rsidRPr="00C53B1E">
        <w:t xml:space="preserve">tak </w:t>
      </w:r>
      <w:r w:rsidR="00157588" w:rsidRPr="00C53B1E">
        <w:t xml:space="preserve"> je vytvorených 5 stĺpcov určených na zakódovanie každej kategórie danej premennej. Takto môže vzniknúť ľubovoľný počet stĺpcov, </w:t>
      </w:r>
      <w:r w:rsidR="00174772" w:rsidRPr="00C53B1E">
        <w:t>závisí</w:t>
      </w:r>
      <w:r w:rsidR="00157588" w:rsidRPr="00C53B1E">
        <w:t xml:space="preserve"> od prvotného nastavenia. Nevýhodou tohto spôsobu sú kolízie, ktoré nastávajú </w:t>
      </w:r>
      <w:r w:rsidR="00157588" w:rsidRPr="00C53B1E">
        <w:lastRenderedPageBreak/>
        <w:t xml:space="preserve">pri nízkej dĺžke </w:t>
      </w:r>
      <w:proofErr w:type="spellStart"/>
      <w:r w:rsidR="00157588" w:rsidRPr="00C53B1E">
        <w:t>hashu</w:t>
      </w:r>
      <w:proofErr w:type="spellEnd"/>
      <w:r w:rsidR="00157588" w:rsidRPr="00C53B1E">
        <w:t xml:space="preserve"> a tým vznikajúca strata interpretácie, </w:t>
      </w:r>
      <w:r w:rsidR="0052343E" w:rsidRPr="00C53B1E">
        <w:t>lebo</w:t>
      </w:r>
      <w:r w:rsidR="00157588" w:rsidRPr="00C53B1E">
        <w:t xml:space="preserve"> dochádza k tomu, že algoritmus priradí rovnaké číslo </w:t>
      </w:r>
      <w:r w:rsidR="00174772" w:rsidRPr="00C53B1E">
        <w:t xml:space="preserve">rôznym </w:t>
      </w:r>
      <w:r w:rsidR="007F22AB" w:rsidRPr="00C53B1E">
        <w:t>kategóriám</w:t>
      </w:r>
      <w:r w:rsidR="00157588" w:rsidRPr="00C53B1E">
        <w:t xml:space="preserve">. </w:t>
      </w:r>
      <w:r w:rsidR="00174772" w:rsidRPr="00C53B1E">
        <w:t xml:space="preserve">Výhodou je redukcia dimenzionality výslednej matice kódovania, pri vhodne zvolenom počte dĺžky </w:t>
      </w:r>
      <w:proofErr w:type="spellStart"/>
      <w:r w:rsidR="00174772" w:rsidRPr="00C53B1E">
        <w:t>hashu</w:t>
      </w:r>
      <w:proofErr w:type="spellEnd"/>
      <w:r w:rsidR="00174772" w:rsidRPr="00C53B1E">
        <w:t xml:space="preserve"> oproti metódam ako je </w:t>
      </w:r>
      <w:proofErr w:type="spellStart"/>
      <w:r w:rsidR="00174772" w:rsidRPr="00C53B1E">
        <w:t>OneHotEncoding</w:t>
      </w:r>
      <w:proofErr w:type="spellEnd"/>
      <w:r w:rsidR="00174772" w:rsidRPr="00C53B1E">
        <w:t xml:space="preserve"> alebo BaseN </w:t>
      </w:r>
      <w:proofErr w:type="spellStart"/>
      <w:r w:rsidR="00174772" w:rsidRPr="00C53B1E">
        <w:t>encoding</w:t>
      </w:r>
      <w:proofErr w:type="spellEnd"/>
      <w:r w:rsidR="00174772" w:rsidRPr="00C53B1E">
        <w:t xml:space="preserve">. Populárne sú aj </w:t>
      </w:r>
      <w:proofErr w:type="spellStart"/>
      <w:r w:rsidR="00174772" w:rsidRPr="00C53B1E">
        <w:rPr>
          <w:b/>
          <w:bCs/>
        </w:rPr>
        <w:t>Target</w:t>
      </w:r>
      <w:proofErr w:type="spellEnd"/>
      <w:r w:rsidR="00174772" w:rsidRPr="00C53B1E">
        <w:t xml:space="preserve"> </w:t>
      </w:r>
      <w:proofErr w:type="spellStart"/>
      <w:r w:rsidR="00174772" w:rsidRPr="00C53B1E">
        <w:rPr>
          <w:b/>
          <w:bCs/>
        </w:rPr>
        <w:t>encodery</w:t>
      </w:r>
      <w:proofErr w:type="spellEnd"/>
      <w:r w:rsidR="007F22AB" w:rsidRPr="00C53B1E">
        <w:t xml:space="preserve"> </w:t>
      </w:r>
      <w:r w:rsidR="007F22AB" w:rsidRPr="00C53B1E">
        <w:fldChar w:fldCharType="begin"/>
      </w:r>
      <w:r w:rsidR="007F22AB" w:rsidRPr="00C53B1E">
        <w:instrText xml:space="preserve"> REF _Ref164029455 \r \h </w:instrText>
      </w:r>
      <w:r w:rsidR="007F22AB" w:rsidRPr="00C53B1E">
        <w:fldChar w:fldCharType="separate"/>
      </w:r>
      <w:r w:rsidR="00E07521">
        <w:t>[23]</w:t>
      </w:r>
      <w:r w:rsidR="007F22AB" w:rsidRPr="00C53B1E">
        <w:fldChar w:fldCharType="end"/>
      </w:r>
      <w:r w:rsidR="00174772" w:rsidRPr="00C53B1E">
        <w:t xml:space="preserve">, ktoré </w:t>
      </w:r>
      <w:r w:rsidR="00AF2BC0" w:rsidRPr="00C53B1E">
        <w:t>zakódujú</w:t>
      </w:r>
      <w:r w:rsidR="00174772" w:rsidRPr="00C53B1E">
        <w:t xml:space="preserve"> kategóriu </w:t>
      </w:r>
      <w:r w:rsidR="004E40C3" w:rsidRPr="00C53B1E">
        <w:t>tak, že pri tvorbe kódovania zohľadňujú hodnotu závislej premennej. Nevýhodou je únik dát</w:t>
      </w:r>
      <w:r w:rsidR="0052343E" w:rsidRPr="00C53B1E">
        <w:t xml:space="preserve"> </w:t>
      </w:r>
      <w:r w:rsidR="004E40C3" w:rsidRPr="00C53B1E">
        <w:t>(</w:t>
      </w:r>
      <w:proofErr w:type="spellStart"/>
      <w:r w:rsidR="004E40C3" w:rsidRPr="00C53B1E">
        <w:t>data</w:t>
      </w:r>
      <w:proofErr w:type="spellEnd"/>
      <w:r w:rsidR="004E40C3" w:rsidRPr="00C53B1E">
        <w:t xml:space="preserve"> </w:t>
      </w:r>
      <w:proofErr w:type="spellStart"/>
      <w:r w:rsidR="004E40C3" w:rsidRPr="00C53B1E">
        <w:t>leakage</w:t>
      </w:r>
      <w:proofErr w:type="spellEnd"/>
      <w:r w:rsidR="004E40C3" w:rsidRPr="00C53B1E">
        <w:t>), kde zakódovaná premenná má prístup k </w:t>
      </w:r>
      <w:r w:rsidR="00AF2BC0" w:rsidRPr="00C53B1E">
        <w:t>informáciám</w:t>
      </w:r>
      <w:r w:rsidR="004E40C3" w:rsidRPr="00C53B1E">
        <w:t xml:space="preserve"> o závislej premennej. Výhodou je dimenzionalita, ktorá je na úrovni </w:t>
      </w:r>
      <w:proofErr w:type="spellStart"/>
      <w:r w:rsidR="004E40C3" w:rsidRPr="00C53B1E">
        <w:t>OrdinalEncoder</w:t>
      </w:r>
      <w:proofErr w:type="spellEnd"/>
      <w:r w:rsidR="004E40C3" w:rsidRPr="00C53B1E">
        <w:t>-u.</w:t>
      </w:r>
    </w:p>
    <w:p w14:paraId="5FE220D0" w14:textId="621E9CB5" w:rsidR="00D663E8" w:rsidRPr="00C53B1E" w:rsidRDefault="00D663E8" w:rsidP="006B1845">
      <w:pPr>
        <w:ind w:firstLine="567"/>
        <w:contextualSpacing/>
      </w:pPr>
      <w:r w:rsidRPr="00C53B1E">
        <w:t xml:space="preserve">Poslednou kategóriou sú premenné ktoré sú </w:t>
      </w:r>
      <w:r w:rsidRPr="00C53B1E">
        <w:rPr>
          <w:b/>
          <w:bCs/>
        </w:rPr>
        <w:t>cyklickej</w:t>
      </w:r>
      <w:r w:rsidRPr="00C53B1E">
        <w:t xml:space="preserve"> </w:t>
      </w:r>
      <w:r w:rsidR="00797F9D" w:rsidRPr="00C53B1E">
        <w:rPr>
          <w:b/>
          <w:bCs/>
        </w:rPr>
        <w:t>nátury</w:t>
      </w:r>
      <w:r w:rsidRPr="00C53B1E">
        <w:t xml:space="preserve"> ako sú hodiny, dni v mesiaci, dni v</w:t>
      </w:r>
      <w:r w:rsidR="00056D9F" w:rsidRPr="00C53B1E">
        <w:t> </w:t>
      </w:r>
      <w:r w:rsidRPr="00C53B1E">
        <w:t>týždni</w:t>
      </w:r>
      <w:r w:rsidR="00056D9F" w:rsidRPr="00C53B1E">
        <w:t xml:space="preserve"> </w:t>
      </w:r>
      <w:r w:rsidR="00056D9F" w:rsidRPr="00C53B1E">
        <w:fldChar w:fldCharType="begin"/>
      </w:r>
      <w:r w:rsidR="00056D9F" w:rsidRPr="00C53B1E">
        <w:instrText xml:space="preserve"> REF _Ref164031832 \r \h </w:instrText>
      </w:r>
      <w:r w:rsidR="00BF3210" w:rsidRPr="00C53B1E">
        <w:instrText xml:space="preserve"> \* MERGEFORMAT </w:instrText>
      </w:r>
      <w:r w:rsidR="00056D9F" w:rsidRPr="00C53B1E">
        <w:fldChar w:fldCharType="separate"/>
      </w:r>
      <w:r w:rsidR="00E07521">
        <w:t>[27]</w:t>
      </w:r>
      <w:r w:rsidR="00056D9F" w:rsidRPr="00C53B1E">
        <w:fldChar w:fldCharType="end"/>
      </w:r>
      <w:r w:rsidRPr="00C53B1E">
        <w:t>. Tieto hodnoty sa nedajú úplne vyjadriť ako ordinálne ani ako nominálne hodnoty. Na ich zakódovanie sme použili kódovanie pomocou sínusu a</w:t>
      </w:r>
      <w:r w:rsidR="00797F9D" w:rsidRPr="00C53B1E">
        <w:t> kosínusu, ktoré reprezentujú cyklickosť týchto časových hodnôt</w:t>
      </w:r>
      <w:r w:rsidR="00DD14EF" w:rsidRPr="00C53B1E">
        <w:t xml:space="preserve"> (zobrazenie na </w:t>
      </w:r>
      <w:r w:rsidR="00DD14EF" w:rsidRPr="00C53B1E">
        <w:fldChar w:fldCharType="begin"/>
      </w:r>
      <w:r w:rsidR="00DD14EF" w:rsidRPr="00C53B1E">
        <w:instrText xml:space="preserve"> REF _Ref164956575 \h </w:instrText>
      </w:r>
      <w:r w:rsidR="00DD14EF" w:rsidRPr="00C53B1E">
        <w:fldChar w:fldCharType="separate"/>
      </w:r>
      <w:r w:rsidR="00E07521" w:rsidRPr="00C53B1E">
        <w:t xml:space="preserve">Obrázok </w:t>
      </w:r>
      <w:r w:rsidR="00E07521">
        <w:rPr>
          <w:noProof/>
        </w:rPr>
        <w:t>19</w:t>
      </w:r>
      <w:r w:rsidR="00DD14EF" w:rsidRPr="00C53B1E">
        <w:fldChar w:fldCharType="end"/>
      </w:r>
      <w:r w:rsidR="00DD14EF" w:rsidRPr="00C53B1E">
        <w:t>)</w:t>
      </w:r>
      <w:r w:rsidR="00056D9F" w:rsidRPr="00C53B1E">
        <w:t xml:space="preserve"> </w:t>
      </w:r>
      <w:r w:rsidR="00797F9D" w:rsidRPr="00C53B1E">
        <w:t>.</w:t>
      </w:r>
      <w:r w:rsidR="00BC5E39" w:rsidRPr="00C53B1E">
        <w:t xml:space="preserve"> </w:t>
      </w:r>
      <w:r w:rsidR="00AF2BC0" w:rsidRPr="00C53B1E">
        <w:t>Vznikne</w:t>
      </w:r>
      <w:r w:rsidR="00BC5E39" w:rsidRPr="00C53B1E">
        <w:t xml:space="preserve"> nám jeden nový stĺpec</w:t>
      </w:r>
      <w:r w:rsidR="0052343E" w:rsidRPr="00C53B1E">
        <w:t xml:space="preserve"> pre každú premennú</w:t>
      </w:r>
      <w:r w:rsidR="00BC5E39" w:rsidRPr="00C53B1E">
        <w:t>.</w:t>
      </w:r>
      <w:r w:rsidR="007D20B7" w:rsidRPr="00C53B1E">
        <w:t xml:space="preserve"> </w:t>
      </w:r>
    </w:p>
    <w:p w14:paraId="2957483E" w14:textId="1C74A8E3" w:rsidR="00680457" w:rsidRPr="00C53B1E" w:rsidRDefault="007D20B7" w:rsidP="006B1845">
      <w:pPr>
        <w:ind w:firstLine="567"/>
        <w:contextualSpacing/>
      </w:pPr>
      <w:r w:rsidRPr="00C53B1E">
        <w:t xml:space="preserve">Stav po všetkých </w:t>
      </w:r>
      <w:r w:rsidR="000E6941" w:rsidRPr="00C53B1E">
        <w:t>transformáciách</w:t>
      </w:r>
      <w:r w:rsidRPr="00C53B1E">
        <w:t xml:space="preserve"> </w:t>
      </w:r>
      <w:r w:rsidRPr="00C53B1E">
        <w:rPr>
          <w:b/>
          <w:bCs/>
        </w:rPr>
        <w:t xml:space="preserve">je </w:t>
      </w:r>
      <w:r w:rsidR="005E58B7" w:rsidRPr="00C53B1E">
        <w:rPr>
          <w:b/>
          <w:bCs/>
        </w:rPr>
        <w:t>349813 záznamov  a </w:t>
      </w:r>
      <w:r w:rsidRPr="00C53B1E">
        <w:rPr>
          <w:b/>
          <w:bCs/>
        </w:rPr>
        <w:t>7</w:t>
      </w:r>
      <w:r w:rsidR="005E58B7" w:rsidRPr="00C53B1E">
        <w:rPr>
          <w:b/>
          <w:bCs/>
        </w:rPr>
        <w:t>4 premenných</w:t>
      </w:r>
      <w:r w:rsidR="006B4E2D" w:rsidRPr="00C53B1E">
        <w:rPr>
          <w:b/>
          <w:bCs/>
        </w:rPr>
        <w:t>.</w:t>
      </w:r>
    </w:p>
    <w:p w14:paraId="4437CC84" w14:textId="77777777" w:rsidR="006334D5" w:rsidRPr="00C53B1E" w:rsidRDefault="006334D5" w:rsidP="006B1845">
      <w:pPr>
        <w:keepNext/>
        <w:contextualSpacing/>
        <w:jc w:val="center"/>
      </w:pPr>
      <w:r w:rsidRPr="00C53B1E">
        <w:drawing>
          <wp:inline distT="0" distB="0" distL="0" distR="0" wp14:anchorId="7C902E2E" wp14:editId="7205FFB2">
            <wp:extent cx="4971292" cy="4505325"/>
            <wp:effectExtent l="0" t="0" r="0" b="0"/>
            <wp:docPr id="526045562" name="Obrázok 1" descr="Obrázok, na ktorom je kruh,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45562" name="Obrázok 1" descr="Obrázok, na ktorom je kruh, snímka obrazovky, diagram, rad&#10;&#10;Automaticky generovaný popis"/>
                    <pic:cNvPicPr/>
                  </pic:nvPicPr>
                  <pic:blipFill>
                    <a:blip r:embed="rId42"/>
                    <a:stretch>
                      <a:fillRect/>
                    </a:stretch>
                  </pic:blipFill>
                  <pic:spPr>
                    <a:xfrm>
                      <a:off x="0" y="0"/>
                      <a:ext cx="4998572" cy="4530048"/>
                    </a:xfrm>
                    <a:prstGeom prst="rect">
                      <a:avLst/>
                    </a:prstGeom>
                  </pic:spPr>
                </pic:pic>
              </a:graphicData>
            </a:graphic>
          </wp:inline>
        </w:drawing>
      </w:r>
    </w:p>
    <w:p w14:paraId="065B2AA9" w14:textId="71B933FC" w:rsidR="00680457" w:rsidRPr="00C53B1E" w:rsidRDefault="006334D5" w:rsidP="006B1845">
      <w:pPr>
        <w:pStyle w:val="Caption"/>
        <w:contextualSpacing/>
      </w:pPr>
      <w:bookmarkStart w:id="98" w:name="_Toc164955247"/>
      <w:bookmarkStart w:id="99" w:name="_Ref164956575"/>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19</w:t>
      </w:r>
      <w:r w:rsidRPr="00C53B1E">
        <w:fldChar w:fldCharType="end"/>
      </w:r>
      <w:bookmarkEnd w:id="99"/>
      <w:r w:rsidRPr="00C53B1E">
        <w:t xml:space="preserve"> – Zakódovanie hodín pomocou sínusu a kosínusu</w:t>
      </w:r>
      <w:r w:rsidRPr="00C53B1E">
        <w:fldChar w:fldCharType="begin"/>
      </w:r>
      <w:r w:rsidRPr="00C53B1E">
        <w:instrText xml:space="preserve"> REF _Ref164031832 \r \h </w:instrText>
      </w:r>
      <w:r w:rsidRPr="00C53B1E">
        <w:fldChar w:fldCharType="separate"/>
      </w:r>
      <w:r w:rsidR="00E07521">
        <w:t>[27]</w:t>
      </w:r>
      <w:bookmarkEnd w:id="98"/>
      <w:r w:rsidRPr="00C53B1E">
        <w:fldChar w:fldCharType="end"/>
      </w:r>
    </w:p>
    <w:p w14:paraId="29F20EA8" w14:textId="77777777" w:rsidR="00680457" w:rsidRPr="00C53B1E" w:rsidRDefault="00680457" w:rsidP="006B1845">
      <w:pPr>
        <w:contextualSpacing/>
        <w:jc w:val="center"/>
      </w:pPr>
    </w:p>
    <w:p w14:paraId="420BBA1B" w14:textId="1BCC66C6" w:rsidR="00F1570B" w:rsidRPr="00C53B1E" w:rsidRDefault="008744E5" w:rsidP="006B1845">
      <w:pPr>
        <w:pStyle w:val="Heading1"/>
        <w:contextualSpacing/>
      </w:pPr>
      <w:bookmarkStart w:id="100" w:name="_Toc164955303"/>
      <w:r w:rsidRPr="00C53B1E">
        <w:lastRenderedPageBreak/>
        <w:t xml:space="preserve">Implementácia </w:t>
      </w:r>
      <w:r w:rsidR="00F1570B" w:rsidRPr="00C53B1E">
        <w:t>m</w:t>
      </w:r>
      <w:r w:rsidRPr="00C53B1E">
        <w:t>odelov</w:t>
      </w:r>
      <w:bookmarkEnd w:id="100"/>
    </w:p>
    <w:p w14:paraId="01994301" w14:textId="17FB5528" w:rsidR="00AF2BC0" w:rsidRPr="00C53B1E" w:rsidRDefault="00AF2BC0" w:rsidP="006B1845">
      <w:pPr>
        <w:ind w:firstLine="567"/>
        <w:contextualSpacing/>
      </w:pPr>
      <w:r w:rsidRPr="00C53B1E">
        <w:t xml:space="preserve">Hlavné rozdelenie algoritmov, ktoré využívajú učenie s učiteľom, ktoré aplikujeme v našej bakalárskej práci je na klasifikačné a regresné problémy. </w:t>
      </w:r>
      <w:r w:rsidR="0056406B" w:rsidRPr="00C53B1E">
        <w:t xml:space="preserve">Naša práca je </w:t>
      </w:r>
      <w:r w:rsidR="0056406B" w:rsidRPr="00C53B1E">
        <w:rPr>
          <w:b/>
          <w:bCs/>
        </w:rPr>
        <w:t>klasifikačný</w:t>
      </w:r>
      <w:r w:rsidR="0056406B" w:rsidRPr="00C53B1E">
        <w:t xml:space="preserve"> </w:t>
      </w:r>
      <w:r w:rsidR="0056406B" w:rsidRPr="00C53B1E">
        <w:rPr>
          <w:b/>
          <w:bCs/>
        </w:rPr>
        <w:t>problém</w:t>
      </w:r>
      <w:r w:rsidR="0056406B" w:rsidRPr="00C53B1E">
        <w:t xml:space="preserve"> zameraný na detegovanie podvodných úverových žiadosti, kde</w:t>
      </w:r>
      <w:r w:rsidRPr="00C53B1E">
        <w:t xml:space="preserve"> sa snaží algoritmus</w:t>
      </w:r>
      <w:r w:rsidR="0056406B" w:rsidRPr="00C53B1E">
        <w:t xml:space="preserve"> </w:t>
      </w:r>
      <w:r w:rsidRPr="00C53B1E">
        <w:t>rozdeliť dataset</w:t>
      </w:r>
      <w:r w:rsidR="0056406B" w:rsidRPr="00C53B1E">
        <w:t xml:space="preserve"> do určitých </w:t>
      </w:r>
      <w:r w:rsidR="0056406B" w:rsidRPr="00C53B1E">
        <w:rPr>
          <w:b/>
          <w:bCs/>
        </w:rPr>
        <w:t>diskrétnych</w:t>
      </w:r>
      <w:r w:rsidR="0056406B" w:rsidRPr="00C53B1E">
        <w:t xml:space="preserve"> tried, v našom prípade na </w:t>
      </w:r>
      <w:proofErr w:type="spellStart"/>
      <w:r w:rsidR="0056406B" w:rsidRPr="00C53B1E">
        <w:t>Fraud</w:t>
      </w:r>
      <w:proofErr w:type="spellEnd"/>
      <w:r w:rsidR="0056406B" w:rsidRPr="00C53B1E">
        <w:t xml:space="preserve">(1 – podvod) / </w:t>
      </w:r>
      <w:proofErr w:type="spellStart"/>
      <w:r w:rsidR="0056406B" w:rsidRPr="00C53B1E">
        <w:t>Not</w:t>
      </w:r>
      <w:proofErr w:type="spellEnd"/>
      <w:r w:rsidR="0056406B" w:rsidRPr="00C53B1E">
        <w:t xml:space="preserve"> </w:t>
      </w:r>
      <w:proofErr w:type="spellStart"/>
      <w:r w:rsidR="0056406B" w:rsidRPr="00C53B1E">
        <w:t>Fraud</w:t>
      </w:r>
      <w:proofErr w:type="spellEnd"/>
      <w:r w:rsidR="0056406B" w:rsidRPr="00C53B1E">
        <w:t xml:space="preserve"> (0 – nie je podvod</w:t>
      </w:r>
      <w:r w:rsidR="000E6941" w:rsidRPr="00C53B1E">
        <w:t xml:space="preserve"> / legitímna žiadosť</w:t>
      </w:r>
      <w:r w:rsidR="0056406B" w:rsidRPr="00C53B1E">
        <w:t xml:space="preserve">). </w:t>
      </w:r>
      <w:r w:rsidR="00A94B73" w:rsidRPr="00C53B1E">
        <w:t>Pri regresných problémov sa predikuje spojitá premenná na rozdiel o</w:t>
      </w:r>
      <w:r w:rsidR="000E6941" w:rsidRPr="00C53B1E">
        <w:t>d</w:t>
      </w:r>
      <w:r w:rsidR="00A94B73" w:rsidRPr="00C53B1E">
        <w:t> presne zadefinovaných tried ako pri klasifikačných problémoch.</w:t>
      </w:r>
      <w:r w:rsidR="00310083" w:rsidRPr="00C53B1E">
        <w:t xml:space="preserve"> Pri regresných problémov sa využívajú napríklad modely lineárnej regresie alebo aj </w:t>
      </w:r>
      <w:r w:rsidR="00022BBC" w:rsidRPr="00C53B1E">
        <w:t>LASSO regresia(</w:t>
      </w:r>
      <w:proofErr w:type="spellStart"/>
      <w:r w:rsidR="00022BBC" w:rsidRPr="00C53B1E">
        <w:t>Least</w:t>
      </w:r>
      <w:proofErr w:type="spellEnd"/>
      <w:r w:rsidR="00022BBC" w:rsidRPr="00C53B1E">
        <w:t xml:space="preserve"> </w:t>
      </w:r>
      <w:proofErr w:type="spellStart"/>
      <w:r w:rsidR="00022BBC" w:rsidRPr="00C53B1E">
        <w:t>Absolute</w:t>
      </w:r>
      <w:proofErr w:type="spellEnd"/>
      <w:r w:rsidR="00022BBC" w:rsidRPr="00C53B1E">
        <w:t xml:space="preserve"> </w:t>
      </w:r>
      <w:proofErr w:type="spellStart"/>
      <w:r w:rsidR="00022BBC" w:rsidRPr="00C53B1E">
        <w:t>Shrinkage</w:t>
      </w:r>
      <w:proofErr w:type="spellEnd"/>
      <w:r w:rsidR="00022BBC" w:rsidRPr="00C53B1E">
        <w:t xml:space="preserve"> and </w:t>
      </w:r>
      <w:proofErr w:type="spellStart"/>
      <w:r w:rsidR="00022BBC" w:rsidRPr="00C53B1E">
        <w:t>Selection</w:t>
      </w:r>
      <w:proofErr w:type="spellEnd"/>
      <w:r w:rsidR="00022BBC" w:rsidRPr="00C53B1E">
        <w:t xml:space="preserve"> </w:t>
      </w:r>
      <w:proofErr w:type="spellStart"/>
      <w:r w:rsidR="00022BBC" w:rsidRPr="00C53B1E">
        <w:t>Operator</w:t>
      </w:r>
      <w:proofErr w:type="spellEnd"/>
      <w:r w:rsidR="00310083" w:rsidRPr="00C53B1E">
        <w:t xml:space="preserve">). Pri klasifikačných problémoch sú to modely </w:t>
      </w:r>
      <w:r w:rsidR="00310083" w:rsidRPr="00C53B1E">
        <w:rPr>
          <w:b/>
          <w:bCs/>
        </w:rPr>
        <w:t>logistickej regresie, rozhodovacích stromov, náhodných lesov</w:t>
      </w:r>
      <w:r w:rsidR="00310083" w:rsidRPr="00C53B1E">
        <w:t xml:space="preserve"> a iné. Vymenované modely klasifikačných problémov sme využili aj v našej práci</w:t>
      </w:r>
      <w:r w:rsidR="00056D9F" w:rsidRPr="00C53B1E">
        <w:t xml:space="preserve"> </w:t>
      </w:r>
      <w:r w:rsidR="00056D9F" w:rsidRPr="00C53B1E">
        <w:fldChar w:fldCharType="begin"/>
      </w:r>
      <w:r w:rsidR="00056D9F" w:rsidRPr="00C53B1E">
        <w:instrText xml:space="preserve"> REF _Ref164058756 \r \h </w:instrText>
      </w:r>
      <w:r w:rsidR="00056D9F" w:rsidRPr="00C53B1E">
        <w:fldChar w:fldCharType="separate"/>
      </w:r>
      <w:r w:rsidR="00E07521">
        <w:t>[28]</w:t>
      </w:r>
      <w:r w:rsidR="00056D9F" w:rsidRPr="00C53B1E">
        <w:fldChar w:fldCharType="end"/>
      </w:r>
      <w:r w:rsidR="00310083" w:rsidRPr="00C53B1E">
        <w:t xml:space="preserve">. </w:t>
      </w:r>
    </w:p>
    <w:p w14:paraId="4C3B9713" w14:textId="73C8B1B5" w:rsidR="00416CC8" w:rsidRPr="00C53B1E" w:rsidRDefault="000E189D" w:rsidP="006B1845">
      <w:pPr>
        <w:pStyle w:val="Heading2"/>
        <w:contextualSpacing/>
      </w:pPr>
      <w:bookmarkStart w:id="101" w:name="_Toc164955304"/>
      <w:r w:rsidRPr="00C53B1E">
        <w:t xml:space="preserve">Rozdelenie vstupných dát, </w:t>
      </w:r>
      <w:proofErr w:type="spellStart"/>
      <w:r w:rsidR="00200076" w:rsidRPr="00C53B1E">
        <w:t>Overfitting</w:t>
      </w:r>
      <w:proofErr w:type="spellEnd"/>
      <w:r w:rsidR="00200076" w:rsidRPr="00C53B1E">
        <w:t xml:space="preserve"> a</w:t>
      </w:r>
      <w:r w:rsidR="00537451" w:rsidRPr="00C53B1E">
        <w:t> </w:t>
      </w:r>
      <w:proofErr w:type="spellStart"/>
      <w:r w:rsidR="00200076" w:rsidRPr="00C53B1E">
        <w:t>Underfitting</w:t>
      </w:r>
      <w:bookmarkEnd w:id="101"/>
      <w:proofErr w:type="spellEnd"/>
    </w:p>
    <w:p w14:paraId="2B9FBF80" w14:textId="77777777" w:rsidR="00285FA5" w:rsidRPr="00C53B1E" w:rsidRDefault="00537451" w:rsidP="006B1845">
      <w:pPr>
        <w:ind w:firstLine="567"/>
        <w:contextualSpacing/>
      </w:pPr>
      <w:r w:rsidRPr="00C53B1E">
        <w:t xml:space="preserve">Predtým, než sa model začne učiť zo vstupných dát je vhodné ich rozdeliť na </w:t>
      </w:r>
      <w:proofErr w:type="spellStart"/>
      <w:r w:rsidRPr="00C53B1E">
        <w:t>trénovaciu</w:t>
      </w:r>
      <w:proofErr w:type="spellEnd"/>
      <w:r w:rsidRPr="00C53B1E">
        <w:t xml:space="preserve">, validačnú a testovaciu množinu. </w:t>
      </w:r>
    </w:p>
    <w:p w14:paraId="322FB282" w14:textId="6ADFED4E" w:rsidR="00285FA5" w:rsidRPr="00C53B1E" w:rsidRDefault="00537451" w:rsidP="006B1845">
      <w:pPr>
        <w:ind w:firstLine="567"/>
        <w:contextualSpacing/>
      </w:pPr>
      <w:r w:rsidRPr="00C53B1E">
        <w:t xml:space="preserve">Na </w:t>
      </w:r>
      <w:r w:rsidRPr="00C53B1E">
        <w:rPr>
          <w:b/>
          <w:bCs/>
        </w:rPr>
        <w:t>trénovacej</w:t>
      </w:r>
      <w:r w:rsidRPr="00C53B1E">
        <w:t xml:space="preserve"> </w:t>
      </w:r>
      <w:r w:rsidRPr="00C53B1E">
        <w:rPr>
          <w:b/>
          <w:bCs/>
        </w:rPr>
        <w:t>množine</w:t>
      </w:r>
      <w:r w:rsidRPr="00C53B1E">
        <w:t xml:space="preserve"> sa model naučí a vyhodnotí </w:t>
      </w:r>
      <w:r w:rsidR="00285FA5" w:rsidRPr="00C53B1E">
        <w:t xml:space="preserve">skryté </w:t>
      </w:r>
      <w:r w:rsidRPr="00C53B1E">
        <w:t>vzťahy</w:t>
      </w:r>
      <w:r w:rsidR="00285FA5" w:rsidRPr="00C53B1E">
        <w:t xml:space="preserve"> medzi premennými</w:t>
      </w:r>
      <w:r w:rsidRPr="00C53B1E">
        <w:t xml:space="preserve"> a potom na ich základe </w:t>
      </w:r>
      <w:r w:rsidR="00285FA5" w:rsidRPr="00C53B1E">
        <w:t>robí</w:t>
      </w:r>
      <w:r w:rsidRPr="00C53B1E">
        <w:t xml:space="preserve"> predpovede a rozhodnutia.</w:t>
      </w:r>
      <w:r w:rsidR="00285FA5" w:rsidRPr="00C53B1E">
        <w:t xml:space="preserve"> </w:t>
      </w:r>
    </w:p>
    <w:p w14:paraId="7DBD13C8" w14:textId="56EE1B8E" w:rsidR="00537451" w:rsidRPr="00C53B1E" w:rsidRDefault="00285FA5" w:rsidP="006B1845">
      <w:pPr>
        <w:ind w:firstLine="567"/>
        <w:contextualSpacing/>
      </w:pPr>
      <w:r w:rsidRPr="00C53B1E">
        <w:rPr>
          <w:b/>
          <w:bCs/>
        </w:rPr>
        <w:t>Validačná</w:t>
      </w:r>
      <w:r w:rsidRPr="00C53B1E">
        <w:t xml:space="preserve"> </w:t>
      </w:r>
      <w:r w:rsidRPr="00C53B1E">
        <w:rPr>
          <w:b/>
          <w:bCs/>
        </w:rPr>
        <w:t>množina</w:t>
      </w:r>
      <w:r w:rsidRPr="00C53B1E">
        <w:t xml:space="preserve"> sa využíva na dolaďovanie vstupných </w:t>
      </w:r>
      <w:r w:rsidRPr="00C53B1E">
        <w:rPr>
          <w:b/>
          <w:bCs/>
        </w:rPr>
        <w:t>hyperparametrov</w:t>
      </w:r>
      <w:r w:rsidRPr="00C53B1E">
        <w:t xml:space="preserve"> model</w:t>
      </w:r>
      <w:r w:rsidR="00135A0F" w:rsidRPr="00C53B1E">
        <w:t>u</w:t>
      </w:r>
      <w:r w:rsidRPr="00C53B1E">
        <w:t xml:space="preserve">, ktorých cieľom je zlepšiť predikčné schopnosti </w:t>
      </w:r>
      <w:r w:rsidR="00135A0F" w:rsidRPr="00C53B1E">
        <w:t>modelu</w:t>
      </w:r>
      <w:r w:rsidRPr="00C53B1E">
        <w:t xml:space="preserve"> na dátach, na ktorých nebol natrénovaný, aby sa priblížilo nastavenie modelu na formu vhodnú na aplikovanie predikcie na reálnych, nových dáta</w:t>
      </w:r>
      <w:r w:rsidR="00135A0F" w:rsidRPr="00C53B1E">
        <w:t>ch</w:t>
      </w:r>
      <w:r w:rsidRPr="00C53B1E">
        <w:t xml:space="preserve">. </w:t>
      </w:r>
    </w:p>
    <w:p w14:paraId="65321EBF" w14:textId="6D9A8E5A" w:rsidR="00285FA5" w:rsidRPr="00C53B1E" w:rsidRDefault="00285FA5" w:rsidP="006B1845">
      <w:pPr>
        <w:ind w:firstLine="567"/>
        <w:contextualSpacing/>
      </w:pPr>
      <w:r w:rsidRPr="00C53B1E">
        <w:rPr>
          <w:b/>
          <w:bCs/>
        </w:rPr>
        <w:t>Testovacia</w:t>
      </w:r>
      <w:r w:rsidRPr="00C53B1E">
        <w:t xml:space="preserve"> </w:t>
      </w:r>
      <w:r w:rsidRPr="00C53B1E">
        <w:rPr>
          <w:b/>
          <w:bCs/>
        </w:rPr>
        <w:t>množina</w:t>
      </w:r>
      <w:r w:rsidRPr="00C53B1E">
        <w:t xml:space="preserve"> predstavuje reálne dáta, kde schopnosť predikcie </w:t>
      </w:r>
      <w:r w:rsidR="00234089" w:rsidRPr="00C53B1E">
        <w:t>modelu</w:t>
      </w:r>
      <w:r w:rsidR="000E189D" w:rsidRPr="00C53B1E">
        <w:t xml:space="preserve"> </w:t>
      </w:r>
      <w:r w:rsidR="00135A0F" w:rsidRPr="00C53B1E">
        <w:t xml:space="preserve">reflektuje skutočné predikčné schopnosti vytvoreného </w:t>
      </w:r>
      <w:r w:rsidR="00234089" w:rsidRPr="00C53B1E">
        <w:t>modelu</w:t>
      </w:r>
      <w:r w:rsidR="00135A0F" w:rsidRPr="00C53B1E">
        <w:t xml:space="preserve"> na detekciu podvodných úverových žiadostí.</w:t>
      </w:r>
    </w:p>
    <w:p w14:paraId="1E56D1B3" w14:textId="0790BAA8" w:rsidR="00285FA5" w:rsidRPr="00C53B1E" w:rsidRDefault="00135A0F" w:rsidP="006B1845">
      <w:pPr>
        <w:contextualSpacing/>
      </w:pPr>
      <w:r w:rsidRPr="00C53B1E">
        <w:t xml:space="preserve">V praxi sa bežne používa rozdelenie v pomere 70/15/15, 60/20/20 a podobne pre </w:t>
      </w:r>
      <w:proofErr w:type="spellStart"/>
      <w:r w:rsidRPr="00C53B1E">
        <w:t>trénovaciu</w:t>
      </w:r>
      <w:proofErr w:type="spellEnd"/>
      <w:r w:rsidRPr="00C53B1E">
        <w:t>/validačnú/testovaciu množinu.</w:t>
      </w:r>
    </w:p>
    <w:p w14:paraId="512FBE0C" w14:textId="0850C8AC" w:rsidR="00BF1D92" w:rsidRPr="00C53B1E" w:rsidRDefault="00022BBC" w:rsidP="006B1845">
      <w:pPr>
        <w:ind w:firstLine="709"/>
        <w:contextualSpacing/>
      </w:pPr>
      <w:proofErr w:type="spellStart"/>
      <w:r w:rsidRPr="00C53B1E">
        <w:rPr>
          <w:b/>
          <w:bCs/>
        </w:rPr>
        <w:t>Overfitting</w:t>
      </w:r>
      <w:proofErr w:type="spellEnd"/>
      <w:r w:rsidR="00663BA7" w:rsidRPr="00C53B1E">
        <w:rPr>
          <w:b/>
          <w:bCs/>
        </w:rPr>
        <w:t xml:space="preserve"> </w:t>
      </w:r>
      <w:r w:rsidR="000E778C" w:rsidRPr="00C53B1E">
        <w:t xml:space="preserve">alebo pretrénovanie </w:t>
      </w:r>
      <w:r w:rsidR="00663BA7" w:rsidRPr="00C53B1E">
        <w:fldChar w:fldCharType="begin"/>
      </w:r>
      <w:r w:rsidR="00663BA7" w:rsidRPr="00C53B1E">
        <w:instrText xml:space="preserve"> REF _Ref164065069 \r \h  \* MERGEFORMAT </w:instrText>
      </w:r>
      <w:r w:rsidR="00663BA7" w:rsidRPr="00C53B1E">
        <w:fldChar w:fldCharType="separate"/>
      </w:r>
      <w:r w:rsidR="00E07521">
        <w:t>[29]</w:t>
      </w:r>
      <w:r w:rsidR="00663BA7" w:rsidRPr="00C53B1E">
        <w:fldChar w:fldCharType="end"/>
      </w:r>
      <w:r w:rsidRPr="00C53B1E">
        <w:t xml:space="preserve"> </w:t>
      </w:r>
      <w:r w:rsidR="000E189D" w:rsidRPr="00C53B1E">
        <w:t xml:space="preserve">je situácia, ktorá </w:t>
      </w:r>
      <w:r w:rsidRPr="00C53B1E">
        <w:t xml:space="preserve">vzniká, ak sa model natrénuje na </w:t>
      </w:r>
      <w:proofErr w:type="spellStart"/>
      <w:r w:rsidR="00A51D4A" w:rsidRPr="00C53B1E">
        <w:t>trénovacích</w:t>
      </w:r>
      <w:proofErr w:type="spellEnd"/>
      <w:r w:rsidRPr="00C53B1E">
        <w:t xml:space="preserve"> dátach do takej miery, že nedokáže vhodne predikovať nové, nevidené dáta. Znamená to, že model stratil generalizačnú schopnosť predikcie.</w:t>
      </w:r>
      <w:r w:rsidR="000E189D" w:rsidRPr="00C53B1E">
        <w:t xml:space="preserve"> Môže </w:t>
      </w:r>
      <w:r w:rsidR="00B43FF2" w:rsidRPr="00C53B1E">
        <w:t>vzniknúť</w:t>
      </w:r>
      <w:r w:rsidR="000E189D" w:rsidRPr="00C53B1E">
        <w:t xml:space="preserve"> vtedy, ak </w:t>
      </w:r>
      <w:r w:rsidR="00B43FF2" w:rsidRPr="00C53B1E">
        <w:t>vstupné dáta sú príliš komplexné</w:t>
      </w:r>
      <w:r w:rsidR="00BF1D92" w:rsidRPr="00C53B1E">
        <w:t xml:space="preserve"> a</w:t>
      </w:r>
      <w:r w:rsidR="00B43FF2" w:rsidRPr="00C53B1E">
        <w:t xml:space="preserve"> obsahujú veľa dát, ktoré sú pre predikciu daného </w:t>
      </w:r>
      <w:r w:rsidR="00BF1D92" w:rsidRPr="00C53B1E">
        <w:t xml:space="preserve">problému </w:t>
      </w:r>
      <w:r w:rsidR="00B43FF2" w:rsidRPr="00C53B1E">
        <w:t>nepodstatné</w:t>
      </w:r>
      <w:r w:rsidR="00BF1D92" w:rsidRPr="00C53B1E">
        <w:t>.</w:t>
      </w:r>
      <w:r w:rsidR="00560729" w:rsidRPr="00C53B1E">
        <w:t xml:space="preserve"> </w:t>
      </w:r>
      <w:proofErr w:type="spellStart"/>
      <w:r w:rsidR="00560729" w:rsidRPr="00C53B1E">
        <w:t>Overfitting</w:t>
      </w:r>
      <w:proofErr w:type="spellEnd"/>
      <w:r w:rsidR="00560729" w:rsidRPr="00C53B1E">
        <w:t xml:space="preserve"> j</w:t>
      </w:r>
      <w:r w:rsidR="00BF1D92" w:rsidRPr="00C53B1E">
        <w:t>e reprezentovaná dobrými predikčnými schopnosťami na trénovacej množine ale zlými výsledkami predikcie na testovacej množine.</w:t>
      </w:r>
      <w:r w:rsidR="00560729" w:rsidRPr="00C53B1E">
        <w:t xml:space="preserve"> Predchádzať danej situácií môžeme odstránením nepodstatných nezávislých premenných alebo použitím krížovej validácie. </w:t>
      </w:r>
      <w:r w:rsidR="00560729" w:rsidRPr="00C53B1E">
        <w:rPr>
          <w:b/>
          <w:bCs/>
        </w:rPr>
        <w:t>Krížová validácia</w:t>
      </w:r>
      <w:r w:rsidR="00560729" w:rsidRPr="00C53B1E">
        <w:t xml:space="preserve"> je </w:t>
      </w:r>
      <w:r w:rsidR="00560729" w:rsidRPr="00C53B1E">
        <w:lastRenderedPageBreak/>
        <w:t>popísaná v</w:t>
      </w:r>
      <w:r w:rsidR="00A51D4A" w:rsidRPr="00C53B1E">
        <w:t> </w:t>
      </w:r>
      <w:r w:rsidR="00560729" w:rsidRPr="00C53B1E">
        <w:t>podkapitole</w:t>
      </w:r>
      <w:r w:rsidR="00A51D4A" w:rsidRPr="00C53B1E">
        <w:t xml:space="preserve"> </w:t>
      </w:r>
      <w:r w:rsidR="00A51D4A" w:rsidRPr="00C53B1E">
        <w:fldChar w:fldCharType="begin"/>
      </w:r>
      <w:r w:rsidR="00A51D4A" w:rsidRPr="00C53B1E">
        <w:instrText xml:space="preserve"> REF _Ref164784373 \r \h </w:instrText>
      </w:r>
      <w:r w:rsidR="00A51D4A" w:rsidRPr="00C53B1E">
        <w:fldChar w:fldCharType="separate"/>
      </w:r>
      <w:r w:rsidR="00E07521">
        <w:t>5.3</w:t>
      </w:r>
      <w:r w:rsidR="00A51D4A" w:rsidRPr="00C53B1E">
        <w:fldChar w:fldCharType="end"/>
      </w:r>
      <w:r w:rsidR="00560729" w:rsidRPr="00C53B1E">
        <w:t>.</w:t>
      </w:r>
      <w:r w:rsidR="00250542" w:rsidRPr="00C53B1E">
        <w:t xml:space="preserve"> Taktiež je vhodné pri škálovaní numerických hodnôt a kódovaní kategorických premenných </w:t>
      </w:r>
      <w:r w:rsidR="00194F1C" w:rsidRPr="00C53B1E">
        <w:t>natrénovať transformačnú metódu iba na trénovacej množine a aplikovať až vyhodnotené poznatky</w:t>
      </w:r>
      <w:r w:rsidR="00A51D4A" w:rsidRPr="00C53B1E">
        <w:t xml:space="preserve"> metódy</w:t>
      </w:r>
      <w:r w:rsidR="00194F1C" w:rsidRPr="00C53B1E">
        <w:t xml:space="preserve"> na obe množiny (transformovať ich podľa naučených poznatkov). Týmto spôsobom sa zamedzí úniku dát</w:t>
      </w:r>
      <w:r w:rsidR="00234089" w:rsidRPr="00C53B1E">
        <w:t xml:space="preserve"> </w:t>
      </w:r>
      <w:r w:rsidR="00194F1C" w:rsidRPr="00C53B1E">
        <w:t>(</w:t>
      </w:r>
      <w:proofErr w:type="spellStart"/>
      <w:r w:rsidR="00194F1C" w:rsidRPr="00C53B1E">
        <w:t>data</w:t>
      </w:r>
      <w:proofErr w:type="spellEnd"/>
      <w:r w:rsidR="00194F1C" w:rsidRPr="00C53B1E">
        <w:t xml:space="preserve"> </w:t>
      </w:r>
      <w:proofErr w:type="spellStart"/>
      <w:r w:rsidR="00194F1C" w:rsidRPr="00C53B1E">
        <w:t>leakage</w:t>
      </w:r>
      <w:proofErr w:type="spellEnd"/>
      <w:r w:rsidR="00194F1C" w:rsidRPr="00C53B1E">
        <w:t>), ktorý by vznikol, ak by sa trénovali tieto metódy aj na testovacích dátach</w:t>
      </w:r>
      <w:r w:rsidR="00311D26" w:rsidRPr="00C53B1E">
        <w:t xml:space="preserve">. Ak by nebol tento postup dodržaný, </w:t>
      </w:r>
      <w:r w:rsidR="00194F1C" w:rsidRPr="00C53B1E">
        <w:t>môže dôjsť k </w:t>
      </w:r>
      <w:proofErr w:type="spellStart"/>
      <w:r w:rsidR="00194F1C" w:rsidRPr="00C53B1E">
        <w:t>overfittingu</w:t>
      </w:r>
      <w:proofErr w:type="spellEnd"/>
      <w:r w:rsidR="00194F1C" w:rsidRPr="00C53B1E">
        <w:t xml:space="preserve"> a predikcie modelu budú nereprezentatívne jeho skutočným schopnostiam predikcie z dôvodu, že mal prístup k testovacej množine, ktorá by mala byť </w:t>
      </w:r>
      <w:r w:rsidR="00311D26" w:rsidRPr="00C53B1E">
        <w:t xml:space="preserve">fungovať ako úplne neznáma </w:t>
      </w:r>
      <w:r w:rsidR="00194F1C" w:rsidRPr="00C53B1E">
        <w:t xml:space="preserve"> </w:t>
      </w:r>
      <w:r w:rsidR="00311D26" w:rsidRPr="00C53B1E">
        <w:t>množina dát.</w:t>
      </w:r>
    </w:p>
    <w:p w14:paraId="488F5D9E" w14:textId="1008D99F" w:rsidR="00022BBC" w:rsidRPr="00C53B1E" w:rsidRDefault="00BF1D92" w:rsidP="006B1845">
      <w:pPr>
        <w:ind w:firstLine="709"/>
        <w:contextualSpacing/>
      </w:pPr>
      <w:proofErr w:type="spellStart"/>
      <w:r w:rsidRPr="00C53B1E">
        <w:rPr>
          <w:b/>
          <w:bCs/>
        </w:rPr>
        <w:t>Underfitting</w:t>
      </w:r>
      <w:proofErr w:type="spellEnd"/>
      <w:r w:rsidR="00663BA7" w:rsidRPr="00C53B1E">
        <w:rPr>
          <w:b/>
          <w:bCs/>
        </w:rPr>
        <w:t xml:space="preserve"> </w:t>
      </w:r>
      <w:r w:rsidR="000E778C" w:rsidRPr="00C53B1E">
        <w:t>alebo</w:t>
      </w:r>
      <w:r w:rsidR="000E778C" w:rsidRPr="00C53B1E">
        <w:rPr>
          <w:b/>
          <w:bCs/>
        </w:rPr>
        <w:t xml:space="preserve"> </w:t>
      </w:r>
      <w:r w:rsidR="000E778C" w:rsidRPr="00C53B1E">
        <w:t xml:space="preserve">nedostatočné natrénovanie </w:t>
      </w:r>
      <w:r w:rsidR="00663BA7" w:rsidRPr="00C53B1E">
        <w:fldChar w:fldCharType="begin"/>
      </w:r>
      <w:r w:rsidR="00663BA7" w:rsidRPr="00C53B1E">
        <w:instrText xml:space="preserve"> REF _Ref164065069 \r \h  \* MERGEFORMAT </w:instrText>
      </w:r>
      <w:r w:rsidR="00663BA7" w:rsidRPr="00C53B1E">
        <w:fldChar w:fldCharType="separate"/>
      </w:r>
      <w:r w:rsidR="00E07521">
        <w:t>[29]</w:t>
      </w:r>
      <w:r w:rsidR="00663BA7" w:rsidRPr="00C53B1E">
        <w:fldChar w:fldCharType="end"/>
      </w:r>
      <w:r w:rsidRPr="00C53B1E">
        <w:t xml:space="preserve"> je opačná situácia, ku ktorej môže dôjsť, ak vzorka dát je príliš malá</w:t>
      </w:r>
      <w:r w:rsidR="00734831" w:rsidRPr="00C53B1E">
        <w:t xml:space="preserve"> </w:t>
      </w:r>
      <w:r w:rsidRPr="00C53B1E">
        <w:t>a nedostatočne reprezentuje reálnu situáciu</w:t>
      </w:r>
      <w:r w:rsidR="00734831" w:rsidRPr="00C53B1E">
        <w:t>,</w:t>
      </w:r>
      <w:r w:rsidRPr="00C53B1E">
        <w:t xml:space="preserve"> na ktorú</w:t>
      </w:r>
      <w:r w:rsidR="003D6FEA" w:rsidRPr="00C53B1E">
        <w:t xml:space="preserve"> bol prediktívny model aplikovaný.</w:t>
      </w:r>
      <w:r w:rsidRPr="00C53B1E">
        <w:t xml:space="preserve"> </w:t>
      </w:r>
      <w:r w:rsidR="00734831" w:rsidRPr="00C53B1E">
        <w:t xml:space="preserve">Ak je model príliš jednoduchý a bol natrénovaný na </w:t>
      </w:r>
      <w:r w:rsidR="003D6FEA" w:rsidRPr="00C53B1E">
        <w:t>mal</w:t>
      </w:r>
      <w:r w:rsidR="00734831" w:rsidRPr="00C53B1E">
        <w:t>om</w:t>
      </w:r>
      <w:r w:rsidR="003D6FEA" w:rsidRPr="00C53B1E">
        <w:t xml:space="preserve"> </w:t>
      </w:r>
      <w:r w:rsidR="00734831" w:rsidRPr="00C53B1E">
        <w:t>počte</w:t>
      </w:r>
      <w:r w:rsidR="003D6FEA" w:rsidRPr="00C53B1E">
        <w:t xml:space="preserve"> vstupných dát</w:t>
      </w:r>
      <w:r w:rsidR="00734831" w:rsidRPr="00C53B1E">
        <w:t>, tak</w:t>
      </w:r>
      <w:r w:rsidR="003D6FEA" w:rsidRPr="00C53B1E">
        <w:t xml:space="preserve"> má model problém vytvoriť si generalizačné prediktívne správanie, ktoré </w:t>
      </w:r>
      <w:r w:rsidR="00734831" w:rsidRPr="00C53B1E">
        <w:t>by mal aplikovať na predikovanie</w:t>
      </w:r>
      <w:r w:rsidR="003D6FEA" w:rsidRPr="00C53B1E">
        <w:t xml:space="preserve"> nových dát.</w:t>
      </w:r>
      <w:r w:rsidR="00734831" w:rsidRPr="00C53B1E">
        <w:t xml:space="preserve"> Túto situáciu môžeme riešiť zvýšením komplexnosti modelu, napríklad vytvorením nových relevantných nezávislých premenných, ktoré pomôžu zlepšiť predikčné schopnosti, ktorých účelom je správna predikcia závislej premennej. Taktiež môžeme zvýšiť počet získaných vzoriek </w:t>
      </w:r>
      <w:r w:rsidR="00E46692" w:rsidRPr="00C53B1E">
        <w:t>alebo sa zamerať na zber dát o ďalších iných, relevantných vlastnostiach skúmaného systému.</w:t>
      </w:r>
    </w:p>
    <w:p w14:paraId="7071C59D" w14:textId="49F0F858" w:rsidR="00416CC8" w:rsidRPr="00C53B1E" w:rsidRDefault="00416CC8" w:rsidP="006B1845">
      <w:pPr>
        <w:pStyle w:val="Heading2"/>
        <w:contextualSpacing/>
      </w:pPr>
      <w:bookmarkStart w:id="102" w:name="_Toc164955305"/>
      <w:r w:rsidRPr="00C53B1E">
        <w:t>Hyperparametre</w:t>
      </w:r>
      <w:r w:rsidR="00AE511D" w:rsidRPr="00C53B1E">
        <w:t xml:space="preserve"> modelu</w:t>
      </w:r>
      <w:bookmarkEnd w:id="102"/>
    </w:p>
    <w:p w14:paraId="5E29F9EC" w14:textId="60201DB9" w:rsidR="00D412E7" w:rsidRPr="00C53B1E" w:rsidRDefault="00D412E7" w:rsidP="006B1845">
      <w:pPr>
        <w:ind w:firstLine="567"/>
        <w:contextualSpacing/>
      </w:pPr>
      <w:r w:rsidRPr="00C53B1E">
        <w:t xml:space="preserve">Každý model strojového učenia má určité hyperparametre, ktoré nám dovoľujú pozmeniť nastavenia modelu, ktoré sa používajú počas procesu učenia. </w:t>
      </w:r>
      <w:r w:rsidRPr="00C53B1E">
        <w:rPr>
          <w:b/>
          <w:bCs/>
        </w:rPr>
        <w:t>Hyperparameter</w:t>
      </w:r>
      <w:r w:rsidRPr="00C53B1E">
        <w:t xml:space="preserve"> je napríklad počet stromov v náhodnom lese, vnútorný algoritmus použitý pri logistickej regresií alebo maximálna hĺbka, do ktorej sa bude rozhodovací strom rozdeľovať. Vybratie správnych hyperparametrov môže zlepšiť výkon prediktívneho modelu, zároveň však nesprávne nastavené hyperparametre môžu brániť modelu dosiahnutie jeho skutočných </w:t>
      </w:r>
      <w:r w:rsidR="00D85FD9" w:rsidRPr="00C53B1E">
        <w:t>prediktívnych</w:t>
      </w:r>
      <w:r w:rsidRPr="00C53B1E">
        <w:t xml:space="preserve"> schopností.</w:t>
      </w:r>
    </w:p>
    <w:p w14:paraId="43BD1E66" w14:textId="03ED3B05" w:rsidR="00D85FD9" w:rsidRPr="00C53B1E" w:rsidRDefault="00D85FD9" w:rsidP="006B1845">
      <w:pPr>
        <w:ind w:firstLine="567"/>
        <w:contextualSpacing/>
      </w:pPr>
      <w:r w:rsidRPr="00C53B1E">
        <w:t xml:space="preserve">Výber vhodných hyperparametrov je veľmi nákladná činnosť, kde je veľkým vplyvom kvalita výpočtovej techniky, ktorá aplikuje metódy na vyhľadanie najlepšej kombinácie hyperparametrov. </w:t>
      </w:r>
      <w:r w:rsidR="001B0E48" w:rsidRPr="00C53B1E">
        <w:t>Výpočtovou technikou môže byť napríklad procesor alebo grafická karta</w:t>
      </w:r>
      <w:r w:rsidR="00234089" w:rsidRPr="00C53B1E">
        <w:t xml:space="preserve"> </w:t>
      </w:r>
      <w:r w:rsidR="001B0E48" w:rsidRPr="00C53B1E">
        <w:t xml:space="preserve">,ich výkon môžu ovplyvniť aj pamäťové média ako je pevný disk, SSD disk, pamäť </w:t>
      </w:r>
      <w:proofErr w:type="spellStart"/>
      <w:r w:rsidR="001B0E48" w:rsidRPr="00C53B1E">
        <w:t>ram</w:t>
      </w:r>
      <w:proofErr w:type="spellEnd"/>
      <w:r w:rsidR="001B0E48" w:rsidRPr="00C53B1E">
        <w:t xml:space="preserve"> a iné. </w:t>
      </w:r>
      <w:r w:rsidRPr="00C53B1E">
        <w:t xml:space="preserve">Časová náročnosť je ovplyvnená touto výpočtovou technikou, spôsobom výberu hyperparametrov metódami vyhľadávania najlepšieho </w:t>
      </w:r>
      <w:proofErr w:type="spellStart"/>
      <w:r w:rsidRPr="00C53B1E">
        <w:t>hyperparametr</w:t>
      </w:r>
      <w:r w:rsidR="001B0E48" w:rsidRPr="00C53B1E">
        <w:t>a</w:t>
      </w:r>
      <w:proofErr w:type="spellEnd"/>
      <w:r w:rsidR="00AE5359" w:rsidRPr="00C53B1E">
        <w:t xml:space="preserve"> a počtom skúmaných </w:t>
      </w:r>
      <w:r w:rsidR="001B0E48" w:rsidRPr="00C53B1E">
        <w:t>hyper</w:t>
      </w:r>
      <w:r w:rsidR="00AE5359" w:rsidRPr="00C53B1E">
        <w:t>parametrov.</w:t>
      </w:r>
    </w:p>
    <w:p w14:paraId="45EF9F8B" w14:textId="6B16301D" w:rsidR="001B0E48" w:rsidRPr="00C53B1E" w:rsidRDefault="001B0E48" w:rsidP="006B1845">
      <w:pPr>
        <w:ind w:firstLine="567"/>
        <w:contextualSpacing/>
      </w:pPr>
      <w:proofErr w:type="spellStart"/>
      <w:r w:rsidRPr="00C53B1E">
        <w:lastRenderedPageBreak/>
        <w:t>Scikit-learn</w:t>
      </w:r>
      <w:proofErr w:type="spellEnd"/>
      <w:r w:rsidRPr="00C53B1E">
        <w:t xml:space="preserve"> poskytuje implementáciu GridSearch a RandomizedSearch  ako metódy určené na vhodný výber hyperparametrov</w:t>
      </w:r>
      <w:r w:rsidR="00056D9F" w:rsidRPr="00C53B1E">
        <w:t xml:space="preserve"> </w:t>
      </w:r>
      <w:r w:rsidR="00056D9F" w:rsidRPr="00C53B1E">
        <w:fldChar w:fldCharType="begin"/>
      </w:r>
      <w:r w:rsidR="00056D9F" w:rsidRPr="00C53B1E">
        <w:instrText xml:space="preserve"> REF _Ref164098075 \r \h </w:instrText>
      </w:r>
      <w:r w:rsidR="00056D9F" w:rsidRPr="00C53B1E">
        <w:fldChar w:fldCharType="separate"/>
      </w:r>
      <w:r w:rsidR="00E07521">
        <w:t>[30]</w:t>
      </w:r>
      <w:r w:rsidR="00056D9F" w:rsidRPr="00C53B1E">
        <w:fldChar w:fldCharType="end"/>
      </w:r>
      <w:r w:rsidRPr="00C53B1E">
        <w:t xml:space="preserve">. </w:t>
      </w:r>
    </w:p>
    <w:p w14:paraId="49143668" w14:textId="29E296D1" w:rsidR="001B0E48" w:rsidRPr="00C53B1E" w:rsidRDefault="001B0E48" w:rsidP="006B1845">
      <w:pPr>
        <w:ind w:firstLine="567"/>
        <w:contextualSpacing/>
      </w:pPr>
      <w:r w:rsidRPr="00C53B1E">
        <w:rPr>
          <w:b/>
          <w:bCs/>
        </w:rPr>
        <w:t>GridSearch</w:t>
      </w:r>
      <w:r w:rsidRPr="00C53B1E">
        <w:t xml:space="preserve"> preskúma každú kombináciu hyperparametrov zo zoznamu hyperparametrov, ktoré mu boli zadané na prehľadávanie. Poskytne exaktné, najlepšie riešenie tvorené kombináciou vstupných hyperparametrov, ktorému boli zadané na prehľadávanie. Tento prístup je veľmi časovo náročný, hlavne keď GridSearch má prehľadávať veľký počet kombinácii hyperparametrov.</w:t>
      </w:r>
      <w:r w:rsidR="00250542" w:rsidRPr="00C53B1E">
        <w:t xml:space="preserve"> GridSearch pri veľkom počte </w:t>
      </w:r>
      <w:r w:rsidR="00234089" w:rsidRPr="00C53B1E">
        <w:t>kombinácii</w:t>
      </w:r>
      <w:r w:rsidR="00250542" w:rsidRPr="00C53B1E">
        <w:t>, môže trvať hodiny až dni a mesiace.</w:t>
      </w:r>
    </w:p>
    <w:p w14:paraId="44859388" w14:textId="74C0A005" w:rsidR="00250542" w:rsidRPr="00C53B1E" w:rsidRDefault="00250542" w:rsidP="006B1845">
      <w:pPr>
        <w:ind w:firstLine="567"/>
        <w:contextualSpacing/>
      </w:pPr>
      <w:r w:rsidRPr="00C53B1E">
        <w:rPr>
          <w:b/>
          <w:bCs/>
        </w:rPr>
        <w:t>RandomizedSearch</w:t>
      </w:r>
      <w:r w:rsidRPr="00C53B1E">
        <w:t xml:space="preserve">  na rozdiel od GridSearch</w:t>
      </w:r>
      <w:r w:rsidRPr="00C53B1E">
        <w:rPr>
          <w:b/>
          <w:bCs/>
        </w:rPr>
        <w:t xml:space="preserve"> </w:t>
      </w:r>
      <w:r w:rsidRPr="00C53B1E">
        <w:t xml:space="preserve">neskúša každú kombináciu hyperparametrov, ale vyberá z nich náhodne, tak aby vytvoril funkčnú kombináciu. Keďže postupuje náhodne, môže dosiahnuť neoptimálnu kombináciu hyperparametrov. Avšak preto, že neskúša každú kombináciu hyperparametrov, tak je oveľa rýchlejší ako GridSearch. Je vhodný najme pri veľkom počte kombinácií hyperparametrov, kde kompletné prehľadávanie pomocou GridSearch bolo veľmi časovo </w:t>
      </w:r>
      <w:r w:rsidR="00194F1C" w:rsidRPr="00C53B1E">
        <w:t>náročné</w:t>
      </w:r>
      <w:r w:rsidRPr="00C53B1E">
        <w:t>. Metódy GridSearch a Random</w:t>
      </w:r>
      <w:r w:rsidR="006B4E2D" w:rsidRPr="00C53B1E">
        <w:t>i</w:t>
      </w:r>
      <w:r w:rsidRPr="00C53B1E">
        <w:t xml:space="preserve">zedSearch </w:t>
      </w:r>
      <w:r w:rsidR="006B4E2D" w:rsidRPr="00C53B1E">
        <w:t xml:space="preserve">je vhodné použiť spoločne, najprv nájsť sľubné kombinácie hyperparametrov náhodným výberom pomocou RandomizedSearch a potom </w:t>
      </w:r>
      <w:r w:rsidR="000E778C" w:rsidRPr="00C53B1E">
        <w:t>do oblasti, kde sa nachádzajú najsľubnejšie parametre sústrediť GridSearch</w:t>
      </w:r>
      <w:r w:rsidR="000E778C" w:rsidRPr="00C53B1E">
        <w:rPr>
          <w:b/>
          <w:bCs/>
        </w:rPr>
        <w:t xml:space="preserve">, </w:t>
      </w:r>
      <w:r w:rsidR="000E778C" w:rsidRPr="00C53B1E">
        <w:t>ktorý prehľadá celý tento sľubný priestor.</w:t>
      </w:r>
    </w:p>
    <w:p w14:paraId="3F2ED34C" w14:textId="2393E17D" w:rsidR="00F80B31" w:rsidRPr="00C53B1E" w:rsidRDefault="000E778C" w:rsidP="00AE3075">
      <w:pPr>
        <w:ind w:firstLine="567"/>
        <w:contextualSpacing/>
        <w:rPr>
          <w:iCs/>
          <w:sz w:val="28"/>
          <w:szCs w:val="28"/>
        </w:rPr>
      </w:pPr>
      <w:r w:rsidRPr="00C53B1E">
        <w:t>GridSearch a RandomizedSearch by mali byť aplikované na validačnú množinu, aby nedošlo k pretrénovaniu (</w:t>
      </w:r>
      <w:proofErr w:type="spellStart"/>
      <w:r w:rsidRPr="00C53B1E">
        <w:t>overfitting</w:t>
      </w:r>
      <w:proofErr w:type="spellEnd"/>
      <w:r w:rsidRPr="00C53B1E">
        <w:t xml:space="preserve">) na </w:t>
      </w:r>
      <w:proofErr w:type="spellStart"/>
      <w:r w:rsidRPr="00C53B1E">
        <w:t>trénovacích</w:t>
      </w:r>
      <w:proofErr w:type="spellEnd"/>
      <w:r w:rsidRPr="00C53B1E">
        <w:t xml:space="preserve"> dátach a zároveň aby nedošlo k úniku dát, ku ktorému by mohlo dôjsť, ak by sme aplikovali GridSearch a RandomizedSearch na testovaciu množinu.</w:t>
      </w:r>
      <w:bookmarkStart w:id="103" w:name="_Ref164064521"/>
      <w:bookmarkStart w:id="104" w:name="_Ref164502947"/>
    </w:p>
    <w:p w14:paraId="62A30292" w14:textId="43359A4F" w:rsidR="003B5E32" w:rsidRPr="00C53B1E" w:rsidRDefault="003417F7" w:rsidP="006B1845">
      <w:pPr>
        <w:pStyle w:val="Heading2"/>
        <w:contextualSpacing/>
      </w:pPr>
      <w:bookmarkStart w:id="105" w:name="_Ref164784373"/>
      <w:bookmarkStart w:id="106" w:name="_Toc164955306"/>
      <w:r w:rsidRPr="00C53B1E">
        <w:t xml:space="preserve">K-násobná </w:t>
      </w:r>
      <w:r w:rsidR="00D212F5" w:rsidRPr="00C53B1E">
        <w:t>k</w:t>
      </w:r>
      <w:r w:rsidR="0083124F" w:rsidRPr="00C53B1E">
        <w:t>rížová</w:t>
      </w:r>
      <w:r w:rsidR="00CC3E5B" w:rsidRPr="00C53B1E">
        <w:t xml:space="preserve"> </w:t>
      </w:r>
      <w:r w:rsidR="00D212F5" w:rsidRPr="00C53B1E">
        <w:t>v</w:t>
      </w:r>
      <w:r w:rsidR="009D734A" w:rsidRPr="00C53B1E">
        <w:t>alidácia</w:t>
      </w:r>
      <w:bookmarkEnd w:id="103"/>
      <w:r w:rsidR="0083124F" w:rsidRPr="00C53B1E">
        <w:t xml:space="preserve"> (</w:t>
      </w:r>
      <w:r w:rsidRPr="00C53B1E">
        <w:t>K-</w:t>
      </w:r>
      <w:proofErr w:type="spellStart"/>
      <w:r w:rsidRPr="00C53B1E">
        <w:t>fold</w:t>
      </w:r>
      <w:proofErr w:type="spellEnd"/>
      <w:r w:rsidRPr="00C53B1E">
        <w:t xml:space="preserve"> </w:t>
      </w:r>
      <w:proofErr w:type="spellStart"/>
      <w:r w:rsidR="00D212F5" w:rsidRPr="00C53B1E">
        <w:t>c</w:t>
      </w:r>
      <w:r w:rsidR="0083124F" w:rsidRPr="00C53B1E">
        <w:t>ross</w:t>
      </w:r>
      <w:proofErr w:type="spellEnd"/>
      <w:r w:rsidR="0083124F" w:rsidRPr="00C53B1E">
        <w:t xml:space="preserve"> </w:t>
      </w:r>
      <w:proofErr w:type="spellStart"/>
      <w:r w:rsidR="00D212F5" w:rsidRPr="00C53B1E">
        <w:t>v</w:t>
      </w:r>
      <w:r w:rsidR="0083124F" w:rsidRPr="00C53B1E">
        <w:t>alidation</w:t>
      </w:r>
      <w:proofErr w:type="spellEnd"/>
      <w:r w:rsidR="0083124F" w:rsidRPr="00C53B1E">
        <w:t>)</w:t>
      </w:r>
      <w:bookmarkEnd w:id="104"/>
      <w:bookmarkEnd w:id="105"/>
      <w:bookmarkEnd w:id="106"/>
    </w:p>
    <w:p w14:paraId="2C79833D" w14:textId="5DC1C318" w:rsidR="0083124F" w:rsidRPr="00C53B1E" w:rsidRDefault="0083124F" w:rsidP="006B1845">
      <w:pPr>
        <w:ind w:firstLine="567"/>
        <w:contextualSpacing/>
      </w:pPr>
      <w:r w:rsidRPr="00C53B1E">
        <w:t>Krížová validácia</w:t>
      </w:r>
      <w:r w:rsidR="00D91A0E" w:rsidRPr="00C53B1E">
        <w:t xml:space="preserve"> </w:t>
      </w:r>
      <w:r w:rsidR="00D91A0E" w:rsidRPr="00C53B1E">
        <w:fldChar w:fldCharType="begin"/>
      </w:r>
      <w:r w:rsidR="00D91A0E" w:rsidRPr="00C53B1E">
        <w:instrText xml:space="preserve"> REF _Ref164112058 \r \h </w:instrText>
      </w:r>
      <w:r w:rsidR="00D91A0E" w:rsidRPr="00C53B1E">
        <w:fldChar w:fldCharType="separate"/>
      </w:r>
      <w:r w:rsidR="00E07521">
        <w:t>[31]</w:t>
      </w:r>
      <w:r w:rsidR="00D91A0E" w:rsidRPr="00C53B1E">
        <w:fldChar w:fldCharType="end"/>
      </w:r>
      <w:r w:rsidRPr="00C53B1E">
        <w:t xml:space="preserve"> je metóda, pri ktorej sa dáta rozdelia na určitý počet </w:t>
      </w:r>
      <w:r w:rsidRPr="00C53B1E">
        <w:rPr>
          <w:b/>
          <w:bCs/>
        </w:rPr>
        <w:t>k-násobných</w:t>
      </w:r>
      <w:r w:rsidRPr="00C53B1E">
        <w:t xml:space="preserve"> (</w:t>
      </w:r>
      <w:r w:rsidRPr="00C53B1E">
        <w:rPr>
          <w:b/>
          <w:bCs/>
        </w:rPr>
        <w:t>k-</w:t>
      </w:r>
      <w:proofErr w:type="spellStart"/>
      <w:r w:rsidRPr="00C53B1E">
        <w:rPr>
          <w:b/>
          <w:bCs/>
        </w:rPr>
        <w:t>fold</w:t>
      </w:r>
      <w:proofErr w:type="spellEnd"/>
      <w:r w:rsidRPr="00C53B1E">
        <w:t>) celkov, kde sa model následne trénuje na k-1 celkoch a</w:t>
      </w:r>
      <w:r w:rsidR="00AA4ACB" w:rsidRPr="00C53B1E">
        <w:t> </w:t>
      </w:r>
      <w:r w:rsidRPr="00C53B1E">
        <w:t>test</w:t>
      </w:r>
      <w:r w:rsidR="00AA4ACB" w:rsidRPr="00C53B1E">
        <w:t>ovanie modelu sa vykonáva</w:t>
      </w:r>
      <w:r w:rsidRPr="00C53B1E">
        <w:t xml:space="preserve"> </w:t>
      </w:r>
      <w:r w:rsidR="00AA4ACB" w:rsidRPr="00C53B1E">
        <w:t>na</w:t>
      </w:r>
      <w:r w:rsidRPr="00C53B1E">
        <w:t xml:space="preserve"> zvyšnom celku. Napríklad v prípade </w:t>
      </w:r>
      <w:bookmarkStart w:id="107" w:name="_Hlk164502982"/>
      <w:r w:rsidR="009C55B2" w:rsidRPr="00C53B1E">
        <w:t>10-</w:t>
      </w:r>
      <w:r w:rsidRPr="00C53B1E">
        <w:t>násobnej krížovej validácie</w:t>
      </w:r>
      <w:r w:rsidR="009C55B2" w:rsidRPr="00C53B1E">
        <w:t xml:space="preserve"> </w:t>
      </w:r>
      <w:bookmarkEnd w:id="107"/>
      <w:r w:rsidR="009C55B2" w:rsidRPr="00C53B1E">
        <w:t>sa rozdelia dáta na 9 celkov, na ktorých sa bude model trénovať a 1 celok, ktorý poslúži ako testovací celok.</w:t>
      </w:r>
      <w:r w:rsidRPr="00C53B1E">
        <w:t xml:space="preserve"> Následne sa testovací celok zmení  </w:t>
      </w:r>
      <w:r w:rsidR="009C55B2" w:rsidRPr="00C53B1E">
        <w:t>na iný a toto prebieha celkovo 10 krát, až kým sa každý celok nevystrieda ako testovací celo</w:t>
      </w:r>
      <w:r w:rsidR="001848B8" w:rsidRPr="00C53B1E">
        <w:t>k (pozri</w:t>
      </w:r>
      <w:r w:rsidR="004A1582" w:rsidRPr="00C53B1E">
        <w:t xml:space="preserve"> </w:t>
      </w:r>
      <w:r w:rsidR="004A1582" w:rsidRPr="00C53B1E">
        <w:fldChar w:fldCharType="begin"/>
      </w:r>
      <w:r w:rsidR="004A1582" w:rsidRPr="00C53B1E">
        <w:instrText xml:space="preserve"> REF _Ref164898696 \h </w:instrText>
      </w:r>
      <w:r w:rsidR="004A1582" w:rsidRPr="00C53B1E">
        <w:fldChar w:fldCharType="separate"/>
      </w:r>
      <w:r w:rsidR="00E07521" w:rsidRPr="00C53B1E">
        <w:t xml:space="preserve">Obrázok </w:t>
      </w:r>
      <w:r w:rsidR="00E07521">
        <w:rPr>
          <w:noProof/>
        </w:rPr>
        <w:t>20</w:t>
      </w:r>
      <w:r w:rsidR="004A1582" w:rsidRPr="00C53B1E">
        <w:fldChar w:fldCharType="end"/>
      </w:r>
      <w:r w:rsidR="0081509E" w:rsidRPr="00C53B1E">
        <w:t>, zelenou je testovací celok</w:t>
      </w:r>
      <w:r w:rsidR="001848B8" w:rsidRPr="00C53B1E">
        <w:t>)</w:t>
      </w:r>
      <w:r w:rsidR="009C55B2" w:rsidRPr="00C53B1E">
        <w:t xml:space="preserve">. </w:t>
      </w:r>
      <w:r w:rsidR="003417F7" w:rsidRPr="00C53B1E">
        <w:rPr>
          <w:b/>
          <w:bCs/>
        </w:rPr>
        <w:t>Výsledné</w:t>
      </w:r>
      <w:r w:rsidR="003417F7" w:rsidRPr="00C53B1E">
        <w:t xml:space="preserve"> </w:t>
      </w:r>
      <w:r w:rsidR="003417F7" w:rsidRPr="00C53B1E">
        <w:rPr>
          <w:b/>
          <w:bCs/>
        </w:rPr>
        <w:t>metriky</w:t>
      </w:r>
      <w:r w:rsidR="003417F7" w:rsidRPr="00C53B1E">
        <w:t xml:space="preserve">, ktoré boli aplikované na testovaciu množinu v každej iterácií k-násobnej validácie </w:t>
      </w:r>
      <w:r w:rsidR="003417F7" w:rsidRPr="00C53B1E">
        <w:rPr>
          <w:b/>
          <w:bCs/>
        </w:rPr>
        <w:t>sú</w:t>
      </w:r>
      <w:r w:rsidR="003417F7" w:rsidRPr="00C53B1E">
        <w:t xml:space="preserve"> </w:t>
      </w:r>
      <w:r w:rsidR="003417F7" w:rsidRPr="00C53B1E">
        <w:rPr>
          <w:b/>
          <w:bCs/>
        </w:rPr>
        <w:t>následne</w:t>
      </w:r>
      <w:r w:rsidR="003417F7" w:rsidRPr="00C53B1E">
        <w:t xml:space="preserve"> </w:t>
      </w:r>
      <w:r w:rsidR="003417F7" w:rsidRPr="00C53B1E">
        <w:rPr>
          <w:b/>
          <w:bCs/>
        </w:rPr>
        <w:t>spriemerované</w:t>
      </w:r>
      <w:r w:rsidR="003417F7" w:rsidRPr="00C53B1E">
        <w:t xml:space="preserve">, aby poskytli všeobecný odhad efektivity modelu na predikovanie podvodných úverových žiadostí. Vďaka tejto metóde sa predchádza pretrénovaniu </w:t>
      </w:r>
      <w:r w:rsidR="00234089" w:rsidRPr="00C53B1E">
        <w:t>modelu</w:t>
      </w:r>
      <w:r w:rsidR="003417F7" w:rsidRPr="00C53B1E">
        <w:t xml:space="preserve"> a zároveň sa odstraňuje náhodnosť</w:t>
      </w:r>
      <w:r w:rsidR="007B7A8C" w:rsidRPr="00C53B1E">
        <w:t>, pri ktorej môže dôjsť k</w:t>
      </w:r>
      <w:r w:rsidR="003417F7" w:rsidRPr="00C53B1E">
        <w:t xml:space="preserve"> šťastné</w:t>
      </w:r>
      <w:r w:rsidR="007B7A8C" w:rsidRPr="00C53B1E">
        <w:t>mu</w:t>
      </w:r>
      <w:r w:rsidR="003417F7" w:rsidRPr="00C53B1E">
        <w:t xml:space="preserve"> výberu</w:t>
      </w:r>
      <w:r w:rsidR="007B7A8C" w:rsidRPr="00C53B1E">
        <w:t xml:space="preserve"> testovacej množiny</w:t>
      </w:r>
      <w:r w:rsidR="003417F7" w:rsidRPr="00C53B1E">
        <w:t xml:space="preserve">, ktorá môže vzniknúť pri klasickom postupe, kde sa vyberie iba </w:t>
      </w:r>
      <w:r w:rsidR="003417F7" w:rsidRPr="00C53B1E">
        <w:lastRenderedPageBreak/>
        <w:t xml:space="preserve">jeden celok, ktorý bude predstavovať testovaciu množinu. Keďže pri k-násobnej </w:t>
      </w:r>
      <w:r w:rsidR="007B7A8C" w:rsidRPr="00C53B1E">
        <w:t>validácií</w:t>
      </w:r>
      <w:r w:rsidR="003417F7" w:rsidRPr="00C53B1E">
        <w:t xml:space="preserve"> sa stáva </w:t>
      </w:r>
      <w:r w:rsidR="00234089" w:rsidRPr="00C53B1E">
        <w:t>testovacou</w:t>
      </w:r>
      <w:r w:rsidR="003417F7" w:rsidRPr="00C53B1E">
        <w:t xml:space="preserve"> množinou každý </w:t>
      </w:r>
      <w:r w:rsidR="007B7A8C" w:rsidRPr="00C53B1E">
        <w:t xml:space="preserve">s k celkov, nemôže dôjsť k šťastnému výberu, ktorý by skresľoval skutočné predikčné schopnosti modelu. Táto metóda má aj však svoje nevýhody a to je k-násobne zväčšená časová náročnosť, keďže proces trénovania a následného testovania prebieha k-krát. </w:t>
      </w:r>
    </w:p>
    <w:p w14:paraId="0798061C" w14:textId="1C306DDF" w:rsidR="004D15C4" w:rsidRPr="00C53B1E" w:rsidRDefault="004D15C4" w:rsidP="006B1845">
      <w:pPr>
        <w:ind w:firstLine="567"/>
        <w:contextualSpacing/>
      </w:pPr>
      <w:r w:rsidRPr="00C53B1E">
        <w:t>Zároveň sa dá K-násobná krížová validácia uplatniť aj pri vyhľadávaní najlepších hyperparametrov, kde vďaka k iteráciách testovacej množiny, ktorou sa stáva každý celok z k celkov, odpadá potreba validačnej množin</w:t>
      </w:r>
      <w:r w:rsidR="00417A54" w:rsidRPr="00C53B1E">
        <w:t>y</w:t>
      </w:r>
      <w:r w:rsidR="00234089" w:rsidRPr="00C53B1E">
        <w:t>. Týmto spôsobom nemôže dôjsť k pretrénovaniu a z</w:t>
      </w:r>
      <w:r w:rsidRPr="00C53B1E">
        <w:t xml:space="preserve">ároveň odpadá starosť o únik dát, pretože výsledne </w:t>
      </w:r>
      <w:r w:rsidR="00F67A75" w:rsidRPr="00C53B1E">
        <w:t>metriky sú spriemerované a najlepšie nastavenie hyperparametrov je vybrané na základe týchto spriemerovaných metrík.</w:t>
      </w:r>
    </w:p>
    <w:p w14:paraId="55F64AC1" w14:textId="0420CDA0" w:rsidR="003867DE" w:rsidRPr="00C53B1E" w:rsidRDefault="007D2961" w:rsidP="003867DE">
      <w:pPr>
        <w:ind w:firstLine="567"/>
        <w:contextualSpacing/>
        <w:rPr>
          <w:rStyle w:val="Heading2Char"/>
          <w:b w:val="0"/>
          <w:bCs w:val="0"/>
        </w:rPr>
      </w:pPr>
      <w:r w:rsidRPr="00C53B1E">
        <w:t xml:space="preserve">Z dôvodu </w:t>
      </w:r>
      <w:r w:rsidRPr="00C53B1E">
        <w:rPr>
          <w:b/>
          <w:bCs/>
        </w:rPr>
        <w:t>nerovnováhy</w:t>
      </w:r>
      <w:r w:rsidRPr="00C53B1E">
        <w:t xml:space="preserve"> nášho datasetu, kde podvodné žiadosti predstavujú </w:t>
      </w:r>
      <w:r w:rsidRPr="00C53B1E">
        <w:rPr>
          <w:b/>
          <w:bCs/>
        </w:rPr>
        <w:t>8.14%</w:t>
      </w:r>
      <w:r w:rsidRPr="00C53B1E">
        <w:t xml:space="preserve"> z celkového počtu žiadosti, musíme použiť </w:t>
      </w:r>
      <w:r w:rsidRPr="00C53B1E">
        <w:rPr>
          <w:b/>
          <w:bCs/>
        </w:rPr>
        <w:t>stratifikovanú</w:t>
      </w:r>
      <w:r w:rsidRPr="00C53B1E">
        <w:t xml:space="preserve"> K-násobnú krížovú validáciu, ktorá bude zohľadňovať túto skutočnosť a rovnomerne rozdelí naše podvodné žiadosti do každého celku.</w:t>
      </w:r>
      <w:r w:rsidR="00680457" w:rsidRPr="00C53B1E">
        <w:rPr>
          <w:rStyle w:val="Heading2Char"/>
          <w:b w:val="0"/>
          <w:bCs w:val="0"/>
        </w:rPr>
        <w:t xml:space="preserve"> </w:t>
      </w:r>
    </w:p>
    <w:p w14:paraId="59580A67" w14:textId="77777777" w:rsidR="008A5AAD" w:rsidRPr="00C53B1E" w:rsidRDefault="008A5AAD" w:rsidP="008A5AAD">
      <w:pPr>
        <w:keepNext/>
        <w:jc w:val="center"/>
      </w:pPr>
      <w:r w:rsidRPr="00C53B1E">
        <w:drawing>
          <wp:inline distT="0" distB="0" distL="0" distR="0" wp14:anchorId="4D89AE06" wp14:editId="0E55DAFA">
            <wp:extent cx="5397500" cy="4401185"/>
            <wp:effectExtent l="0" t="0" r="0" b="0"/>
            <wp:docPr id="663066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401185"/>
                    </a:xfrm>
                    <a:prstGeom prst="rect">
                      <a:avLst/>
                    </a:prstGeom>
                    <a:noFill/>
                    <a:ln>
                      <a:noFill/>
                    </a:ln>
                  </pic:spPr>
                </pic:pic>
              </a:graphicData>
            </a:graphic>
          </wp:inline>
        </w:drawing>
      </w:r>
    </w:p>
    <w:p w14:paraId="45A66D80" w14:textId="7378CA9C" w:rsidR="00680457" w:rsidRPr="00C53B1E" w:rsidRDefault="008A5AAD" w:rsidP="008A5AAD">
      <w:pPr>
        <w:pStyle w:val="Caption"/>
      </w:pPr>
      <w:bookmarkStart w:id="108" w:name="_Ref164898696"/>
      <w:bookmarkStart w:id="109" w:name="_Toc164955248"/>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20</w:t>
      </w:r>
      <w:r w:rsidRPr="00C53B1E">
        <w:fldChar w:fldCharType="end"/>
      </w:r>
      <w:bookmarkEnd w:id="108"/>
      <w:r w:rsidRPr="00C53B1E">
        <w:t xml:space="preserve"> – Rozdelenie dát podľa 10-násobnej krížovej validácie</w:t>
      </w:r>
      <w:bookmarkEnd w:id="109"/>
    </w:p>
    <w:p w14:paraId="5BAD75D3" w14:textId="2E91EC8D" w:rsidR="00DD1B20" w:rsidRPr="00C53B1E" w:rsidRDefault="00C6306E" w:rsidP="006B1845">
      <w:pPr>
        <w:pStyle w:val="Heading2"/>
        <w:contextualSpacing/>
      </w:pPr>
      <w:bookmarkStart w:id="110" w:name="_Toc164955307"/>
      <w:r w:rsidRPr="00C53B1E">
        <w:rPr>
          <w:rStyle w:val="Heading2Char"/>
          <w:b/>
          <w:bCs/>
        </w:rPr>
        <w:lastRenderedPageBreak/>
        <w:t>Ap</w:t>
      </w:r>
      <w:r w:rsidRPr="00C53B1E">
        <w:rPr>
          <w:iCs w:val="0"/>
        </w:rPr>
        <w:t>likované algoritmy na tvorbu model</w:t>
      </w:r>
      <w:r w:rsidR="00234089" w:rsidRPr="00C53B1E">
        <w:rPr>
          <w:iCs w:val="0"/>
        </w:rPr>
        <w:t>u</w:t>
      </w:r>
      <w:r w:rsidRPr="00C53B1E">
        <w:rPr>
          <w:iCs w:val="0"/>
        </w:rPr>
        <w:t xml:space="preserve"> strojovéh</w:t>
      </w:r>
      <w:r w:rsidRPr="00C53B1E">
        <w:t>o učenia</w:t>
      </w:r>
      <w:bookmarkEnd w:id="110"/>
    </w:p>
    <w:p w14:paraId="65C73013" w14:textId="08D8BBB1" w:rsidR="008B321A" w:rsidRPr="00C53B1E" w:rsidRDefault="008B321A" w:rsidP="006B1845">
      <w:pPr>
        <w:pStyle w:val="Heading3"/>
        <w:contextualSpacing/>
      </w:pPr>
      <w:bookmarkStart w:id="111" w:name="_Toc164955308"/>
      <w:r w:rsidRPr="00C53B1E">
        <w:t>Logistická regresia</w:t>
      </w:r>
      <w:bookmarkEnd w:id="111"/>
    </w:p>
    <w:p w14:paraId="7FF7FC8D" w14:textId="581BF195" w:rsidR="00680457" w:rsidRPr="00C53B1E" w:rsidRDefault="00EC21DD" w:rsidP="006B1845">
      <w:pPr>
        <w:keepNext/>
        <w:ind w:firstLine="709"/>
        <w:contextualSpacing/>
      </w:pPr>
      <w:r w:rsidRPr="00C53B1E">
        <w:t xml:space="preserve">V doméne strojového učenia je </w:t>
      </w:r>
      <w:r w:rsidRPr="00C53B1E">
        <w:rPr>
          <w:b/>
          <w:bCs/>
        </w:rPr>
        <w:t>logistická regresia</w:t>
      </w:r>
      <w:r w:rsidR="00355A00" w:rsidRPr="00C53B1E">
        <w:rPr>
          <w:b/>
          <w:bCs/>
        </w:rPr>
        <w:t xml:space="preserve"> </w:t>
      </w:r>
      <w:r w:rsidR="00355A00" w:rsidRPr="00C53B1E">
        <w:fldChar w:fldCharType="begin"/>
      </w:r>
      <w:r w:rsidR="00355A00" w:rsidRPr="00C53B1E">
        <w:instrText xml:space="preserve"> REF _Ref164149548 \n \h </w:instrText>
      </w:r>
      <w:r w:rsidR="00355A00" w:rsidRPr="00C53B1E">
        <w:fldChar w:fldCharType="separate"/>
      </w:r>
      <w:r w:rsidR="00E07521">
        <w:t>[32]</w:t>
      </w:r>
      <w:r w:rsidR="00355A00" w:rsidRPr="00C53B1E">
        <w:fldChar w:fldCharType="end"/>
      </w:r>
      <w:r w:rsidRPr="00C53B1E">
        <w:t xml:space="preserve"> algoritmus strojového učenia, ktorý sa snaží predikovať hodnotu závislej premennej na základe nezávislých premenných. Dokáže predikovať iba </w:t>
      </w:r>
      <w:r w:rsidR="00FD7DC3" w:rsidRPr="00C53B1E">
        <w:t xml:space="preserve">diskrétne hodnoty z dvoch kategórií (alebo viac v prípade </w:t>
      </w:r>
      <w:proofErr w:type="spellStart"/>
      <w:r w:rsidR="00FD7DC3" w:rsidRPr="00C53B1E">
        <w:t>multinomickej</w:t>
      </w:r>
      <w:proofErr w:type="spellEnd"/>
      <w:r w:rsidR="00FD7DC3" w:rsidRPr="00C53B1E">
        <w:t xml:space="preserve"> logistickej regresii), môže byť napríklad 0 alebo 1, legitímna </w:t>
      </w:r>
      <w:r w:rsidR="00331989" w:rsidRPr="00C53B1E">
        <w:t>žiadosť</w:t>
      </w:r>
      <w:r w:rsidR="00FD7DC3" w:rsidRPr="00C53B1E">
        <w:t xml:space="preserve"> alebo podvod. </w:t>
      </w:r>
      <w:r w:rsidRPr="00C53B1E">
        <w:t xml:space="preserve"> Používa sa na klasifikačné problémy. Model vytvára rovnicu, kde každej nezávislej premennej priradí </w:t>
      </w:r>
      <w:r w:rsidR="00A30D9D" w:rsidRPr="00C53B1E">
        <w:t>koeficient</w:t>
      </w:r>
      <w:r w:rsidRPr="00C53B1E">
        <w:t xml:space="preserve"> a následne aplikuje </w:t>
      </w:r>
      <w:r w:rsidRPr="00C53B1E">
        <w:rPr>
          <w:b/>
          <w:bCs/>
        </w:rPr>
        <w:t>logistickú</w:t>
      </w:r>
      <w:r w:rsidRPr="00C53B1E">
        <w:t xml:space="preserve"> </w:t>
      </w:r>
      <w:r w:rsidRPr="00C53B1E">
        <w:rPr>
          <w:b/>
          <w:bCs/>
        </w:rPr>
        <w:t>funkciu</w:t>
      </w:r>
      <w:r w:rsidR="00CF11C1" w:rsidRPr="00C53B1E">
        <w:t xml:space="preserve"> (pozri</w:t>
      </w:r>
      <w:r w:rsidR="00D074C3" w:rsidRPr="00C53B1E">
        <w:t xml:space="preserve"> </w:t>
      </w:r>
      <w:r w:rsidR="00D074C3" w:rsidRPr="00C53B1E">
        <w:fldChar w:fldCharType="begin"/>
      </w:r>
      <w:r w:rsidR="00D074C3" w:rsidRPr="00C53B1E">
        <w:instrText xml:space="preserve"> REF _Ref164759862 \h </w:instrText>
      </w:r>
      <w:r w:rsidR="00D074C3" w:rsidRPr="00C53B1E">
        <w:fldChar w:fldCharType="separate"/>
      </w:r>
      <w:r w:rsidR="00E07521" w:rsidRPr="00C53B1E">
        <w:t xml:space="preserve">Obrázok </w:t>
      </w:r>
      <w:r w:rsidR="00E07521">
        <w:rPr>
          <w:noProof/>
        </w:rPr>
        <w:t>21</w:t>
      </w:r>
      <w:r w:rsidR="00D074C3" w:rsidRPr="00C53B1E">
        <w:fldChar w:fldCharType="end"/>
      </w:r>
      <w:r w:rsidR="00CF11C1" w:rsidRPr="00C53B1E">
        <w:t>)</w:t>
      </w:r>
      <w:r w:rsidRPr="00C53B1E">
        <w:t>, ktorej výsledkom je hodnota pravdepodobnosti medzi 0 a 1. Model má nastavenú hraničnú hodnotu, zvyčajne 0.5</w:t>
      </w:r>
      <w:r w:rsidR="00FD7DC3" w:rsidRPr="00C53B1E">
        <w:t xml:space="preserve">. Ak výsledná pravdepodobnosť je väčšia ako hraničná hodnota, tak je priradená do </w:t>
      </w:r>
      <w:r w:rsidR="00B3237A" w:rsidRPr="00C53B1E">
        <w:t>jednej kategórie(1) inak, ak je menšia alebo rovná tejto hodnote tak do druhej(0).</w:t>
      </w:r>
      <w:r w:rsidR="00953590" w:rsidRPr="00C53B1E">
        <w:t xml:space="preserve"> Model, ktorý využíva logistickú regresiu sa snaží nájsť najlepšie </w:t>
      </w:r>
      <w:r w:rsidR="00A30D9D" w:rsidRPr="00C53B1E">
        <w:t>hodnoty koeficientov</w:t>
      </w:r>
      <w:r w:rsidR="00953590" w:rsidRPr="00C53B1E">
        <w:t xml:space="preserve"> pre nezávisle premenné tak, aby sa maximálne zvýšila pravdepodobnosť správne</w:t>
      </w:r>
      <w:r w:rsidR="00B0107C" w:rsidRPr="00C53B1E">
        <w:t>ho</w:t>
      </w:r>
      <w:r w:rsidR="00953590" w:rsidRPr="00C53B1E">
        <w:t xml:space="preserve"> priradeni</w:t>
      </w:r>
      <w:r w:rsidR="00B0107C" w:rsidRPr="00C53B1E">
        <w:t>a</w:t>
      </w:r>
      <w:r w:rsidR="00953590" w:rsidRPr="00C53B1E">
        <w:t xml:space="preserve"> kategórie závislej premennej podľa skutočnosti. </w:t>
      </w:r>
      <w:r w:rsidR="00B3237A" w:rsidRPr="00C53B1E">
        <w:t xml:space="preserve"> Hodnot</w:t>
      </w:r>
      <w:r w:rsidR="00670685" w:rsidRPr="00C53B1E">
        <w:t>y</w:t>
      </w:r>
      <w:r w:rsidR="00B3237A" w:rsidRPr="00C53B1E">
        <w:t xml:space="preserve"> </w:t>
      </w:r>
      <w:r w:rsidR="00A30D9D" w:rsidRPr="00C53B1E">
        <w:t>koeficientov</w:t>
      </w:r>
      <w:r w:rsidR="00B3237A" w:rsidRPr="00C53B1E">
        <w:t xml:space="preserve"> každej nezávislej premennej s</w:t>
      </w:r>
      <w:r w:rsidR="00670685" w:rsidRPr="00C53B1E">
        <w:t>ú</w:t>
      </w:r>
      <w:r w:rsidR="00B3237A" w:rsidRPr="00C53B1E">
        <w:t xml:space="preserve"> vypočítane pomocou algoritmu </w:t>
      </w:r>
      <w:r w:rsidR="00B3237A" w:rsidRPr="00C53B1E">
        <w:rPr>
          <w:b/>
          <w:bCs/>
        </w:rPr>
        <w:t>gradientového</w:t>
      </w:r>
      <w:r w:rsidR="00B3237A" w:rsidRPr="00C53B1E">
        <w:t xml:space="preserve"> </w:t>
      </w:r>
      <w:r w:rsidR="00B3237A" w:rsidRPr="00C53B1E">
        <w:rPr>
          <w:b/>
          <w:bCs/>
        </w:rPr>
        <w:t>zostupu</w:t>
      </w:r>
      <w:r w:rsidR="00F829E7" w:rsidRPr="00C53B1E">
        <w:t xml:space="preserve">, ktorý je aplikovaný na chybovú funkciu, ktorá hovorí ako moc </w:t>
      </w:r>
      <w:r w:rsidR="00670685" w:rsidRPr="00C53B1E">
        <w:t>(</w:t>
      </w:r>
      <w:proofErr w:type="spellStart"/>
      <w:r w:rsidR="00670685" w:rsidRPr="00C53B1E">
        <w:t>ne</w:t>
      </w:r>
      <w:proofErr w:type="spellEnd"/>
      <w:r w:rsidR="00670685" w:rsidRPr="00C53B1E">
        <w:t>)</w:t>
      </w:r>
      <w:r w:rsidR="00F829E7" w:rsidRPr="00C53B1E">
        <w:t xml:space="preserve">vhodné sú aktuálne váhy priradené k nezávislým premenným. Gradient tejto chybovej funkcie ukazuje smer najvyššieho rastu chybovej funkcie, avšak model sa snaží minimalizovať túto funkciu, preto gradientový zostup </w:t>
      </w:r>
      <w:r w:rsidR="00B0107C" w:rsidRPr="00C53B1E">
        <w:t>používa</w:t>
      </w:r>
      <w:r w:rsidR="00F829E7" w:rsidRPr="00C53B1E">
        <w:t xml:space="preserve"> opačný</w:t>
      </w:r>
      <w:r w:rsidR="00670685" w:rsidRPr="00C53B1E">
        <w:t xml:space="preserve"> smer (</w:t>
      </w:r>
      <w:proofErr w:type="spellStart"/>
      <w:r w:rsidR="00670685" w:rsidRPr="00C53B1E">
        <w:t>antigradient</w:t>
      </w:r>
      <w:proofErr w:type="spellEnd"/>
      <w:r w:rsidR="00670685" w:rsidRPr="00C53B1E">
        <w:t>)</w:t>
      </w:r>
      <w:r w:rsidR="00F829E7" w:rsidRPr="00C53B1E">
        <w:t>.</w:t>
      </w:r>
      <w:r w:rsidR="00670685" w:rsidRPr="00C53B1E">
        <w:t xml:space="preserve"> </w:t>
      </w:r>
      <w:r w:rsidR="00A30D9D" w:rsidRPr="00C53B1E">
        <w:t>Koeficienty</w:t>
      </w:r>
      <w:r w:rsidR="00670685" w:rsidRPr="00C53B1E">
        <w:t xml:space="preserve"> sa aktualizujú týmto </w:t>
      </w:r>
      <w:r w:rsidR="00A30D9D" w:rsidRPr="00C53B1E">
        <w:t>spôsobom</w:t>
      </w:r>
      <w:r w:rsidR="00C41A9A" w:rsidRPr="00C53B1E">
        <w:t xml:space="preserve"> až</w:t>
      </w:r>
      <w:r w:rsidR="00670685" w:rsidRPr="00C53B1E">
        <w:t xml:space="preserve"> </w:t>
      </w:r>
      <w:r w:rsidR="00A30D9D" w:rsidRPr="00C53B1E">
        <w:t>pokiaľ</w:t>
      </w:r>
      <w:r w:rsidR="00670685" w:rsidRPr="00C53B1E">
        <w:t xml:space="preserve"> </w:t>
      </w:r>
      <w:r w:rsidR="00953590" w:rsidRPr="00C53B1E">
        <w:t>model nedokáže viac zlepšiť presnosť modelu.</w:t>
      </w:r>
      <w:r w:rsidR="00680457" w:rsidRPr="00C53B1E">
        <w:t xml:space="preserve"> </w:t>
      </w:r>
    </w:p>
    <w:p w14:paraId="5D70C631" w14:textId="7C19AC68" w:rsidR="00680457" w:rsidRPr="00C53B1E" w:rsidRDefault="00680457" w:rsidP="006B1845">
      <w:pPr>
        <w:keepNext/>
        <w:contextualSpacing/>
        <w:jc w:val="center"/>
      </w:pPr>
      <w:r w:rsidRPr="00C53B1E">
        <w:drawing>
          <wp:inline distT="0" distB="0" distL="0" distR="0" wp14:anchorId="67779B3B" wp14:editId="3080A287">
            <wp:extent cx="5620175" cy="2828925"/>
            <wp:effectExtent l="0" t="0" r="0" b="0"/>
            <wp:docPr id="1665619266" name="Obrázok 1" descr="Obrázok, na ktorom je text, rad, vývoj, diagram&#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9266" name="Obrázok 1" descr="Obrázok, na ktorom je text, rad, vývoj, diagram&#10;&#10;Automaticky generovaný popis"/>
                    <pic:cNvPicPr/>
                  </pic:nvPicPr>
                  <pic:blipFill>
                    <a:blip r:embed="rId44"/>
                    <a:stretch>
                      <a:fillRect/>
                    </a:stretch>
                  </pic:blipFill>
                  <pic:spPr>
                    <a:xfrm>
                      <a:off x="0" y="0"/>
                      <a:ext cx="5620862" cy="2829271"/>
                    </a:xfrm>
                    <a:prstGeom prst="rect">
                      <a:avLst/>
                    </a:prstGeom>
                  </pic:spPr>
                </pic:pic>
              </a:graphicData>
            </a:graphic>
          </wp:inline>
        </w:drawing>
      </w:r>
    </w:p>
    <w:p w14:paraId="6718CC1D" w14:textId="495B03B6" w:rsidR="00C90FE1" w:rsidRPr="00C53B1E" w:rsidRDefault="00680457" w:rsidP="006B1845">
      <w:pPr>
        <w:pStyle w:val="Caption"/>
        <w:contextualSpacing/>
      </w:pPr>
      <w:bookmarkStart w:id="112" w:name="_Ref164759862"/>
      <w:bookmarkStart w:id="113" w:name="_Toc164955249"/>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21</w:t>
      </w:r>
      <w:r w:rsidRPr="00C53B1E">
        <w:fldChar w:fldCharType="end"/>
      </w:r>
      <w:bookmarkEnd w:id="112"/>
      <w:r w:rsidRPr="00C53B1E">
        <w:t xml:space="preserve"> – Logistická funkcia</w:t>
      </w:r>
      <w:bookmarkEnd w:id="113"/>
    </w:p>
    <w:p w14:paraId="30F83429" w14:textId="450AE292" w:rsidR="006A3C6C" w:rsidRPr="00C53B1E" w:rsidRDefault="006A3C6C" w:rsidP="006B1845">
      <w:pPr>
        <w:pStyle w:val="Heading3"/>
        <w:contextualSpacing/>
      </w:pPr>
      <w:bookmarkStart w:id="114" w:name="_Toc164955309"/>
      <w:r w:rsidRPr="00C53B1E">
        <w:lastRenderedPageBreak/>
        <w:t>Rozhodovací strom</w:t>
      </w:r>
      <w:bookmarkEnd w:id="114"/>
    </w:p>
    <w:p w14:paraId="11638124" w14:textId="51037710" w:rsidR="00763EA7" w:rsidRPr="00C53B1E" w:rsidRDefault="00763EA7" w:rsidP="006B1845">
      <w:pPr>
        <w:ind w:firstLine="709"/>
        <w:contextualSpacing/>
      </w:pPr>
      <w:r w:rsidRPr="00C53B1E">
        <w:rPr>
          <w:b/>
          <w:bCs/>
        </w:rPr>
        <w:t>Rozhodovací</w:t>
      </w:r>
      <w:r w:rsidRPr="00C53B1E">
        <w:t xml:space="preserve"> </w:t>
      </w:r>
      <w:r w:rsidRPr="00C53B1E">
        <w:rPr>
          <w:b/>
          <w:bCs/>
        </w:rPr>
        <w:t>strom</w:t>
      </w:r>
      <w:r w:rsidR="00355A00" w:rsidRPr="00C53B1E">
        <w:rPr>
          <w:b/>
          <w:bCs/>
        </w:rPr>
        <w:t xml:space="preserve"> </w:t>
      </w:r>
      <w:r w:rsidR="00355A00" w:rsidRPr="00C53B1E">
        <w:rPr>
          <w:b/>
          <w:bCs/>
        </w:rPr>
        <w:fldChar w:fldCharType="begin"/>
      </w:r>
      <w:r w:rsidR="00355A00" w:rsidRPr="00C53B1E">
        <w:rPr>
          <w:b/>
          <w:bCs/>
        </w:rPr>
        <w:instrText xml:space="preserve"> REF _Ref164155254 \n \h  \* MERGEFORMAT </w:instrText>
      </w:r>
      <w:r w:rsidR="00355A00" w:rsidRPr="00C53B1E">
        <w:rPr>
          <w:b/>
          <w:bCs/>
        </w:rPr>
      </w:r>
      <w:r w:rsidR="00355A00" w:rsidRPr="00C53B1E">
        <w:rPr>
          <w:b/>
          <w:bCs/>
        </w:rPr>
        <w:fldChar w:fldCharType="separate"/>
      </w:r>
      <w:r w:rsidR="00E07521" w:rsidRPr="00E07521">
        <w:t>[33]</w:t>
      </w:r>
      <w:r w:rsidR="00355A00" w:rsidRPr="00C53B1E">
        <w:rPr>
          <w:b/>
          <w:bCs/>
        </w:rPr>
        <w:fldChar w:fldCharType="end"/>
      </w:r>
      <w:r w:rsidRPr="00C53B1E">
        <w:t xml:space="preserve"> je algoritmus, ktorý sa rozhoduje podľa jednoduchej binárnej logiky. Rozhodovací strom začína koreňom, kde sa vyberie </w:t>
      </w:r>
      <w:r w:rsidRPr="00C53B1E">
        <w:rPr>
          <w:b/>
          <w:bCs/>
        </w:rPr>
        <w:t xml:space="preserve">nezávislá </w:t>
      </w:r>
      <w:r w:rsidR="00C41A9A" w:rsidRPr="00C53B1E">
        <w:rPr>
          <w:b/>
          <w:bCs/>
        </w:rPr>
        <w:t>premenná</w:t>
      </w:r>
      <w:r w:rsidRPr="00C53B1E">
        <w:t xml:space="preserve"> na ktorú je aplikovaná nejaká </w:t>
      </w:r>
      <w:r w:rsidRPr="00C53B1E">
        <w:rPr>
          <w:b/>
          <w:bCs/>
        </w:rPr>
        <w:t>podmienka</w:t>
      </w:r>
      <w:r w:rsidRPr="00C53B1E">
        <w:t xml:space="preserve">. </w:t>
      </w:r>
      <w:r w:rsidR="00DD56B9" w:rsidRPr="00C53B1E">
        <w:t>Podľa</w:t>
      </w:r>
      <w:r w:rsidRPr="00C53B1E">
        <w:t xml:space="preserve"> odpovede sa strom ďalej rozdeľuje, vytvára </w:t>
      </w:r>
      <w:r w:rsidR="00DD56B9" w:rsidRPr="00C53B1E">
        <w:t xml:space="preserve">vetvy podľa odpovedí a na týchto vetách sa nachádzajú uzly – miesta kde je ďalšia podmienka, podľa ktorej sa bude rozhodovací strom ďalej vetviť, až kým sa nepríde k listom stromu, ktoré predstavujú rozhodnutie na základe </w:t>
      </w:r>
      <w:r w:rsidR="00C41A9A" w:rsidRPr="00C53B1E">
        <w:t>predošlých</w:t>
      </w:r>
      <w:r w:rsidR="00DD56B9" w:rsidRPr="00C53B1E">
        <w:t xml:space="preserve"> odpovedí. V našom prípade to je legitímna žiadosť alebo  podvod.</w:t>
      </w:r>
      <w:r w:rsidR="00231196" w:rsidRPr="00C53B1E">
        <w:t xml:space="preserve"> Celú hierarchiu rozhodovacieho stromu </w:t>
      </w:r>
      <w:r w:rsidR="00EE41C5" w:rsidRPr="00C53B1E">
        <w:t>pozri</w:t>
      </w:r>
      <w:r w:rsidR="00D074C3" w:rsidRPr="00C53B1E">
        <w:t xml:space="preserve"> </w:t>
      </w:r>
      <w:r w:rsidR="00D074C3" w:rsidRPr="00C53B1E">
        <w:fldChar w:fldCharType="begin"/>
      </w:r>
      <w:r w:rsidR="00D074C3" w:rsidRPr="00C53B1E">
        <w:instrText xml:space="preserve"> REF _Ref164759877 \h </w:instrText>
      </w:r>
      <w:r w:rsidR="00D074C3" w:rsidRPr="00C53B1E">
        <w:fldChar w:fldCharType="separate"/>
      </w:r>
      <w:r w:rsidR="00E07521" w:rsidRPr="00C53B1E">
        <w:t xml:space="preserve">Obrázok </w:t>
      </w:r>
      <w:r w:rsidR="00E07521">
        <w:rPr>
          <w:noProof/>
        </w:rPr>
        <w:t>22</w:t>
      </w:r>
      <w:r w:rsidR="00D074C3" w:rsidRPr="00C53B1E">
        <w:fldChar w:fldCharType="end"/>
      </w:r>
      <w:r w:rsidR="004A61DE" w:rsidRPr="00C53B1E">
        <w:t>. Rozhodovací strom môže byť použitý na klasifikačné i regresné problémy na rozdiel od logistickej regresie.</w:t>
      </w:r>
    </w:p>
    <w:p w14:paraId="7C9E8BA9" w14:textId="6CB0F05E" w:rsidR="00DD56B9" w:rsidRPr="00C53B1E" w:rsidRDefault="00DD56B9" w:rsidP="006B1845">
      <w:pPr>
        <w:contextualSpacing/>
      </w:pPr>
    </w:p>
    <w:p w14:paraId="4383E1C5" w14:textId="77777777" w:rsidR="00680457" w:rsidRPr="00C53B1E" w:rsidRDefault="00C90FE1" w:rsidP="006B1845">
      <w:pPr>
        <w:keepNext/>
        <w:spacing w:before="0" w:line="240" w:lineRule="auto"/>
        <w:contextualSpacing/>
        <w:jc w:val="center"/>
      </w:pPr>
      <w:r w:rsidRPr="00C53B1E">
        <w:drawing>
          <wp:inline distT="0" distB="0" distL="0" distR="0" wp14:anchorId="6D8BBEEF" wp14:editId="721CC63C">
            <wp:extent cx="5513705" cy="2700114"/>
            <wp:effectExtent l="0" t="0" r="0" b="0"/>
            <wp:docPr id="46481237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2375" name=""/>
                    <pic:cNvPicPr/>
                  </pic:nvPicPr>
                  <pic:blipFill>
                    <a:blip r:embed="rId45"/>
                    <a:stretch>
                      <a:fillRect/>
                    </a:stretch>
                  </pic:blipFill>
                  <pic:spPr>
                    <a:xfrm>
                      <a:off x="0" y="0"/>
                      <a:ext cx="5514636" cy="2700570"/>
                    </a:xfrm>
                    <a:prstGeom prst="rect">
                      <a:avLst/>
                    </a:prstGeom>
                  </pic:spPr>
                </pic:pic>
              </a:graphicData>
            </a:graphic>
          </wp:inline>
        </w:drawing>
      </w:r>
    </w:p>
    <w:p w14:paraId="480CA9ED" w14:textId="71212F36" w:rsidR="002E7319" w:rsidRPr="00C53B1E" w:rsidRDefault="00680457" w:rsidP="006B1845">
      <w:pPr>
        <w:pStyle w:val="Caption"/>
        <w:contextualSpacing/>
      </w:pPr>
      <w:bookmarkStart w:id="115" w:name="_Ref164759877"/>
      <w:bookmarkStart w:id="116" w:name="_Toc164955250"/>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22</w:t>
      </w:r>
      <w:r w:rsidRPr="00C53B1E">
        <w:fldChar w:fldCharType="end"/>
      </w:r>
      <w:bookmarkEnd w:id="115"/>
      <w:r w:rsidRPr="00C53B1E">
        <w:t xml:space="preserve"> – Hierarchia rozhodovacieho stromu</w:t>
      </w:r>
      <w:bookmarkEnd w:id="116"/>
    </w:p>
    <w:p w14:paraId="7016E269" w14:textId="77777777" w:rsidR="00680457" w:rsidRPr="00C53B1E" w:rsidRDefault="00680457" w:rsidP="006B1845">
      <w:pPr>
        <w:contextualSpacing/>
      </w:pPr>
    </w:p>
    <w:p w14:paraId="5D1AA1E7" w14:textId="77777777" w:rsidR="00331989" w:rsidRPr="00C53B1E" w:rsidRDefault="00331989">
      <w:pPr>
        <w:spacing w:before="0" w:line="240" w:lineRule="auto"/>
        <w:jc w:val="left"/>
        <w:rPr>
          <w:b/>
          <w:bCs/>
          <w:sz w:val="24"/>
          <w:szCs w:val="26"/>
        </w:rPr>
      </w:pPr>
      <w:r w:rsidRPr="00C53B1E">
        <w:br w:type="page"/>
      </w:r>
    </w:p>
    <w:p w14:paraId="5D0540AA" w14:textId="2E145556" w:rsidR="006A3C6C" w:rsidRPr="00C53B1E" w:rsidRDefault="008B321A" w:rsidP="006B1845">
      <w:pPr>
        <w:pStyle w:val="Heading3"/>
        <w:contextualSpacing/>
      </w:pPr>
      <w:bookmarkStart w:id="117" w:name="_Toc164955310"/>
      <w:r w:rsidRPr="00C53B1E">
        <w:lastRenderedPageBreak/>
        <w:t>Náhodn</w:t>
      </w:r>
      <w:r w:rsidR="00C6306E" w:rsidRPr="00C53B1E">
        <w:t>ý</w:t>
      </w:r>
      <w:r w:rsidRPr="00C53B1E">
        <w:t xml:space="preserve"> </w:t>
      </w:r>
      <w:r w:rsidR="00D212F5" w:rsidRPr="00C53B1E">
        <w:t>l</w:t>
      </w:r>
      <w:r w:rsidRPr="00C53B1E">
        <w:t>es</w:t>
      </w:r>
      <w:bookmarkEnd w:id="117"/>
    </w:p>
    <w:p w14:paraId="7615BB70" w14:textId="53DC3829" w:rsidR="00680457" w:rsidRPr="00C53B1E" w:rsidRDefault="002E7319" w:rsidP="006B1845">
      <w:pPr>
        <w:contextualSpacing/>
      </w:pPr>
      <w:r w:rsidRPr="00C53B1E">
        <w:t xml:space="preserve"> </w:t>
      </w:r>
      <w:r w:rsidR="004B3E49" w:rsidRPr="00C53B1E">
        <w:tab/>
      </w:r>
      <w:r w:rsidR="00AD6656" w:rsidRPr="00C53B1E">
        <w:rPr>
          <w:b/>
          <w:bCs/>
        </w:rPr>
        <w:t>Náhodný</w:t>
      </w:r>
      <w:r w:rsidR="004A61DE" w:rsidRPr="00C53B1E">
        <w:t xml:space="preserve"> </w:t>
      </w:r>
      <w:r w:rsidR="004A61DE" w:rsidRPr="00C53B1E">
        <w:rPr>
          <w:b/>
          <w:bCs/>
        </w:rPr>
        <w:t>les</w:t>
      </w:r>
      <w:r w:rsidRPr="00C53B1E">
        <w:rPr>
          <w:b/>
          <w:bCs/>
        </w:rPr>
        <w:t xml:space="preserve"> </w:t>
      </w:r>
      <w:r w:rsidRPr="00C53B1E">
        <w:fldChar w:fldCharType="begin"/>
      </w:r>
      <w:r w:rsidRPr="00C53B1E">
        <w:instrText xml:space="preserve"> REF _Ref164161146 \n \h  \* MERGEFORMAT </w:instrText>
      </w:r>
      <w:r w:rsidRPr="00C53B1E">
        <w:fldChar w:fldCharType="separate"/>
      </w:r>
      <w:r w:rsidR="00E07521">
        <w:t>[34]</w:t>
      </w:r>
      <w:r w:rsidRPr="00C53B1E">
        <w:fldChar w:fldCharType="end"/>
      </w:r>
      <w:r w:rsidR="004A61DE" w:rsidRPr="00C53B1E">
        <w:t xml:space="preserve"> patrí pod takzvané </w:t>
      </w:r>
      <w:r w:rsidR="004A61DE" w:rsidRPr="00C53B1E">
        <w:rPr>
          <w:b/>
          <w:bCs/>
        </w:rPr>
        <w:t>ansámb</w:t>
      </w:r>
      <w:r w:rsidR="004B1448" w:rsidRPr="00C53B1E">
        <w:rPr>
          <w:b/>
          <w:bCs/>
        </w:rPr>
        <w:t>l</w:t>
      </w:r>
      <w:r w:rsidR="004A61DE" w:rsidRPr="00C53B1E">
        <w:rPr>
          <w:b/>
          <w:bCs/>
        </w:rPr>
        <w:t>ové</w:t>
      </w:r>
      <w:r w:rsidR="004A61DE" w:rsidRPr="00C53B1E">
        <w:t xml:space="preserve"> </w:t>
      </w:r>
      <w:r w:rsidR="004A61DE" w:rsidRPr="00C53B1E">
        <w:rPr>
          <w:b/>
          <w:bCs/>
        </w:rPr>
        <w:t>metódy</w:t>
      </w:r>
      <w:r w:rsidR="004A61DE" w:rsidRPr="00C53B1E">
        <w:t xml:space="preserve">. Tieto metódy </w:t>
      </w:r>
      <w:r w:rsidR="00C41A9A" w:rsidRPr="00C53B1E">
        <w:t>používajú</w:t>
      </w:r>
      <w:r w:rsidR="004A61DE" w:rsidRPr="00C53B1E">
        <w:t xml:space="preserve"> </w:t>
      </w:r>
      <w:r w:rsidR="00C41A9A" w:rsidRPr="00C53B1E">
        <w:t>viaceré</w:t>
      </w:r>
      <w:r w:rsidR="004A61DE" w:rsidRPr="00C53B1E">
        <w:t xml:space="preserve">  </w:t>
      </w:r>
      <w:proofErr w:type="spellStart"/>
      <w:r w:rsidR="004A61DE" w:rsidRPr="00C53B1E">
        <w:rPr>
          <w:b/>
          <w:bCs/>
        </w:rPr>
        <w:t>klasifikátory</w:t>
      </w:r>
      <w:proofErr w:type="spellEnd"/>
      <w:r w:rsidR="004A61DE" w:rsidRPr="00C53B1E">
        <w:t xml:space="preserve">, aby dosiahli </w:t>
      </w:r>
      <w:r w:rsidR="004B1448" w:rsidRPr="00C53B1E">
        <w:t xml:space="preserve">lepšiu presnosť </w:t>
      </w:r>
      <w:r w:rsidR="00C41A9A" w:rsidRPr="00C53B1E">
        <w:t>výsledkov. V</w:t>
      </w:r>
      <w:r w:rsidR="004B1448" w:rsidRPr="00C53B1E">
        <w:t xml:space="preserve"> prípade </w:t>
      </w:r>
      <w:r w:rsidR="00C41A9A" w:rsidRPr="00C53B1E">
        <w:t>náhodného</w:t>
      </w:r>
      <w:r w:rsidR="004B1448" w:rsidRPr="00C53B1E">
        <w:t xml:space="preserve"> lesa sú týmito </w:t>
      </w:r>
      <w:proofErr w:type="spellStart"/>
      <w:r w:rsidR="004B1448" w:rsidRPr="00C53B1E">
        <w:t>klasifikátorm</w:t>
      </w:r>
      <w:r w:rsidR="00C41A9A" w:rsidRPr="00C53B1E">
        <w:t>i</w:t>
      </w:r>
      <w:proofErr w:type="spellEnd"/>
      <w:r w:rsidR="004B1448" w:rsidRPr="00C53B1E">
        <w:t xml:space="preserve"> </w:t>
      </w:r>
      <w:r w:rsidR="004B1448" w:rsidRPr="00C53B1E">
        <w:rPr>
          <w:b/>
          <w:bCs/>
        </w:rPr>
        <w:t>rozhodovacie</w:t>
      </w:r>
      <w:r w:rsidR="004B1448" w:rsidRPr="00C53B1E">
        <w:t xml:space="preserve"> </w:t>
      </w:r>
      <w:r w:rsidR="004B1448" w:rsidRPr="00C53B1E">
        <w:rPr>
          <w:b/>
          <w:bCs/>
        </w:rPr>
        <w:t>stromy</w:t>
      </w:r>
      <w:r w:rsidR="004B1448" w:rsidRPr="00C53B1E">
        <w:t xml:space="preserve">. Algoritmus náhodného lesa </w:t>
      </w:r>
      <w:r w:rsidR="00355A00" w:rsidRPr="00C53B1E">
        <w:t>vytvorí</w:t>
      </w:r>
      <w:r w:rsidR="004B1448" w:rsidRPr="00C53B1E">
        <w:t xml:space="preserve"> určitý počet rozhodovacích stromov a každému stromu pridelí náhodnú časť dát a náhodnú množinu</w:t>
      </w:r>
      <w:r w:rsidRPr="00C53B1E">
        <w:t xml:space="preserve"> nezávislých premenných (vlastnosti úverovej žiadosti)</w:t>
      </w:r>
      <w:r w:rsidR="004B1448" w:rsidRPr="00C53B1E">
        <w:t xml:space="preserve">, ktorú bude rozhodovací strom spracovávať svojim algoritmom. Následne po spracovaní dát stromami je zahájené </w:t>
      </w:r>
      <w:r w:rsidR="004B1448" w:rsidRPr="00C53B1E">
        <w:rPr>
          <w:b/>
          <w:bCs/>
        </w:rPr>
        <w:t>hlasovanie</w:t>
      </w:r>
      <w:r w:rsidR="004B1448" w:rsidRPr="00C53B1E">
        <w:t>, kde výsledn</w:t>
      </w:r>
      <w:r w:rsidR="00804BCF" w:rsidRPr="00C53B1E">
        <w:t>é</w:t>
      </w:r>
      <w:r w:rsidR="004B1448" w:rsidRPr="00C53B1E">
        <w:t xml:space="preserve"> označenie </w:t>
      </w:r>
      <w:r w:rsidR="00804BCF" w:rsidRPr="00C53B1E">
        <w:t xml:space="preserve">žiadosti o úver je určené podľa toho, koľko hlasov získalo dané rozhodnutie – legitímna žiadosť alebo podvod. Každý rozhodovací strom má </w:t>
      </w:r>
      <w:r w:rsidR="00804BCF" w:rsidRPr="00C53B1E">
        <w:rPr>
          <w:b/>
          <w:bCs/>
        </w:rPr>
        <w:t>jeden</w:t>
      </w:r>
      <w:r w:rsidR="00804BCF" w:rsidRPr="00C53B1E">
        <w:t xml:space="preserve"> </w:t>
      </w:r>
      <w:r w:rsidR="00804BCF" w:rsidRPr="00C53B1E">
        <w:rPr>
          <w:b/>
          <w:bCs/>
        </w:rPr>
        <w:t>hlas</w:t>
      </w:r>
      <w:r w:rsidR="00804BCF" w:rsidRPr="00C53B1E">
        <w:t xml:space="preserve"> a rozhodnutie závisí podľa </w:t>
      </w:r>
      <w:r w:rsidR="00804BCF" w:rsidRPr="00C53B1E">
        <w:rPr>
          <w:b/>
          <w:bCs/>
        </w:rPr>
        <w:t>najčastejšej</w:t>
      </w:r>
      <w:r w:rsidR="00804BCF" w:rsidRPr="00C53B1E">
        <w:t xml:space="preserve"> predikcie.</w:t>
      </w:r>
      <w:r w:rsidR="00542CC4" w:rsidRPr="00C53B1E">
        <w:t xml:space="preserve"> </w:t>
      </w:r>
      <w:r w:rsidR="00CF11C1" w:rsidRPr="00C53B1E">
        <w:t>Ukážka náhodného lesa aplikovan</w:t>
      </w:r>
      <w:r w:rsidR="00367855" w:rsidRPr="00C53B1E">
        <w:t>ého</w:t>
      </w:r>
      <w:r w:rsidR="00CF11C1" w:rsidRPr="00C53B1E">
        <w:t xml:space="preserve"> na náš dataset pozri</w:t>
      </w:r>
      <w:r w:rsidR="00D074C3" w:rsidRPr="00C53B1E">
        <w:t xml:space="preserve"> </w:t>
      </w:r>
      <w:r w:rsidR="00D074C3" w:rsidRPr="00C53B1E">
        <w:fldChar w:fldCharType="begin"/>
      </w:r>
      <w:r w:rsidR="00D074C3" w:rsidRPr="00C53B1E">
        <w:instrText xml:space="preserve"> REF _Ref164759895 \h </w:instrText>
      </w:r>
      <w:r w:rsidR="00D074C3" w:rsidRPr="00C53B1E">
        <w:fldChar w:fldCharType="separate"/>
      </w:r>
      <w:r w:rsidR="00E07521" w:rsidRPr="00C53B1E">
        <w:t xml:space="preserve">Obrázok </w:t>
      </w:r>
      <w:r w:rsidR="00E07521">
        <w:rPr>
          <w:noProof/>
        </w:rPr>
        <w:t>23</w:t>
      </w:r>
      <w:r w:rsidR="00D074C3" w:rsidRPr="00C53B1E">
        <w:fldChar w:fldCharType="end"/>
      </w:r>
      <w:r w:rsidR="00680457" w:rsidRPr="00C53B1E">
        <w:t>.</w:t>
      </w:r>
    </w:p>
    <w:p w14:paraId="5D666A9E" w14:textId="7CE650EB" w:rsidR="00416CC8" w:rsidRPr="00C53B1E" w:rsidRDefault="00680457" w:rsidP="006B1845">
      <w:pPr>
        <w:contextualSpacing/>
        <w:jc w:val="center"/>
      </w:pPr>
      <w:r w:rsidRPr="00C53B1E">
        <w:drawing>
          <wp:inline distT="0" distB="0" distL="0" distR="0" wp14:anchorId="2ABB3478" wp14:editId="46B51B5B">
            <wp:extent cx="5399405" cy="3698240"/>
            <wp:effectExtent l="0" t="0" r="0" b="0"/>
            <wp:docPr id="2137194964" name="Obrázok 1" descr="Obrázok, na ktorom je text, diagram, plán, technický výkres&#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4964" name="Obrázok 1" descr="Obrázok, na ktorom je text, diagram, plán, technický výkres&#10;&#10;Automaticky generovaný popis"/>
                    <pic:cNvPicPr/>
                  </pic:nvPicPr>
                  <pic:blipFill>
                    <a:blip r:embed="rId46"/>
                    <a:stretch>
                      <a:fillRect/>
                    </a:stretch>
                  </pic:blipFill>
                  <pic:spPr>
                    <a:xfrm>
                      <a:off x="0" y="0"/>
                      <a:ext cx="5399405" cy="3698240"/>
                    </a:xfrm>
                    <a:prstGeom prst="rect">
                      <a:avLst/>
                    </a:prstGeom>
                  </pic:spPr>
                </pic:pic>
              </a:graphicData>
            </a:graphic>
          </wp:inline>
        </w:drawing>
      </w:r>
    </w:p>
    <w:p w14:paraId="11811A1D" w14:textId="6A53768E" w:rsidR="00680457" w:rsidRPr="00C53B1E" w:rsidRDefault="00680457" w:rsidP="006B1845">
      <w:pPr>
        <w:pStyle w:val="Caption"/>
        <w:contextualSpacing/>
      </w:pPr>
      <w:bookmarkStart w:id="118" w:name="_Ref164759895"/>
      <w:bookmarkStart w:id="119" w:name="_Toc164955251"/>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23</w:t>
      </w:r>
      <w:r w:rsidRPr="00C53B1E">
        <w:fldChar w:fldCharType="end"/>
      </w:r>
      <w:bookmarkEnd w:id="118"/>
      <w:r w:rsidRPr="00C53B1E">
        <w:t xml:space="preserve"> –  Náhodný les</w:t>
      </w:r>
      <w:bookmarkEnd w:id="119"/>
    </w:p>
    <w:p w14:paraId="685B4C0A" w14:textId="77777777" w:rsidR="00680457" w:rsidRPr="00C53B1E" w:rsidRDefault="00680457" w:rsidP="006B1845">
      <w:pPr>
        <w:contextualSpacing/>
        <w:jc w:val="center"/>
      </w:pPr>
    </w:p>
    <w:p w14:paraId="5444A456" w14:textId="77777777" w:rsidR="00A04487" w:rsidRPr="00C53B1E" w:rsidRDefault="00A04487">
      <w:pPr>
        <w:spacing w:before="0" w:line="240" w:lineRule="auto"/>
        <w:jc w:val="left"/>
        <w:rPr>
          <w:b/>
          <w:bCs/>
          <w:caps/>
          <w:kern w:val="32"/>
          <w:sz w:val="32"/>
          <w:szCs w:val="48"/>
        </w:rPr>
      </w:pPr>
      <w:r w:rsidRPr="00C53B1E">
        <w:br w:type="page"/>
      </w:r>
    </w:p>
    <w:p w14:paraId="3FC2BD3A" w14:textId="19E07DBE" w:rsidR="0091143D" w:rsidRPr="00C53B1E" w:rsidRDefault="00200076" w:rsidP="006B1845">
      <w:pPr>
        <w:pStyle w:val="Heading1"/>
        <w:contextualSpacing/>
      </w:pPr>
      <w:bookmarkStart w:id="120" w:name="_Toc164955311"/>
      <w:r w:rsidRPr="00C53B1E">
        <w:lastRenderedPageBreak/>
        <w:t>P</w:t>
      </w:r>
      <w:r w:rsidR="001C2F3F" w:rsidRPr="00C53B1E">
        <w:t>rezentácia</w:t>
      </w:r>
      <w:r w:rsidRPr="00C53B1E">
        <w:t xml:space="preserve"> výsledkov</w:t>
      </w:r>
      <w:bookmarkEnd w:id="120"/>
    </w:p>
    <w:p w14:paraId="1FC2D89E" w14:textId="2224D010" w:rsidR="00F1570B" w:rsidRPr="00C53B1E" w:rsidRDefault="00863464" w:rsidP="006B1845">
      <w:pPr>
        <w:ind w:firstLine="567"/>
        <w:contextualSpacing/>
        <w:rPr>
          <w:b/>
          <w:bCs/>
        </w:rPr>
      </w:pPr>
      <w:r w:rsidRPr="00C53B1E">
        <w:t xml:space="preserve">Pri určovaní podvodných žiadostí musíme zvážiť závažnosť nesprávnej predikcie. Z dôvodu nevyváženého počtu podvodných a legitímnych  žiadosti v našom datasete ale aj v realite, kde taktiež dochádza o niekoľkonásobne viac k legitímnych žiadostiam ako tým podvodným je nutné zohľadniť to, že väčšina algoritmov strojového učenia pracuje na báze predpokladu, že počet hodnôt, ktoré môže závislá premenná nadobúdať je vyrovnaný. V takomto prípade má tendenciu model, ktorý obsahuje nevyvážený počet hodnôt závislej premennej dosahovať vysokú hodnotu presnosti, čo môže mylne nadobudnúť dojem vysokej prediktívnej schopnosti modelu. Treba si však uvedomiť, ak náš model obsahuje 100 000 žiadostí a z toho 90% je legitímnych a náš model bude predikovať  všetky žiadosti ako legitímne, tak presnosť, ktorá je obvykle pokladaná za najhlavnejšiu metriku takéhoto modelu bude vysokých 90%. Preto je potrebné vyhodnocovať prediktívne schopnosti modelu inými metrikami ako sú </w:t>
      </w:r>
      <w:r w:rsidRPr="00C53B1E">
        <w:rPr>
          <w:b/>
          <w:bCs/>
        </w:rPr>
        <w:t>confusion</w:t>
      </w:r>
      <w:r w:rsidRPr="00C53B1E">
        <w:t xml:space="preserve"> </w:t>
      </w:r>
      <w:r w:rsidRPr="00C53B1E">
        <w:rPr>
          <w:b/>
          <w:bCs/>
        </w:rPr>
        <w:t>m</w:t>
      </w:r>
      <w:r w:rsidR="00363329" w:rsidRPr="00C53B1E">
        <w:rPr>
          <w:b/>
          <w:bCs/>
        </w:rPr>
        <w:t>a</w:t>
      </w:r>
      <w:r w:rsidRPr="00C53B1E">
        <w:rPr>
          <w:b/>
          <w:bCs/>
        </w:rPr>
        <w:t>trix</w:t>
      </w:r>
      <w:r w:rsidRPr="00C53B1E">
        <w:t xml:space="preserve">, </w:t>
      </w:r>
      <w:r w:rsidRPr="00C53B1E">
        <w:rPr>
          <w:b/>
          <w:bCs/>
        </w:rPr>
        <w:t>senzitivita</w:t>
      </w:r>
      <w:r w:rsidRPr="00C53B1E">
        <w:t xml:space="preserve">, </w:t>
      </w:r>
      <w:r w:rsidRPr="00C53B1E">
        <w:rPr>
          <w:b/>
          <w:bCs/>
        </w:rPr>
        <w:t>precíznosť</w:t>
      </w:r>
      <w:r w:rsidRPr="00C53B1E">
        <w:t xml:space="preserve"> a </w:t>
      </w:r>
      <w:r w:rsidRPr="00C53B1E">
        <w:rPr>
          <w:b/>
          <w:bCs/>
        </w:rPr>
        <w:t>F1</w:t>
      </w:r>
      <w:r w:rsidRPr="00C53B1E">
        <w:t xml:space="preserve"> skóre.</w:t>
      </w:r>
    </w:p>
    <w:p w14:paraId="1C7399FB" w14:textId="76934C85" w:rsidR="00C3799C" w:rsidRPr="00C53B1E" w:rsidRDefault="00812ED0" w:rsidP="006B1845">
      <w:pPr>
        <w:ind w:firstLine="567"/>
        <w:contextualSpacing/>
      </w:pPr>
      <w:r w:rsidRPr="00C53B1E">
        <w:rPr>
          <w:b/>
          <w:bCs/>
        </w:rPr>
        <w:t>Confusion</w:t>
      </w:r>
      <w:r w:rsidRPr="00C53B1E">
        <w:t xml:space="preserve"> </w:t>
      </w:r>
      <w:r w:rsidRPr="00C53B1E">
        <w:rPr>
          <w:b/>
          <w:bCs/>
        </w:rPr>
        <w:t>Matrix</w:t>
      </w:r>
      <w:r w:rsidR="00863464" w:rsidRPr="00C53B1E">
        <w:rPr>
          <w:b/>
          <w:bCs/>
        </w:rPr>
        <w:t xml:space="preserve"> </w:t>
      </w:r>
      <w:r w:rsidR="004B3E49" w:rsidRPr="00C53B1E">
        <w:rPr>
          <w:b/>
          <w:bCs/>
        </w:rPr>
        <w:t>(matica zámen)</w:t>
      </w:r>
      <w:r w:rsidRPr="00C53B1E">
        <w:t xml:space="preserve"> </w:t>
      </w:r>
      <w:r w:rsidR="00E248EC" w:rsidRPr="00C53B1E">
        <w:fldChar w:fldCharType="begin"/>
      </w:r>
      <w:r w:rsidR="00E248EC" w:rsidRPr="00C53B1E">
        <w:instrText xml:space="preserve"> REF _Ref164173323 \n \h </w:instrText>
      </w:r>
      <w:r w:rsidR="00E248EC" w:rsidRPr="00C53B1E">
        <w:fldChar w:fldCharType="separate"/>
      </w:r>
      <w:r w:rsidR="00E07521">
        <w:t>[35]</w:t>
      </w:r>
      <w:r w:rsidR="00E248EC" w:rsidRPr="00C53B1E">
        <w:fldChar w:fldCharType="end"/>
      </w:r>
      <w:r w:rsidR="00E248EC" w:rsidRPr="00C53B1E">
        <w:t xml:space="preserve"> </w:t>
      </w:r>
      <w:r w:rsidRPr="00C53B1E">
        <w:t>je matica, ktorá dokáže vyhodnotiť úspešnosť mode</w:t>
      </w:r>
      <w:r w:rsidR="00E248EC" w:rsidRPr="00C53B1E">
        <w:t>lu</w:t>
      </w:r>
      <w:r w:rsidRPr="00C53B1E">
        <w:t xml:space="preserve"> pri klasifikačných problémoch. Ak klasifikuje binárnu závislú premennú, tak sa skladá z dvoch riadkov a dvoch stĺpcov. V prvom riadku a stĺpci sa nachádza počet </w:t>
      </w:r>
      <w:proofErr w:type="spellStart"/>
      <w:r w:rsidRPr="00C53B1E">
        <w:rPr>
          <w:b/>
          <w:bCs/>
        </w:rPr>
        <w:t>True</w:t>
      </w:r>
      <w:proofErr w:type="spellEnd"/>
      <w:r w:rsidRPr="00C53B1E">
        <w:t xml:space="preserve"> </w:t>
      </w:r>
      <w:proofErr w:type="spellStart"/>
      <w:r w:rsidRPr="00C53B1E">
        <w:rPr>
          <w:b/>
          <w:bCs/>
        </w:rPr>
        <w:t>negative</w:t>
      </w:r>
      <w:proofErr w:type="spellEnd"/>
      <w:r w:rsidR="00135792" w:rsidRPr="00C53B1E">
        <w:rPr>
          <w:b/>
          <w:bCs/>
        </w:rPr>
        <w:t xml:space="preserve"> </w:t>
      </w:r>
      <w:r w:rsidR="00477FF2" w:rsidRPr="00C53B1E">
        <w:rPr>
          <w:b/>
          <w:bCs/>
        </w:rPr>
        <w:t>(TN)</w:t>
      </w:r>
      <w:r w:rsidRPr="00C53B1E">
        <w:t xml:space="preserve"> predikcií. Toto sú také predikcie, ktoré predikuje model ako legitímne úverové žiadosti a sú legitímne aj podľa skutočnosti. V prvom riadku a druhom stĺpci je počet </w:t>
      </w:r>
      <w:proofErr w:type="spellStart"/>
      <w:r w:rsidRPr="00C53B1E">
        <w:rPr>
          <w:b/>
          <w:bCs/>
        </w:rPr>
        <w:t>False</w:t>
      </w:r>
      <w:proofErr w:type="spellEnd"/>
      <w:r w:rsidRPr="00C53B1E">
        <w:t xml:space="preserve"> </w:t>
      </w:r>
      <w:proofErr w:type="spellStart"/>
      <w:r w:rsidRPr="00C53B1E">
        <w:rPr>
          <w:b/>
          <w:bCs/>
        </w:rPr>
        <w:t>positive</w:t>
      </w:r>
      <w:proofErr w:type="spellEnd"/>
      <w:r w:rsidR="00135792" w:rsidRPr="00C53B1E">
        <w:rPr>
          <w:b/>
          <w:bCs/>
        </w:rPr>
        <w:t xml:space="preserve"> </w:t>
      </w:r>
      <w:r w:rsidR="00477FF2" w:rsidRPr="00C53B1E">
        <w:rPr>
          <w:b/>
          <w:bCs/>
        </w:rPr>
        <w:t>(FP)</w:t>
      </w:r>
      <w:r w:rsidRPr="00C53B1E">
        <w:t xml:space="preserve"> predikcií. Tieto predikcie </w:t>
      </w:r>
      <w:r w:rsidR="00135792" w:rsidRPr="00C53B1E">
        <w:t>sú</w:t>
      </w:r>
      <w:r w:rsidRPr="00C53B1E">
        <w:t xml:space="preserve"> také, ktoré model predikuje ako podvodné ale v skutočnosti sú legitímne. </w:t>
      </w:r>
      <w:proofErr w:type="spellStart"/>
      <w:r w:rsidRPr="00C53B1E">
        <w:rPr>
          <w:b/>
          <w:bCs/>
        </w:rPr>
        <w:t>False</w:t>
      </w:r>
      <w:proofErr w:type="spellEnd"/>
      <w:r w:rsidRPr="00C53B1E">
        <w:t xml:space="preserve"> </w:t>
      </w:r>
      <w:proofErr w:type="spellStart"/>
      <w:r w:rsidRPr="00C53B1E">
        <w:rPr>
          <w:b/>
          <w:bCs/>
        </w:rPr>
        <w:t>negative</w:t>
      </w:r>
      <w:proofErr w:type="spellEnd"/>
      <w:r w:rsidR="00135792" w:rsidRPr="00C53B1E">
        <w:rPr>
          <w:b/>
          <w:bCs/>
        </w:rPr>
        <w:t xml:space="preserve"> </w:t>
      </w:r>
      <w:r w:rsidR="00477FF2" w:rsidRPr="00C53B1E">
        <w:rPr>
          <w:b/>
          <w:bCs/>
        </w:rPr>
        <w:t>(FN)</w:t>
      </w:r>
      <w:r w:rsidRPr="00C53B1E">
        <w:t xml:space="preserve"> predikcie sa nachádzajú v druhom riadku, prvý stĺpec. Tieto hodnoty </w:t>
      </w:r>
      <w:r w:rsidR="004B3E49" w:rsidRPr="00C53B1E">
        <w:t>sú</w:t>
      </w:r>
      <w:r w:rsidRPr="00C53B1E">
        <w:t xml:space="preserve"> také, ktoré model vyhodnotil ako legitímne ale v skutočnosti sú to podvodné žiadosti.</w:t>
      </w:r>
      <w:r w:rsidR="004B3E49" w:rsidRPr="00C53B1E">
        <w:t xml:space="preserve"> Počet </w:t>
      </w:r>
      <w:proofErr w:type="spellStart"/>
      <w:r w:rsidR="004B3E49" w:rsidRPr="00C53B1E">
        <w:rPr>
          <w:b/>
          <w:bCs/>
        </w:rPr>
        <w:t>True</w:t>
      </w:r>
      <w:proofErr w:type="spellEnd"/>
      <w:r w:rsidR="004B3E49" w:rsidRPr="00C53B1E">
        <w:t xml:space="preserve"> </w:t>
      </w:r>
      <w:proofErr w:type="spellStart"/>
      <w:r w:rsidR="004B3E49" w:rsidRPr="00C53B1E">
        <w:rPr>
          <w:b/>
          <w:bCs/>
        </w:rPr>
        <w:t>positive</w:t>
      </w:r>
      <w:proofErr w:type="spellEnd"/>
      <w:r w:rsidR="00135792" w:rsidRPr="00C53B1E">
        <w:rPr>
          <w:b/>
          <w:bCs/>
        </w:rPr>
        <w:t xml:space="preserve"> </w:t>
      </w:r>
      <w:r w:rsidR="00477FF2" w:rsidRPr="00C53B1E">
        <w:rPr>
          <w:b/>
          <w:bCs/>
        </w:rPr>
        <w:t>(TP)</w:t>
      </w:r>
      <w:r w:rsidR="004B3E49" w:rsidRPr="00C53B1E">
        <w:t xml:space="preserve"> predikcií sa nachádza v poslednom riadku a stĺpci. Táto hodnota hovorí koľko úverových žiadostí bolo predikovaných ako podvodn</w:t>
      </w:r>
      <w:r w:rsidR="00135792" w:rsidRPr="00C53B1E">
        <w:t>ých</w:t>
      </w:r>
      <w:r w:rsidR="004B3E49" w:rsidRPr="00C53B1E">
        <w:t xml:space="preserve"> a aj v skutočnosti </w:t>
      </w:r>
      <w:r w:rsidR="00135792" w:rsidRPr="00C53B1E">
        <w:t>to</w:t>
      </w:r>
      <w:r w:rsidR="004B3E49" w:rsidRPr="00C53B1E">
        <w:t xml:space="preserve"> sú podvodné úverové žiadosti.</w:t>
      </w:r>
      <w:r w:rsidR="00863464" w:rsidRPr="00C53B1E">
        <w:t xml:space="preserve"> </w:t>
      </w:r>
      <w:r w:rsidR="004B3E49" w:rsidRPr="00C53B1E">
        <w:t xml:space="preserve">Confusion matrix je </w:t>
      </w:r>
      <w:r w:rsidR="00863464" w:rsidRPr="00C53B1E">
        <w:t>obzvlášť</w:t>
      </w:r>
      <w:r w:rsidR="004B3E49" w:rsidRPr="00C53B1E">
        <w:t xml:space="preserve"> dôležitá pri nevyváženom počte závislej premennej, pretože </w:t>
      </w:r>
      <w:r w:rsidR="00863464" w:rsidRPr="00C53B1E">
        <w:t xml:space="preserve">prehľadne zobrazuje ako model predikoval v každom </w:t>
      </w:r>
      <w:r w:rsidR="00E248EC" w:rsidRPr="00C53B1E">
        <w:t>prípade</w:t>
      </w:r>
      <w:r w:rsidR="00863464" w:rsidRPr="00C53B1E">
        <w:t>.</w:t>
      </w:r>
    </w:p>
    <w:p w14:paraId="71211869" w14:textId="77777777" w:rsidR="00C3799C" w:rsidRPr="00C53B1E" w:rsidRDefault="00C3799C">
      <w:pPr>
        <w:spacing w:before="0" w:line="240" w:lineRule="auto"/>
        <w:jc w:val="left"/>
      </w:pPr>
      <w:r w:rsidRPr="00C53B1E">
        <w:br w:type="page"/>
      </w:r>
    </w:p>
    <w:p w14:paraId="337FA4B6" w14:textId="77777777" w:rsidR="004B3E49" w:rsidRPr="00C53B1E" w:rsidRDefault="004B3E49" w:rsidP="006B1845">
      <w:pPr>
        <w:ind w:firstLine="567"/>
        <w:contextualSpacing/>
      </w:pPr>
    </w:p>
    <w:p w14:paraId="65971B6A" w14:textId="64ACB364" w:rsidR="004B3E49" w:rsidRPr="00C53B1E" w:rsidRDefault="004B3E49" w:rsidP="006B1845">
      <w:pPr>
        <w:ind w:firstLine="567"/>
        <w:contextualSpacing/>
      </w:pPr>
      <w:r w:rsidRPr="00C53B1E">
        <w:rPr>
          <w:b/>
          <w:bCs/>
        </w:rPr>
        <w:t>Presnosť</w:t>
      </w:r>
      <w:r w:rsidR="008226F1" w:rsidRPr="00C53B1E">
        <w:rPr>
          <w:b/>
          <w:bCs/>
        </w:rPr>
        <w:t xml:space="preserve"> </w:t>
      </w:r>
      <w:r w:rsidR="00015C78" w:rsidRPr="00C53B1E">
        <w:rPr>
          <w:b/>
          <w:bCs/>
        </w:rPr>
        <w:t>(</w:t>
      </w:r>
      <w:proofErr w:type="spellStart"/>
      <w:r w:rsidR="00015C78" w:rsidRPr="00C53B1E">
        <w:rPr>
          <w:b/>
          <w:bCs/>
        </w:rPr>
        <w:t>Accuracy</w:t>
      </w:r>
      <w:proofErr w:type="spellEnd"/>
      <w:r w:rsidR="00015C78" w:rsidRPr="00C53B1E">
        <w:rPr>
          <w:b/>
          <w:bCs/>
        </w:rPr>
        <w:t>)</w:t>
      </w:r>
      <w:r w:rsidR="00E248EC" w:rsidRPr="00C53B1E">
        <w:rPr>
          <w:b/>
          <w:bCs/>
        </w:rPr>
        <w:t xml:space="preserve"> </w:t>
      </w:r>
      <w:r w:rsidR="007844CB" w:rsidRPr="00C53B1E">
        <w:fldChar w:fldCharType="begin"/>
      </w:r>
      <w:r w:rsidR="007844CB" w:rsidRPr="00C53B1E">
        <w:instrText xml:space="preserve"> REF _Ref164173323 \n \h </w:instrText>
      </w:r>
      <w:r w:rsidR="007844CB" w:rsidRPr="00C53B1E">
        <w:fldChar w:fldCharType="separate"/>
      </w:r>
      <w:r w:rsidR="00E07521">
        <w:t>[35]</w:t>
      </w:r>
      <w:r w:rsidR="007844CB" w:rsidRPr="00C53B1E">
        <w:fldChar w:fldCharType="end"/>
      </w:r>
      <w:r w:rsidR="007844CB" w:rsidRPr="00C53B1E">
        <w:t xml:space="preserve"> – </w:t>
      </w:r>
      <w:proofErr w:type="spellStart"/>
      <w:r w:rsidR="007844CB" w:rsidRPr="00C53B1E">
        <w:t>na</w:t>
      </w:r>
      <w:r w:rsidR="00E248EC" w:rsidRPr="00C53B1E">
        <w:t>j</w:t>
      </w:r>
      <w:r w:rsidR="007844CB" w:rsidRPr="00C53B1E">
        <w:t>zá</w:t>
      </w:r>
      <w:r w:rsidR="00E248EC" w:rsidRPr="00C53B1E">
        <w:t>kladnejšia</w:t>
      </w:r>
      <w:proofErr w:type="spellEnd"/>
      <w:r w:rsidR="00E248EC" w:rsidRPr="00C53B1E">
        <w:t xml:space="preserve"> metrika v prípade, že sa nejedná o nevyvážený dataset. Táto metrika hovorí, o pomere správnej predikcie podvodných a legitímnych úverových žiadosti.</w:t>
      </w:r>
    </w:p>
    <w:p w14:paraId="7931C8A5" w14:textId="509F566D" w:rsidR="008226F1" w:rsidRPr="00C53B1E" w:rsidRDefault="008226F1" w:rsidP="006B1845">
      <w:pPr>
        <w:contextualSpacing/>
        <w:rPr>
          <w:i/>
        </w:rPr>
      </w:pPr>
      <m:oMathPara>
        <m:oMath>
          <m:r>
            <w:rPr>
              <w:rFonts w:ascii="Cambria Math" w:hAnsi="Cambria Math"/>
              <w:sz w:val="28"/>
              <w:szCs w:val="32"/>
            </w:rPr>
            <m:t>Presnosť=</m:t>
          </m:r>
          <m:f>
            <m:fPr>
              <m:ctrlPr>
                <w:rPr>
                  <w:rFonts w:ascii="Cambria Math" w:hAnsi="Cambria Math"/>
                  <w:i/>
                  <w:sz w:val="28"/>
                  <w:szCs w:val="32"/>
                </w:rPr>
              </m:ctrlPr>
            </m:fPr>
            <m:num>
              <m:r>
                <w:rPr>
                  <w:rFonts w:ascii="Cambria Math" w:hAnsi="Cambria Math"/>
                  <w:sz w:val="28"/>
                  <w:szCs w:val="32"/>
                </w:rPr>
                <m:t>TN+TP</m:t>
              </m:r>
            </m:num>
            <m:den>
              <m:r>
                <w:rPr>
                  <w:rFonts w:ascii="Cambria Math" w:hAnsi="Cambria Math"/>
                  <w:sz w:val="28"/>
                  <w:szCs w:val="32"/>
                </w:rPr>
                <m:t>TN+TP+FN+FP</m:t>
              </m:r>
            </m:den>
          </m:f>
        </m:oMath>
      </m:oMathPara>
    </w:p>
    <w:p w14:paraId="2ED5F74F" w14:textId="31F246EB" w:rsidR="00015C78" w:rsidRPr="00C53B1E" w:rsidRDefault="00015C78" w:rsidP="006B1845">
      <w:pPr>
        <w:ind w:firstLine="709"/>
        <w:contextualSpacing/>
      </w:pPr>
      <w:r w:rsidRPr="00C53B1E">
        <w:rPr>
          <w:b/>
          <w:bCs/>
        </w:rPr>
        <w:t>Precíznosť</w:t>
      </w:r>
      <w:r w:rsidR="008226F1" w:rsidRPr="00C53B1E">
        <w:rPr>
          <w:b/>
          <w:bCs/>
        </w:rPr>
        <w:t xml:space="preserve"> </w:t>
      </w:r>
      <w:r w:rsidRPr="00C53B1E">
        <w:rPr>
          <w:b/>
          <w:bCs/>
        </w:rPr>
        <w:t>(</w:t>
      </w:r>
      <w:proofErr w:type="spellStart"/>
      <w:r w:rsidRPr="00C53B1E">
        <w:rPr>
          <w:b/>
          <w:bCs/>
        </w:rPr>
        <w:t>Precision</w:t>
      </w:r>
      <w:proofErr w:type="spellEnd"/>
      <w:r w:rsidRPr="00C53B1E">
        <w:rPr>
          <w:b/>
          <w:bCs/>
        </w:rPr>
        <w:t>)</w:t>
      </w:r>
      <w:r w:rsidR="008226F1" w:rsidRPr="00C53B1E">
        <w:rPr>
          <w:b/>
          <w:bCs/>
        </w:rPr>
        <w:t xml:space="preserve"> </w:t>
      </w:r>
      <w:r w:rsidR="007844CB" w:rsidRPr="00C53B1E">
        <w:fldChar w:fldCharType="begin"/>
      </w:r>
      <w:r w:rsidR="007844CB" w:rsidRPr="00C53B1E">
        <w:instrText xml:space="preserve"> REF _Ref164173323 \n \h </w:instrText>
      </w:r>
      <w:r w:rsidR="007844CB" w:rsidRPr="00C53B1E">
        <w:fldChar w:fldCharType="separate"/>
      </w:r>
      <w:r w:rsidR="00E07521">
        <w:t>[35]</w:t>
      </w:r>
      <w:r w:rsidR="007844CB" w:rsidRPr="00C53B1E">
        <w:fldChar w:fldCharType="end"/>
      </w:r>
      <w:r w:rsidR="007844CB" w:rsidRPr="00C53B1E">
        <w:t xml:space="preserve"> </w:t>
      </w:r>
      <w:r w:rsidR="008226F1" w:rsidRPr="00C53B1E">
        <w:t>– táto metrika</w:t>
      </w:r>
      <w:r w:rsidR="0069052B" w:rsidRPr="00C53B1E">
        <w:t xml:space="preserve"> r</w:t>
      </w:r>
      <w:r w:rsidR="00A30D53" w:rsidRPr="00C53B1E">
        <w:t>eprezentuje pomer medzi správne predikovanými podvodnými žiadosťami proti</w:t>
      </w:r>
      <w:r w:rsidR="002F2A8E" w:rsidRPr="00C53B1E">
        <w:t xml:space="preserve"> všetkým žiadostiam, ktoré model označil ako podvodné. Hovorí</w:t>
      </w:r>
      <w:r w:rsidR="00262333" w:rsidRPr="00C53B1E">
        <w:t xml:space="preserve"> o tom,</w:t>
      </w:r>
      <w:r w:rsidR="002F2A8E" w:rsidRPr="00C53B1E">
        <w:t xml:space="preserve"> ako dobre náš model dokáže zredukovať počet zamietnutých</w:t>
      </w:r>
      <w:r w:rsidR="0069052B" w:rsidRPr="00C53B1E">
        <w:t xml:space="preserve"> úverových</w:t>
      </w:r>
      <w:r w:rsidR="002F2A8E" w:rsidRPr="00C53B1E">
        <w:t xml:space="preserve"> žiadostí kvôli nesprávnemu vyhodnoteniu </w:t>
      </w:r>
      <w:r w:rsidR="00262333" w:rsidRPr="00C53B1E">
        <w:t>žiadosti ako podvodnej</w:t>
      </w:r>
      <w:r w:rsidR="002F2A8E" w:rsidRPr="00C53B1E">
        <w:t>.</w:t>
      </w:r>
    </w:p>
    <w:p w14:paraId="35EA4B2C" w14:textId="38672B1F" w:rsidR="008226F1" w:rsidRPr="00C53B1E" w:rsidRDefault="008226F1" w:rsidP="006B1845">
      <w:pPr>
        <w:contextualSpacing/>
        <w:rPr>
          <w:i/>
        </w:rPr>
      </w:pPr>
      <m:oMathPara>
        <m:oMath>
          <m:r>
            <w:rPr>
              <w:rFonts w:ascii="Cambria Math" w:hAnsi="Cambria Math"/>
              <w:sz w:val="28"/>
              <w:szCs w:val="32"/>
            </w:rPr>
            <m:t xml:space="preserve">Precíznosť= </m:t>
          </m:r>
          <m:f>
            <m:fPr>
              <m:ctrlPr>
                <w:rPr>
                  <w:rFonts w:ascii="Cambria Math" w:hAnsi="Cambria Math"/>
                  <w:i/>
                  <w:sz w:val="28"/>
                  <w:szCs w:val="32"/>
                </w:rPr>
              </m:ctrlPr>
            </m:fPr>
            <m:num>
              <m:r>
                <w:rPr>
                  <w:rFonts w:ascii="Cambria Math" w:hAnsi="Cambria Math"/>
                  <w:sz w:val="28"/>
                  <w:szCs w:val="32"/>
                </w:rPr>
                <m:t>TP</m:t>
              </m:r>
            </m:num>
            <m:den>
              <m:r>
                <w:rPr>
                  <w:rFonts w:ascii="Cambria Math" w:hAnsi="Cambria Math"/>
                  <w:sz w:val="28"/>
                  <w:szCs w:val="32"/>
                </w:rPr>
                <m:t>TP+FP</m:t>
              </m:r>
            </m:den>
          </m:f>
        </m:oMath>
      </m:oMathPara>
    </w:p>
    <w:p w14:paraId="1CC28EB2" w14:textId="6CA4B009" w:rsidR="00EA0940" w:rsidRPr="00C53B1E" w:rsidRDefault="004B3E49" w:rsidP="006B1845">
      <w:pPr>
        <w:ind w:firstLine="709"/>
        <w:contextualSpacing/>
      </w:pPr>
      <w:r w:rsidRPr="00C53B1E">
        <w:rPr>
          <w:b/>
          <w:bCs/>
        </w:rPr>
        <w:t>Senzitivita</w:t>
      </w:r>
      <w:r w:rsidR="00015C78" w:rsidRPr="00C53B1E">
        <w:rPr>
          <w:b/>
          <w:bCs/>
        </w:rPr>
        <w:t>(</w:t>
      </w:r>
      <w:proofErr w:type="spellStart"/>
      <w:r w:rsidR="00015C78" w:rsidRPr="00C53B1E">
        <w:rPr>
          <w:b/>
          <w:bCs/>
        </w:rPr>
        <w:t>Recall</w:t>
      </w:r>
      <w:proofErr w:type="spellEnd"/>
      <w:r w:rsidR="00015C78" w:rsidRPr="00C53B1E">
        <w:rPr>
          <w:b/>
          <w:bCs/>
        </w:rPr>
        <w:t xml:space="preserve"> alebo </w:t>
      </w:r>
      <w:proofErr w:type="spellStart"/>
      <w:r w:rsidR="00015C78" w:rsidRPr="00C53B1E">
        <w:rPr>
          <w:b/>
          <w:bCs/>
        </w:rPr>
        <w:t>Sensibility</w:t>
      </w:r>
      <w:proofErr w:type="spellEnd"/>
      <w:r w:rsidR="00015C78" w:rsidRPr="00C53B1E">
        <w:rPr>
          <w:b/>
          <w:bCs/>
        </w:rPr>
        <w:t>)</w:t>
      </w:r>
      <w:r w:rsidR="00775667" w:rsidRPr="00C53B1E">
        <w:rPr>
          <w:b/>
          <w:bCs/>
        </w:rPr>
        <w:t xml:space="preserve"> </w:t>
      </w:r>
      <w:r w:rsidR="007844CB" w:rsidRPr="00C53B1E">
        <w:fldChar w:fldCharType="begin"/>
      </w:r>
      <w:r w:rsidR="007844CB" w:rsidRPr="00C53B1E">
        <w:instrText xml:space="preserve"> REF _Ref164173323 \n \h </w:instrText>
      </w:r>
      <w:r w:rsidR="007844CB" w:rsidRPr="00C53B1E">
        <w:fldChar w:fldCharType="separate"/>
      </w:r>
      <w:r w:rsidR="00E07521">
        <w:t>[35]</w:t>
      </w:r>
      <w:r w:rsidR="007844CB" w:rsidRPr="00C53B1E">
        <w:fldChar w:fldCharType="end"/>
      </w:r>
      <w:r w:rsidR="007844CB" w:rsidRPr="00C53B1E">
        <w:t xml:space="preserve"> </w:t>
      </w:r>
      <w:r w:rsidR="00775667" w:rsidRPr="00C53B1E">
        <w:t>– metrika, ktorá</w:t>
      </w:r>
      <w:r w:rsidR="002C7CA4" w:rsidRPr="00C53B1E">
        <w:t xml:space="preserve"> je pre nás </w:t>
      </w:r>
      <w:r w:rsidR="002F2A8E" w:rsidRPr="00C53B1E">
        <w:t>veľmi dôležitá</w:t>
      </w:r>
      <w:r w:rsidR="002C7CA4" w:rsidRPr="00C53B1E">
        <w:t xml:space="preserve">, keďže cena za neodhalenie podvodu vo finančnom sektore je vysoká, lebo je ohrozená reputácia spoločnosti aj financie </w:t>
      </w:r>
      <w:r w:rsidR="0069052B" w:rsidRPr="00C53B1E">
        <w:t>veriteľov</w:t>
      </w:r>
      <w:r w:rsidR="002C7CA4" w:rsidRPr="00C53B1E">
        <w:t>. Snažíme sa dosiahnuť čo najlepší pomer.</w:t>
      </w:r>
      <w:r w:rsidR="00A30D53" w:rsidRPr="00C53B1E">
        <w:t xml:space="preserve"> Táto metrika reprezentuje pomer správne predikovaných podvodných žiadostí voči všetkým skutočným žiadostiam, ktoré sú podvodné.</w:t>
      </w:r>
    </w:p>
    <w:p w14:paraId="7972FD62" w14:textId="5EC05E89" w:rsidR="00EA0940" w:rsidRPr="00C53B1E" w:rsidRDefault="002C7CA4" w:rsidP="006B1845">
      <w:pPr>
        <w:contextualSpacing/>
        <w:rPr>
          <w:i/>
        </w:rPr>
      </w:pPr>
      <m:oMathPara>
        <m:oMath>
          <m:r>
            <w:rPr>
              <w:rFonts w:ascii="Cambria Math" w:hAnsi="Cambria Math"/>
              <w:sz w:val="28"/>
              <w:szCs w:val="32"/>
            </w:rPr>
            <m:t xml:space="preserve">Senzitivta= </m:t>
          </m:r>
          <m:f>
            <m:fPr>
              <m:ctrlPr>
                <w:rPr>
                  <w:rFonts w:ascii="Cambria Math" w:hAnsi="Cambria Math"/>
                  <w:i/>
                  <w:sz w:val="28"/>
                  <w:szCs w:val="32"/>
                </w:rPr>
              </m:ctrlPr>
            </m:fPr>
            <m:num>
              <m:r>
                <w:rPr>
                  <w:rFonts w:ascii="Cambria Math" w:hAnsi="Cambria Math"/>
                  <w:sz w:val="32"/>
                  <w:szCs w:val="36"/>
                </w:rPr>
                <m:t>TP</m:t>
              </m:r>
            </m:num>
            <m:den>
              <m:r>
                <w:rPr>
                  <w:rFonts w:ascii="Cambria Math" w:hAnsi="Cambria Math"/>
                  <w:sz w:val="28"/>
                  <w:szCs w:val="32"/>
                </w:rPr>
                <m:t>TP+FN</m:t>
              </m:r>
            </m:den>
          </m:f>
        </m:oMath>
      </m:oMathPara>
    </w:p>
    <w:p w14:paraId="18B415EA" w14:textId="4461D1C6" w:rsidR="004B3E49" w:rsidRPr="00C53B1E" w:rsidRDefault="004B3E49" w:rsidP="006B1845">
      <w:pPr>
        <w:ind w:firstLine="709"/>
        <w:contextualSpacing/>
      </w:pPr>
      <w:r w:rsidRPr="00C53B1E">
        <w:rPr>
          <w:b/>
          <w:bCs/>
        </w:rPr>
        <w:t>F1</w:t>
      </w:r>
      <w:r w:rsidR="00363329" w:rsidRPr="00C53B1E">
        <w:rPr>
          <w:b/>
          <w:bCs/>
        </w:rPr>
        <w:t xml:space="preserve"> skóre</w:t>
      </w:r>
      <w:r w:rsidR="002F2A8E" w:rsidRPr="00C53B1E">
        <w:rPr>
          <w:b/>
          <w:bCs/>
        </w:rPr>
        <w:t xml:space="preserve"> </w:t>
      </w:r>
      <w:r w:rsidR="007844CB" w:rsidRPr="00C53B1E">
        <w:fldChar w:fldCharType="begin"/>
      </w:r>
      <w:r w:rsidR="007844CB" w:rsidRPr="00C53B1E">
        <w:instrText xml:space="preserve"> REF _Ref164173323 \n \h </w:instrText>
      </w:r>
      <w:r w:rsidR="007844CB" w:rsidRPr="00C53B1E">
        <w:fldChar w:fldCharType="separate"/>
      </w:r>
      <w:r w:rsidR="00E07521">
        <w:t>[35]</w:t>
      </w:r>
      <w:r w:rsidR="007844CB" w:rsidRPr="00C53B1E">
        <w:fldChar w:fldCharType="end"/>
      </w:r>
      <w:r w:rsidR="007844CB" w:rsidRPr="00C53B1E">
        <w:t xml:space="preserve"> </w:t>
      </w:r>
      <w:r w:rsidR="002F2A8E" w:rsidRPr="00C53B1E">
        <w:t xml:space="preserve">– ďalšia metrika, ktorá je veľmi dôležitá pri datasetoch kde nie je rovnováha vo výskyte závislej premennej. Táto metrika je dôležitá lebo spája informácie získane vďaka precíznosti </w:t>
      </w:r>
      <w:r w:rsidR="004E40C8" w:rsidRPr="00C53B1E">
        <w:t>a senzi</w:t>
      </w:r>
      <w:r w:rsidR="004F594B" w:rsidRPr="00C53B1E">
        <w:t>ti</w:t>
      </w:r>
      <w:r w:rsidR="004E40C8" w:rsidRPr="00C53B1E">
        <w:t xml:space="preserve">vity </w:t>
      </w:r>
      <w:r w:rsidR="002F2A8E" w:rsidRPr="00C53B1E">
        <w:t xml:space="preserve">– </w:t>
      </w:r>
      <w:r w:rsidR="0069052B" w:rsidRPr="00C53B1E">
        <w:t>je to ich harmonický priemer, ktorý ma vlastnosť, že čím</w:t>
      </w:r>
      <w:r w:rsidR="004F594B" w:rsidRPr="00C53B1E">
        <w:t xml:space="preserve"> </w:t>
      </w:r>
      <w:r w:rsidR="00D47B74" w:rsidRPr="00C53B1E">
        <w:t xml:space="preserve">viac </w:t>
      </w:r>
      <w:r w:rsidR="004F594B" w:rsidRPr="00C53B1E">
        <w:t>sú od seba precíznosť a senzitivita od seba odlišné, tým horšie je F1 skóre</w:t>
      </w:r>
      <w:r w:rsidR="0069052B" w:rsidRPr="00C53B1E">
        <w:t>. V</w:t>
      </w:r>
      <w:r w:rsidR="00D47B74" w:rsidRPr="00C53B1E">
        <w:t> </w:t>
      </w:r>
      <w:r w:rsidR="0069052B" w:rsidRPr="00C53B1E">
        <w:t>prípadoch</w:t>
      </w:r>
      <w:r w:rsidR="00D47B74" w:rsidRPr="00C53B1E">
        <w:t xml:space="preserve">, keď </w:t>
      </w:r>
      <w:r w:rsidR="0069052B" w:rsidRPr="00C53B1E">
        <w:t>je dataset nevyvážený najlepšie reflektuje skutočné predikčné vlastnosti modelu.</w:t>
      </w:r>
    </w:p>
    <w:p w14:paraId="44C3EE86" w14:textId="343CF611" w:rsidR="004F594B" w:rsidRPr="00C53B1E" w:rsidRDefault="004F594B" w:rsidP="006B1845">
      <w:pPr>
        <w:contextualSpacing/>
      </w:pPr>
      <m:oMathPara>
        <m:oMath>
          <m:r>
            <w:rPr>
              <w:rFonts w:ascii="Cambria Math" w:hAnsi="Cambria Math"/>
              <w:sz w:val="28"/>
              <w:szCs w:val="32"/>
            </w:rPr>
            <m:t xml:space="preserve">F1= </m:t>
          </m:r>
          <m:f>
            <m:fPr>
              <m:ctrlPr>
                <w:rPr>
                  <w:rFonts w:ascii="Cambria Math" w:hAnsi="Cambria Math"/>
                  <w:i/>
                  <w:sz w:val="28"/>
                  <w:szCs w:val="32"/>
                </w:rPr>
              </m:ctrlPr>
            </m:fPr>
            <m:num>
              <m:r>
                <w:rPr>
                  <w:rFonts w:ascii="Cambria Math" w:hAnsi="Cambria Math"/>
                  <w:sz w:val="28"/>
                  <w:szCs w:val="32"/>
                </w:rPr>
                <m:t>2*precíznosť*</m:t>
              </m:r>
              <m:r>
                <w:rPr>
                  <w:rFonts w:ascii="Cambria Math" w:hAnsi="Cambria Math"/>
                  <w:sz w:val="32"/>
                  <w:szCs w:val="36"/>
                </w:rPr>
                <m:t>senzitivita</m:t>
              </m:r>
            </m:num>
            <m:den>
              <m:r>
                <w:rPr>
                  <w:rFonts w:ascii="Cambria Math" w:hAnsi="Cambria Math"/>
                  <w:sz w:val="28"/>
                  <w:szCs w:val="32"/>
                </w:rPr>
                <m:t>precíznosť+senzitivita</m:t>
              </m:r>
            </m:den>
          </m:f>
          <m:r>
            <w:rPr>
              <w:rFonts w:ascii="Cambria Math" w:hAnsi="Cambria Math"/>
              <w:sz w:val="28"/>
              <w:szCs w:val="32"/>
            </w:rPr>
            <m:t xml:space="preserve">= </m:t>
          </m:r>
          <m:r>
            <m:rPr>
              <m:sty m:val="p"/>
            </m:rPr>
            <w:rPr>
              <w:rFonts w:ascii="Cambria Math" w:hAnsi="Cambria Math"/>
              <w:sz w:val="28"/>
              <w:szCs w:val="32"/>
            </w:rPr>
            <m:t xml:space="preserve"> </m:t>
          </m:r>
          <m:f>
            <m:fPr>
              <m:ctrlPr>
                <w:rPr>
                  <w:rFonts w:ascii="Cambria Math" w:hAnsi="Cambria Math"/>
                  <w:sz w:val="28"/>
                  <w:szCs w:val="32"/>
                </w:rPr>
              </m:ctrlPr>
            </m:fPr>
            <m:num>
              <m:r>
                <m:rPr>
                  <m:sty m:val="p"/>
                </m:rPr>
                <w:rPr>
                  <w:rFonts w:ascii="Cambria Math" w:hAnsi="Cambria Math"/>
                  <w:sz w:val="28"/>
                  <w:szCs w:val="32"/>
                </w:rPr>
                <m:t xml:space="preserve">2*TP </m:t>
              </m:r>
            </m:num>
            <m:den>
              <m:r>
                <m:rPr>
                  <m:sty m:val="p"/>
                </m:rPr>
                <w:rPr>
                  <w:rFonts w:ascii="Cambria Math" w:hAnsi="Cambria Math"/>
                  <w:sz w:val="28"/>
                  <w:szCs w:val="32"/>
                </w:rPr>
                <m:t>2*TP + FP + FN</m:t>
              </m:r>
            </m:den>
          </m:f>
        </m:oMath>
      </m:oMathPara>
    </w:p>
    <w:p w14:paraId="12A4EFD4" w14:textId="77777777" w:rsidR="00EA0940" w:rsidRPr="00C53B1E" w:rsidRDefault="00EA0940" w:rsidP="006B1845">
      <w:pPr>
        <w:contextualSpacing/>
      </w:pPr>
    </w:p>
    <w:p w14:paraId="7D64B883" w14:textId="2226CDB6" w:rsidR="00015C78" w:rsidRPr="00C53B1E" w:rsidRDefault="00015C78" w:rsidP="006B1845">
      <w:pPr>
        <w:ind w:firstLine="709"/>
        <w:contextualSpacing/>
      </w:pPr>
      <w:r w:rsidRPr="00C53B1E">
        <w:rPr>
          <w:b/>
          <w:bCs/>
        </w:rPr>
        <w:t>Špecificita(</w:t>
      </w:r>
      <w:proofErr w:type="spellStart"/>
      <w:r w:rsidRPr="00C53B1E">
        <w:rPr>
          <w:b/>
          <w:bCs/>
        </w:rPr>
        <w:t>Specisifity</w:t>
      </w:r>
      <w:proofErr w:type="spellEnd"/>
      <w:r w:rsidRPr="00C53B1E">
        <w:rPr>
          <w:b/>
          <w:bCs/>
        </w:rPr>
        <w:t>)</w:t>
      </w:r>
      <w:r w:rsidR="007844CB" w:rsidRPr="00C53B1E">
        <w:rPr>
          <w:b/>
          <w:bCs/>
        </w:rPr>
        <w:t xml:space="preserve"> </w:t>
      </w:r>
      <w:r w:rsidR="007844CB" w:rsidRPr="00C53B1E">
        <w:fldChar w:fldCharType="begin"/>
      </w:r>
      <w:r w:rsidR="007844CB" w:rsidRPr="00C53B1E">
        <w:instrText xml:space="preserve"> REF _Ref164173323 \n \h </w:instrText>
      </w:r>
      <w:r w:rsidR="007844CB" w:rsidRPr="00C53B1E">
        <w:fldChar w:fldCharType="separate"/>
      </w:r>
      <w:r w:rsidR="00E07521">
        <w:t>[35]</w:t>
      </w:r>
      <w:r w:rsidR="007844CB" w:rsidRPr="00C53B1E">
        <w:fldChar w:fldCharType="end"/>
      </w:r>
      <w:r w:rsidR="00F74E4D" w:rsidRPr="00C53B1E">
        <w:rPr>
          <w:b/>
          <w:bCs/>
        </w:rPr>
        <w:t xml:space="preserve"> </w:t>
      </w:r>
      <w:r w:rsidR="00F74E4D" w:rsidRPr="00C53B1E">
        <w:t>–</w:t>
      </w:r>
      <w:r w:rsidR="00F74E4D" w:rsidRPr="00C53B1E">
        <w:rPr>
          <w:b/>
          <w:bCs/>
        </w:rPr>
        <w:t xml:space="preserve"> </w:t>
      </w:r>
      <w:r w:rsidR="00F74E4D" w:rsidRPr="00C53B1E">
        <w:t>Táto</w:t>
      </w:r>
      <w:r w:rsidR="00D47B74" w:rsidRPr="00C53B1E">
        <w:t xml:space="preserve"> metrika reprezentuje pomer správne predikovaných legitímnych  žiadostí voči všetkým skutočným žiadostiam, ktoré sú legitímne.</w:t>
      </w:r>
    </w:p>
    <w:p w14:paraId="040BA113" w14:textId="377F8562" w:rsidR="00D47B74" w:rsidRPr="00C53B1E" w:rsidRDefault="00D47B74" w:rsidP="006B1845">
      <w:pPr>
        <w:contextualSpacing/>
      </w:pPr>
      <m:oMathPara>
        <m:oMath>
          <m:r>
            <w:rPr>
              <w:rFonts w:ascii="Cambria Math" w:hAnsi="Cambria Math"/>
              <w:sz w:val="28"/>
              <w:szCs w:val="32"/>
            </w:rPr>
            <m:t xml:space="preserve">Špecificita= </m:t>
          </m:r>
          <m:f>
            <m:fPr>
              <m:ctrlPr>
                <w:rPr>
                  <w:rFonts w:ascii="Cambria Math" w:hAnsi="Cambria Math"/>
                  <w:sz w:val="28"/>
                  <w:szCs w:val="32"/>
                </w:rPr>
              </m:ctrlPr>
            </m:fPr>
            <m:num>
              <m:r>
                <m:rPr>
                  <m:sty m:val="p"/>
                </m:rPr>
                <w:rPr>
                  <w:rFonts w:ascii="Cambria Math" w:hAnsi="Cambria Math"/>
                  <w:sz w:val="28"/>
                  <w:szCs w:val="32"/>
                </w:rPr>
                <m:t xml:space="preserve">TN </m:t>
              </m:r>
            </m:num>
            <m:den>
              <m:r>
                <m:rPr>
                  <m:sty m:val="p"/>
                </m:rPr>
                <w:rPr>
                  <w:rFonts w:ascii="Cambria Math" w:hAnsi="Cambria Math"/>
                  <w:sz w:val="28"/>
                  <w:szCs w:val="32"/>
                </w:rPr>
                <m:t>TN + FP</m:t>
              </m:r>
            </m:den>
          </m:f>
          <m:r>
            <m:rPr>
              <m:sty m:val="p"/>
            </m:rPr>
            <w:rPr>
              <w:rFonts w:ascii="Cambria Math" w:hAnsi="Cambria Math"/>
              <w:sz w:val="28"/>
              <w:szCs w:val="32"/>
            </w:rPr>
            <m:t xml:space="preserve"> </m:t>
          </m:r>
        </m:oMath>
      </m:oMathPara>
    </w:p>
    <w:p w14:paraId="20EE8B2E" w14:textId="2AA36AEC" w:rsidR="00CB001A" w:rsidRPr="00C53B1E" w:rsidRDefault="00CB001A" w:rsidP="006B1845">
      <w:pPr>
        <w:spacing w:before="0" w:line="240" w:lineRule="auto"/>
        <w:contextualSpacing/>
        <w:jc w:val="left"/>
        <w:rPr>
          <w:b/>
          <w:bCs/>
        </w:rPr>
      </w:pPr>
    </w:p>
    <w:p w14:paraId="0F5F0DFA" w14:textId="54DB8FEF" w:rsidR="00CB001A" w:rsidRPr="00C53B1E" w:rsidRDefault="00CB001A" w:rsidP="006B1845">
      <w:pPr>
        <w:ind w:firstLine="709"/>
        <w:contextualSpacing/>
      </w:pPr>
      <w:r w:rsidRPr="00C53B1E">
        <w:rPr>
          <w:b/>
          <w:bCs/>
        </w:rPr>
        <w:lastRenderedPageBreak/>
        <w:t>Vyvážená presnosť(</w:t>
      </w:r>
      <w:proofErr w:type="spellStart"/>
      <w:r w:rsidRPr="00C53B1E">
        <w:rPr>
          <w:b/>
          <w:bCs/>
        </w:rPr>
        <w:t>Balanced</w:t>
      </w:r>
      <w:proofErr w:type="spellEnd"/>
      <w:r w:rsidRPr="00C53B1E">
        <w:rPr>
          <w:b/>
          <w:bCs/>
        </w:rPr>
        <w:t xml:space="preserve"> </w:t>
      </w:r>
      <w:proofErr w:type="spellStart"/>
      <w:r w:rsidRPr="00C53B1E">
        <w:rPr>
          <w:b/>
          <w:bCs/>
        </w:rPr>
        <w:t>Accuracy</w:t>
      </w:r>
      <w:proofErr w:type="spellEnd"/>
      <w:r w:rsidRPr="00C53B1E">
        <w:t>)</w:t>
      </w:r>
      <w:r w:rsidR="00B25041" w:rsidRPr="00C53B1E">
        <w:t xml:space="preserve"> </w:t>
      </w:r>
      <w:r w:rsidR="00B25041" w:rsidRPr="00C53B1E">
        <w:fldChar w:fldCharType="begin"/>
      </w:r>
      <w:r w:rsidR="00B25041" w:rsidRPr="00C53B1E">
        <w:instrText xml:space="preserve"> REF _Ref164322755 \r \h  \* MERGEFORMAT </w:instrText>
      </w:r>
      <w:r w:rsidR="00B25041" w:rsidRPr="00C53B1E">
        <w:fldChar w:fldCharType="separate"/>
      </w:r>
      <w:r w:rsidR="00E07521">
        <w:t>[36]</w:t>
      </w:r>
      <w:r w:rsidR="00B25041" w:rsidRPr="00C53B1E">
        <w:fldChar w:fldCharType="end"/>
      </w:r>
      <w:r w:rsidRPr="00C53B1E">
        <w:rPr>
          <w:b/>
          <w:bCs/>
        </w:rPr>
        <w:t xml:space="preserve"> </w:t>
      </w:r>
      <w:r w:rsidRPr="00C53B1E">
        <w:t xml:space="preserve">– je to ďalšia metrika, ktorá je vhodná pre klasifikačné problémy s nevyváženou závislou premennou v  datasete, ako je náš dataset LoanData.csv. Je to vlastne aritmetický priemer </w:t>
      </w:r>
      <w:r w:rsidR="00331989" w:rsidRPr="00C53B1E">
        <w:t>senzitivity</w:t>
      </w:r>
      <w:r w:rsidRPr="00C53B1E">
        <w:t xml:space="preserve"> pre všetky triedy závislej premennej. Ak sa jedná o binárnu závislú premennú, tak sa dá vypočítať aj ako aritmetický priemer senzitivity a </w:t>
      </w:r>
      <w:proofErr w:type="spellStart"/>
      <w:r w:rsidRPr="00C53B1E">
        <w:t>špecificity</w:t>
      </w:r>
      <w:proofErr w:type="spellEnd"/>
      <w:r w:rsidRPr="00C53B1E">
        <w:t>.</w:t>
      </w:r>
    </w:p>
    <w:p w14:paraId="26B4EA5F" w14:textId="5A49AAE3" w:rsidR="00BB56C9" w:rsidRPr="00C53B1E" w:rsidRDefault="00CB001A" w:rsidP="006B1845">
      <w:pPr>
        <w:contextualSpacing/>
        <w:rPr>
          <w:i/>
        </w:rPr>
      </w:pPr>
      <m:oMathPara>
        <m:oMath>
          <m:r>
            <w:rPr>
              <w:rFonts w:ascii="Cambria Math" w:hAnsi="Cambria Math"/>
              <w:sz w:val="28"/>
              <w:szCs w:val="32"/>
            </w:rPr>
            <m:t>Vyvážená Presnosť=</m:t>
          </m:r>
          <m:f>
            <m:fPr>
              <m:ctrlPr>
                <w:rPr>
                  <w:rFonts w:ascii="Cambria Math" w:hAnsi="Cambria Math"/>
                  <w:i/>
                  <w:sz w:val="28"/>
                  <w:szCs w:val="32"/>
                </w:rPr>
              </m:ctrlPr>
            </m:fPr>
            <m:num>
              <m:nary>
                <m:naryPr>
                  <m:chr m:val="∑"/>
                  <m:limLoc m:val="undOvr"/>
                  <m:ctrlPr>
                    <w:rPr>
                      <w:rFonts w:ascii="Cambria Math" w:hAnsi="Cambria Math"/>
                      <w:i/>
                      <w:sz w:val="28"/>
                      <w:szCs w:val="32"/>
                    </w:rPr>
                  </m:ctrlPr>
                </m:naryPr>
                <m:sub>
                  <m:r>
                    <w:rPr>
                      <w:rFonts w:ascii="Cambria Math" w:hAnsi="Cambria Math"/>
                      <w:sz w:val="28"/>
                      <w:szCs w:val="32"/>
                    </w:rPr>
                    <m:t>i=1</m:t>
                  </m:r>
                </m:sub>
                <m:sup>
                  <m:r>
                    <w:rPr>
                      <w:rFonts w:ascii="Cambria Math" w:hAnsi="Cambria Math"/>
                      <w:sz w:val="28"/>
                      <w:szCs w:val="32"/>
                    </w:rPr>
                    <m:t>n</m:t>
                  </m:r>
                </m:sup>
                <m:e>
                  <m:sSub>
                    <m:sSubPr>
                      <m:ctrlPr>
                        <w:rPr>
                          <w:rFonts w:ascii="Cambria Math" w:hAnsi="Cambria Math"/>
                          <w:i/>
                          <w:sz w:val="28"/>
                          <w:szCs w:val="32"/>
                        </w:rPr>
                      </m:ctrlPr>
                    </m:sSubPr>
                    <m:e>
                      <m:r>
                        <w:rPr>
                          <w:rFonts w:ascii="Cambria Math" w:hAnsi="Cambria Math"/>
                          <w:sz w:val="32"/>
                          <w:szCs w:val="36"/>
                        </w:rPr>
                        <m:t>Senzitivita</m:t>
                      </m:r>
                    </m:e>
                    <m:sub>
                      <m:r>
                        <w:rPr>
                          <w:rFonts w:ascii="Cambria Math" w:hAnsi="Cambria Math"/>
                          <w:sz w:val="28"/>
                          <w:szCs w:val="32"/>
                        </w:rPr>
                        <m:t>n</m:t>
                      </m:r>
                    </m:sub>
                  </m:sSub>
                </m:e>
              </m:nary>
              <m:r>
                <w:rPr>
                  <w:rFonts w:ascii="Cambria Math" w:hAnsi="Cambria Math"/>
                  <w:sz w:val="28"/>
                  <w:szCs w:val="32"/>
                </w:rPr>
                <m:t xml:space="preserve"> </m:t>
              </m:r>
            </m:num>
            <m:den>
              <m:r>
                <w:rPr>
                  <w:rFonts w:ascii="Cambria Math" w:hAnsi="Cambria Math"/>
                  <w:sz w:val="28"/>
                  <w:szCs w:val="32"/>
                </w:rPr>
                <m:t>n</m:t>
              </m:r>
            </m:den>
          </m:f>
          <m:r>
            <w:rPr>
              <w:rFonts w:ascii="Cambria Math" w:hAnsi="Cambria Math"/>
              <w:sz w:val="28"/>
              <w:szCs w:val="32"/>
            </w:rPr>
            <m:t xml:space="preserve">= </m:t>
          </m:r>
          <m:f>
            <m:fPr>
              <m:ctrlPr>
                <w:rPr>
                  <w:rFonts w:ascii="Cambria Math" w:hAnsi="Cambria Math"/>
                  <w:i/>
                  <w:sz w:val="28"/>
                  <w:szCs w:val="32"/>
                </w:rPr>
              </m:ctrlPr>
            </m:fPr>
            <m:num>
              <m:r>
                <w:rPr>
                  <w:rFonts w:ascii="Cambria Math" w:hAnsi="Cambria Math"/>
                  <w:sz w:val="28"/>
                  <w:szCs w:val="32"/>
                </w:rPr>
                <m:t>Senzitivita+ Špecificita</m:t>
              </m:r>
            </m:num>
            <m:den>
              <m:r>
                <w:rPr>
                  <w:rFonts w:ascii="Cambria Math" w:hAnsi="Cambria Math"/>
                  <w:sz w:val="28"/>
                  <w:szCs w:val="32"/>
                </w:rPr>
                <m:t>2</m:t>
              </m:r>
            </m:den>
          </m:f>
        </m:oMath>
      </m:oMathPara>
    </w:p>
    <w:p w14:paraId="35497954" w14:textId="11EDD623" w:rsidR="008B1C6A" w:rsidRPr="00C53B1E" w:rsidRDefault="008B1C6A" w:rsidP="006B1845">
      <w:pPr>
        <w:spacing w:before="0" w:line="240" w:lineRule="auto"/>
        <w:contextualSpacing/>
        <w:jc w:val="left"/>
        <w:rPr>
          <w:b/>
          <w:bCs/>
        </w:rPr>
      </w:pPr>
    </w:p>
    <w:p w14:paraId="7AC29561" w14:textId="22D7A876" w:rsidR="00D47B74" w:rsidRPr="00C53B1E" w:rsidRDefault="00C63694" w:rsidP="006B1845">
      <w:pPr>
        <w:ind w:firstLine="709"/>
        <w:contextualSpacing/>
      </w:pPr>
      <w:r w:rsidRPr="00C53B1E">
        <w:rPr>
          <w:b/>
          <w:bCs/>
        </w:rPr>
        <w:t>Makro priemer F1</w:t>
      </w:r>
      <w:r w:rsidR="00FF0349" w:rsidRPr="00C53B1E">
        <w:rPr>
          <w:b/>
          <w:bCs/>
        </w:rPr>
        <w:t xml:space="preserve"> skóre</w:t>
      </w:r>
      <w:r w:rsidRPr="00C53B1E">
        <w:t xml:space="preserve"> </w:t>
      </w:r>
      <w:r w:rsidR="00B25041" w:rsidRPr="00C53B1E">
        <w:fldChar w:fldCharType="begin"/>
      </w:r>
      <w:r w:rsidR="00B25041" w:rsidRPr="00C53B1E">
        <w:instrText xml:space="preserve"> REF _Ref164243388 \r \h  \* MERGEFORMAT </w:instrText>
      </w:r>
      <w:r w:rsidR="00B25041" w:rsidRPr="00C53B1E">
        <w:fldChar w:fldCharType="separate"/>
      </w:r>
      <w:r w:rsidR="00E07521">
        <w:t>[37]</w:t>
      </w:r>
      <w:r w:rsidR="00B25041" w:rsidRPr="00C53B1E">
        <w:fldChar w:fldCharType="end"/>
      </w:r>
      <w:r w:rsidR="007844CB" w:rsidRPr="00C53B1E">
        <w:t xml:space="preserve"> </w:t>
      </w:r>
      <w:r w:rsidRPr="00C53B1E">
        <w:t xml:space="preserve">– táto metrika je </w:t>
      </w:r>
      <w:r w:rsidR="00442C69" w:rsidRPr="00C53B1E">
        <w:t>vhodná</w:t>
      </w:r>
      <w:r w:rsidRPr="00C53B1E">
        <w:t xml:space="preserve"> pri nevyvážených datasetoch a</w:t>
      </w:r>
      <w:r w:rsidR="0027774B" w:rsidRPr="00C53B1E">
        <w:t xml:space="preserve"> pri nebinárnych klasifikačných problémoch (predikujeme viac ako dve hodnoty </w:t>
      </w:r>
      <w:r w:rsidR="00EA0940" w:rsidRPr="00C53B1E">
        <w:t xml:space="preserve">- </w:t>
      </w:r>
      <w:r w:rsidR="0027774B" w:rsidRPr="00C53B1E">
        <w:t>triedy závislej premennej)</w:t>
      </w:r>
      <w:r w:rsidRPr="00C53B1E">
        <w:t>, lebo sčíta F1 skóre pre každú triedu predikovanej závislej premennej</w:t>
      </w:r>
      <w:r w:rsidR="0027774B" w:rsidRPr="00C53B1E">
        <w:t xml:space="preserve"> a túto sumu podelí počtom tried.</w:t>
      </w:r>
      <w:r w:rsidR="00EA0940" w:rsidRPr="00C53B1E">
        <w:t xml:space="preserve"> Makro priemer zabezpečuje, že </w:t>
      </w:r>
      <w:r w:rsidR="00FF0349" w:rsidRPr="00C53B1E">
        <w:t>menej početná</w:t>
      </w:r>
      <w:r w:rsidR="00EA0940" w:rsidRPr="00C53B1E">
        <w:t xml:space="preserve"> trieda rovnakým podielom participuje na výslednom hodnotení predikčných schopností modelu, ako trieda s </w:t>
      </w:r>
      <w:r w:rsidR="00331989" w:rsidRPr="00C53B1E">
        <w:t>vyššou</w:t>
      </w:r>
      <w:r w:rsidR="00EA0940" w:rsidRPr="00C53B1E">
        <w:t xml:space="preserve"> frekvenciou výskytu.</w:t>
      </w:r>
    </w:p>
    <w:p w14:paraId="6C33CB7C" w14:textId="63104282" w:rsidR="0027774B" w:rsidRPr="00C53B1E" w:rsidRDefault="0027774B" w:rsidP="006B1845">
      <w:pPr>
        <w:ind w:firstLine="709"/>
        <w:contextualSpacing/>
        <w:rPr>
          <w:sz w:val="24"/>
          <w:szCs w:val="28"/>
        </w:rPr>
      </w:pPr>
      <m:oMathPara>
        <m:oMath>
          <m:r>
            <w:rPr>
              <w:rFonts w:ascii="Cambria Math" w:hAnsi="Cambria Math"/>
              <w:sz w:val="32"/>
              <w:szCs w:val="36"/>
            </w:rPr>
            <m:t>F</m:t>
          </m:r>
          <m:sSub>
            <m:sSubPr>
              <m:ctrlPr>
                <w:rPr>
                  <w:rFonts w:ascii="Cambria Math" w:hAnsi="Cambria Math"/>
                  <w:i/>
                  <w:sz w:val="32"/>
                  <w:szCs w:val="36"/>
                </w:rPr>
              </m:ctrlPr>
            </m:sSubPr>
            <m:e>
              <m:r>
                <w:rPr>
                  <w:rFonts w:ascii="Cambria Math" w:hAnsi="Cambria Math"/>
                  <w:sz w:val="32"/>
                  <w:szCs w:val="36"/>
                </w:rPr>
                <m:t>1</m:t>
              </m:r>
            </m:e>
            <m:sub>
              <m:r>
                <w:rPr>
                  <w:rFonts w:ascii="Cambria Math" w:hAnsi="Cambria Math"/>
                  <w:sz w:val="32"/>
                  <w:szCs w:val="36"/>
                </w:rPr>
                <m:t>makroPriemer</m:t>
              </m:r>
            </m:sub>
          </m:sSub>
          <m:r>
            <w:rPr>
              <w:rFonts w:ascii="Cambria Math" w:hAnsi="Cambria Math"/>
              <w:sz w:val="32"/>
              <w:szCs w:val="36"/>
            </w:rPr>
            <m:t>=</m:t>
          </m:r>
          <m:f>
            <m:fPr>
              <m:ctrlPr>
                <w:rPr>
                  <w:rFonts w:ascii="Cambria Math" w:hAnsi="Cambria Math"/>
                  <w:i/>
                  <w:sz w:val="32"/>
                  <w:szCs w:val="36"/>
                </w:rPr>
              </m:ctrlPr>
            </m:fPr>
            <m:num>
              <m:nary>
                <m:naryPr>
                  <m:chr m:val="∑"/>
                  <m:limLoc m:val="undOvr"/>
                  <m:ctrlPr>
                    <w:rPr>
                      <w:rFonts w:ascii="Cambria Math" w:hAnsi="Cambria Math"/>
                      <w:i/>
                      <w:sz w:val="32"/>
                      <w:szCs w:val="36"/>
                    </w:rPr>
                  </m:ctrlPr>
                </m:naryPr>
                <m:sub>
                  <m:r>
                    <w:rPr>
                      <w:rFonts w:ascii="Cambria Math" w:hAnsi="Cambria Math"/>
                      <w:sz w:val="32"/>
                      <w:szCs w:val="36"/>
                    </w:rPr>
                    <m:t>i=1</m:t>
                  </m:r>
                </m:sub>
                <m:sup>
                  <m:r>
                    <w:rPr>
                      <w:rFonts w:ascii="Cambria Math" w:hAnsi="Cambria Math"/>
                      <w:sz w:val="32"/>
                      <w:szCs w:val="36"/>
                    </w:rPr>
                    <m:t>n</m:t>
                  </m:r>
                </m:sup>
                <m:e>
                  <m:sSub>
                    <m:sSubPr>
                      <m:ctrlPr>
                        <w:rPr>
                          <w:rFonts w:ascii="Cambria Math" w:hAnsi="Cambria Math"/>
                          <w:i/>
                          <w:sz w:val="32"/>
                          <w:szCs w:val="36"/>
                        </w:rPr>
                      </m:ctrlPr>
                    </m:sSubPr>
                    <m:e>
                      <m:r>
                        <w:rPr>
                          <w:rFonts w:ascii="Cambria Math" w:hAnsi="Cambria Math"/>
                          <w:sz w:val="32"/>
                          <w:szCs w:val="36"/>
                        </w:rPr>
                        <m:t>F1</m:t>
                      </m:r>
                    </m:e>
                    <m:sub>
                      <m:r>
                        <w:rPr>
                          <w:rFonts w:ascii="Cambria Math" w:hAnsi="Cambria Math"/>
                          <w:sz w:val="32"/>
                          <w:szCs w:val="36"/>
                        </w:rPr>
                        <m:t>i</m:t>
                      </m:r>
                    </m:sub>
                  </m:sSub>
                </m:e>
              </m:nary>
            </m:num>
            <m:den>
              <m:r>
                <w:rPr>
                  <w:rFonts w:ascii="Cambria Math" w:hAnsi="Cambria Math"/>
                  <w:sz w:val="32"/>
                  <w:szCs w:val="36"/>
                </w:rPr>
                <m:t>n</m:t>
              </m:r>
            </m:den>
          </m:f>
          <m:r>
            <w:rPr>
              <w:rFonts w:ascii="Cambria Math" w:hAnsi="Cambria Math"/>
              <w:sz w:val="32"/>
              <w:szCs w:val="36"/>
            </w:rPr>
            <m:t>=</m:t>
          </m:r>
          <m:f>
            <m:fPr>
              <m:ctrlPr>
                <w:rPr>
                  <w:rFonts w:ascii="Cambria Math" w:hAnsi="Cambria Math"/>
                  <w:i/>
                  <w:sz w:val="32"/>
                  <w:szCs w:val="36"/>
                </w:rPr>
              </m:ctrlPr>
            </m:fPr>
            <m:num>
              <m:r>
                <w:rPr>
                  <w:rFonts w:ascii="Cambria Math" w:hAnsi="Cambria Math"/>
                  <w:sz w:val="32"/>
                  <w:szCs w:val="36"/>
                </w:rPr>
                <m:t>F</m:t>
              </m:r>
              <m:sSub>
                <m:sSubPr>
                  <m:ctrlPr>
                    <w:rPr>
                      <w:rFonts w:ascii="Cambria Math" w:hAnsi="Cambria Math"/>
                      <w:i/>
                      <w:sz w:val="32"/>
                      <w:szCs w:val="36"/>
                    </w:rPr>
                  </m:ctrlPr>
                </m:sSubPr>
                <m:e>
                  <m:r>
                    <w:rPr>
                      <w:rFonts w:ascii="Cambria Math" w:hAnsi="Cambria Math"/>
                      <w:sz w:val="32"/>
                      <w:szCs w:val="36"/>
                    </w:rPr>
                    <m:t>1</m:t>
                  </m:r>
                </m:e>
                <m:sub>
                  <m:r>
                    <w:rPr>
                      <w:rFonts w:ascii="Cambria Math" w:hAnsi="Cambria Math"/>
                      <w:sz w:val="28"/>
                      <w:szCs w:val="32"/>
                    </w:rPr>
                    <m:t>legitímnaŽiadosť</m:t>
                  </m:r>
                </m:sub>
              </m:sSub>
              <m:r>
                <w:rPr>
                  <w:rFonts w:ascii="Cambria Math" w:hAnsi="Cambria Math"/>
                  <w:sz w:val="32"/>
                  <w:szCs w:val="36"/>
                </w:rPr>
                <m:t>+F</m:t>
              </m:r>
              <m:sSub>
                <m:sSubPr>
                  <m:ctrlPr>
                    <w:rPr>
                      <w:rFonts w:ascii="Cambria Math" w:hAnsi="Cambria Math"/>
                      <w:i/>
                      <w:sz w:val="32"/>
                      <w:szCs w:val="36"/>
                    </w:rPr>
                  </m:ctrlPr>
                </m:sSubPr>
                <m:e>
                  <m:r>
                    <w:rPr>
                      <w:rFonts w:ascii="Cambria Math" w:hAnsi="Cambria Math"/>
                      <w:sz w:val="32"/>
                      <w:szCs w:val="36"/>
                    </w:rPr>
                    <m:t>1</m:t>
                  </m:r>
                </m:e>
                <m:sub>
                  <m:r>
                    <w:rPr>
                      <w:rFonts w:ascii="Cambria Math" w:hAnsi="Cambria Math"/>
                      <w:sz w:val="32"/>
                      <w:szCs w:val="36"/>
                    </w:rPr>
                    <m:t>podvodnáŽiadosť</m:t>
                  </m:r>
                </m:sub>
              </m:sSub>
              <m:r>
                <w:rPr>
                  <w:rFonts w:ascii="Cambria Math" w:hAnsi="Cambria Math"/>
                  <w:sz w:val="32"/>
                  <w:szCs w:val="36"/>
                </w:rPr>
                <m:t xml:space="preserve"> </m:t>
              </m:r>
            </m:num>
            <m:den>
              <m:r>
                <w:rPr>
                  <w:rFonts w:ascii="Cambria Math" w:hAnsi="Cambria Math"/>
                  <w:sz w:val="32"/>
                  <w:szCs w:val="36"/>
                </w:rPr>
                <m:t>2</m:t>
              </m:r>
            </m:den>
          </m:f>
        </m:oMath>
      </m:oMathPara>
    </w:p>
    <w:p w14:paraId="5DB59140" w14:textId="147BE740" w:rsidR="00EA0940" w:rsidRPr="00C53B1E" w:rsidRDefault="00EA0940" w:rsidP="006B1845">
      <w:pPr>
        <w:ind w:firstLine="709"/>
        <w:contextualSpacing/>
        <w:rPr>
          <w:sz w:val="24"/>
          <w:szCs w:val="28"/>
        </w:rPr>
      </w:pPr>
    </w:p>
    <w:p w14:paraId="738498B6" w14:textId="64B6A4DC" w:rsidR="008C0070" w:rsidRPr="00C53B1E" w:rsidRDefault="00A371AE" w:rsidP="006B1845">
      <w:pPr>
        <w:ind w:firstLine="709"/>
        <w:contextualSpacing/>
        <w:rPr>
          <w:szCs w:val="22"/>
        </w:rPr>
      </w:pPr>
      <w:r w:rsidRPr="00C53B1E">
        <w:rPr>
          <w:b/>
          <w:bCs/>
          <w:szCs w:val="22"/>
        </w:rPr>
        <w:t>Vážený priemer F1</w:t>
      </w:r>
      <w:r w:rsidR="008C0070" w:rsidRPr="00C53B1E">
        <w:rPr>
          <w:b/>
          <w:bCs/>
          <w:szCs w:val="22"/>
        </w:rPr>
        <w:t xml:space="preserve"> skóre</w:t>
      </w:r>
      <w:r w:rsidRPr="00C53B1E">
        <w:rPr>
          <w:szCs w:val="22"/>
        </w:rPr>
        <w:t xml:space="preserve"> </w:t>
      </w:r>
      <w:r w:rsidR="00B25041" w:rsidRPr="00C53B1E">
        <w:fldChar w:fldCharType="begin"/>
      </w:r>
      <w:r w:rsidR="00B25041" w:rsidRPr="00C53B1E">
        <w:rPr>
          <w:szCs w:val="22"/>
        </w:rPr>
        <w:instrText xml:space="preserve"> REF _Ref164243388 \r \h </w:instrText>
      </w:r>
      <w:r w:rsidR="00B25041" w:rsidRPr="00C53B1E">
        <w:instrText xml:space="preserve"> \* MERGEFORMAT </w:instrText>
      </w:r>
      <w:r w:rsidR="00B25041" w:rsidRPr="00C53B1E">
        <w:fldChar w:fldCharType="separate"/>
      </w:r>
      <w:r w:rsidR="00E07521">
        <w:rPr>
          <w:szCs w:val="22"/>
        </w:rPr>
        <w:t>[37]</w:t>
      </w:r>
      <w:r w:rsidR="00B25041" w:rsidRPr="00C53B1E">
        <w:fldChar w:fldCharType="end"/>
      </w:r>
      <w:r w:rsidR="007844CB" w:rsidRPr="00C53B1E">
        <w:t xml:space="preserve"> </w:t>
      </w:r>
      <w:r w:rsidRPr="00C53B1E">
        <w:rPr>
          <w:szCs w:val="22"/>
        </w:rPr>
        <w:t>– Využiteľnosť tejto metriky je v modeloch, ktoré by mali byť veľmi výkonné pri správnom predikovaní tried (hodnôt, ktoré môže závislá premenná nadobúdať), ktoré sa vyskytujú často a ich predikčné schopnosti môžu byť menej úspešne pri triedach, ktoré sa vyskytujú menej frekventovane.</w:t>
      </w:r>
      <w:r w:rsidR="00FF0349" w:rsidRPr="00C53B1E">
        <w:rPr>
          <w:szCs w:val="22"/>
        </w:rPr>
        <w:t xml:space="preserve"> Je to tým, že táto metrika vynásobí každé F1 skóre danej triedy jej výskyt</w:t>
      </w:r>
      <w:r w:rsidR="00E74E96" w:rsidRPr="00C53B1E">
        <w:rPr>
          <w:szCs w:val="22"/>
        </w:rPr>
        <w:t>om (</w:t>
      </w:r>
      <m:oMath>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m:t>
            </m:r>
          </m:sub>
        </m:sSub>
      </m:oMath>
      <w:r w:rsidR="00E74E96" w:rsidRPr="00C53B1E">
        <w:rPr>
          <w:szCs w:val="22"/>
        </w:rPr>
        <w:t xml:space="preserve">) </w:t>
      </w:r>
      <w:r w:rsidR="00FF0349" w:rsidRPr="00C53B1E">
        <w:rPr>
          <w:szCs w:val="22"/>
        </w:rPr>
        <w:t>v datasete.</w:t>
      </w:r>
      <w:r w:rsidR="008C0070" w:rsidRPr="00C53B1E">
        <w:rPr>
          <w:szCs w:val="22"/>
        </w:rPr>
        <w:t xml:space="preserve"> Vďaka tomu, dokáže byť vážený priemer F1 skóre vyšš</w:t>
      </w:r>
      <w:r w:rsidR="00E74E96" w:rsidRPr="00C53B1E">
        <w:rPr>
          <w:szCs w:val="22"/>
        </w:rPr>
        <w:t>ie</w:t>
      </w:r>
      <w:r w:rsidR="008C0070" w:rsidRPr="00C53B1E">
        <w:rPr>
          <w:szCs w:val="22"/>
        </w:rPr>
        <w:t xml:space="preserve"> ako klasické F1, ak správne predikuje frekventovanejšie triedy. Pri vyváženom počte hodnôt nezávislej premennej je zas veľmi blízko hodnoty klasického F1 skóre.</w:t>
      </w:r>
      <w:r w:rsidR="003D46CE" w:rsidRPr="00C53B1E">
        <w:rPr>
          <w:szCs w:val="22"/>
        </w:rPr>
        <w:t xml:space="preserve"> Táto metrika nie je pre náš prípad príliš smerodajná, vďaka obrovskej prevahe legitímnych žiadostí oproti podvodným</w:t>
      </w:r>
      <w:r w:rsidR="00E74E96" w:rsidRPr="00C53B1E">
        <w:rPr>
          <w:szCs w:val="22"/>
        </w:rPr>
        <w:t xml:space="preserve">, čo </w:t>
      </w:r>
      <w:r w:rsidR="00C40BE9" w:rsidRPr="00C53B1E">
        <w:rPr>
          <w:szCs w:val="22"/>
        </w:rPr>
        <w:t>udáva</w:t>
      </w:r>
      <w:r w:rsidR="00E74E96" w:rsidRPr="00C53B1E">
        <w:rPr>
          <w:szCs w:val="22"/>
        </w:rPr>
        <w:t xml:space="preserve"> príliš veľkú váhu</w:t>
      </w:r>
      <w:r w:rsidR="00C40BE9" w:rsidRPr="00C53B1E">
        <w:rPr>
          <w:szCs w:val="22"/>
        </w:rPr>
        <w:t xml:space="preserve"> legitímnym žiadostiam</w:t>
      </w:r>
      <w:r w:rsidR="003D46CE" w:rsidRPr="00C53B1E">
        <w:rPr>
          <w:szCs w:val="22"/>
        </w:rPr>
        <w:t>.</w:t>
      </w:r>
    </w:p>
    <w:p w14:paraId="283F1BAF" w14:textId="2DFA39B5" w:rsidR="00A371AE" w:rsidRPr="00C53B1E" w:rsidRDefault="00A371AE" w:rsidP="006B1845">
      <w:pPr>
        <w:ind w:firstLine="709"/>
        <w:contextualSpacing/>
        <w:rPr>
          <w:sz w:val="28"/>
          <w:szCs w:val="32"/>
        </w:rPr>
      </w:pPr>
      <m:oMath>
        <m:r>
          <w:rPr>
            <w:rFonts w:ascii="Cambria Math" w:hAnsi="Cambria Math"/>
            <w:sz w:val="28"/>
            <w:szCs w:val="32"/>
          </w:rPr>
          <m:t>F</m:t>
        </m:r>
        <m:sSub>
          <m:sSubPr>
            <m:ctrlPr>
              <w:rPr>
                <w:rFonts w:ascii="Cambria Math" w:hAnsi="Cambria Math"/>
                <w:i/>
                <w:sz w:val="28"/>
                <w:szCs w:val="32"/>
              </w:rPr>
            </m:ctrlPr>
          </m:sSubPr>
          <m:e>
            <m:r>
              <w:rPr>
                <w:rFonts w:ascii="Cambria Math" w:hAnsi="Cambria Math"/>
                <w:sz w:val="28"/>
                <w:szCs w:val="32"/>
              </w:rPr>
              <m:t>1</m:t>
            </m:r>
          </m:e>
          <m:sub>
            <m:r>
              <w:rPr>
                <w:rFonts w:ascii="Cambria Math" w:hAnsi="Cambria Math"/>
                <w:sz w:val="28"/>
                <w:szCs w:val="32"/>
              </w:rPr>
              <m:t>váženýPriemer</m:t>
            </m:r>
          </m:sub>
        </m:sSub>
        <m:r>
          <w:rPr>
            <w:rFonts w:ascii="Cambria Math" w:hAnsi="Cambria Math"/>
            <w:sz w:val="28"/>
            <w:szCs w:val="32"/>
          </w:rPr>
          <m:t xml:space="preserve">= </m:t>
        </m:r>
        <m:nary>
          <m:naryPr>
            <m:chr m:val="∑"/>
            <m:limLoc m:val="undOvr"/>
            <m:ctrlPr>
              <w:rPr>
                <w:rFonts w:ascii="Cambria Math" w:hAnsi="Cambria Math"/>
                <w:i/>
                <w:sz w:val="28"/>
                <w:szCs w:val="32"/>
              </w:rPr>
            </m:ctrlPr>
          </m:naryPr>
          <m:sub>
            <m:r>
              <w:rPr>
                <w:rFonts w:ascii="Cambria Math" w:hAnsi="Cambria Math"/>
                <w:sz w:val="28"/>
                <w:szCs w:val="32"/>
              </w:rPr>
              <m:t>i=1</m:t>
            </m:r>
          </m:sub>
          <m:sup>
            <m:r>
              <w:rPr>
                <w:rFonts w:ascii="Cambria Math" w:hAnsi="Cambria Math"/>
                <w:sz w:val="28"/>
                <w:szCs w:val="32"/>
              </w:rPr>
              <m:t>n</m:t>
            </m:r>
          </m:sup>
          <m:e>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m:t>
                </m:r>
              </m:sub>
            </m:sSub>
            <m:r>
              <w:rPr>
                <w:rFonts w:ascii="Cambria Math" w:hAnsi="Cambria Math"/>
                <w:sz w:val="28"/>
                <w:szCs w:val="32"/>
              </w:rPr>
              <m:t>)*F</m:t>
            </m:r>
            <m:sSub>
              <m:sSubPr>
                <m:ctrlPr>
                  <w:rPr>
                    <w:rFonts w:ascii="Cambria Math" w:hAnsi="Cambria Math"/>
                    <w:i/>
                    <w:sz w:val="28"/>
                    <w:szCs w:val="32"/>
                  </w:rPr>
                </m:ctrlPr>
              </m:sSubPr>
              <m:e>
                <m:r>
                  <w:rPr>
                    <w:rFonts w:ascii="Cambria Math" w:hAnsi="Cambria Math"/>
                    <w:sz w:val="28"/>
                    <w:szCs w:val="32"/>
                  </w:rPr>
                  <m:t>1</m:t>
                </m:r>
              </m:e>
              <m:sub>
                <m:r>
                  <w:rPr>
                    <w:rFonts w:ascii="Cambria Math" w:hAnsi="Cambria Math"/>
                    <w:sz w:val="28"/>
                    <w:szCs w:val="32"/>
                  </w:rPr>
                  <m:t>i</m:t>
                </m:r>
              </m:sub>
            </m:sSub>
          </m:e>
        </m:nary>
      </m:oMath>
      <w:r w:rsidR="00FF0349" w:rsidRPr="00C53B1E">
        <w:rPr>
          <w:sz w:val="28"/>
          <w:szCs w:val="32"/>
        </w:rPr>
        <w:tab/>
      </w:r>
      <w:r w:rsidR="00FF0349" w:rsidRPr="00C53B1E">
        <w:rPr>
          <w:sz w:val="28"/>
          <w:szCs w:val="32"/>
        </w:rPr>
        <w:tab/>
      </w:r>
      <w:r w:rsidR="00FF0349" w:rsidRPr="00C53B1E">
        <w:rPr>
          <w:sz w:val="28"/>
          <w:szCs w:val="32"/>
        </w:rPr>
        <w:tab/>
      </w:r>
      <w:r w:rsidRPr="00C53B1E">
        <w:rPr>
          <w:sz w:val="24"/>
          <w:szCs w:val="28"/>
        </w:rPr>
        <w:t xml:space="preserve"> </w:t>
      </w:r>
      <m:oMath>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n</m:t>
                </m:r>
              </m:e>
              <m:sub>
                <m:r>
                  <w:rPr>
                    <w:rFonts w:ascii="Cambria Math" w:hAnsi="Cambria Math"/>
                    <w:sz w:val="28"/>
                    <w:szCs w:val="32"/>
                  </w:rPr>
                  <m:t>i</m:t>
                </m:r>
              </m:sub>
            </m:sSub>
          </m:num>
          <m:den>
            <m:r>
              <w:rPr>
                <w:rFonts w:ascii="Cambria Math" w:hAnsi="Cambria Math"/>
                <w:sz w:val="28"/>
                <w:szCs w:val="32"/>
              </w:rPr>
              <m:t>n</m:t>
            </m:r>
          </m:den>
        </m:f>
      </m:oMath>
    </w:p>
    <w:p w14:paraId="2A514037" w14:textId="77777777" w:rsidR="008C0070" w:rsidRPr="00C53B1E" w:rsidRDefault="008C0070" w:rsidP="006B1845">
      <w:pPr>
        <w:ind w:firstLine="709"/>
        <w:contextualSpacing/>
        <w:rPr>
          <w:sz w:val="28"/>
          <w:szCs w:val="32"/>
        </w:rPr>
      </w:pPr>
    </w:p>
    <w:p w14:paraId="7895AC45" w14:textId="77777777" w:rsidR="008B1C6A" w:rsidRPr="00C53B1E" w:rsidRDefault="008B1C6A" w:rsidP="006B1845">
      <w:pPr>
        <w:spacing w:before="0" w:line="240" w:lineRule="auto"/>
        <w:contextualSpacing/>
        <w:jc w:val="left"/>
        <w:rPr>
          <w:b/>
          <w:bCs/>
          <w:szCs w:val="22"/>
        </w:rPr>
      </w:pPr>
      <w:r w:rsidRPr="00C53B1E">
        <w:rPr>
          <w:b/>
          <w:bCs/>
          <w:szCs w:val="22"/>
        </w:rPr>
        <w:br w:type="page"/>
      </w:r>
    </w:p>
    <w:p w14:paraId="49712AC5" w14:textId="10BC9F95" w:rsidR="00EA0940" w:rsidRPr="00C53B1E" w:rsidRDefault="00FF0349" w:rsidP="006B1845">
      <w:pPr>
        <w:ind w:firstLine="709"/>
        <w:contextualSpacing/>
        <w:rPr>
          <w:rFonts w:cs="Arial"/>
          <w:szCs w:val="22"/>
        </w:rPr>
      </w:pPr>
      <w:r w:rsidRPr="00C53B1E">
        <w:rPr>
          <w:b/>
          <w:bCs/>
          <w:szCs w:val="22"/>
        </w:rPr>
        <w:lastRenderedPageBreak/>
        <w:t>Beta F1 skóre</w:t>
      </w:r>
      <w:r w:rsidRPr="00C53B1E">
        <w:rPr>
          <w:szCs w:val="22"/>
        </w:rPr>
        <w:t xml:space="preserve"> </w:t>
      </w:r>
      <w:r w:rsidR="00B25041" w:rsidRPr="00C53B1E">
        <w:rPr>
          <w:szCs w:val="22"/>
        </w:rPr>
        <w:fldChar w:fldCharType="begin"/>
      </w:r>
      <w:r w:rsidR="00B25041" w:rsidRPr="00C53B1E">
        <w:rPr>
          <w:szCs w:val="22"/>
        </w:rPr>
        <w:instrText xml:space="preserve"> REF _Ref164243388 \r \h  \* MERGEFORMAT </w:instrText>
      </w:r>
      <w:r w:rsidR="00B25041" w:rsidRPr="00C53B1E">
        <w:rPr>
          <w:szCs w:val="22"/>
        </w:rPr>
      </w:r>
      <w:r w:rsidR="00B25041" w:rsidRPr="00C53B1E">
        <w:rPr>
          <w:szCs w:val="22"/>
        </w:rPr>
        <w:fldChar w:fldCharType="separate"/>
      </w:r>
      <w:r w:rsidR="00E07521">
        <w:rPr>
          <w:szCs w:val="22"/>
        </w:rPr>
        <w:t>[37]</w:t>
      </w:r>
      <w:r w:rsidR="00B25041" w:rsidRPr="00C53B1E">
        <w:rPr>
          <w:szCs w:val="22"/>
        </w:rPr>
        <w:fldChar w:fldCharType="end"/>
      </w:r>
      <w:r w:rsidR="007844CB" w:rsidRPr="00C53B1E">
        <w:rPr>
          <w:szCs w:val="22"/>
        </w:rPr>
        <w:t xml:space="preserve"> </w:t>
      </w:r>
      <w:r w:rsidR="008C0070" w:rsidRPr="00C53B1E">
        <w:rPr>
          <w:szCs w:val="22"/>
        </w:rPr>
        <w:t>–</w:t>
      </w:r>
      <w:r w:rsidRPr="00C53B1E">
        <w:rPr>
          <w:b/>
          <w:bCs/>
          <w:szCs w:val="22"/>
        </w:rPr>
        <w:t xml:space="preserve"> </w:t>
      </w:r>
      <w:r w:rsidR="008C0070" w:rsidRPr="00C53B1E">
        <w:rPr>
          <w:szCs w:val="22"/>
        </w:rPr>
        <w:t xml:space="preserve">táto metrika je modifikáciou F1 skóre, kde je pokladaný väčší dôraz buď na senzitivitu alebo precíznosť. Tento dôraz sa určuje podľa parametra </w:t>
      </w:r>
      <w:r w:rsidR="008C0070" w:rsidRPr="00C53B1E">
        <w:rPr>
          <w:rFonts w:cs="Arial"/>
          <w:szCs w:val="22"/>
        </w:rPr>
        <w:t>β</w:t>
      </w:r>
      <w:r w:rsidR="008C0070" w:rsidRPr="00C53B1E">
        <w:rPr>
          <w:szCs w:val="22"/>
        </w:rPr>
        <w:t xml:space="preserve">. Ak je </w:t>
      </w:r>
      <w:r w:rsidR="008C0070" w:rsidRPr="00C53B1E">
        <w:rPr>
          <w:rFonts w:cs="Arial"/>
          <w:szCs w:val="22"/>
        </w:rPr>
        <w:t xml:space="preserve">β väčšia ako 1, senzitivita má väčší dôraz na výsledok. Napríklad, ak β=3 , tak na senzitivitu je trojnásobne väčší dôraz ako na precíznosť. Hodnota </w:t>
      </w:r>
      <w:r w:rsidR="007844CB" w:rsidRPr="00C53B1E">
        <w:rPr>
          <w:rFonts w:cs="Arial"/>
          <w:szCs w:val="22"/>
        </w:rPr>
        <w:t xml:space="preserve">β </w:t>
      </w:r>
      <w:r w:rsidR="008C0070" w:rsidRPr="00C53B1E">
        <w:rPr>
          <w:rFonts w:cs="Arial"/>
          <w:szCs w:val="22"/>
        </w:rPr>
        <w:t xml:space="preserve">menšia ako 1 zas </w:t>
      </w:r>
      <w:r w:rsidR="00E438F1" w:rsidRPr="00C53B1E">
        <w:rPr>
          <w:rFonts w:cs="Arial"/>
          <w:szCs w:val="22"/>
        </w:rPr>
        <w:t>zvyšuje</w:t>
      </w:r>
      <w:r w:rsidR="008C0070" w:rsidRPr="00C53B1E">
        <w:rPr>
          <w:rFonts w:cs="Arial"/>
          <w:szCs w:val="22"/>
        </w:rPr>
        <w:t xml:space="preserve"> dôležitosť precízno</w:t>
      </w:r>
      <w:r w:rsidR="00E438F1" w:rsidRPr="00C53B1E">
        <w:rPr>
          <w:rFonts w:cs="Arial"/>
          <w:szCs w:val="22"/>
        </w:rPr>
        <w:t>s</w:t>
      </w:r>
      <w:r w:rsidR="008C0070" w:rsidRPr="00C53B1E">
        <w:rPr>
          <w:rFonts w:cs="Arial"/>
          <w:szCs w:val="22"/>
        </w:rPr>
        <w:t>ti voči senzitivite.</w:t>
      </w:r>
      <w:r w:rsidR="007844CB" w:rsidRPr="00C53B1E">
        <w:rPr>
          <w:rFonts w:cs="Arial"/>
          <w:szCs w:val="22"/>
        </w:rPr>
        <w:t xml:space="preserve"> Hodnota β =1 je rovná F1 skóre.</w:t>
      </w:r>
      <w:r w:rsidR="00C40BE9" w:rsidRPr="00C53B1E">
        <w:rPr>
          <w:rFonts w:cs="Arial"/>
          <w:szCs w:val="22"/>
        </w:rPr>
        <w:t xml:space="preserve"> Pre finančný sektor je dôležitejšie predísť podvodu, závažnosť označenia žiadosti ako podvodnej nie je až tak veľká ako vyhodnotiť žiadosť ako legitímnu. Preto v našom prípade dáva vyšší dôraz na senzitivitu väčší zmysel.</w:t>
      </w:r>
    </w:p>
    <w:p w14:paraId="1BB9A52B" w14:textId="3C7DED67" w:rsidR="00E438F1" w:rsidRPr="00C53B1E" w:rsidRDefault="00E438F1" w:rsidP="006B1845">
      <w:pPr>
        <w:contextualSpacing/>
        <w:rPr>
          <w:rFonts w:cs="Arial"/>
          <w:i/>
          <w:sz w:val="24"/>
          <w:szCs w:val="28"/>
        </w:rPr>
      </w:pPr>
      <m:oMathPara>
        <m:oMath>
          <m:r>
            <w:rPr>
              <w:rFonts w:ascii="Cambria Math" w:hAnsi="Cambria Math" w:cs="Arial"/>
              <w:sz w:val="32"/>
              <w:szCs w:val="36"/>
            </w:rPr>
            <m:t>βF1=</m:t>
          </m:r>
          <m:f>
            <m:fPr>
              <m:ctrlPr>
                <w:rPr>
                  <w:rFonts w:ascii="Cambria Math" w:hAnsi="Cambria Math" w:cs="Arial"/>
                  <w:i/>
                  <w:sz w:val="32"/>
                  <w:szCs w:val="36"/>
                </w:rPr>
              </m:ctrlPr>
            </m:fPr>
            <m:num>
              <m:d>
                <m:dPr>
                  <m:ctrlPr>
                    <w:rPr>
                      <w:rFonts w:ascii="Cambria Math" w:hAnsi="Cambria Math" w:cs="Arial"/>
                      <w:i/>
                      <w:sz w:val="32"/>
                      <w:szCs w:val="36"/>
                    </w:rPr>
                  </m:ctrlPr>
                </m:dPr>
                <m:e>
                  <m:r>
                    <w:rPr>
                      <w:rFonts w:ascii="Cambria Math" w:hAnsi="Cambria Math" w:cs="Arial"/>
                      <w:sz w:val="32"/>
                      <w:szCs w:val="36"/>
                    </w:rPr>
                    <m:t>1+</m:t>
                  </m:r>
                  <m:sSup>
                    <m:sSupPr>
                      <m:ctrlPr>
                        <w:rPr>
                          <w:rFonts w:ascii="Cambria Math" w:hAnsi="Cambria Math" w:cs="Arial"/>
                          <w:i/>
                          <w:sz w:val="32"/>
                          <w:szCs w:val="36"/>
                        </w:rPr>
                      </m:ctrlPr>
                    </m:sSupPr>
                    <m:e>
                      <m:r>
                        <w:rPr>
                          <w:rFonts w:ascii="Cambria Math" w:hAnsi="Cambria Math" w:cs="Arial"/>
                          <w:sz w:val="32"/>
                          <w:szCs w:val="36"/>
                        </w:rPr>
                        <m:t>β</m:t>
                      </m:r>
                    </m:e>
                    <m:sup>
                      <m:r>
                        <w:rPr>
                          <w:rFonts w:ascii="Cambria Math" w:hAnsi="Cambria Math" w:cs="Arial"/>
                          <w:sz w:val="32"/>
                          <w:szCs w:val="36"/>
                        </w:rPr>
                        <m:t>2</m:t>
                      </m:r>
                    </m:sup>
                  </m:sSup>
                </m:e>
              </m:d>
              <m:r>
                <w:rPr>
                  <w:rFonts w:ascii="Cambria Math" w:hAnsi="Cambria Math" w:cs="Arial"/>
                  <w:sz w:val="32"/>
                  <w:szCs w:val="36"/>
                </w:rPr>
                <m:t>*Precíznosť*Senzitivita</m:t>
              </m:r>
            </m:num>
            <m:den>
              <m:sSup>
                <m:sSupPr>
                  <m:ctrlPr>
                    <w:rPr>
                      <w:rFonts w:ascii="Cambria Math" w:hAnsi="Cambria Math" w:cs="Arial"/>
                      <w:i/>
                      <w:sz w:val="32"/>
                      <w:szCs w:val="36"/>
                    </w:rPr>
                  </m:ctrlPr>
                </m:sSupPr>
                <m:e>
                  <m:r>
                    <w:rPr>
                      <w:rFonts w:ascii="Cambria Math" w:hAnsi="Cambria Math" w:cs="Arial"/>
                      <w:sz w:val="32"/>
                      <w:szCs w:val="36"/>
                    </w:rPr>
                    <m:t>(β</m:t>
                  </m:r>
                </m:e>
                <m:sup>
                  <m:r>
                    <w:rPr>
                      <w:rFonts w:ascii="Cambria Math" w:hAnsi="Cambria Math" w:cs="Arial"/>
                      <w:sz w:val="32"/>
                      <w:szCs w:val="36"/>
                    </w:rPr>
                    <m:t>2</m:t>
                  </m:r>
                </m:sup>
              </m:sSup>
              <m:r>
                <w:rPr>
                  <w:rFonts w:ascii="Cambria Math" w:hAnsi="Cambria Math" w:cs="Arial"/>
                  <w:sz w:val="32"/>
                  <w:szCs w:val="36"/>
                </w:rPr>
                <m:t>*Precíznosť)+ Senzitivita</m:t>
              </m:r>
            </m:den>
          </m:f>
          <m:r>
            <w:rPr>
              <w:rFonts w:ascii="Cambria Math" w:hAnsi="Cambria Math" w:cs="Arial"/>
              <w:sz w:val="32"/>
              <w:szCs w:val="36"/>
            </w:rPr>
            <m:t>=</m:t>
          </m:r>
          <m:f>
            <m:fPr>
              <m:ctrlPr>
                <w:rPr>
                  <w:rFonts w:ascii="Cambria Math" w:hAnsi="Cambria Math" w:cs="Arial"/>
                  <w:i/>
                  <w:sz w:val="32"/>
                  <w:szCs w:val="36"/>
                </w:rPr>
              </m:ctrlPr>
            </m:fPr>
            <m:num>
              <m:d>
                <m:dPr>
                  <m:ctrlPr>
                    <w:rPr>
                      <w:rFonts w:ascii="Cambria Math" w:hAnsi="Cambria Math" w:cs="Arial"/>
                      <w:i/>
                      <w:sz w:val="32"/>
                      <w:szCs w:val="36"/>
                    </w:rPr>
                  </m:ctrlPr>
                </m:dPr>
                <m:e>
                  <m:r>
                    <w:rPr>
                      <w:rFonts w:ascii="Cambria Math" w:hAnsi="Cambria Math" w:cs="Arial"/>
                      <w:sz w:val="32"/>
                      <w:szCs w:val="36"/>
                    </w:rPr>
                    <m:t>1+</m:t>
                  </m:r>
                  <m:sSup>
                    <m:sSupPr>
                      <m:ctrlPr>
                        <w:rPr>
                          <w:rFonts w:ascii="Cambria Math" w:hAnsi="Cambria Math" w:cs="Arial"/>
                          <w:i/>
                          <w:sz w:val="32"/>
                          <w:szCs w:val="36"/>
                        </w:rPr>
                      </m:ctrlPr>
                    </m:sSupPr>
                    <m:e>
                      <m:r>
                        <w:rPr>
                          <w:rFonts w:ascii="Cambria Math" w:hAnsi="Cambria Math" w:cs="Arial"/>
                          <w:sz w:val="32"/>
                          <w:szCs w:val="36"/>
                        </w:rPr>
                        <m:t>β</m:t>
                      </m:r>
                    </m:e>
                    <m:sup>
                      <m:r>
                        <w:rPr>
                          <w:rFonts w:ascii="Cambria Math" w:hAnsi="Cambria Math" w:cs="Arial"/>
                          <w:sz w:val="32"/>
                          <w:szCs w:val="36"/>
                        </w:rPr>
                        <m:t>2</m:t>
                      </m:r>
                    </m:sup>
                  </m:sSup>
                </m:e>
              </m:d>
              <m:r>
                <w:rPr>
                  <w:rFonts w:ascii="Cambria Math" w:hAnsi="Cambria Math" w:cs="Arial"/>
                  <w:sz w:val="32"/>
                  <w:szCs w:val="36"/>
                </w:rPr>
                <m:t>*TP</m:t>
              </m:r>
            </m:num>
            <m:den>
              <m:d>
                <m:dPr>
                  <m:ctrlPr>
                    <w:rPr>
                      <w:rFonts w:ascii="Cambria Math" w:hAnsi="Cambria Math" w:cs="Arial"/>
                      <w:i/>
                      <w:sz w:val="32"/>
                      <w:szCs w:val="36"/>
                    </w:rPr>
                  </m:ctrlPr>
                </m:dPr>
                <m:e>
                  <m:r>
                    <w:rPr>
                      <w:rFonts w:ascii="Cambria Math" w:hAnsi="Cambria Math" w:cs="Arial"/>
                      <w:sz w:val="32"/>
                      <w:szCs w:val="36"/>
                    </w:rPr>
                    <m:t>1+</m:t>
                  </m:r>
                  <m:sSup>
                    <m:sSupPr>
                      <m:ctrlPr>
                        <w:rPr>
                          <w:rFonts w:ascii="Cambria Math" w:hAnsi="Cambria Math" w:cs="Arial"/>
                          <w:i/>
                          <w:sz w:val="32"/>
                          <w:szCs w:val="36"/>
                        </w:rPr>
                      </m:ctrlPr>
                    </m:sSupPr>
                    <m:e>
                      <m:r>
                        <w:rPr>
                          <w:rFonts w:ascii="Cambria Math" w:hAnsi="Cambria Math" w:cs="Arial"/>
                          <w:sz w:val="32"/>
                          <w:szCs w:val="36"/>
                        </w:rPr>
                        <m:t>β</m:t>
                      </m:r>
                    </m:e>
                    <m:sup>
                      <m:r>
                        <w:rPr>
                          <w:rFonts w:ascii="Cambria Math" w:hAnsi="Cambria Math" w:cs="Arial"/>
                          <w:sz w:val="32"/>
                          <w:szCs w:val="36"/>
                        </w:rPr>
                        <m:t>2</m:t>
                      </m:r>
                    </m:sup>
                  </m:sSup>
                </m:e>
              </m:d>
              <m:r>
                <w:rPr>
                  <w:rFonts w:ascii="Cambria Math" w:hAnsi="Cambria Math" w:cs="Arial"/>
                  <w:sz w:val="32"/>
                  <w:szCs w:val="36"/>
                </w:rPr>
                <m:t>*TP+FP+</m:t>
              </m:r>
              <m:sSup>
                <m:sSupPr>
                  <m:ctrlPr>
                    <w:rPr>
                      <w:rFonts w:ascii="Cambria Math" w:hAnsi="Cambria Math" w:cs="Arial"/>
                      <w:i/>
                      <w:sz w:val="32"/>
                      <w:szCs w:val="36"/>
                    </w:rPr>
                  </m:ctrlPr>
                </m:sSupPr>
                <m:e>
                  <m:r>
                    <w:rPr>
                      <w:rFonts w:ascii="Cambria Math" w:hAnsi="Cambria Math" w:cs="Arial"/>
                      <w:sz w:val="32"/>
                      <w:szCs w:val="36"/>
                    </w:rPr>
                    <m:t>β</m:t>
                  </m:r>
                </m:e>
                <m:sup>
                  <m:r>
                    <w:rPr>
                      <w:rFonts w:ascii="Cambria Math" w:hAnsi="Cambria Math" w:cs="Arial"/>
                      <w:sz w:val="32"/>
                      <w:szCs w:val="36"/>
                    </w:rPr>
                    <m:t>2</m:t>
                  </m:r>
                </m:sup>
              </m:sSup>
              <m:r>
                <w:rPr>
                  <w:rFonts w:ascii="Cambria Math" w:hAnsi="Cambria Math" w:cs="Arial"/>
                  <w:sz w:val="32"/>
                  <w:szCs w:val="36"/>
                </w:rPr>
                <m:t>*FN</m:t>
              </m:r>
            </m:den>
          </m:f>
        </m:oMath>
      </m:oMathPara>
    </w:p>
    <w:p w14:paraId="377E418E" w14:textId="77777777" w:rsidR="00E438F1" w:rsidRPr="00C53B1E" w:rsidRDefault="00E438F1" w:rsidP="006B1845">
      <w:pPr>
        <w:contextualSpacing/>
      </w:pPr>
    </w:p>
    <w:p w14:paraId="16183BFD" w14:textId="2F273C35" w:rsidR="004B3E49" w:rsidRPr="00C53B1E" w:rsidRDefault="004B3E49" w:rsidP="006B1845">
      <w:pPr>
        <w:ind w:firstLine="709"/>
        <w:contextualSpacing/>
        <w:rPr>
          <w:rFonts w:cs="Arial"/>
          <w:szCs w:val="22"/>
        </w:rPr>
      </w:pPr>
      <w:proofErr w:type="spellStart"/>
      <w:r w:rsidRPr="00C53B1E">
        <w:rPr>
          <w:rFonts w:cs="Arial"/>
          <w:b/>
          <w:bCs/>
          <w:szCs w:val="22"/>
        </w:rPr>
        <w:t>Matthewsov</w:t>
      </w:r>
      <w:proofErr w:type="spellEnd"/>
      <w:r w:rsidRPr="00C53B1E">
        <w:rPr>
          <w:rFonts w:cs="Arial"/>
          <w:b/>
          <w:bCs/>
          <w:szCs w:val="22"/>
        </w:rPr>
        <w:t xml:space="preserve"> korelačný koeficient</w:t>
      </w:r>
      <w:r w:rsidR="007844CB" w:rsidRPr="00C53B1E">
        <w:rPr>
          <w:rFonts w:cs="Arial"/>
          <w:szCs w:val="22"/>
        </w:rPr>
        <w:t xml:space="preserve"> (</w:t>
      </w:r>
      <w:r w:rsidR="007844CB" w:rsidRPr="00C53B1E">
        <w:rPr>
          <w:rFonts w:cs="Arial"/>
          <w:b/>
          <w:bCs/>
          <w:szCs w:val="22"/>
        </w:rPr>
        <w:t>MCC</w:t>
      </w:r>
      <w:r w:rsidR="007844CB" w:rsidRPr="00C53B1E">
        <w:rPr>
          <w:rFonts w:cs="Arial"/>
          <w:szCs w:val="22"/>
        </w:rPr>
        <w:t xml:space="preserve"> </w:t>
      </w:r>
      <w:r w:rsidR="00F74E4D" w:rsidRPr="00C53B1E">
        <w:rPr>
          <w:rFonts w:cs="Arial"/>
          <w:szCs w:val="22"/>
        </w:rPr>
        <w:t xml:space="preserve">– </w:t>
      </w:r>
      <w:proofErr w:type="spellStart"/>
      <w:r w:rsidR="008C4402" w:rsidRPr="00C53B1E">
        <w:rPr>
          <w:rFonts w:cs="Arial"/>
          <w:szCs w:val="22"/>
        </w:rPr>
        <w:t>Matthews</w:t>
      </w:r>
      <w:proofErr w:type="spellEnd"/>
      <w:r w:rsidR="008C4402" w:rsidRPr="00C53B1E">
        <w:rPr>
          <w:rFonts w:cs="Arial"/>
          <w:szCs w:val="22"/>
        </w:rPr>
        <w:t xml:space="preserve"> </w:t>
      </w:r>
      <w:proofErr w:type="spellStart"/>
      <w:r w:rsidR="008C4402" w:rsidRPr="00C53B1E">
        <w:rPr>
          <w:rFonts w:cs="Arial"/>
          <w:szCs w:val="22"/>
        </w:rPr>
        <w:t>correlation</w:t>
      </w:r>
      <w:proofErr w:type="spellEnd"/>
      <w:r w:rsidR="008C4402" w:rsidRPr="00C53B1E">
        <w:rPr>
          <w:rFonts w:cs="Arial"/>
          <w:szCs w:val="22"/>
        </w:rPr>
        <w:t xml:space="preserve"> </w:t>
      </w:r>
      <w:proofErr w:type="spellStart"/>
      <w:r w:rsidR="008C4402" w:rsidRPr="00C53B1E">
        <w:rPr>
          <w:rFonts w:cs="Arial"/>
          <w:szCs w:val="22"/>
        </w:rPr>
        <w:t>coefficient</w:t>
      </w:r>
      <w:proofErr w:type="spellEnd"/>
      <w:r w:rsidR="008C4402" w:rsidRPr="00C53B1E">
        <w:rPr>
          <w:rFonts w:cs="Arial"/>
          <w:szCs w:val="22"/>
        </w:rPr>
        <w:t>)</w:t>
      </w:r>
      <w:r w:rsidR="00B25041" w:rsidRPr="00C53B1E">
        <w:rPr>
          <w:rFonts w:cs="Arial"/>
          <w:szCs w:val="22"/>
        </w:rPr>
        <w:t xml:space="preserve"> </w:t>
      </w:r>
      <w:r w:rsidR="00B25041" w:rsidRPr="00C53B1E">
        <w:rPr>
          <w:rFonts w:cs="Arial"/>
          <w:szCs w:val="22"/>
        </w:rPr>
        <w:fldChar w:fldCharType="begin"/>
      </w:r>
      <w:r w:rsidR="00B25041" w:rsidRPr="00C53B1E">
        <w:rPr>
          <w:rFonts w:cs="Arial"/>
          <w:szCs w:val="22"/>
        </w:rPr>
        <w:instrText xml:space="preserve"> REF _Ref164246013 \r \h </w:instrText>
      </w:r>
      <w:r w:rsidR="003313FF" w:rsidRPr="00C53B1E">
        <w:rPr>
          <w:rFonts w:cs="Arial"/>
          <w:szCs w:val="22"/>
        </w:rPr>
        <w:instrText xml:space="preserve"> \* MERGEFORMAT </w:instrText>
      </w:r>
      <w:r w:rsidR="00B25041" w:rsidRPr="00C53B1E">
        <w:rPr>
          <w:rFonts w:cs="Arial"/>
          <w:szCs w:val="22"/>
        </w:rPr>
      </w:r>
      <w:r w:rsidR="00B25041" w:rsidRPr="00C53B1E">
        <w:rPr>
          <w:rFonts w:cs="Arial"/>
          <w:szCs w:val="22"/>
        </w:rPr>
        <w:fldChar w:fldCharType="separate"/>
      </w:r>
      <w:r w:rsidR="00E07521">
        <w:rPr>
          <w:rFonts w:cs="Arial"/>
          <w:szCs w:val="22"/>
        </w:rPr>
        <w:t>[38]</w:t>
      </w:r>
      <w:r w:rsidR="00B25041" w:rsidRPr="00C53B1E">
        <w:rPr>
          <w:rFonts w:cs="Arial"/>
          <w:szCs w:val="22"/>
        </w:rPr>
        <w:fldChar w:fldCharType="end"/>
      </w:r>
      <w:r w:rsidR="007844CB" w:rsidRPr="00C53B1E">
        <w:rPr>
          <w:rFonts w:cs="Arial"/>
          <w:szCs w:val="22"/>
        </w:rPr>
        <w:t xml:space="preserve"> </w:t>
      </w:r>
      <w:r w:rsidR="008C4402" w:rsidRPr="00C53B1E">
        <w:rPr>
          <w:rFonts w:cs="Arial"/>
          <w:szCs w:val="22"/>
        </w:rPr>
        <w:t xml:space="preserve"> je ďalšia metrika, ktorá veľmi dobre zhodnocuje prediktívne schopnosti modelu v prí</w:t>
      </w:r>
      <w:r w:rsidR="003D46CE" w:rsidRPr="00C53B1E">
        <w:rPr>
          <w:rFonts w:cs="Arial"/>
          <w:szCs w:val="22"/>
        </w:rPr>
        <w:t>p</w:t>
      </w:r>
      <w:r w:rsidR="008C4402" w:rsidRPr="00C53B1E">
        <w:rPr>
          <w:rFonts w:cs="Arial"/>
          <w:szCs w:val="22"/>
        </w:rPr>
        <w:t xml:space="preserve">ade, že dataset nie je </w:t>
      </w:r>
      <w:r w:rsidR="003D46CE" w:rsidRPr="00C53B1E">
        <w:rPr>
          <w:rFonts w:cs="Arial"/>
          <w:szCs w:val="22"/>
        </w:rPr>
        <w:t>vyvážený</w:t>
      </w:r>
      <w:r w:rsidR="008C4402" w:rsidRPr="00C53B1E">
        <w:rPr>
          <w:rFonts w:cs="Arial"/>
          <w:szCs w:val="22"/>
        </w:rPr>
        <w:t>. Je využívaný v binárnych kategorických problémoch. Jeho výhoda oproti F1 skóre a jeho variantom je tá, že sa nezameriava iba na pozitívnu triedu, ale aj na negatívnu a tým poskytuje komplexný pohľad na prediktívne schopnosti model</w:t>
      </w:r>
      <w:r w:rsidR="003D46CE" w:rsidRPr="00C53B1E">
        <w:rPr>
          <w:rFonts w:cs="Arial"/>
          <w:szCs w:val="22"/>
        </w:rPr>
        <w:t>u</w:t>
      </w:r>
      <w:r w:rsidR="008C4402" w:rsidRPr="00C53B1E">
        <w:rPr>
          <w:rFonts w:cs="Arial"/>
          <w:szCs w:val="22"/>
        </w:rPr>
        <w:t>.</w:t>
      </w:r>
      <w:r w:rsidR="003D46CE" w:rsidRPr="00C53B1E">
        <w:rPr>
          <w:rFonts w:cs="Arial"/>
          <w:szCs w:val="22"/>
        </w:rPr>
        <w:t xml:space="preserve"> Dosahuje vysoké hodnoty iba v prípade ak sú prediktívne schopnosti modelu nadštandardne dobré vo všetkých smeroch - zohľadňuje vplyv FN, FP, TP,TN. </w:t>
      </w:r>
      <w:r w:rsidR="00C40BE9" w:rsidRPr="00C53B1E">
        <w:rPr>
          <w:rFonts w:cs="Arial"/>
          <w:szCs w:val="22"/>
        </w:rPr>
        <w:t>Táto metrika je vhodná ako ukazovateľ,</w:t>
      </w:r>
      <w:r w:rsidR="00F74E4D" w:rsidRPr="00C53B1E">
        <w:rPr>
          <w:rFonts w:cs="Arial"/>
          <w:szCs w:val="22"/>
        </w:rPr>
        <w:t xml:space="preserve"> ktorý vyjadruje</w:t>
      </w:r>
      <w:r w:rsidR="00C40BE9" w:rsidRPr="00C53B1E">
        <w:rPr>
          <w:rFonts w:cs="Arial"/>
          <w:szCs w:val="22"/>
        </w:rPr>
        <w:t xml:space="preserve"> ako je náš model </w:t>
      </w:r>
      <w:r w:rsidR="00F74E4D" w:rsidRPr="00C53B1E">
        <w:rPr>
          <w:rFonts w:cs="Arial"/>
          <w:szCs w:val="22"/>
        </w:rPr>
        <w:t>vhodný</w:t>
      </w:r>
      <w:r w:rsidR="00C40BE9" w:rsidRPr="00C53B1E">
        <w:rPr>
          <w:rFonts w:cs="Arial"/>
          <w:szCs w:val="22"/>
        </w:rPr>
        <w:t xml:space="preserve"> pri identifikovaní legitímnych žiadosti</w:t>
      </w:r>
      <w:r w:rsidR="00F74E4D" w:rsidRPr="00C53B1E">
        <w:rPr>
          <w:rFonts w:cs="Arial"/>
          <w:szCs w:val="22"/>
        </w:rPr>
        <w:t>.</w:t>
      </w:r>
    </w:p>
    <w:p w14:paraId="3851F95D" w14:textId="44F28E5C" w:rsidR="00F74E4D" w:rsidRPr="00C53B1E" w:rsidRDefault="00F74E4D" w:rsidP="006B1845">
      <w:pPr>
        <w:contextualSpacing/>
        <w:rPr>
          <w:rFonts w:cs="Arial"/>
          <w:i/>
          <w:sz w:val="24"/>
          <w:szCs w:val="28"/>
        </w:rPr>
      </w:pPr>
      <m:oMathPara>
        <m:oMath>
          <m:r>
            <w:rPr>
              <w:rFonts w:ascii="Cambria Math" w:hAnsi="Cambria Math" w:cs="Arial"/>
              <w:sz w:val="28"/>
              <w:szCs w:val="32"/>
            </w:rPr>
            <m:t xml:space="preserve">MCC= </m:t>
          </m:r>
          <m:f>
            <m:fPr>
              <m:ctrlPr>
                <w:rPr>
                  <w:rFonts w:ascii="Cambria Math" w:hAnsi="Cambria Math" w:cs="Arial"/>
                  <w:i/>
                  <w:sz w:val="28"/>
                  <w:szCs w:val="32"/>
                </w:rPr>
              </m:ctrlPr>
            </m:fPr>
            <m:num>
              <m:r>
                <w:rPr>
                  <w:rFonts w:ascii="Cambria Math" w:hAnsi="Cambria Math" w:cs="Arial"/>
                  <w:sz w:val="28"/>
                  <w:szCs w:val="32"/>
                </w:rPr>
                <m:t>TN*TP-FN*FP</m:t>
              </m:r>
            </m:num>
            <m:den>
              <m:rad>
                <m:radPr>
                  <m:degHide m:val="1"/>
                  <m:ctrlPr>
                    <w:rPr>
                      <w:rFonts w:ascii="Cambria Math" w:hAnsi="Cambria Math" w:cs="Arial"/>
                      <w:i/>
                      <w:sz w:val="28"/>
                      <w:szCs w:val="32"/>
                    </w:rPr>
                  </m:ctrlPr>
                </m:radPr>
                <m:deg/>
                <m:e>
                  <m:d>
                    <m:dPr>
                      <m:ctrlPr>
                        <w:rPr>
                          <w:rFonts w:ascii="Cambria Math" w:hAnsi="Cambria Math" w:cs="Arial"/>
                          <w:i/>
                          <w:sz w:val="28"/>
                          <w:szCs w:val="32"/>
                        </w:rPr>
                      </m:ctrlPr>
                    </m:dPr>
                    <m:e>
                      <m:r>
                        <w:rPr>
                          <w:rFonts w:ascii="Cambria Math" w:hAnsi="Cambria Math" w:cs="Arial"/>
                          <w:sz w:val="28"/>
                          <w:szCs w:val="32"/>
                        </w:rPr>
                        <m:t>TP+FP</m:t>
                      </m:r>
                    </m:e>
                  </m:d>
                  <m:r>
                    <w:rPr>
                      <w:rFonts w:ascii="Cambria Math" w:hAnsi="Cambria Math" w:cs="Arial"/>
                      <w:sz w:val="28"/>
                      <w:szCs w:val="32"/>
                    </w:rPr>
                    <m:t>*</m:t>
                  </m:r>
                  <m:d>
                    <m:dPr>
                      <m:ctrlPr>
                        <w:rPr>
                          <w:rFonts w:ascii="Cambria Math" w:hAnsi="Cambria Math" w:cs="Arial"/>
                          <w:i/>
                          <w:sz w:val="28"/>
                          <w:szCs w:val="32"/>
                        </w:rPr>
                      </m:ctrlPr>
                    </m:dPr>
                    <m:e>
                      <m:r>
                        <w:rPr>
                          <w:rFonts w:ascii="Cambria Math" w:hAnsi="Cambria Math" w:cs="Arial"/>
                          <w:sz w:val="28"/>
                          <w:szCs w:val="32"/>
                        </w:rPr>
                        <m:t>TP+FN</m:t>
                      </m:r>
                    </m:e>
                  </m:d>
                  <m:r>
                    <w:rPr>
                      <w:rFonts w:ascii="Cambria Math" w:hAnsi="Cambria Math" w:cs="Arial"/>
                      <w:sz w:val="28"/>
                      <w:szCs w:val="32"/>
                    </w:rPr>
                    <m:t>*</m:t>
                  </m:r>
                  <m:d>
                    <m:dPr>
                      <m:ctrlPr>
                        <w:rPr>
                          <w:rFonts w:ascii="Cambria Math" w:hAnsi="Cambria Math" w:cs="Arial"/>
                          <w:i/>
                          <w:sz w:val="28"/>
                          <w:szCs w:val="32"/>
                        </w:rPr>
                      </m:ctrlPr>
                    </m:dPr>
                    <m:e>
                      <m:r>
                        <w:rPr>
                          <w:rFonts w:ascii="Cambria Math" w:hAnsi="Cambria Math" w:cs="Arial"/>
                          <w:sz w:val="28"/>
                          <w:szCs w:val="32"/>
                        </w:rPr>
                        <m:t>TN+FP</m:t>
                      </m:r>
                    </m:e>
                  </m:d>
                  <m:r>
                    <w:rPr>
                      <w:rFonts w:ascii="Cambria Math" w:hAnsi="Cambria Math" w:cs="Arial"/>
                      <w:sz w:val="28"/>
                      <w:szCs w:val="32"/>
                    </w:rPr>
                    <m:t>*(TN+FN)</m:t>
                  </m:r>
                </m:e>
              </m:rad>
            </m:den>
          </m:f>
        </m:oMath>
      </m:oMathPara>
    </w:p>
    <w:p w14:paraId="7D7BDCBF" w14:textId="77777777" w:rsidR="00340C31" w:rsidRPr="00C53B1E" w:rsidRDefault="00340C31" w:rsidP="006B1845">
      <w:pPr>
        <w:contextualSpacing/>
        <w:rPr>
          <w:rFonts w:cs="Arial"/>
          <w:i/>
          <w:sz w:val="24"/>
          <w:szCs w:val="28"/>
        </w:rPr>
      </w:pPr>
    </w:p>
    <w:p w14:paraId="3C60CC6C" w14:textId="010BDB45" w:rsidR="00CC3E5B" w:rsidRPr="00C53B1E" w:rsidRDefault="00CC3E5B" w:rsidP="006B1845">
      <w:pPr>
        <w:contextualSpacing/>
        <w:rPr>
          <w:b/>
          <w:bCs/>
        </w:rPr>
      </w:pPr>
      <w:r w:rsidRPr="00C53B1E">
        <w:rPr>
          <w:b/>
          <w:bCs/>
        </w:rPr>
        <w:t>ROC krivka a</w:t>
      </w:r>
      <w:r w:rsidR="006B4012" w:rsidRPr="00C53B1E">
        <w:rPr>
          <w:b/>
          <w:bCs/>
        </w:rPr>
        <w:t> </w:t>
      </w:r>
      <w:r w:rsidRPr="00C53B1E">
        <w:rPr>
          <w:b/>
          <w:bCs/>
        </w:rPr>
        <w:t>AUC</w:t>
      </w:r>
    </w:p>
    <w:p w14:paraId="00090C6C" w14:textId="47BAD253" w:rsidR="006B4012" w:rsidRPr="00C53B1E" w:rsidRDefault="006B4012" w:rsidP="006B1845">
      <w:pPr>
        <w:ind w:firstLine="567"/>
        <w:contextualSpacing/>
      </w:pPr>
      <w:r w:rsidRPr="00C53B1E">
        <w:rPr>
          <w:b/>
          <w:bCs/>
        </w:rPr>
        <w:t>ROC</w:t>
      </w:r>
      <w:r w:rsidR="00D23E42" w:rsidRPr="00C53B1E">
        <w:rPr>
          <w:b/>
          <w:bCs/>
        </w:rPr>
        <w:t xml:space="preserve"> </w:t>
      </w:r>
      <w:r w:rsidR="00B25041" w:rsidRPr="00C53B1E">
        <w:fldChar w:fldCharType="begin"/>
      </w:r>
      <w:r w:rsidR="00B25041" w:rsidRPr="00C53B1E">
        <w:instrText xml:space="preserve"> REF _Ref164261621 \r \h  \* MERGEFORMAT </w:instrText>
      </w:r>
      <w:r w:rsidR="00B25041" w:rsidRPr="00C53B1E">
        <w:fldChar w:fldCharType="separate"/>
      </w:r>
      <w:r w:rsidR="00E07521">
        <w:t>[39]</w:t>
      </w:r>
      <w:r w:rsidR="00B25041" w:rsidRPr="00C53B1E">
        <w:fldChar w:fldCharType="end"/>
      </w:r>
      <w:r w:rsidRPr="00C53B1E">
        <w:t xml:space="preserve"> je </w:t>
      </w:r>
      <w:r w:rsidR="004B30F9" w:rsidRPr="00C53B1E">
        <w:t>grafické znázornenie</w:t>
      </w:r>
      <w:r w:rsidRPr="00C53B1E">
        <w:t>, ktor</w:t>
      </w:r>
      <w:r w:rsidR="004B30F9" w:rsidRPr="00C53B1E">
        <w:t>é</w:t>
      </w:r>
      <w:r w:rsidRPr="00C53B1E">
        <w:t xml:space="preserve"> pomáha vyhodnotiť predikčné schopnosti klasifikačného binárneho modelu. Graf ROC krivky má na osi x hodnoty, ktoré predstavujú  pomer falošne pozitívnych </w:t>
      </w:r>
      <w:r w:rsidR="00340C31" w:rsidRPr="00C53B1E">
        <w:t>predikcií</w:t>
      </w:r>
      <w:r w:rsidRPr="00C53B1E">
        <w:t xml:space="preserve"> (FPR), ktoré dokážeme získať ako </w:t>
      </w:r>
      <m:oMath>
        <m:r>
          <m:rPr>
            <m:sty m:val="p"/>
          </m:rPr>
          <w:rPr>
            <w:rFonts w:ascii="Cambria Math" w:hAnsi="Cambria Math"/>
          </w:rPr>
          <m:t>1 – špecificita</m:t>
        </m:r>
        <m:r>
          <w:rPr>
            <w:rFonts w:ascii="Cambria Math" w:hAnsi="Cambria Math"/>
          </w:rPr>
          <m:t xml:space="preserve">= </m:t>
        </m:r>
        <m:f>
          <m:fPr>
            <m:ctrlPr>
              <w:rPr>
                <w:rFonts w:ascii="Cambria Math" w:hAnsi="Cambria Math"/>
                <w:i/>
              </w:rPr>
            </m:ctrlPr>
          </m:fPr>
          <m:num>
            <m:r>
              <w:rPr>
                <w:rFonts w:ascii="Cambria Math" w:hAnsi="Cambria Math"/>
              </w:rPr>
              <m:t>FP</m:t>
            </m:r>
          </m:num>
          <m:den>
            <m:r>
              <w:rPr>
                <w:rFonts w:ascii="Cambria Math" w:hAnsi="Cambria Math"/>
              </w:rPr>
              <m:t>TN+FP</m:t>
            </m:r>
          </m:den>
        </m:f>
      </m:oMath>
      <w:r w:rsidRPr="00C53B1E">
        <w:t>. Na osi y sa nachádza pomer pravdivých pozitívnych predikcii (TPR) alebo inak Senzitivita. ROC krivka znázorňuje predikčné schopnosti modelu v určitej hraničnej hodnote. Hraničná hodnota postupne dosahuje hodnoty v rozmedzí 0 a 1</w:t>
      </w:r>
      <w:r w:rsidR="00146362" w:rsidRPr="00C53B1E">
        <w:t xml:space="preserve">. Napríklad, pri menších hodnotách hraničnej hodnoty model frekventovane hodnotí úverové žiadosti ako podvodné, čo môže mať za následok, že </w:t>
      </w:r>
      <w:r w:rsidR="00135792" w:rsidRPr="00C53B1E">
        <w:t>veľa</w:t>
      </w:r>
      <w:r w:rsidR="00146362" w:rsidRPr="00C53B1E">
        <w:t xml:space="preserve"> legitímnych </w:t>
      </w:r>
      <w:r w:rsidR="00135792" w:rsidRPr="00C53B1E">
        <w:t>žiadosti</w:t>
      </w:r>
      <w:r w:rsidR="00146362" w:rsidRPr="00C53B1E">
        <w:t xml:space="preserve"> </w:t>
      </w:r>
      <w:r w:rsidR="00146362" w:rsidRPr="00C53B1E">
        <w:lastRenderedPageBreak/>
        <w:t xml:space="preserve">bude hodnotených ako podvodné – falošne pozitívne. Naopak, pri väčšej hraničnej hodnote, model frekventovane vyhodnocuje </w:t>
      </w:r>
      <w:r w:rsidR="00135792" w:rsidRPr="00C53B1E">
        <w:t>úverové</w:t>
      </w:r>
      <w:r w:rsidR="00146362" w:rsidRPr="00C53B1E">
        <w:t xml:space="preserve"> žiadosti ako legitímne, čo má za následok opačný efekt a to možný zvýšený počet úverov, ktoré boli označené ako legití</w:t>
      </w:r>
      <w:r w:rsidR="00C404EE" w:rsidRPr="00C53B1E">
        <w:t>m</w:t>
      </w:r>
      <w:r w:rsidR="00146362" w:rsidRPr="00C53B1E">
        <w:t>ne – falošne negatívne.</w:t>
      </w:r>
    </w:p>
    <w:p w14:paraId="5340A27C" w14:textId="6EF931F9" w:rsidR="004B30F9" w:rsidRPr="00C53B1E" w:rsidRDefault="004B30F9" w:rsidP="006B1845">
      <w:pPr>
        <w:ind w:firstLine="567"/>
        <w:contextualSpacing/>
      </w:pPr>
      <w:r w:rsidRPr="00C53B1E">
        <w:rPr>
          <w:b/>
          <w:bCs/>
        </w:rPr>
        <w:t>Grafické znázornenie</w:t>
      </w:r>
      <w:r w:rsidR="007848B0" w:rsidRPr="00C53B1E">
        <w:t xml:space="preserve"> ROC krivky</w:t>
      </w:r>
      <w:r w:rsidR="00D23E42" w:rsidRPr="00C53B1E">
        <w:t xml:space="preserve"> </w:t>
      </w:r>
      <w:r w:rsidR="00D23E42" w:rsidRPr="00C53B1E">
        <w:fldChar w:fldCharType="begin"/>
      </w:r>
      <w:r w:rsidR="00D23E42" w:rsidRPr="00C53B1E">
        <w:instrText xml:space="preserve"> REF _Ref164261621 \n \h </w:instrText>
      </w:r>
      <w:r w:rsidR="00D23E42" w:rsidRPr="00C53B1E">
        <w:fldChar w:fldCharType="separate"/>
      </w:r>
      <w:r w:rsidR="00E07521">
        <w:t>[39]</w:t>
      </w:r>
      <w:r w:rsidR="00D23E42" w:rsidRPr="00C53B1E">
        <w:fldChar w:fldCharType="end"/>
      </w:r>
      <w:r w:rsidRPr="00C53B1E">
        <w:t xml:space="preserve"> </w:t>
      </w:r>
      <w:r w:rsidR="003C765E" w:rsidRPr="00C53B1E">
        <w:t xml:space="preserve">je v </w:t>
      </w:r>
      <w:r w:rsidR="003C765E" w:rsidRPr="00C53B1E">
        <w:fldChar w:fldCharType="begin"/>
      </w:r>
      <w:r w:rsidR="003C765E" w:rsidRPr="00C53B1E">
        <w:instrText xml:space="preserve"> REF _Ref164404975 \h </w:instrText>
      </w:r>
      <w:r w:rsidR="003C765E" w:rsidRPr="00C53B1E">
        <w:fldChar w:fldCharType="separate"/>
      </w:r>
      <w:r w:rsidR="00E07521" w:rsidRPr="00C53B1E">
        <w:t xml:space="preserve">Príloha </w:t>
      </w:r>
      <w:r w:rsidR="00E07521">
        <w:rPr>
          <w:noProof/>
        </w:rPr>
        <w:t>H</w:t>
      </w:r>
      <w:r w:rsidR="003C765E" w:rsidRPr="00C53B1E">
        <w:fldChar w:fldCharType="end"/>
      </w:r>
      <w:r w:rsidR="008B1C6A" w:rsidRPr="00C53B1E">
        <w:t>.</w:t>
      </w:r>
    </w:p>
    <w:p w14:paraId="02850D8E" w14:textId="339ED68E" w:rsidR="00146362" w:rsidRPr="00C53B1E" w:rsidRDefault="00630CC7" w:rsidP="006B1845">
      <w:pPr>
        <w:ind w:firstLine="567"/>
        <w:contextualSpacing/>
      </w:pPr>
      <w:r w:rsidRPr="00C53B1E">
        <w:t xml:space="preserve">V pravom hornom rohu je hraničná hodnota najnižšia – je vždy nižšia ako všetky pravdepodobnosti predikcií, ktoré predpovedal model , čo znamená, že model všetko hodnotí ako podvodnú žiadosť, FPR a TPR sú vysoké. Následne sa táto hodnota zväčšuje a tým </w:t>
      </w:r>
      <w:r w:rsidR="00115125" w:rsidRPr="00C53B1E">
        <w:t>by sa mal zvyšovať pomer TPR a klesať pomer FPR</w:t>
      </w:r>
      <w:r w:rsidR="007848B0" w:rsidRPr="00C53B1E">
        <w:t xml:space="preserve"> (graf </w:t>
      </w:r>
      <w:r w:rsidR="003C765E" w:rsidRPr="00C53B1E">
        <w:t xml:space="preserve">3 v </w:t>
      </w:r>
      <w:r w:rsidR="003C765E" w:rsidRPr="00C53B1E">
        <w:fldChar w:fldCharType="begin"/>
      </w:r>
      <w:r w:rsidR="003C765E" w:rsidRPr="00C53B1E">
        <w:instrText xml:space="preserve"> REF _Ref164404975 \h </w:instrText>
      </w:r>
      <w:r w:rsidR="003C765E" w:rsidRPr="00C53B1E">
        <w:fldChar w:fldCharType="separate"/>
      </w:r>
      <w:r w:rsidR="00E07521" w:rsidRPr="00C53B1E">
        <w:t xml:space="preserve">Príloha </w:t>
      </w:r>
      <w:r w:rsidR="00E07521">
        <w:rPr>
          <w:noProof/>
        </w:rPr>
        <w:t>H</w:t>
      </w:r>
      <w:r w:rsidR="003C765E" w:rsidRPr="00C53B1E">
        <w:fldChar w:fldCharType="end"/>
      </w:r>
      <w:r w:rsidR="007848B0" w:rsidRPr="00C53B1E">
        <w:t>)</w:t>
      </w:r>
      <w:r w:rsidR="00115125" w:rsidRPr="00C53B1E">
        <w:t xml:space="preserve">. Ak však klesajú </w:t>
      </w:r>
      <w:r w:rsidR="007848B0" w:rsidRPr="00C53B1E">
        <w:t>súčasne</w:t>
      </w:r>
      <w:r w:rsidR="00115125" w:rsidRPr="00C53B1E">
        <w:t xml:space="preserve"> a tvoria priamku z pravého horného rohu do dolného ľavého rohu(diagonála), znamená to, že model nedokáže správne rozlíšiť podvodnú žiadosť od legitímnej žiadosti</w:t>
      </w:r>
      <w:r w:rsidR="007848B0" w:rsidRPr="00C53B1E">
        <w:t>, robí náhodné predikcie (graf 2)</w:t>
      </w:r>
      <w:r w:rsidR="00115125" w:rsidRPr="00C53B1E">
        <w:t xml:space="preserve">. </w:t>
      </w:r>
      <w:r w:rsidR="00187661" w:rsidRPr="00C53B1E">
        <w:t xml:space="preserve">Dokonalý prediktívny model by mal vyzerať tak, že ROC krivka postupuje z pravého horného rohu do </w:t>
      </w:r>
      <w:r w:rsidR="002C784D" w:rsidRPr="00C53B1E">
        <w:t>ľavého</w:t>
      </w:r>
      <w:r w:rsidR="00187661" w:rsidRPr="00C53B1E">
        <w:t xml:space="preserve"> a</w:t>
      </w:r>
      <w:r w:rsidR="002C784D" w:rsidRPr="00C53B1E">
        <w:t xml:space="preserve"> potom </w:t>
      </w:r>
      <w:r w:rsidR="00187661" w:rsidRPr="00C53B1E">
        <w:t>strmo do ľavého dolného rohu</w:t>
      </w:r>
      <w:r w:rsidR="007848B0" w:rsidRPr="00C53B1E">
        <w:t>(graf 1)</w:t>
      </w:r>
      <w:r w:rsidR="00187661" w:rsidRPr="00C53B1E">
        <w:t>.</w:t>
      </w:r>
      <w:r w:rsidR="00DC6EF8" w:rsidRPr="00C53B1E">
        <w:t xml:space="preserve"> Ak ROC krivka postupuje z pravého horného roh</w:t>
      </w:r>
      <w:r w:rsidR="007848B0" w:rsidRPr="00C53B1E">
        <w:t>u</w:t>
      </w:r>
      <w:r w:rsidR="00DC6EF8" w:rsidRPr="00C53B1E">
        <w:t xml:space="preserve"> strmo do pravého dolného roh</w:t>
      </w:r>
      <w:r w:rsidR="007848B0" w:rsidRPr="00C53B1E">
        <w:t>u</w:t>
      </w:r>
      <w:r w:rsidR="00DC6EF8" w:rsidRPr="00C53B1E">
        <w:t xml:space="preserve"> a následne priamo do ľavého dolného </w:t>
      </w:r>
      <w:r w:rsidR="00ED48B0" w:rsidRPr="00C53B1E">
        <w:t>rohu</w:t>
      </w:r>
      <w:r w:rsidR="00DC6EF8" w:rsidRPr="00C53B1E">
        <w:t xml:space="preserve"> znamená to, že model predikuje binárne kategórie presne opačne(predikuje 0 ako 1 a 1 ako 0</w:t>
      </w:r>
      <w:r w:rsidR="00ED48B0" w:rsidRPr="00C53B1E">
        <w:t>, graf 4</w:t>
      </w:r>
      <w:r w:rsidR="00DC6EF8" w:rsidRPr="00C53B1E">
        <w:t>).</w:t>
      </w:r>
      <w:r w:rsidR="004B30F9" w:rsidRPr="00C53B1E">
        <w:t xml:space="preserve"> </w:t>
      </w:r>
    </w:p>
    <w:p w14:paraId="078441EF" w14:textId="5C31DADB" w:rsidR="008B1C6A" w:rsidRPr="00C53B1E" w:rsidRDefault="004B30F9" w:rsidP="006B1845">
      <w:pPr>
        <w:ind w:firstLine="567"/>
        <w:contextualSpacing/>
      </w:pPr>
      <w:r w:rsidRPr="00C53B1E">
        <w:rPr>
          <w:b/>
          <w:bCs/>
        </w:rPr>
        <w:t>AUC</w:t>
      </w:r>
      <w:r w:rsidR="00D23E42" w:rsidRPr="00C53B1E">
        <w:rPr>
          <w:b/>
          <w:bCs/>
        </w:rPr>
        <w:t xml:space="preserve"> </w:t>
      </w:r>
      <w:r w:rsidR="00B25041" w:rsidRPr="00C53B1E">
        <w:fldChar w:fldCharType="begin"/>
      </w:r>
      <w:r w:rsidR="00B25041" w:rsidRPr="00C53B1E">
        <w:instrText xml:space="preserve"> REF _Ref164261621 \r \h  \* MERGEFORMAT </w:instrText>
      </w:r>
      <w:r w:rsidR="00B25041" w:rsidRPr="00C53B1E">
        <w:fldChar w:fldCharType="separate"/>
      </w:r>
      <w:r w:rsidR="00E07521">
        <w:t>[39]</w:t>
      </w:r>
      <w:r w:rsidR="00B25041" w:rsidRPr="00C53B1E">
        <w:fldChar w:fldCharType="end"/>
      </w:r>
      <w:r w:rsidRPr="00C53B1E">
        <w:t xml:space="preserve"> je metrika</w:t>
      </w:r>
      <w:r w:rsidR="00361169" w:rsidRPr="00C53B1E">
        <w:t xml:space="preserve"> ktorá hovorí o</w:t>
      </w:r>
      <w:r w:rsidRPr="00C53B1E">
        <w:t xml:space="preserve"> ploch</w:t>
      </w:r>
      <w:r w:rsidR="00361169" w:rsidRPr="00C53B1E">
        <w:t>e</w:t>
      </w:r>
      <w:r w:rsidRPr="00C53B1E">
        <w:t xml:space="preserve"> pod ROC krivkou, čím vyššia hodnota</w:t>
      </w:r>
      <w:r w:rsidR="00361169" w:rsidRPr="00C53B1E">
        <w:t xml:space="preserve"> tejto metriky</w:t>
      </w:r>
      <w:r w:rsidRPr="00C53B1E">
        <w:t>, tým lepšie. Hodnota 1 znamená</w:t>
      </w:r>
      <w:r w:rsidR="00917FE9" w:rsidRPr="00C53B1E">
        <w:t>, že model má</w:t>
      </w:r>
      <w:r w:rsidRPr="00C53B1E">
        <w:t xml:space="preserve"> dokonale presné predikcie, 0.5 značí, že predikcie sú náhodne</w:t>
      </w:r>
      <w:r w:rsidR="00917FE9" w:rsidRPr="00C53B1E">
        <w:t xml:space="preserve">, menšia hodnota ako 0.5 značí, že model má vymenenú klasifikáciu hodnôt závislej premennej. </w:t>
      </w:r>
      <w:r w:rsidR="00D074C3" w:rsidRPr="00C53B1E">
        <w:fldChar w:fldCharType="begin"/>
      </w:r>
      <w:r w:rsidR="00D074C3" w:rsidRPr="00C53B1E">
        <w:instrText xml:space="preserve"> REF _Ref164759930 \h </w:instrText>
      </w:r>
      <w:r w:rsidR="00D074C3" w:rsidRPr="00C53B1E">
        <w:fldChar w:fldCharType="separate"/>
      </w:r>
      <w:r w:rsidR="00E07521" w:rsidRPr="00C53B1E">
        <w:t xml:space="preserve">Obrázok </w:t>
      </w:r>
      <w:r w:rsidR="00E07521">
        <w:rPr>
          <w:noProof/>
        </w:rPr>
        <w:t>24</w:t>
      </w:r>
      <w:r w:rsidR="00D074C3" w:rsidRPr="00C53B1E">
        <w:fldChar w:fldCharType="end"/>
      </w:r>
      <w:r w:rsidR="00D074C3" w:rsidRPr="00C53B1E">
        <w:t xml:space="preserve"> </w:t>
      </w:r>
      <w:r w:rsidR="007848B0" w:rsidRPr="00C53B1E">
        <w:t>je ROC krivka s hodnotu AUC = 0.972.</w:t>
      </w:r>
      <w:r w:rsidR="008A1DD2" w:rsidRPr="00C53B1E">
        <w:t xml:space="preserve"> Za dobré klasifikačné schopnosti modelu sa pokladá model, ktorý dosiahol AUC s hodnotou 0.7 a vyššie.</w:t>
      </w:r>
    </w:p>
    <w:p w14:paraId="2836EBE5" w14:textId="45F94977" w:rsidR="008B1C6A" w:rsidRPr="00C53B1E" w:rsidRDefault="005A06A1" w:rsidP="006B1845">
      <w:pPr>
        <w:ind w:firstLine="567"/>
        <w:contextualSpacing/>
        <w:jc w:val="center"/>
      </w:pPr>
      <w:r w:rsidRPr="00C53B1E">
        <w:lastRenderedPageBreak/>
        <w:drawing>
          <wp:inline distT="0" distB="0" distL="0" distR="0" wp14:anchorId="43607B26" wp14:editId="402A5699">
            <wp:extent cx="5005009" cy="3590925"/>
            <wp:effectExtent l="0" t="0" r="0" b="0"/>
            <wp:docPr id="2125852811" name="Obrázok 1" descr="Obrázok, na ktorom je text, rad, diagram,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2811" name="Obrázok 1" descr="Obrázok, na ktorom je text, rad, diagram, vývoj&#10;&#10;Automaticky generovaný popis"/>
                    <pic:cNvPicPr/>
                  </pic:nvPicPr>
                  <pic:blipFill>
                    <a:blip r:embed="rId47"/>
                    <a:stretch>
                      <a:fillRect/>
                    </a:stretch>
                  </pic:blipFill>
                  <pic:spPr>
                    <a:xfrm>
                      <a:off x="0" y="0"/>
                      <a:ext cx="5005009" cy="3590925"/>
                    </a:xfrm>
                    <a:prstGeom prst="rect">
                      <a:avLst/>
                    </a:prstGeom>
                  </pic:spPr>
                </pic:pic>
              </a:graphicData>
            </a:graphic>
          </wp:inline>
        </w:drawing>
      </w:r>
    </w:p>
    <w:p w14:paraId="2C7AE62E" w14:textId="434DB4F1" w:rsidR="00D23E42" w:rsidRPr="00C53B1E" w:rsidRDefault="008B1C6A" w:rsidP="006B1845">
      <w:pPr>
        <w:pStyle w:val="Caption"/>
        <w:contextualSpacing/>
        <w:rPr>
          <w:b/>
          <w:bCs w:val="0"/>
          <w:iCs/>
          <w:sz w:val="28"/>
          <w:szCs w:val="28"/>
        </w:rPr>
      </w:pPr>
      <w:bookmarkStart w:id="121" w:name="_Ref164759930"/>
      <w:bookmarkStart w:id="122" w:name="_Toc164955252"/>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24</w:t>
      </w:r>
      <w:r w:rsidRPr="00C53B1E">
        <w:fldChar w:fldCharType="end"/>
      </w:r>
      <w:bookmarkEnd w:id="121"/>
      <w:r w:rsidRPr="00C53B1E">
        <w:t xml:space="preserve"> – ROC krivka s AUC v hodnote 0.972</w:t>
      </w:r>
      <w:bookmarkEnd w:id="122"/>
    </w:p>
    <w:p w14:paraId="307326C3" w14:textId="77777777" w:rsidR="000301E7" w:rsidRPr="00C53B1E" w:rsidRDefault="000301E7" w:rsidP="000301E7">
      <w:pPr>
        <w:pStyle w:val="Heading2"/>
        <w:numPr>
          <w:ilvl w:val="0"/>
          <w:numId w:val="0"/>
        </w:numPr>
        <w:ind w:left="567"/>
        <w:contextualSpacing/>
      </w:pPr>
    </w:p>
    <w:p w14:paraId="05FDFCB5" w14:textId="50282DD5" w:rsidR="00CC3E5B" w:rsidRPr="00C53B1E" w:rsidRDefault="00E438F1" w:rsidP="006B1845">
      <w:pPr>
        <w:pStyle w:val="Heading2"/>
        <w:contextualSpacing/>
      </w:pPr>
      <w:bookmarkStart w:id="123" w:name="_Toc164955312"/>
      <w:r w:rsidRPr="00C53B1E">
        <w:t xml:space="preserve">Vyhodnotenie </w:t>
      </w:r>
      <w:r w:rsidR="001A5745" w:rsidRPr="00C53B1E">
        <w:t>výsledkov</w:t>
      </w:r>
      <w:r w:rsidRPr="00C53B1E">
        <w:t xml:space="preserve"> modelov</w:t>
      </w:r>
      <w:bookmarkEnd w:id="123"/>
    </w:p>
    <w:p w14:paraId="5A0B1ABD" w14:textId="256C7595" w:rsidR="00F00463" w:rsidRPr="00C53B1E" w:rsidRDefault="00655C8E" w:rsidP="006B1845">
      <w:pPr>
        <w:ind w:firstLine="567"/>
        <w:contextualSpacing/>
      </w:pPr>
      <w:r w:rsidRPr="00C53B1E">
        <w:t>Na k</w:t>
      </w:r>
      <w:r w:rsidR="0073042B" w:rsidRPr="00C53B1E">
        <w:t>ažd</w:t>
      </w:r>
      <w:r w:rsidRPr="00C53B1E">
        <w:t>í</w:t>
      </w:r>
      <w:r w:rsidR="0073042B" w:rsidRPr="00C53B1E">
        <w:t xml:space="preserve"> z modelov (Logistická Regresia, Rozhodovací strom, Náhodný les) bo</w:t>
      </w:r>
      <w:r w:rsidRPr="00C53B1E">
        <w:t xml:space="preserve">la aplikovaná 10-násobná krížová stratifikovaná validácia (pozri </w:t>
      </w:r>
      <w:r w:rsidRPr="00C53B1E">
        <w:fldChar w:fldCharType="begin"/>
      </w:r>
      <w:r w:rsidRPr="00C53B1E">
        <w:instrText xml:space="preserve"> REF _Ref164502947 \r \h </w:instrText>
      </w:r>
      <w:r w:rsidRPr="00C53B1E">
        <w:fldChar w:fldCharType="separate"/>
      </w:r>
      <w:r w:rsidR="00E07521">
        <w:t>0</w:t>
      </w:r>
      <w:r w:rsidRPr="00C53B1E">
        <w:fldChar w:fldCharType="end"/>
      </w:r>
      <w:r w:rsidRPr="00C53B1E">
        <w:t>).</w:t>
      </w:r>
      <w:r w:rsidR="00532422" w:rsidRPr="00C53B1E">
        <w:t xml:space="preserve"> V </w:t>
      </w:r>
      <w:r w:rsidR="00532422" w:rsidRPr="00C53B1E">
        <w:fldChar w:fldCharType="begin"/>
      </w:r>
      <w:r w:rsidR="00532422" w:rsidRPr="00C53B1E">
        <w:instrText xml:space="preserve"> REF _Ref164505163 \h </w:instrText>
      </w:r>
      <w:r w:rsidR="00532422" w:rsidRPr="00C53B1E">
        <w:fldChar w:fldCharType="separate"/>
      </w:r>
      <w:r w:rsidR="00E07521" w:rsidRPr="00C53B1E">
        <w:t xml:space="preserve">Príloha </w:t>
      </w:r>
      <w:r w:rsidR="00E07521">
        <w:rPr>
          <w:noProof/>
        </w:rPr>
        <w:t>I</w:t>
      </w:r>
      <w:r w:rsidR="00532422" w:rsidRPr="00C53B1E">
        <w:fldChar w:fldCharType="end"/>
      </w:r>
      <w:r w:rsidR="00532422" w:rsidRPr="00C53B1E">
        <w:t xml:space="preserve"> sa nachádza nastavenie modelu pre logistickú regresiu, v </w:t>
      </w:r>
      <w:r w:rsidR="00532422" w:rsidRPr="00C53B1E">
        <w:fldChar w:fldCharType="begin"/>
      </w:r>
      <w:r w:rsidR="00532422" w:rsidRPr="00C53B1E">
        <w:instrText xml:space="preserve"> REF _Ref164505164 \h </w:instrText>
      </w:r>
      <w:r w:rsidR="00532422" w:rsidRPr="00C53B1E">
        <w:fldChar w:fldCharType="separate"/>
      </w:r>
      <w:r w:rsidR="00E07521" w:rsidRPr="00C53B1E">
        <w:t xml:space="preserve">Príloha </w:t>
      </w:r>
      <w:r w:rsidR="00E07521">
        <w:rPr>
          <w:noProof/>
        </w:rPr>
        <w:t>J</w:t>
      </w:r>
      <w:r w:rsidR="00532422" w:rsidRPr="00C53B1E">
        <w:fldChar w:fldCharType="end"/>
      </w:r>
      <w:r w:rsidR="00532422" w:rsidRPr="00C53B1E">
        <w:t xml:space="preserve"> sa nachádza nastavenie modelu pre rozhodovací strom a v</w:t>
      </w:r>
      <w:r w:rsidR="00795C5D" w:rsidRPr="00C53B1E">
        <w:t> </w:t>
      </w:r>
      <w:r w:rsidR="00B4721E" w:rsidRPr="00C53B1E">
        <w:fldChar w:fldCharType="begin"/>
      </w:r>
      <w:r w:rsidR="00B4721E" w:rsidRPr="00C53B1E">
        <w:instrText xml:space="preserve"> REF _Ref164787286 \h </w:instrText>
      </w:r>
      <w:r w:rsidR="00B4721E" w:rsidRPr="00C53B1E">
        <w:fldChar w:fldCharType="separate"/>
      </w:r>
      <w:r w:rsidR="00E07521" w:rsidRPr="00C53B1E">
        <w:t xml:space="preserve">Príloha </w:t>
      </w:r>
      <w:r w:rsidR="00E07521">
        <w:rPr>
          <w:noProof/>
        </w:rPr>
        <w:t>K</w:t>
      </w:r>
      <w:r w:rsidR="00B4721E" w:rsidRPr="00C53B1E">
        <w:fldChar w:fldCharType="end"/>
      </w:r>
      <w:r w:rsidR="00795C5D" w:rsidRPr="00C53B1E">
        <w:t xml:space="preserve"> </w:t>
      </w:r>
      <w:r w:rsidR="00532422" w:rsidRPr="00C53B1E">
        <w:t xml:space="preserve">sa nachádza nastavenie modelu pre náhodný les. Najvhodnejšie nastavenia </w:t>
      </w:r>
      <w:r w:rsidR="00F07B0D" w:rsidRPr="00C53B1E">
        <w:t xml:space="preserve">modelu </w:t>
      </w:r>
      <w:r w:rsidR="00532422" w:rsidRPr="00C53B1E">
        <w:t xml:space="preserve">boli natrénované </w:t>
      </w:r>
      <w:r w:rsidR="00F07B0D" w:rsidRPr="00C53B1E">
        <w:t xml:space="preserve">pomocou 5-násobnej krížovej validácie s prioritou na najlepšie beta F1 skóre. </w:t>
      </w:r>
      <w:r w:rsidRPr="00C53B1E">
        <w:t>Pre každí model bola vytvorená confusion matrix, klasifikačný report, ROC krivka a vyhodnotenie najdôležitejších parametrov pre daný model.</w:t>
      </w:r>
    </w:p>
    <w:p w14:paraId="42B71E08" w14:textId="77777777" w:rsidR="00F00463" w:rsidRPr="00C53B1E" w:rsidRDefault="00F00463" w:rsidP="006B1845">
      <w:pPr>
        <w:spacing w:before="0" w:line="240" w:lineRule="auto"/>
        <w:contextualSpacing/>
        <w:jc w:val="left"/>
      </w:pPr>
      <w:r w:rsidRPr="00C53B1E">
        <w:br w:type="page"/>
      </w:r>
    </w:p>
    <w:p w14:paraId="45DA19DA" w14:textId="77777777" w:rsidR="00D51864" w:rsidRPr="00C53B1E" w:rsidRDefault="00D51864" w:rsidP="006B1845">
      <w:pPr>
        <w:ind w:firstLine="567"/>
        <w:contextualSpacing/>
      </w:pPr>
    </w:p>
    <w:p w14:paraId="3BD3C327" w14:textId="284E0724" w:rsidR="00D23E42" w:rsidRPr="00C53B1E" w:rsidRDefault="00E96ED7" w:rsidP="006B1845">
      <w:pPr>
        <w:pStyle w:val="Heading3"/>
        <w:contextualSpacing/>
      </w:pPr>
      <w:r w:rsidRPr="00C53B1E">
        <w:t xml:space="preserve"> </w:t>
      </w:r>
      <w:bookmarkStart w:id="124" w:name="_Toc164955313"/>
      <w:r w:rsidR="000A36DA" w:rsidRPr="00C53B1E">
        <w:t>Confusion Matrix (matica zámen)</w:t>
      </w:r>
      <w:bookmarkEnd w:id="124"/>
    </w:p>
    <w:p w14:paraId="2C0BA7B2" w14:textId="191C2D57" w:rsidR="00CF4C21" w:rsidRPr="00C53B1E" w:rsidRDefault="00DC1DB3" w:rsidP="006B1845">
      <w:pPr>
        <w:ind w:firstLine="709"/>
        <w:contextualSpacing/>
      </w:pPr>
      <w:r w:rsidRPr="00C53B1E">
        <w:t xml:space="preserve">Na </w:t>
      </w:r>
      <w:r w:rsidR="00D074C3" w:rsidRPr="00C53B1E">
        <w:fldChar w:fldCharType="begin"/>
      </w:r>
      <w:r w:rsidR="00D074C3" w:rsidRPr="00C53B1E">
        <w:instrText xml:space="preserve"> REF _Ref164759956 \h </w:instrText>
      </w:r>
      <w:r w:rsidR="00D074C3" w:rsidRPr="00C53B1E">
        <w:fldChar w:fldCharType="separate"/>
      </w:r>
      <w:r w:rsidR="00E07521" w:rsidRPr="00C53B1E">
        <w:t xml:space="preserve">Obrázok </w:t>
      </w:r>
      <w:r w:rsidR="00E07521">
        <w:rPr>
          <w:noProof/>
        </w:rPr>
        <w:t>25</w:t>
      </w:r>
      <w:r w:rsidR="00D074C3" w:rsidRPr="00C53B1E">
        <w:fldChar w:fldCharType="end"/>
      </w:r>
      <w:r w:rsidR="00D074C3" w:rsidRPr="00C53B1E">
        <w:t xml:space="preserve"> </w:t>
      </w:r>
      <w:r w:rsidR="00C45501" w:rsidRPr="00C53B1E">
        <w:fldChar w:fldCharType="begin"/>
      </w:r>
      <w:r w:rsidR="00C45501" w:rsidRPr="00C53B1E">
        <w:instrText xml:space="preserve"> REF _Ref164875004 \h </w:instrText>
      </w:r>
      <w:r w:rsidR="00C45501" w:rsidRPr="00C53B1E">
        <w:fldChar w:fldCharType="separate"/>
      </w:r>
      <w:r w:rsidR="00E07521" w:rsidRPr="00C53B1E">
        <w:t xml:space="preserve">Obrázok </w:t>
      </w:r>
      <w:r w:rsidR="00E07521">
        <w:rPr>
          <w:noProof/>
        </w:rPr>
        <w:t>26</w:t>
      </w:r>
      <w:r w:rsidR="00C45501" w:rsidRPr="00C53B1E">
        <w:fldChar w:fldCharType="end"/>
      </w:r>
      <w:r w:rsidR="00C45501" w:rsidRPr="00C53B1E">
        <w:t xml:space="preserve"> </w:t>
      </w:r>
      <w:r w:rsidR="00C45501" w:rsidRPr="00C53B1E">
        <w:fldChar w:fldCharType="begin"/>
      </w:r>
      <w:r w:rsidR="00C45501" w:rsidRPr="00C53B1E">
        <w:instrText xml:space="preserve"> REF _Ref164875008 \h </w:instrText>
      </w:r>
      <w:r w:rsidR="00C45501" w:rsidRPr="00C53B1E">
        <w:fldChar w:fldCharType="separate"/>
      </w:r>
      <w:r w:rsidR="00E07521" w:rsidRPr="00C53B1E">
        <w:t xml:space="preserve">Obrázok </w:t>
      </w:r>
      <w:r w:rsidR="00E07521">
        <w:rPr>
          <w:noProof/>
        </w:rPr>
        <w:t>27</w:t>
      </w:r>
      <w:r w:rsidR="00C45501" w:rsidRPr="00C53B1E">
        <w:fldChar w:fldCharType="end"/>
      </w:r>
      <w:r w:rsidR="0081509E" w:rsidRPr="00C53B1E">
        <w:t xml:space="preserve"> </w:t>
      </w:r>
      <w:r w:rsidRPr="00C53B1E">
        <w:t xml:space="preserve">je zobrazená </w:t>
      </w:r>
      <w:r w:rsidR="00CF4C21" w:rsidRPr="00C53B1E">
        <w:t>confusion matrix pre Logistickú regresiu.</w:t>
      </w:r>
      <w:r w:rsidR="00E44DF7" w:rsidRPr="00C53B1E">
        <w:t xml:space="preserve"> </w:t>
      </w:r>
      <w:r w:rsidR="00CF4C21" w:rsidRPr="00C53B1E">
        <w:t>V ľavom hornom rohu sa nachádza počet TN predikcií, v </w:t>
      </w:r>
      <w:r w:rsidR="00D864E9" w:rsidRPr="00C53B1E">
        <w:t>pravom</w:t>
      </w:r>
      <w:r w:rsidR="00CF4C21" w:rsidRPr="00C53B1E">
        <w:t xml:space="preserve"> hornom rohu počet FP</w:t>
      </w:r>
      <w:r w:rsidR="00D864E9" w:rsidRPr="00C53B1E">
        <w:t xml:space="preserve">, v ľavom dolnom rohu FN a v pravom dolnom rohu TP. Modely dosahuje veľmi dobré výsledky pri určovaní </w:t>
      </w:r>
      <w:r w:rsidR="00D864E9" w:rsidRPr="00C53B1E">
        <w:rPr>
          <w:b/>
          <w:bCs/>
        </w:rPr>
        <w:t>TN</w:t>
      </w:r>
      <w:r w:rsidR="00D864E9" w:rsidRPr="00C53B1E">
        <w:t xml:space="preserve">, pričom najúspešnejší bol model </w:t>
      </w:r>
      <w:r w:rsidR="00D864E9" w:rsidRPr="00C53B1E">
        <w:rPr>
          <w:b/>
          <w:bCs/>
        </w:rPr>
        <w:t>náhodného</w:t>
      </w:r>
      <w:r w:rsidR="00D864E9" w:rsidRPr="00C53B1E">
        <w:t xml:space="preserve"> </w:t>
      </w:r>
      <w:r w:rsidR="00D864E9" w:rsidRPr="00C53B1E">
        <w:rPr>
          <w:b/>
          <w:bCs/>
        </w:rPr>
        <w:t>lesu</w:t>
      </w:r>
      <w:r w:rsidR="00D864E9" w:rsidRPr="00C53B1E">
        <w:t xml:space="preserve">. Pri </w:t>
      </w:r>
      <w:r w:rsidR="00D864E9" w:rsidRPr="00C53B1E">
        <w:rPr>
          <w:b/>
          <w:bCs/>
        </w:rPr>
        <w:t>FP</w:t>
      </w:r>
      <w:r w:rsidR="00D864E9" w:rsidRPr="00C53B1E">
        <w:t xml:space="preserve"> bol taktiež najviac úspešný </w:t>
      </w:r>
      <w:r w:rsidR="00D864E9" w:rsidRPr="00C53B1E">
        <w:rPr>
          <w:b/>
          <w:bCs/>
        </w:rPr>
        <w:t>náhodný</w:t>
      </w:r>
      <w:r w:rsidR="00D864E9" w:rsidRPr="00C53B1E">
        <w:t xml:space="preserve"> </w:t>
      </w:r>
      <w:r w:rsidR="00D864E9" w:rsidRPr="00C53B1E">
        <w:rPr>
          <w:b/>
          <w:bCs/>
        </w:rPr>
        <w:t>les</w:t>
      </w:r>
      <w:r w:rsidR="00D864E9" w:rsidRPr="00C53B1E">
        <w:t>, ktorý mal iba 65</w:t>
      </w:r>
      <w:r w:rsidR="00A52B39" w:rsidRPr="00C53B1E">
        <w:t>1</w:t>
      </w:r>
      <w:r w:rsidR="00D864E9" w:rsidRPr="00C53B1E">
        <w:t xml:space="preserve"> </w:t>
      </w:r>
      <w:r w:rsidR="00D864E9" w:rsidRPr="00C53B1E">
        <w:rPr>
          <w:b/>
          <w:bCs/>
        </w:rPr>
        <w:t>FP</w:t>
      </w:r>
      <w:r w:rsidR="00D864E9" w:rsidRPr="00C53B1E">
        <w:t xml:space="preserve"> predikcii. Najmenej </w:t>
      </w:r>
      <w:r w:rsidR="00D864E9" w:rsidRPr="00C53B1E">
        <w:rPr>
          <w:b/>
          <w:bCs/>
        </w:rPr>
        <w:t>FN</w:t>
      </w:r>
      <w:r w:rsidR="00D864E9" w:rsidRPr="00C53B1E">
        <w:t xml:space="preserve"> dosial </w:t>
      </w:r>
      <w:r w:rsidR="00D864E9" w:rsidRPr="00C53B1E">
        <w:rPr>
          <w:b/>
          <w:bCs/>
        </w:rPr>
        <w:t>rozhodovací strom</w:t>
      </w:r>
      <w:r w:rsidR="00D864E9" w:rsidRPr="00C53B1E">
        <w:t xml:space="preserve">. Pri určovaní </w:t>
      </w:r>
      <w:r w:rsidR="00D864E9" w:rsidRPr="00C53B1E">
        <w:rPr>
          <w:b/>
          <w:bCs/>
        </w:rPr>
        <w:t>TP</w:t>
      </w:r>
      <w:r w:rsidR="00D864E9" w:rsidRPr="00C53B1E">
        <w:t xml:space="preserve"> sa žiaden model nevyrovnal </w:t>
      </w:r>
      <w:r w:rsidR="00E44DF7" w:rsidRPr="00C53B1E">
        <w:rPr>
          <w:b/>
          <w:bCs/>
        </w:rPr>
        <w:t>r</w:t>
      </w:r>
      <w:r w:rsidR="00D864E9" w:rsidRPr="00C53B1E">
        <w:rPr>
          <w:b/>
          <w:bCs/>
        </w:rPr>
        <w:t>ozhodovaciemu</w:t>
      </w:r>
      <w:r w:rsidR="00D864E9" w:rsidRPr="00C53B1E">
        <w:t xml:space="preserve"> </w:t>
      </w:r>
      <w:r w:rsidR="00D864E9" w:rsidRPr="00C53B1E">
        <w:rPr>
          <w:b/>
          <w:bCs/>
        </w:rPr>
        <w:t>stromu</w:t>
      </w:r>
      <w:r w:rsidR="00D864E9" w:rsidRPr="00C53B1E">
        <w:t>.</w:t>
      </w:r>
    </w:p>
    <w:p w14:paraId="15293929" w14:textId="77777777" w:rsidR="008B1C6A" w:rsidRPr="00C53B1E" w:rsidRDefault="00460915" w:rsidP="006B1845">
      <w:pPr>
        <w:keepNext/>
        <w:contextualSpacing/>
        <w:jc w:val="center"/>
      </w:pPr>
      <w:r w:rsidRPr="00C53B1E">
        <w:drawing>
          <wp:inline distT="0" distB="0" distL="0" distR="0" wp14:anchorId="04DCD997" wp14:editId="0820E93A">
            <wp:extent cx="4869664" cy="3952875"/>
            <wp:effectExtent l="0" t="0" r="0" b="0"/>
            <wp:docPr id="42373509" name="Obrázok 1" descr="Obrázok, na ktorom je text, snímka obrazovky, štvorec, diagram&#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3509" name="Obrázok 1" descr="Obrázok, na ktorom je text, snímka obrazovky, štvorec, diagram&#10;&#10;Automaticky generovaný popis"/>
                    <pic:cNvPicPr/>
                  </pic:nvPicPr>
                  <pic:blipFill>
                    <a:blip r:embed="rId48"/>
                    <a:stretch>
                      <a:fillRect/>
                    </a:stretch>
                  </pic:blipFill>
                  <pic:spPr>
                    <a:xfrm>
                      <a:off x="0" y="0"/>
                      <a:ext cx="4887196" cy="3967106"/>
                    </a:xfrm>
                    <a:prstGeom prst="rect">
                      <a:avLst/>
                    </a:prstGeom>
                  </pic:spPr>
                </pic:pic>
              </a:graphicData>
            </a:graphic>
          </wp:inline>
        </w:drawing>
      </w:r>
    </w:p>
    <w:p w14:paraId="1DB61F14" w14:textId="6594F34F" w:rsidR="00DC1DB3" w:rsidRPr="00C53B1E" w:rsidRDefault="008B1C6A" w:rsidP="006B1845">
      <w:pPr>
        <w:pStyle w:val="Caption"/>
        <w:contextualSpacing/>
      </w:pPr>
      <w:bookmarkStart w:id="125" w:name="_Ref164759956"/>
      <w:bookmarkStart w:id="126" w:name="_Toc164955253"/>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25</w:t>
      </w:r>
      <w:r w:rsidRPr="00C53B1E">
        <w:fldChar w:fldCharType="end"/>
      </w:r>
      <w:bookmarkEnd w:id="125"/>
      <w:r w:rsidRPr="00C53B1E">
        <w:t xml:space="preserve"> - Confusion Matrix pre Logistickú regresiu</w:t>
      </w:r>
      <w:bookmarkEnd w:id="126"/>
    </w:p>
    <w:p w14:paraId="309F924C" w14:textId="77777777" w:rsidR="008B1C6A" w:rsidRPr="00C53B1E" w:rsidRDefault="008B1C6A" w:rsidP="006B1845">
      <w:pPr>
        <w:contextualSpacing/>
      </w:pPr>
    </w:p>
    <w:p w14:paraId="3E42C11D" w14:textId="77777777" w:rsidR="00C45501" w:rsidRPr="00C53B1E" w:rsidRDefault="00C45501" w:rsidP="00C45501">
      <w:pPr>
        <w:keepNext/>
        <w:contextualSpacing/>
        <w:jc w:val="center"/>
      </w:pPr>
      <w:r w:rsidRPr="00C53B1E">
        <w:lastRenderedPageBreak/>
        <w:drawing>
          <wp:inline distT="0" distB="0" distL="0" distR="0" wp14:anchorId="5483DEEF" wp14:editId="033CED7B">
            <wp:extent cx="5116285" cy="3989295"/>
            <wp:effectExtent l="0" t="0" r="0" b="0"/>
            <wp:docPr id="116681755"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755" name="Picture 1" descr="A red and blue squares&#10;&#10;Description automatically generated"/>
                    <pic:cNvPicPr/>
                  </pic:nvPicPr>
                  <pic:blipFill>
                    <a:blip r:embed="rId49"/>
                    <a:stretch>
                      <a:fillRect/>
                    </a:stretch>
                  </pic:blipFill>
                  <pic:spPr>
                    <a:xfrm>
                      <a:off x="0" y="0"/>
                      <a:ext cx="5144549" cy="4011333"/>
                    </a:xfrm>
                    <a:prstGeom prst="rect">
                      <a:avLst/>
                    </a:prstGeom>
                  </pic:spPr>
                </pic:pic>
              </a:graphicData>
            </a:graphic>
          </wp:inline>
        </w:drawing>
      </w:r>
    </w:p>
    <w:p w14:paraId="5652C1FF" w14:textId="72A95CAA" w:rsidR="004E0005" w:rsidRPr="00C53B1E" w:rsidRDefault="00C45501" w:rsidP="00C45501">
      <w:pPr>
        <w:pStyle w:val="Caption"/>
      </w:pPr>
      <w:bookmarkStart w:id="127" w:name="_Ref164875004"/>
      <w:bookmarkStart w:id="128" w:name="_Toc164955254"/>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26</w:t>
      </w:r>
      <w:r w:rsidRPr="00C53B1E">
        <w:fldChar w:fldCharType="end"/>
      </w:r>
      <w:bookmarkEnd w:id="127"/>
      <w:r w:rsidRPr="00C53B1E">
        <w:t xml:space="preserve"> – Confusion Matrix pre Rozhodovací strom</w:t>
      </w:r>
      <w:bookmarkEnd w:id="128"/>
    </w:p>
    <w:p w14:paraId="53262125" w14:textId="77777777" w:rsidR="00C45501" w:rsidRPr="00C53B1E" w:rsidRDefault="00C45501" w:rsidP="00C45501">
      <w:pPr>
        <w:keepNext/>
        <w:spacing w:before="0" w:line="240" w:lineRule="auto"/>
        <w:contextualSpacing/>
        <w:jc w:val="center"/>
      </w:pPr>
      <w:r w:rsidRPr="00C53B1E">
        <w:drawing>
          <wp:inline distT="0" distB="0" distL="0" distR="0" wp14:anchorId="4EEB403A" wp14:editId="2FC6F4DB">
            <wp:extent cx="5078186" cy="3991242"/>
            <wp:effectExtent l="0" t="0" r="0" b="0"/>
            <wp:docPr id="774271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1209" name="Picture 1" descr="A screenshot of a graph&#10;&#10;Description automatically generated"/>
                    <pic:cNvPicPr/>
                  </pic:nvPicPr>
                  <pic:blipFill>
                    <a:blip r:embed="rId50"/>
                    <a:stretch>
                      <a:fillRect/>
                    </a:stretch>
                  </pic:blipFill>
                  <pic:spPr>
                    <a:xfrm>
                      <a:off x="0" y="0"/>
                      <a:ext cx="5103214" cy="4010913"/>
                    </a:xfrm>
                    <a:prstGeom prst="rect">
                      <a:avLst/>
                    </a:prstGeom>
                  </pic:spPr>
                </pic:pic>
              </a:graphicData>
            </a:graphic>
          </wp:inline>
        </w:drawing>
      </w:r>
    </w:p>
    <w:p w14:paraId="15ED2590" w14:textId="68E33A58" w:rsidR="00900D19" w:rsidRPr="00C53B1E" w:rsidRDefault="00C45501" w:rsidP="00C45501">
      <w:pPr>
        <w:pStyle w:val="Caption"/>
      </w:pPr>
      <w:bookmarkStart w:id="129" w:name="_Ref164875008"/>
      <w:bookmarkStart w:id="130" w:name="_Toc164955255"/>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27</w:t>
      </w:r>
      <w:r w:rsidRPr="00C53B1E">
        <w:fldChar w:fldCharType="end"/>
      </w:r>
      <w:bookmarkEnd w:id="129"/>
      <w:r w:rsidRPr="00C53B1E">
        <w:t xml:space="preserve"> – Confusion Matrix pre Náhodný les</w:t>
      </w:r>
      <w:bookmarkEnd w:id="130"/>
    </w:p>
    <w:p w14:paraId="5715F1A4" w14:textId="58D099DD" w:rsidR="00460915" w:rsidRPr="00C53B1E" w:rsidRDefault="00460915" w:rsidP="006B1845">
      <w:pPr>
        <w:spacing w:before="0" w:line="240" w:lineRule="auto"/>
        <w:contextualSpacing/>
        <w:jc w:val="left"/>
      </w:pPr>
    </w:p>
    <w:p w14:paraId="5A1CBE22" w14:textId="6CE028E9" w:rsidR="001A5745" w:rsidRPr="00C53B1E" w:rsidRDefault="00E44DF7" w:rsidP="006B1845">
      <w:pPr>
        <w:pStyle w:val="Heading3"/>
        <w:contextualSpacing/>
      </w:pPr>
      <w:bookmarkStart w:id="131" w:name="_Toc164955314"/>
      <w:r w:rsidRPr="00C53B1E">
        <w:t>Klasifikačný report</w:t>
      </w:r>
      <w:bookmarkEnd w:id="131"/>
    </w:p>
    <w:p w14:paraId="2CC85E46" w14:textId="1C9DD940" w:rsidR="00A4584A" w:rsidRPr="00C53B1E" w:rsidRDefault="00E44DF7" w:rsidP="006B1845">
      <w:pPr>
        <w:ind w:left="709" w:firstLine="142"/>
        <w:contextualSpacing/>
      </w:pPr>
      <w:r w:rsidRPr="00C53B1E">
        <w:rPr>
          <w:b/>
          <w:bCs/>
        </w:rPr>
        <w:t xml:space="preserve">Klasifikačný report </w:t>
      </w:r>
      <w:r w:rsidRPr="00C53B1E">
        <w:t xml:space="preserve">je </w:t>
      </w:r>
      <w:proofErr w:type="spellStart"/>
      <w:r w:rsidR="001573C0" w:rsidRPr="00C53B1E">
        <w:t>Scikit-om</w:t>
      </w:r>
      <w:proofErr w:type="spellEnd"/>
      <w:r w:rsidR="001573C0" w:rsidRPr="00C53B1E">
        <w:t xml:space="preserve"> poskytnuté </w:t>
      </w:r>
      <w:r w:rsidRPr="00C53B1E">
        <w:t>prehľadne zobrazenie</w:t>
      </w:r>
      <w:r w:rsidR="001573C0" w:rsidRPr="00C53B1E">
        <w:t xml:space="preserve"> </w:t>
      </w:r>
      <w:r w:rsidRPr="00C53B1E">
        <w:t>výsledných hodn</w:t>
      </w:r>
      <w:r w:rsidR="001573C0" w:rsidRPr="00C53B1E">
        <w:t>ôt</w:t>
      </w:r>
      <w:r w:rsidRPr="00C53B1E">
        <w:t xml:space="preserve"> metrík ako je precíznosť, senzitivita. F1 skóre, </w:t>
      </w:r>
      <w:r w:rsidR="001215F9" w:rsidRPr="00C53B1E">
        <w:t xml:space="preserve">makro priemer </w:t>
      </w:r>
      <w:r w:rsidRPr="00C53B1E">
        <w:t>(</w:t>
      </w:r>
      <w:r w:rsidR="001215F9" w:rsidRPr="00C53B1E">
        <w:t>aritmetický</w:t>
      </w:r>
      <w:r w:rsidRPr="00C53B1E">
        <w:t>) a vážený priemer. Klasifikačný report poskytuje tieto metriky pre obe kategórie (0 aj 1 respektívne legitímna žiadosť a podvodná žiadosť)</w:t>
      </w:r>
      <w:r w:rsidR="00A4584A" w:rsidRPr="00C53B1E">
        <w:t>. Nás hlavne zaujímajú metriky aplikované na podvodné žiadosti.</w:t>
      </w:r>
      <w:r w:rsidR="005D1F80" w:rsidRPr="00C53B1E">
        <w:t xml:space="preserve"> Klasifikačné reporty sa nachádzajú na obrázkoch</w:t>
      </w:r>
      <w:r w:rsidR="00D074C3" w:rsidRPr="00C53B1E">
        <w:t xml:space="preserve"> </w:t>
      </w:r>
      <w:r w:rsidR="00D074C3" w:rsidRPr="00C53B1E">
        <w:fldChar w:fldCharType="begin"/>
      </w:r>
      <w:r w:rsidR="00D074C3" w:rsidRPr="00C53B1E">
        <w:instrText xml:space="preserve"> REF _Ref164759991 \h </w:instrText>
      </w:r>
      <w:r w:rsidR="00D074C3" w:rsidRPr="00C53B1E">
        <w:fldChar w:fldCharType="separate"/>
      </w:r>
      <w:r w:rsidR="00E07521" w:rsidRPr="00C53B1E">
        <w:t xml:space="preserve">Obrázok </w:t>
      </w:r>
      <w:r w:rsidR="00E07521">
        <w:rPr>
          <w:noProof/>
        </w:rPr>
        <w:t>28</w:t>
      </w:r>
      <w:r w:rsidR="00D074C3" w:rsidRPr="00C53B1E">
        <w:fldChar w:fldCharType="end"/>
      </w:r>
      <w:r w:rsidR="00D074C3" w:rsidRPr="00C53B1E">
        <w:t xml:space="preserve"> </w:t>
      </w:r>
      <w:r w:rsidR="00900D19" w:rsidRPr="00C53B1E">
        <w:fldChar w:fldCharType="begin"/>
      </w:r>
      <w:r w:rsidR="00900D19" w:rsidRPr="00C53B1E">
        <w:instrText xml:space="preserve"> REF _Ref164866632 \h </w:instrText>
      </w:r>
      <w:r w:rsidR="00900D19" w:rsidRPr="00C53B1E">
        <w:fldChar w:fldCharType="separate"/>
      </w:r>
      <w:r w:rsidR="00E07521" w:rsidRPr="00C53B1E">
        <w:t xml:space="preserve">Obrázok </w:t>
      </w:r>
      <w:r w:rsidR="00E07521">
        <w:rPr>
          <w:noProof/>
        </w:rPr>
        <w:t>29</w:t>
      </w:r>
      <w:r w:rsidR="00900D19" w:rsidRPr="00C53B1E">
        <w:fldChar w:fldCharType="end"/>
      </w:r>
      <w:r w:rsidR="00900D19" w:rsidRPr="00C53B1E">
        <w:t xml:space="preserve"> </w:t>
      </w:r>
      <w:r w:rsidR="00D074C3" w:rsidRPr="00C53B1E">
        <w:fldChar w:fldCharType="begin"/>
      </w:r>
      <w:r w:rsidR="00D074C3" w:rsidRPr="00C53B1E">
        <w:instrText xml:space="preserve"> REF _Ref164759994 \h </w:instrText>
      </w:r>
      <w:r w:rsidR="00D074C3" w:rsidRPr="00C53B1E">
        <w:fldChar w:fldCharType="separate"/>
      </w:r>
      <w:r w:rsidR="00E07521" w:rsidRPr="00C53B1E">
        <w:t xml:space="preserve">Obrázok </w:t>
      </w:r>
      <w:r w:rsidR="00E07521">
        <w:rPr>
          <w:noProof/>
        </w:rPr>
        <w:t>30</w:t>
      </w:r>
      <w:r w:rsidR="00D074C3" w:rsidRPr="00C53B1E">
        <w:fldChar w:fldCharType="end"/>
      </w:r>
      <w:r w:rsidR="005D1F80" w:rsidRPr="00C53B1E">
        <w:t>.</w:t>
      </w:r>
    </w:p>
    <w:p w14:paraId="76CC1281" w14:textId="77777777" w:rsidR="008B1C6A" w:rsidRPr="00C53B1E" w:rsidRDefault="00507523" w:rsidP="006B1845">
      <w:pPr>
        <w:keepNext/>
        <w:contextualSpacing/>
        <w:jc w:val="center"/>
      </w:pPr>
      <w:r w:rsidRPr="00C53B1E">
        <w:drawing>
          <wp:inline distT="0" distB="0" distL="0" distR="0" wp14:anchorId="746CDBD5" wp14:editId="657EA3E6">
            <wp:extent cx="4308187" cy="4181475"/>
            <wp:effectExtent l="0" t="0" r="0" b="0"/>
            <wp:docPr id="30604986" name="Obrázok 1" descr="Obrázok, na ktorom je text, snímka obrazovky, číslo, rovnobežný&#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986" name="Obrázok 1" descr="Obrázok, na ktorom je text, snímka obrazovky, číslo, rovnobežný&#10;&#10;Automaticky generovaný popis"/>
                    <pic:cNvPicPr/>
                  </pic:nvPicPr>
                  <pic:blipFill>
                    <a:blip r:embed="rId51"/>
                    <a:stretch>
                      <a:fillRect/>
                    </a:stretch>
                  </pic:blipFill>
                  <pic:spPr>
                    <a:xfrm>
                      <a:off x="0" y="0"/>
                      <a:ext cx="4309420" cy="4182672"/>
                    </a:xfrm>
                    <a:prstGeom prst="rect">
                      <a:avLst/>
                    </a:prstGeom>
                  </pic:spPr>
                </pic:pic>
              </a:graphicData>
            </a:graphic>
          </wp:inline>
        </w:drawing>
      </w:r>
    </w:p>
    <w:p w14:paraId="3961AEA1" w14:textId="68B8BC25" w:rsidR="00E61463" w:rsidRPr="00C53B1E" w:rsidRDefault="008B1C6A" w:rsidP="006B1845">
      <w:pPr>
        <w:pStyle w:val="Caption"/>
        <w:contextualSpacing/>
      </w:pPr>
      <w:bookmarkStart w:id="132" w:name="_Ref164759991"/>
      <w:bookmarkStart w:id="133" w:name="_Toc164955256"/>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28</w:t>
      </w:r>
      <w:r w:rsidRPr="00C53B1E">
        <w:fldChar w:fldCharType="end"/>
      </w:r>
      <w:bookmarkEnd w:id="132"/>
      <w:r w:rsidRPr="00C53B1E">
        <w:t xml:space="preserve"> – Klasifikačný report pre Logistickú regresiu</w:t>
      </w:r>
      <w:bookmarkEnd w:id="133"/>
    </w:p>
    <w:p w14:paraId="371E7B04" w14:textId="77777777" w:rsidR="00900D19" w:rsidRPr="00C53B1E" w:rsidRDefault="00900D19" w:rsidP="00900D19">
      <w:pPr>
        <w:keepNext/>
        <w:spacing w:before="0" w:line="240" w:lineRule="auto"/>
        <w:contextualSpacing/>
        <w:jc w:val="center"/>
      </w:pPr>
      <w:r w:rsidRPr="00C53B1E">
        <w:lastRenderedPageBreak/>
        <w:drawing>
          <wp:inline distT="0" distB="0" distL="0" distR="0" wp14:anchorId="70F620A0" wp14:editId="0A47ACCC">
            <wp:extent cx="4317497" cy="4169229"/>
            <wp:effectExtent l="0" t="0" r="0" b="0"/>
            <wp:docPr id="1469582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2873" cy="4193734"/>
                    </a:xfrm>
                    <a:prstGeom prst="rect">
                      <a:avLst/>
                    </a:prstGeom>
                    <a:noFill/>
                    <a:ln>
                      <a:noFill/>
                    </a:ln>
                  </pic:spPr>
                </pic:pic>
              </a:graphicData>
            </a:graphic>
          </wp:inline>
        </w:drawing>
      </w:r>
    </w:p>
    <w:p w14:paraId="53B95E33" w14:textId="75D6B083" w:rsidR="004E0005" w:rsidRPr="00C53B1E" w:rsidRDefault="00900D19" w:rsidP="00900D19">
      <w:pPr>
        <w:pStyle w:val="Caption"/>
      </w:pPr>
      <w:bookmarkStart w:id="134" w:name="_Ref164866632"/>
      <w:bookmarkStart w:id="135" w:name="_Toc164955257"/>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29</w:t>
      </w:r>
      <w:r w:rsidRPr="00C53B1E">
        <w:fldChar w:fldCharType="end"/>
      </w:r>
      <w:bookmarkEnd w:id="134"/>
      <w:r w:rsidRPr="00C53B1E">
        <w:t xml:space="preserve"> – Klasifikačný report pre Rozhodovací strom</w:t>
      </w:r>
      <w:bookmarkEnd w:id="135"/>
    </w:p>
    <w:p w14:paraId="187BEE22" w14:textId="77777777" w:rsidR="008B1C6A" w:rsidRPr="00C53B1E" w:rsidRDefault="008B1C6A" w:rsidP="006B1845">
      <w:pPr>
        <w:keepNext/>
        <w:spacing w:before="0" w:line="240" w:lineRule="auto"/>
        <w:contextualSpacing/>
        <w:jc w:val="center"/>
      </w:pPr>
      <w:r w:rsidRPr="00C53B1E">
        <w:drawing>
          <wp:inline distT="0" distB="0" distL="0" distR="0" wp14:anchorId="4B1FCB75" wp14:editId="23FA5579">
            <wp:extent cx="3946071" cy="3904708"/>
            <wp:effectExtent l="0" t="0" r="0" b="0"/>
            <wp:docPr id="1300822969"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2969" name="Obrázok 1" descr="Obrázok, na ktorom je text, snímka obrazovky, písmo, číslo&#10;&#10;Automaticky generovaný popis"/>
                    <pic:cNvPicPr/>
                  </pic:nvPicPr>
                  <pic:blipFill>
                    <a:blip r:embed="rId53"/>
                    <a:stretch>
                      <a:fillRect/>
                    </a:stretch>
                  </pic:blipFill>
                  <pic:spPr>
                    <a:xfrm>
                      <a:off x="0" y="0"/>
                      <a:ext cx="3950249" cy="3908842"/>
                    </a:xfrm>
                    <a:prstGeom prst="rect">
                      <a:avLst/>
                    </a:prstGeom>
                  </pic:spPr>
                </pic:pic>
              </a:graphicData>
            </a:graphic>
          </wp:inline>
        </w:drawing>
      </w:r>
    </w:p>
    <w:p w14:paraId="556A190C" w14:textId="4691CC9D" w:rsidR="008B1C6A" w:rsidRPr="00C53B1E" w:rsidRDefault="008B1C6A" w:rsidP="006B1845">
      <w:pPr>
        <w:pStyle w:val="Caption"/>
        <w:contextualSpacing/>
      </w:pPr>
      <w:bookmarkStart w:id="136" w:name="_Ref164759994"/>
      <w:bookmarkStart w:id="137" w:name="_Toc164955258"/>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30</w:t>
      </w:r>
      <w:r w:rsidRPr="00C53B1E">
        <w:fldChar w:fldCharType="end"/>
      </w:r>
      <w:bookmarkEnd w:id="136"/>
      <w:r w:rsidRPr="00C53B1E">
        <w:t xml:space="preserve"> – Klasifikačný report pre Náhodný les</w:t>
      </w:r>
      <w:bookmarkEnd w:id="137"/>
    </w:p>
    <w:p w14:paraId="47D70FAB" w14:textId="510F5CDB" w:rsidR="001573C0" w:rsidRPr="00C53B1E" w:rsidRDefault="001573C0" w:rsidP="006B1845">
      <w:pPr>
        <w:pStyle w:val="Heading3"/>
        <w:contextualSpacing/>
      </w:pPr>
      <w:bookmarkStart w:id="138" w:name="_Toc164955315"/>
      <w:r w:rsidRPr="00C53B1E">
        <w:lastRenderedPageBreak/>
        <w:t>ROC krivka</w:t>
      </w:r>
      <w:bookmarkEnd w:id="138"/>
    </w:p>
    <w:p w14:paraId="16F930E1" w14:textId="77777777" w:rsidR="004821CC" w:rsidRPr="00C53B1E" w:rsidRDefault="001276A2" w:rsidP="006B1845">
      <w:pPr>
        <w:ind w:firstLine="709"/>
        <w:contextualSpacing/>
      </w:pPr>
      <w:r w:rsidRPr="00C53B1E">
        <w:t>Príslušné ROC krivky s hodnotou AUC sa nachádzajú:</w:t>
      </w:r>
    </w:p>
    <w:p w14:paraId="2080E060" w14:textId="51906B54" w:rsidR="001573C0" w:rsidRPr="00C53B1E" w:rsidRDefault="001276A2" w:rsidP="006B1845">
      <w:pPr>
        <w:contextualSpacing/>
      </w:pPr>
      <w:r w:rsidRPr="00C53B1E">
        <w:t>Na</w:t>
      </w:r>
      <w:r w:rsidR="005D1F80" w:rsidRPr="00C53B1E">
        <w:t xml:space="preserve"> </w:t>
      </w:r>
      <w:r w:rsidR="00D074C3" w:rsidRPr="00C53B1E">
        <w:fldChar w:fldCharType="begin"/>
      </w:r>
      <w:r w:rsidR="00D074C3" w:rsidRPr="00C53B1E">
        <w:instrText xml:space="preserve"> REF _Ref164760022 \h </w:instrText>
      </w:r>
      <w:r w:rsidR="00D074C3" w:rsidRPr="00C53B1E">
        <w:fldChar w:fldCharType="separate"/>
      </w:r>
      <w:r w:rsidR="00E07521" w:rsidRPr="00C53B1E">
        <w:t xml:space="preserve">Obrázok </w:t>
      </w:r>
      <w:r w:rsidR="00E07521">
        <w:rPr>
          <w:noProof/>
        </w:rPr>
        <w:t>31</w:t>
      </w:r>
      <w:r w:rsidR="00D074C3" w:rsidRPr="00C53B1E">
        <w:fldChar w:fldCharType="end"/>
      </w:r>
      <w:r w:rsidR="00D074C3" w:rsidRPr="00C53B1E">
        <w:t xml:space="preserve"> </w:t>
      </w:r>
      <w:r w:rsidRPr="00C53B1E">
        <w:t>je Logistická regresia.</w:t>
      </w:r>
      <w:r w:rsidR="00514BCC" w:rsidRPr="00C53B1E">
        <w:t xml:space="preserve"> </w:t>
      </w:r>
      <w:r w:rsidRPr="00C53B1E">
        <w:t xml:space="preserve">Pre Rozhodovací </w:t>
      </w:r>
      <w:r w:rsidR="00514BCC" w:rsidRPr="00C53B1E">
        <w:t>strom</w:t>
      </w:r>
      <w:r w:rsidRPr="00C53B1E">
        <w:t xml:space="preserve">, ktorý dosiahol najlepšiu hodnotu AUC </w:t>
      </w:r>
      <w:r w:rsidR="00514BCC" w:rsidRPr="00C53B1E">
        <w:t>bol</w:t>
      </w:r>
      <w:r w:rsidRPr="00C53B1E">
        <w:t xml:space="preserve"> </w:t>
      </w:r>
      <w:r w:rsidR="00514BCC" w:rsidRPr="00C53B1E">
        <w:t>priradený</w:t>
      </w:r>
      <w:r w:rsidR="00D074C3" w:rsidRPr="00C53B1E">
        <w:t xml:space="preserve"> </w:t>
      </w:r>
      <w:r w:rsidR="00D074C3" w:rsidRPr="00C53B1E">
        <w:fldChar w:fldCharType="begin"/>
      </w:r>
      <w:r w:rsidR="00D074C3" w:rsidRPr="00C53B1E">
        <w:instrText xml:space="preserve"> REF _Ref164760044 \h </w:instrText>
      </w:r>
      <w:r w:rsidR="00D074C3" w:rsidRPr="00C53B1E">
        <w:fldChar w:fldCharType="separate"/>
      </w:r>
      <w:r w:rsidR="00E07521" w:rsidRPr="00C53B1E">
        <w:t xml:space="preserve">Obrázok </w:t>
      </w:r>
      <w:r w:rsidR="00E07521">
        <w:rPr>
          <w:noProof/>
        </w:rPr>
        <w:t>32</w:t>
      </w:r>
      <w:r w:rsidR="00D074C3" w:rsidRPr="00C53B1E">
        <w:fldChar w:fldCharType="end"/>
      </w:r>
      <w:r w:rsidR="00514BCC" w:rsidRPr="00C53B1E">
        <w:t xml:space="preserve">. </w:t>
      </w:r>
      <w:r w:rsidR="00D074C3" w:rsidRPr="00C53B1E">
        <w:fldChar w:fldCharType="begin"/>
      </w:r>
      <w:r w:rsidR="00D074C3" w:rsidRPr="00C53B1E">
        <w:instrText xml:space="preserve"> REF _Ref164760053 \h </w:instrText>
      </w:r>
      <w:r w:rsidR="00D074C3" w:rsidRPr="00C53B1E">
        <w:fldChar w:fldCharType="separate"/>
      </w:r>
      <w:r w:rsidR="00E07521" w:rsidRPr="00C53B1E">
        <w:t xml:space="preserve">Obrázok </w:t>
      </w:r>
      <w:r w:rsidR="00E07521">
        <w:rPr>
          <w:noProof/>
        </w:rPr>
        <w:t>33</w:t>
      </w:r>
      <w:r w:rsidR="00D074C3" w:rsidRPr="00C53B1E">
        <w:fldChar w:fldCharType="end"/>
      </w:r>
      <w:r w:rsidR="00D074C3" w:rsidRPr="00C53B1E">
        <w:t xml:space="preserve"> </w:t>
      </w:r>
      <w:r w:rsidR="00514BCC" w:rsidRPr="00C53B1E">
        <w:t>je pre náhodný les, ktorý dosiahol najmenšiu AUC hodnotu zo všetkých troch modelov.</w:t>
      </w:r>
    </w:p>
    <w:p w14:paraId="3273520D" w14:textId="0AB5B6EF" w:rsidR="008B1C6A" w:rsidRPr="00C53B1E" w:rsidRDefault="00B94265" w:rsidP="006B1845">
      <w:pPr>
        <w:keepNext/>
        <w:contextualSpacing/>
        <w:jc w:val="center"/>
      </w:pPr>
      <w:r w:rsidRPr="00C53B1E">
        <w:drawing>
          <wp:inline distT="0" distB="0" distL="0" distR="0" wp14:anchorId="5A3F87F6" wp14:editId="08EA1AB1">
            <wp:extent cx="5327015" cy="4019550"/>
            <wp:effectExtent l="0" t="0" r="0" b="0"/>
            <wp:docPr id="384367188" name="Obrázok 1" descr="Obrázok, na ktorom je text, rad, vývoj,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7188" name="Obrázok 1" descr="Obrázok, na ktorom je text, rad, vývoj, snímka obrazovky&#10;&#10;Automaticky generovaný popis"/>
                    <pic:cNvPicPr/>
                  </pic:nvPicPr>
                  <pic:blipFill>
                    <a:blip r:embed="rId54"/>
                    <a:stretch>
                      <a:fillRect/>
                    </a:stretch>
                  </pic:blipFill>
                  <pic:spPr>
                    <a:xfrm>
                      <a:off x="0" y="0"/>
                      <a:ext cx="5327015" cy="4019550"/>
                    </a:xfrm>
                    <a:prstGeom prst="rect">
                      <a:avLst/>
                    </a:prstGeom>
                  </pic:spPr>
                </pic:pic>
              </a:graphicData>
            </a:graphic>
          </wp:inline>
        </w:drawing>
      </w:r>
    </w:p>
    <w:p w14:paraId="646E5203" w14:textId="294F4216" w:rsidR="007D415D" w:rsidRPr="00C53B1E" w:rsidRDefault="008B1C6A" w:rsidP="006B1845">
      <w:pPr>
        <w:pStyle w:val="Caption"/>
        <w:contextualSpacing/>
      </w:pPr>
      <w:bookmarkStart w:id="139" w:name="_Ref164760022"/>
      <w:bookmarkStart w:id="140" w:name="_Toc164955259"/>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31</w:t>
      </w:r>
      <w:r w:rsidRPr="00C53B1E">
        <w:fldChar w:fldCharType="end"/>
      </w:r>
      <w:bookmarkEnd w:id="139"/>
      <w:r w:rsidRPr="00C53B1E">
        <w:t xml:space="preserve"> – ROC a AUC pre Logistickú regresi</w:t>
      </w:r>
      <w:r w:rsidR="00AD6656" w:rsidRPr="00C53B1E">
        <w:t>u</w:t>
      </w:r>
      <w:bookmarkEnd w:id="140"/>
    </w:p>
    <w:p w14:paraId="54169542" w14:textId="77777777" w:rsidR="008B1C6A" w:rsidRPr="00C53B1E" w:rsidRDefault="008B1C6A" w:rsidP="006B1845">
      <w:pPr>
        <w:keepNext/>
        <w:spacing w:before="0" w:line="240" w:lineRule="auto"/>
        <w:contextualSpacing/>
        <w:jc w:val="left"/>
      </w:pPr>
      <w:r w:rsidRPr="00C53B1E">
        <w:lastRenderedPageBreak/>
        <w:drawing>
          <wp:inline distT="0" distB="0" distL="0" distR="0" wp14:anchorId="7B6B92F0" wp14:editId="41C50566">
            <wp:extent cx="5421854" cy="4057650"/>
            <wp:effectExtent l="0" t="0" r="0" b="0"/>
            <wp:docPr id="288775370" name="Obrázok 1" descr="Obrázok, na ktorom je text, rad, vývoj,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370" name="Obrázok 1" descr="Obrázok, na ktorom je text, rad, vývoj, snímka obrazovky&#10;&#10;Automaticky generovaný popis"/>
                    <pic:cNvPicPr/>
                  </pic:nvPicPr>
                  <pic:blipFill>
                    <a:blip r:embed="rId55"/>
                    <a:stretch>
                      <a:fillRect/>
                    </a:stretch>
                  </pic:blipFill>
                  <pic:spPr>
                    <a:xfrm>
                      <a:off x="0" y="0"/>
                      <a:ext cx="5423083" cy="4058570"/>
                    </a:xfrm>
                    <a:prstGeom prst="rect">
                      <a:avLst/>
                    </a:prstGeom>
                  </pic:spPr>
                </pic:pic>
              </a:graphicData>
            </a:graphic>
          </wp:inline>
        </w:drawing>
      </w:r>
    </w:p>
    <w:p w14:paraId="0168E616" w14:textId="4A0CC878" w:rsidR="008B1C6A" w:rsidRPr="00C53B1E" w:rsidRDefault="008B1C6A" w:rsidP="006B1845">
      <w:pPr>
        <w:pStyle w:val="Caption"/>
        <w:contextualSpacing/>
      </w:pPr>
      <w:bookmarkStart w:id="141" w:name="_Ref164760044"/>
      <w:bookmarkStart w:id="142" w:name="_Toc164955260"/>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32</w:t>
      </w:r>
      <w:r w:rsidRPr="00C53B1E">
        <w:fldChar w:fldCharType="end"/>
      </w:r>
      <w:bookmarkEnd w:id="141"/>
      <w:r w:rsidRPr="00C53B1E">
        <w:t xml:space="preserve"> - ROC a AUC pre Rozhodovací strom</w:t>
      </w:r>
      <w:bookmarkEnd w:id="142"/>
    </w:p>
    <w:p w14:paraId="3AF973EE" w14:textId="77777777" w:rsidR="008B1C6A" w:rsidRPr="00C53B1E" w:rsidRDefault="00093812" w:rsidP="006B1845">
      <w:pPr>
        <w:keepNext/>
        <w:spacing w:before="0" w:line="240" w:lineRule="auto"/>
        <w:contextualSpacing/>
        <w:jc w:val="left"/>
      </w:pPr>
      <w:r w:rsidRPr="00C53B1E">
        <w:drawing>
          <wp:inline distT="0" distB="0" distL="0" distR="0" wp14:anchorId="1BBE1E68" wp14:editId="6CB5DB04">
            <wp:extent cx="5239041" cy="4029075"/>
            <wp:effectExtent l="0" t="0" r="0" b="0"/>
            <wp:docPr id="57554510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5107" name=""/>
                    <pic:cNvPicPr/>
                  </pic:nvPicPr>
                  <pic:blipFill>
                    <a:blip r:embed="rId56"/>
                    <a:stretch>
                      <a:fillRect/>
                    </a:stretch>
                  </pic:blipFill>
                  <pic:spPr>
                    <a:xfrm>
                      <a:off x="0" y="0"/>
                      <a:ext cx="5240353" cy="4030084"/>
                    </a:xfrm>
                    <a:prstGeom prst="rect">
                      <a:avLst/>
                    </a:prstGeom>
                  </pic:spPr>
                </pic:pic>
              </a:graphicData>
            </a:graphic>
          </wp:inline>
        </w:drawing>
      </w:r>
    </w:p>
    <w:p w14:paraId="4E1CC1A6" w14:textId="3A123059" w:rsidR="00647FBA" w:rsidRPr="00C53B1E" w:rsidRDefault="008B1C6A" w:rsidP="006B1845">
      <w:pPr>
        <w:pStyle w:val="Caption"/>
        <w:contextualSpacing/>
      </w:pPr>
      <w:bookmarkStart w:id="143" w:name="_Ref164760053"/>
      <w:bookmarkStart w:id="144" w:name="_Toc164955261"/>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33</w:t>
      </w:r>
      <w:r w:rsidRPr="00C53B1E">
        <w:fldChar w:fldCharType="end"/>
      </w:r>
      <w:bookmarkEnd w:id="143"/>
      <w:r w:rsidRPr="00C53B1E">
        <w:t xml:space="preserve"> - ROC a AUC pre Náhodný les</w:t>
      </w:r>
      <w:bookmarkEnd w:id="144"/>
    </w:p>
    <w:p w14:paraId="5668B070" w14:textId="1AF7C335" w:rsidR="00656CBF" w:rsidRPr="00C53B1E" w:rsidRDefault="008A1DD2" w:rsidP="006B1845">
      <w:pPr>
        <w:pStyle w:val="Heading3"/>
        <w:contextualSpacing/>
      </w:pPr>
      <w:bookmarkStart w:id="145" w:name="_Toc164955316"/>
      <w:r w:rsidRPr="00C53B1E">
        <w:lastRenderedPageBreak/>
        <w:t>Výsledná tabuľka</w:t>
      </w:r>
      <w:bookmarkEnd w:id="145"/>
    </w:p>
    <w:p w14:paraId="0205DACF" w14:textId="49BA3ADF" w:rsidR="00120B65" w:rsidRPr="00C53B1E" w:rsidRDefault="00A4584A" w:rsidP="006B1845">
      <w:pPr>
        <w:ind w:firstLine="709"/>
        <w:contextualSpacing/>
      </w:pPr>
      <w:r w:rsidRPr="00C53B1E">
        <w:t xml:space="preserve">Zvyšné </w:t>
      </w:r>
      <w:r w:rsidR="001573C0" w:rsidRPr="00C53B1E">
        <w:t>metriky sme dopočítali bez grafického zobrazenia, výsledky možno vidieť v</w:t>
      </w:r>
      <w:r w:rsidR="00910AC4" w:rsidRPr="00C53B1E">
        <w:rPr>
          <w:b/>
          <w:bCs/>
        </w:rPr>
        <w:t xml:space="preserve"> </w:t>
      </w:r>
      <w:r w:rsidR="00910AC4" w:rsidRPr="00C53B1E">
        <w:fldChar w:fldCharType="begin"/>
      </w:r>
      <w:r w:rsidR="00910AC4" w:rsidRPr="00C53B1E">
        <w:instrText xml:space="preserve"> REF _Ref164533113 \h  \* MERGEFORMAT </w:instrText>
      </w:r>
      <w:r w:rsidR="00910AC4" w:rsidRPr="00C53B1E">
        <w:fldChar w:fldCharType="separate"/>
      </w:r>
      <w:r w:rsidR="00E07521" w:rsidRPr="00C53B1E">
        <w:t xml:space="preserve">Tabuľka </w:t>
      </w:r>
      <w:r w:rsidR="00E07521">
        <w:t>4</w:t>
      </w:r>
      <w:r w:rsidR="00910AC4" w:rsidRPr="00C53B1E">
        <w:fldChar w:fldCharType="end"/>
      </w:r>
      <w:r w:rsidR="001573C0" w:rsidRPr="00C53B1E">
        <w:t>.</w:t>
      </w:r>
      <w:r w:rsidR="00656CBF" w:rsidRPr="00C53B1E">
        <w:t xml:space="preserve"> Pre </w:t>
      </w:r>
      <w:r w:rsidR="00656CBF" w:rsidRPr="00C53B1E">
        <w:rPr>
          <w:b/>
          <w:bCs/>
        </w:rPr>
        <w:t>Beta F1 skóre</w:t>
      </w:r>
      <w:r w:rsidR="00656CBF" w:rsidRPr="00C53B1E">
        <w:t xml:space="preserve"> sme použili hodnotu </w:t>
      </w:r>
      <w:r w:rsidR="00656CBF" w:rsidRPr="00C53B1E">
        <w:rPr>
          <w:b/>
          <w:bCs/>
        </w:rPr>
        <w:t xml:space="preserve">parametra </w:t>
      </w:r>
      <w:r w:rsidR="00656CBF" w:rsidRPr="00C53B1E">
        <w:rPr>
          <w:rFonts w:cs="Arial"/>
          <w:b/>
          <w:bCs/>
        </w:rPr>
        <w:t>β</w:t>
      </w:r>
      <w:r w:rsidR="00656CBF" w:rsidRPr="00C53B1E">
        <w:rPr>
          <w:b/>
          <w:bCs/>
        </w:rPr>
        <w:t>=2</w:t>
      </w:r>
      <w:r w:rsidR="00656CBF" w:rsidRPr="00C53B1E">
        <w:t>, aby sme zvýšili vážnosť senzitivity voči precíznosti pri výpočte F1 skóre.</w:t>
      </w:r>
      <w:r w:rsidR="002C0563" w:rsidRPr="00C53B1E">
        <w:t xml:space="preserve"> Všetky hodnoty boli zaokrúhlene </w:t>
      </w:r>
      <w:r w:rsidR="002C0563" w:rsidRPr="00C53B1E">
        <w:rPr>
          <w:b/>
          <w:bCs/>
        </w:rPr>
        <w:t>na dve desatinné čísla nadol</w:t>
      </w:r>
      <w:r w:rsidR="002C0563" w:rsidRPr="00C53B1E">
        <w:t>.</w:t>
      </w:r>
    </w:p>
    <w:p w14:paraId="7F892394" w14:textId="77777777" w:rsidR="008B1C6A" w:rsidRPr="00C53B1E" w:rsidRDefault="008B1C6A" w:rsidP="006B1845">
      <w:pPr>
        <w:ind w:firstLine="709"/>
        <w:contextualSpacing/>
      </w:pPr>
    </w:p>
    <w:p w14:paraId="4E320318" w14:textId="350180C9" w:rsidR="00910AC4" w:rsidRPr="00C53B1E" w:rsidRDefault="00910AC4" w:rsidP="006B1845">
      <w:pPr>
        <w:pStyle w:val="Caption"/>
        <w:keepNext/>
        <w:contextualSpacing/>
        <w:jc w:val="right"/>
      </w:pPr>
      <w:bookmarkStart w:id="146" w:name="_Ref164533113"/>
      <w:bookmarkStart w:id="147" w:name="_Toc164951628"/>
      <w:r w:rsidRPr="00C53B1E">
        <w:t xml:space="preserve">Tabuľka </w:t>
      </w:r>
      <w:r w:rsidRPr="00C53B1E">
        <w:fldChar w:fldCharType="begin"/>
      </w:r>
      <w:r w:rsidRPr="00C53B1E">
        <w:instrText xml:space="preserve"> SEQ Tabuľka \* ARABIC </w:instrText>
      </w:r>
      <w:r w:rsidRPr="00C53B1E">
        <w:fldChar w:fldCharType="separate"/>
      </w:r>
      <w:r w:rsidR="00E07521">
        <w:rPr>
          <w:noProof/>
        </w:rPr>
        <w:t>4</w:t>
      </w:r>
      <w:r w:rsidRPr="00C53B1E">
        <w:fldChar w:fldCharType="end"/>
      </w:r>
      <w:bookmarkEnd w:id="146"/>
      <w:r w:rsidRPr="00C53B1E">
        <w:t xml:space="preserve"> – Výsledné metriky hodnotenia modelov</w:t>
      </w:r>
      <w:bookmarkEnd w:id="147"/>
    </w:p>
    <w:tbl>
      <w:tblPr>
        <w:tblStyle w:val="TableGrid"/>
        <w:tblpPr w:leftFromText="141" w:rightFromText="141" w:vertAnchor="text" w:horzAnchor="margin" w:tblpXSpec="center" w:tblpY="331"/>
        <w:tblW w:w="0" w:type="auto"/>
        <w:tblLook w:val="04A0" w:firstRow="1" w:lastRow="0" w:firstColumn="1" w:lastColumn="0" w:noHBand="0" w:noVBand="1"/>
      </w:tblPr>
      <w:tblGrid>
        <w:gridCol w:w="1869"/>
        <w:gridCol w:w="2101"/>
        <w:gridCol w:w="2268"/>
        <w:gridCol w:w="1701"/>
      </w:tblGrid>
      <w:tr w:rsidR="00460915" w:rsidRPr="00C53B1E" w14:paraId="0211EB71" w14:textId="77777777" w:rsidTr="00C908A7">
        <w:tc>
          <w:tcPr>
            <w:tcW w:w="1869" w:type="dxa"/>
            <w:shd w:val="clear" w:color="auto" w:fill="FDE9D9" w:themeFill="accent6" w:themeFillTint="33"/>
            <w:vAlign w:val="center"/>
          </w:tcPr>
          <w:p w14:paraId="63D7E034" w14:textId="77777777" w:rsidR="00460915" w:rsidRPr="00C53B1E" w:rsidRDefault="00460915" w:rsidP="00C908A7">
            <w:pPr>
              <w:contextualSpacing/>
              <w:jc w:val="center"/>
            </w:pPr>
            <w:r w:rsidRPr="00C53B1E">
              <w:t>Metriky</w:t>
            </w:r>
          </w:p>
        </w:tc>
        <w:tc>
          <w:tcPr>
            <w:tcW w:w="2101" w:type="dxa"/>
            <w:shd w:val="clear" w:color="auto" w:fill="FDE9D9" w:themeFill="accent6" w:themeFillTint="33"/>
            <w:vAlign w:val="center"/>
          </w:tcPr>
          <w:p w14:paraId="6BC1283E" w14:textId="77777777" w:rsidR="00460915" w:rsidRPr="00C53B1E" w:rsidRDefault="00460915" w:rsidP="00C908A7">
            <w:pPr>
              <w:contextualSpacing/>
              <w:jc w:val="center"/>
            </w:pPr>
            <w:r w:rsidRPr="00C53B1E">
              <w:t>Logistická regresia</w:t>
            </w:r>
          </w:p>
        </w:tc>
        <w:tc>
          <w:tcPr>
            <w:tcW w:w="2268" w:type="dxa"/>
            <w:shd w:val="clear" w:color="auto" w:fill="FDE9D9" w:themeFill="accent6" w:themeFillTint="33"/>
            <w:vAlign w:val="center"/>
          </w:tcPr>
          <w:p w14:paraId="6C31CE4D" w14:textId="77777777" w:rsidR="00460915" w:rsidRPr="00C53B1E" w:rsidRDefault="00460915" w:rsidP="00C908A7">
            <w:pPr>
              <w:contextualSpacing/>
              <w:jc w:val="center"/>
            </w:pPr>
            <w:r w:rsidRPr="00C53B1E">
              <w:t>Rozhodovací strom</w:t>
            </w:r>
          </w:p>
        </w:tc>
        <w:tc>
          <w:tcPr>
            <w:tcW w:w="1701" w:type="dxa"/>
            <w:shd w:val="clear" w:color="auto" w:fill="FDE9D9" w:themeFill="accent6" w:themeFillTint="33"/>
            <w:vAlign w:val="center"/>
          </w:tcPr>
          <w:p w14:paraId="4DC462DF" w14:textId="77777777" w:rsidR="00460915" w:rsidRPr="00C53B1E" w:rsidRDefault="00460915" w:rsidP="00C908A7">
            <w:pPr>
              <w:contextualSpacing/>
              <w:jc w:val="center"/>
            </w:pPr>
            <w:r w:rsidRPr="00C53B1E">
              <w:t>Náhodný les</w:t>
            </w:r>
          </w:p>
        </w:tc>
      </w:tr>
      <w:tr w:rsidR="00460915" w:rsidRPr="00C53B1E" w14:paraId="6D7F7450" w14:textId="77777777" w:rsidTr="00C908A7">
        <w:tc>
          <w:tcPr>
            <w:tcW w:w="1869" w:type="dxa"/>
            <w:shd w:val="clear" w:color="auto" w:fill="FDE9D9" w:themeFill="accent6" w:themeFillTint="33"/>
            <w:vAlign w:val="center"/>
          </w:tcPr>
          <w:p w14:paraId="04820D25" w14:textId="77777777" w:rsidR="00460915" w:rsidRPr="00C53B1E" w:rsidRDefault="00460915" w:rsidP="00C908A7">
            <w:pPr>
              <w:contextualSpacing/>
              <w:jc w:val="center"/>
              <w:rPr>
                <w:b/>
                <w:bCs/>
              </w:rPr>
            </w:pPr>
            <w:r w:rsidRPr="00C53B1E">
              <w:rPr>
                <w:b/>
                <w:bCs/>
              </w:rPr>
              <w:t>Presnosť</w:t>
            </w:r>
          </w:p>
        </w:tc>
        <w:tc>
          <w:tcPr>
            <w:tcW w:w="2101" w:type="dxa"/>
            <w:shd w:val="clear" w:color="auto" w:fill="auto"/>
            <w:vAlign w:val="center"/>
          </w:tcPr>
          <w:p w14:paraId="0C3EF5AD" w14:textId="244FA65F" w:rsidR="00460915" w:rsidRPr="00C53B1E" w:rsidRDefault="00460915" w:rsidP="00C908A7">
            <w:pPr>
              <w:contextualSpacing/>
              <w:jc w:val="center"/>
            </w:pPr>
            <w:r w:rsidRPr="00C53B1E">
              <w:t>0.9</w:t>
            </w:r>
            <w:r w:rsidR="00900D19" w:rsidRPr="00C53B1E">
              <w:t>8</w:t>
            </w:r>
          </w:p>
        </w:tc>
        <w:tc>
          <w:tcPr>
            <w:tcW w:w="2268" w:type="dxa"/>
            <w:shd w:val="clear" w:color="auto" w:fill="EAF1DD" w:themeFill="accent3" w:themeFillTint="33"/>
            <w:vAlign w:val="center"/>
          </w:tcPr>
          <w:p w14:paraId="66639EEA" w14:textId="77777777" w:rsidR="00460915" w:rsidRPr="00C53B1E" w:rsidRDefault="00460915" w:rsidP="00C908A7">
            <w:pPr>
              <w:contextualSpacing/>
              <w:jc w:val="center"/>
            </w:pPr>
            <w:r w:rsidRPr="00C53B1E">
              <w:t>0.99</w:t>
            </w:r>
          </w:p>
        </w:tc>
        <w:tc>
          <w:tcPr>
            <w:tcW w:w="1701" w:type="dxa"/>
            <w:shd w:val="clear" w:color="auto" w:fill="auto"/>
            <w:vAlign w:val="center"/>
          </w:tcPr>
          <w:p w14:paraId="16D466FB" w14:textId="22DF6749" w:rsidR="00460915" w:rsidRPr="00C53B1E" w:rsidRDefault="00460915" w:rsidP="00C908A7">
            <w:pPr>
              <w:contextualSpacing/>
              <w:jc w:val="center"/>
            </w:pPr>
            <w:r w:rsidRPr="00C53B1E">
              <w:t>0.9</w:t>
            </w:r>
            <w:r w:rsidR="00900D19" w:rsidRPr="00C53B1E">
              <w:t>8</w:t>
            </w:r>
          </w:p>
        </w:tc>
      </w:tr>
      <w:tr w:rsidR="00460915" w:rsidRPr="00C53B1E" w14:paraId="44668BA0" w14:textId="77777777" w:rsidTr="00C908A7">
        <w:tc>
          <w:tcPr>
            <w:tcW w:w="1869" w:type="dxa"/>
            <w:shd w:val="clear" w:color="auto" w:fill="FDE9D9" w:themeFill="accent6" w:themeFillTint="33"/>
            <w:vAlign w:val="center"/>
          </w:tcPr>
          <w:p w14:paraId="4D9E05B1" w14:textId="77777777" w:rsidR="00460915" w:rsidRPr="00C53B1E" w:rsidRDefault="00460915" w:rsidP="00C908A7">
            <w:pPr>
              <w:contextualSpacing/>
              <w:jc w:val="center"/>
              <w:rPr>
                <w:b/>
                <w:bCs/>
              </w:rPr>
            </w:pPr>
            <w:r w:rsidRPr="00C53B1E">
              <w:rPr>
                <w:b/>
                <w:bCs/>
              </w:rPr>
              <w:t>Precíznosť</w:t>
            </w:r>
          </w:p>
        </w:tc>
        <w:tc>
          <w:tcPr>
            <w:tcW w:w="2101" w:type="dxa"/>
            <w:vAlign w:val="center"/>
          </w:tcPr>
          <w:p w14:paraId="424D2F0B" w14:textId="77777777" w:rsidR="00460915" w:rsidRPr="00C53B1E" w:rsidRDefault="00460915" w:rsidP="00C908A7">
            <w:pPr>
              <w:contextualSpacing/>
              <w:jc w:val="center"/>
            </w:pPr>
            <w:r w:rsidRPr="00C53B1E">
              <w:t>0.94</w:t>
            </w:r>
          </w:p>
        </w:tc>
        <w:tc>
          <w:tcPr>
            <w:tcW w:w="2268" w:type="dxa"/>
            <w:shd w:val="clear" w:color="auto" w:fill="EAF1DD" w:themeFill="accent3" w:themeFillTint="33"/>
            <w:vAlign w:val="center"/>
          </w:tcPr>
          <w:p w14:paraId="2612875F" w14:textId="654B44E1" w:rsidR="00460915" w:rsidRPr="00C53B1E" w:rsidRDefault="00460915" w:rsidP="00C908A7">
            <w:pPr>
              <w:contextualSpacing/>
              <w:jc w:val="center"/>
            </w:pPr>
            <w:r w:rsidRPr="00C53B1E">
              <w:t>0.9</w:t>
            </w:r>
            <w:r w:rsidR="00FA101D" w:rsidRPr="00C53B1E">
              <w:t>7</w:t>
            </w:r>
          </w:p>
        </w:tc>
        <w:tc>
          <w:tcPr>
            <w:tcW w:w="1701" w:type="dxa"/>
            <w:shd w:val="clear" w:color="auto" w:fill="EAF1DD" w:themeFill="accent3" w:themeFillTint="33"/>
            <w:vAlign w:val="center"/>
          </w:tcPr>
          <w:p w14:paraId="2FE02134" w14:textId="77777777" w:rsidR="00460915" w:rsidRPr="00C53B1E" w:rsidRDefault="00460915" w:rsidP="00C908A7">
            <w:pPr>
              <w:contextualSpacing/>
              <w:jc w:val="center"/>
            </w:pPr>
            <w:r w:rsidRPr="00C53B1E">
              <w:t>0.97</w:t>
            </w:r>
          </w:p>
        </w:tc>
      </w:tr>
      <w:tr w:rsidR="00460915" w:rsidRPr="00C53B1E" w14:paraId="0967E9BB" w14:textId="77777777" w:rsidTr="00C908A7">
        <w:tc>
          <w:tcPr>
            <w:tcW w:w="1869" w:type="dxa"/>
            <w:shd w:val="clear" w:color="auto" w:fill="FDE9D9" w:themeFill="accent6" w:themeFillTint="33"/>
            <w:vAlign w:val="center"/>
          </w:tcPr>
          <w:p w14:paraId="2D075AC2" w14:textId="77777777" w:rsidR="00460915" w:rsidRPr="00C53B1E" w:rsidRDefault="00460915" w:rsidP="00C908A7">
            <w:pPr>
              <w:contextualSpacing/>
              <w:jc w:val="center"/>
              <w:rPr>
                <w:b/>
                <w:bCs/>
              </w:rPr>
            </w:pPr>
            <w:r w:rsidRPr="00C53B1E">
              <w:rPr>
                <w:b/>
                <w:bCs/>
              </w:rPr>
              <w:t>Senzitivita</w:t>
            </w:r>
          </w:p>
        </w:tc>
        <w:tc>
          <w:tcPr>
            <w:tcW w:w="2101" w:type="dxa"/>
            <w:vAlign w:val="center"/>
          </w:tcPr>
          <w:p w14:paraId="0E3191F5" w14:textId="77777777" w:rsidR="00460915" w:rsidRPr="00C53B1E" w:rsidRDefault="00460915" w:rsidP="00C908A7">
            <w:pPr>
              <w:contextualSpacing/>
              <w:jc w:val="center"/>
            </w:pPr>
            <w:r w:rsidRPr="00C53B1E">
              <w:t>0.9</w:t>
            </w:r>
          </w:p>
        </w:tc>
        <w:tc>
          <w:tcPr>
            <w:tcW w:w="2268" w:type="dxa"/>
            <w:shd w:val="clear" w:color="auto" w:fill="EAF1DD" w:themeFill="accent3" w:themeFillTint="33"/>
            <w:vAlign w:val="center"/>
          </w:tcPr>
          <w:p w14:paraId="1EB91070" w14:textId="77777777" w:rsidR="00460915" w:rsidRPr="00C53B1E" w:rsidRDefault="00460915" w:rsidP="00C908A7">
            <w:pPr>
              <w:contextualSpacing/>
              <w:jc w:val="center"/>
            </w:pPr>
            <w:r w:rsidRPr="00C53B1E">
              <w:t>0.95</w:t>
            </w:r>
          </w:p>
        </w:tc>
        <w:tc>
          <w:tcPr>
            <w:tcW w:w="1701" w:type="dxa"/>
            <w:vAlign w:val="center"/>
          </w:tcPr>
          <w:p w14:paraId="3CB86783" w14:textId="77777777" w:rsidR="00460915" w:rsidRPr="00C53B1E" w:rsidRDefault="00460915" w:rsidP="00C908A7">
            <w:pPr>
              <w:contextualSpacing/>
              <w:jc w:val="center"/>
            </w:pPr>
            <w:r w:rsidRPr="00C53B1E">
              <w:t>0.89</w:t>
            </w:r>
          </w:p>
        </w:tc>
      </w:tr>
      <w:tr w:rsidR="00460915" w:rsidRPr="00C53B1E" w14:paraId="4C65DA7C" w14:textId="77777777" w:rsidTr="00C908A7">
        <w:tc>
          <w:tcPr>
            <w:tcW w:w="1869" w:type="dxa"/>
            <w:shd w:val="clear" w:color="auto" w:fill="FDE9D9" w:themeFill="accent6" w:themeFillTint="33"/>
            <w:vAlign w:val="center"/>
          </w:tcPr>
          <w:p w14:paraId="727E55F1" w14:textId="77777777" w:rsidR="00460915" w:rsidRPr="00C53B1E" w:rsidRDefault="00460915" w:rsidP="00C908A7">
            <w:pPr>
              <w:contextualSpacing/>
              <w:jc w:val="center"/>
              <w:rPr>
                <w:b/>
                <w:bCs/>
              </w:rPr>
            </w:pPr>
            <w:r w:rsidRPr="00C53B1E">
              <w:rPr>
                <w:b/>
                <w:bCs/>
              </w:rPr>
              <w:t>Špecificita</w:t>
            </w:r>
          </w:p>
        </w:tc>
        <w:tc>
          <w:tcPr>
            <w:tcW w:w="2101" w:type="dxa"/>
            <w:shd w:val="clear" w:color="auto" w:fill="EAF1DD" w:themeFill="accent3" w:themeFillTint="33"/>
            <w:vAlign w:val="center"/>
          </w:tcPr>
          <w:p w14:paraId="73B3E26D" w14:textId="77777777" w:rsidR="00460915" w:rsidRPr="00C53B1E" w:rsidRDefault="00460915" w:rsidP="00C908A7">
            <w:pPr>
              <w:contextualSpacing/>
              <w:jc w:val="center"/>
            </w:pPr>
            <w:r w:rsidRPr="00C53B1E">
              <w:t>0.99</w:t>
            </w:r>
          </w:p>
        </w:tc>
        <w:tc>
          <w:tcPr>
            <w:tcW w:w="2268" w:type="dxa"/>
            <w:shd w:val="clear" w:color="auto" w:fill="EAF1DD" w:themeFill="accent3" w:themeFillTint="33"/>
            <w:vAlign w:val="center"/>
          </w:tcPr>
          <w:p w14:paraId="570274BF" w14:textId="77777777" w:rsidR="00460915" w:rsidRPr="00C53B1E" w:rsidRDefault="00460915" w:rsidP="00C908A7">
            <w:pPr>
              <w:contextualSpacing/>
              <w:jc w:val="center"/>
            </w:pPr>
            <w:r w:rsidRPr="00C53B1E">
              <w:t>0.99</w:t>
            </w:r>
          </w:p>
        </w:tc>
        <w:tc>
          <w:tcPr>
            <w:tcW w:w="1701" w:type="dxa"/>
            <w:shd w:val="clear" w:color="auto" w:fill="EAF1DD" w:themeFill="accent3" w:themeFillTint="33"/>
            <w:vAlign w:val="center"/>
          </w:tcPr>
          <w:p w14:paraId="144594B0" w14:textId="77777777" w:rsidR="00460915" w:rsidRPr="00C53B1E" w:rsidRDefault="00460915" w:rsidP="00C908A7">
            <w:pPr>
              <w:contextualSpacing/>
              <w:jc w:val="center"/>
            </w:pPr>
            <w:r w:rsidRPr="00C53B1E">
              <w:t>0.99</w:t>
            </w:r>
          </w:p>
        </w:tc>
      </w:tr>
      <w:tr w:rsidR="00460915" w:rsidRPr="00C53B1E" w14:paraId="2AD2A508" w14:textId="77777777" w:rsidTr="00C908A7">
        <w:tc>
          <w:tcPr>
            <w:tcW w:w="1869" w:type="dxa"/>
            <w:shd w:val="clear" w:color="auto" w:fill="FDE9D9" w:themeFill="accent6" w:themeFillTint="33"/>
            <w:vAlign w:val="center"/>
          </w:tcPr>
          <w:p w14:paraId="7A7BA9E0" w14:textId="77777777" w:rsidR="00460915" w:rsidRPr="00C53B1E" w:rsidRDefault="00460915" w:rsidP="00C908A7">
            <w:pPr>
              <w:contextualSpacing/>
              <w:jc w:val="center"/>
              <w:rPr>
                <w:b/>
                <w:bCs/>
              </w:rPr>
            </w:pPr>
            <w:r w:rsidRPr="00C53B1E">
              <w:rPr>
                <w:b/>
                <w:bCs/>
              </w:rPr>
              <w:t>F1 skóre</w:t>
            </w:r>
          </w:p>
        </w:tc>
        <w:tc>
          <w:tcPr>
            <w:tcW w:w="2101" w:type="dxa"/>
            <w:vAlign w:val="center"/>
          </w:tcPr>
          <w:p w14:paraId="7530E69D" w14:textId="77777777" w:rsidR="00460915" w:rsidRPr="00C53B1E" w:rsidRDefault="00460915" w:rsidP="00C908A7">
            <w:pPr>
              <w:contextualSpacing/>
              <w:jc w:val="center"/>
            </w:pPr>
            <w:r w:rsidRPr="00C53B1E">
              <w:t>0.92</w:t>
            </w:r>
          </w:p>
        </w:tc>
        <w:tc>
          <w:tcPr>
            <w:tcW w:w="2268" w:type="dxa"/>
            <w:shd w:val="clear" w:color="auto" w:fill="EAF1DD" w:themeFill="accent3" w:themeFillTint="33"/>
            <w:vAlign w:val="center"/>
          </w:tcPr>
          <w:p w14:paraId="700C1922" w14:textId="77777777" w:rsidR="00460915" w:rsidRPr="00C53B1E" w:rsidRDefault="00460915" w:rsidP="00C908A7">
            <w:pPr>
              <w:contextualSpacing/>
              <w:jc w:val="center"/>
            </w:pPr>
            <w:r w:rsidRPr="00C53B1E">
              <w:t>0.96</w:t>
            </w:r>
          </w:p>
        </w:tc>
        <w:tc>
          <w:tcPr>
            <w:tcW w:w="1701" w:type="dxa"/>
            <w:vAlign w:val="center"/>
          </w:tcPr>
          <w:p w14:paraId="1B2D102F" w14:textId="77777777" w:rsidR="00460915" w:rsidRPr="00C53B1E" w:rsidRDefault="00460915" w:rsidP="00C908A7">
            <w:pPr>
              <w:contextualSpacing/>
              <w:jc w:val="center"/>
            </w:pPr>
            <w:r w:rsidRPr="00C53B1E">
              <w:t>0.93</w:t>
            </w:r>
          </w:p>
        </w:tc>
      </w:tr>
      <w:tr w:rsidR="00460915" w:rsidRPr="00C53B1E" w14:paraId="19EC4B5E" w14:textId="77777777" w:rsidTr="00C908A7">
        <w:tc>
          <w:tcPr>
            <w:tcW w:w="1869" w:type="dxa"/>
            <w:shd w:val="clear" w:color="auto" w:fill="FDE9D9" w:themeFill="accent6" w:themeFillTint="33"/>
            <w:vAlign w:val="center"/>
          </w:tcPr>
          <w:p w14:paraId="6E11E218" w14:textId="77777777" w:rsidR="00460915" w:rsidRPr="00C53B1E" w:rsidRDefault="00460915" w:rsidP="00C908A7">
            <w:pPr>
              <w:contextualSpacing/>
              <w:jc w:val="center"/>
              <w:rPr>
                <w:b/>
                <w:bCs/>
              </w:rPr>
            </w:pPr>
            <w:r w:rsidRPr="00C53B1E">
              <w:rPr>
                <w:b/>
                <w:bCs/>
              </w:rPr>
              <w:t>Vyvážená presnosť</w:t>
            </w:r>
          </w:p>
        </w:tc>
        <w:tc>
          <w:tcPr>
            <w:tcW w:w="2101" w:type="dxa"/>
            <w:vAlign w:val="center"/>
          </w:tcPr>
          <w:p w14:paraId="3F1BA9C8" w14:textId="77777777" w:rsidR="00460915" w:rsidRPr="00C53B1E" w:rsidRDefault="00460915" w:rsidP="00C908A7">
            <w:pPr>
              <w:contextualSpacing/>
              <w:jc w:val="center"/>
            </w:pPr>
            <w:r w:rsidRPr="00C53B1E">
              <w:t>0.94</w:t>
            </w:r>
          </w:p>
        </w:tc>
        <w:tc>
          <w:tcPr>
            <w:tcW w:w="2268" w:type="dxa"/>
            <w:shd w:val="clear" w:color="auto" w:fill="EAF1DD" w:themeFill="accent3" w:themeFillTint="33"/>
            <w:vAlign w:val="center"/>
          </w:tcPr>
          <w:p w14:paraId="234D2943" w14:textId="77777777" w:rsidR="00460915" w:rsidRPr="00C53B1E" w:rsidRDefault="00460915" w:rsidP="00C908A7">
            <w:pPr>
              <w:contextualSpacing/>
              <w:jc w:val="center"/>
            </w:pPr>
            <w:r w:rsidRPr="00C53B1E">
              <w:t>0.97</w:t>
            </w:r>
          </w:p>
        </w:tc>
        <w:tc>
          <w:tcPr>
            <w:tcW w:w="1701" w:type="dxa"/>
            <w:vAlign w:val="center"/>
          </w:tcPr>
          <w:p w14:paraId="6234AD61" w14:textId="77777777" w:rsidR="00460915" w:rsidRPr="00C53B1E" w:rsidRDefault="00460915" w:rsidP="00C908A7">
            <w:pPr>
              <w:contextualSpacing/>
              <w:jc w:val="center"/>
            </w:pPr>
            <w:r w:rsidRPr="00C53B1E">
              <w:t>0.94</w:t>
            </w:r>
          </w:p>
        </w:tc>
      </w:tr>
      <w:tr w:rsidR="00460915" w:rsidRPr="00C53B1E" w14:paraId="74439482" w14:textId="77777777" w:rsidTr="00C908A7">
        <w:tc>
          <w:tcPr>
            <w:tcW w:w="1869" w:type="dxa"/>
            <w:shd w:val="clear" w:color="auto" w:fill="FDE9D9" w:themeFill="accent6" w:themeFillTint="33"/>
            <w:vAlign w:val="center"/>
          </w:tcPr>
          <w:p w14:paraId="1914028F" w14:textId="77777777" w:rsidR="00460915" w:rsidRPr="00C53B1E" w:rsidRDefault="00460915" w:rsidP="00C908A7">
            <w:pPr>
              <w:contextualSpacing/>
              <w:jc w:val="center"/>
              <w:rPr>
                <w:b/>
                <w:bCs/>
              </w:rPr>
            </w:pPr>
            <w:r w:rsidRPr="00C53B1E">
              <w:rPr>
                <w:b/>
                <w:bCs/>
              </w:rPr>
              <w:t>Makro priemer F1 skóre</w:t>
            </w:r>
          </w:p>
        </w:tc>
        <w:tc>
          <w:tcPr>
            <w:tcW w:w="2101" w:type="dxa"/>
            <w:vAlign w:val="center"/>
          </w:tcPr>
          <w:p w14:paraId="2FB2DE46" w14:textId="77777777" w:rsidR="00460915" w:rsidRPr="00C53B1E" w:rsidRDefault="00460915" w:rsidP="00C908A7">
            <w:pPr>
              <w:contextualSpacing/>
              <w:jc w:val="center"/>
            </w:pPr>
            <w:r w:rsidRPr="00C53B1E">
              <w:t>0.95</w:t>
            </w:r>
          </w:p>
        </w:tc>
        <w:tc>
          <w:tcPr>
            <w:tcW w:w="2268" w:type="dxa"/>
            <w:shd w:val="clear" w:color="auto" w:fill="EAF1DD" w:themeFill="accent3" w:themeFillTint="33"/>
            <w:vAlign w:val="center"/>
          </w:tcPr>
          <w:p w14:paraId="7C05F15A" w14:textId="77777777" w:rsidR="00460915" w:rsidRPr="00C53B1E" w:rsidRDefault="00460915" w:rsidP="00C908A7">
            <w:pPr>
              <w:contextualSpacing/>
              <w:jc w:val="center"/>
            </w:pPr>
            <w:r w:rsidRPr="00C53B1E">
              <w:t>0.97</w:t>
            </w:r>
          </w:p>
        </w:tc>
        <w:tc>
          <w:tcPr>
            <w:tcW w:w="1701" w:type="dxa"/>
            <w:vAlign w:val="center"/>
          </w:tcPr>
          <w:p w14:paraId="0B09064E" w14:textId="77777777" w:rsidR="00460915" w:rsidRPr="00C53B1E" w:rsidRDefault="00460915" w:rsidP="00C908A7">
            <w:pPr>
              <w:contextualSpacing/>
              <w:jc w:val="center"/>
            </w:pPr>
            <w:r w:rsidRPr="00C53B1E">
              <w:t>0.96</w:t>
            </w:r>
          </w:p>
        </w:tc>
      </w:tr>
      <w:tr w:rsidR="00460915" w:rsidRPr="00C53B1E" w14:paraId="3F58BB9B" w14:textId="77777777" w:rsidTr="00C908A7">
        <w:tc>
          <w:tcPr>
            <w:tcW w:w="1869" w:type="dxa"/>
            <w:shd w:val="clear" w:color="auto" w:fill="FDE9D9" w:themeFill="accent6" w:themeFillTint="33"/>
            <w:vAlign w:val="center"/>
          </w:tcPr>
          <w:p w14:paraId="5FA52594" w14:textId="77777777" w:rsidR="00460915" w:rsidRPr="00C53B1E" w:rsidRDefault="00460915" w:rsidP="00C908A7">
            <w:pPr>
              <w:contextualSpacing/>
              <w:jc w:val="center"/>
              <w:rPr>
                <w:b/>
                <w:bCs/>
              </w:rPr>
            </w:pPr>
            <w:r w:rsidRPr="00C53B1E">
              <w:rPr>
                <w:b/>
                <w:bCs/>
                <w:szCs w:val="22"/>
              </w:rPr>
              <w:t>Vážený priemer F1 skóre</w:t>
            </w:r>
          </w:p>
        </w:tc>
        <w:tc>
          <w:tcPr>
            <w:tcW w:w="2101" w:type="dxa"/>
            <w:shd w:val="clear" w:color="auto" w:fill="FFFFFF" w:themeFill="background1"/>
            <w:vAlign w:val="center"/>
          </w:tcPr>
          <w:p w14:paraId="5D9F7D66" w14:textId="77777777" w:rsidR="00460915" w:rsidRPr="00C53B1E" w:rsidRDefault="00460915" w:rsidP="00C908A7">
            <w:pPr>
              <w:contextualSpacing/>
              <w:jc w:val="center"/>
            </w:pPr>
            <w:r w:rsidRPr="00C53B1E">
              <w:t>0.98</w:t>
            </w:r>
          </w:p>
        </w:tc>
        <w:tc>
          <w:tcPr>
            <w:tcW w:w="2268" w:type="dxa"/>
            <w:shd w:val="clear" w:color="auto" w:fill="EAF1DD" w:themeFill="accent3" w:themeFillTint="33"/>
            <w:vAlign w:val="center"/>
          </w:tcPr>
          <w:p w14:paraId="4A9A9BB4" w14:textId="77777777" w:rsidR="00460915" w:rsidRPr="00C53B1E" w:rsidRDefault="00460915" w:rsidP="00C908A7">
            <w:pPr>
              <w:contextualSpacing/>
              <w:jc w:val="center"/>
            </w:pPr>
            <w:r w:rsidRPr="00C53B1E">
              <w:t>0.99</w:t>
            </w:r>
          </w:p>
        </w:tc>
        <w:tc>
          <w:tcPr>
            <w:tcW w:w="1701" w:type="dxa"/>
            <w:shd w:val="clear" w:color="auto" w:fill="FFFFFF" w:themeFill="background1"/>
            <w:vAlign w:val="center"/>
          </w:tcPr>
          <w:p w14:paraId="28542694" w14:textId="77777777" w:rsidR="00460915" w:rsidRPr="00C53B1E" w:rsidRDefault="00460915" w:rsidP="00C908A7">
            <w:pPr>
              <w:contextualSpacing/>
              <w:jc w:val="center"/>
            </w:pPr>
            <w:r w:rsidRPr="00C53B1E">
              <w:t>0.98</w:t>
            </w:r>
          </w:p>
        </w:tc>
      </w:tr>
      <w:tr w:rsidR="00460915" w:rsidRPr="00C53B1E" w14:paraId="2734D8F8" w14:textId="77777777" w:rsidTr="00C908A7">
        <w:tc>
          <w:tcPr>
            <w:tcW w:w="1869" w:type="dxa"/>
            <w:shd w:val="clear" w:color="auto" w:fill="FDE9D9" w:themeFill="accent6" w:themeFillTint="33"/>
            <w:vAlign w:val="center"/>
          </w:tcPr>
          <w:p w14:paraId="4A21F9DB" w14:textId="77777777" w:rsidR="00460915" w:rsidRPr="00C53B1E" w:rsidRDefault="00460915" w:rsidP="00C908A7">
            <w:pPr>
              <w:contextualSpacing/>
              <w:jc w:val="center"/>
              <w:rPr>
                <w:b/>
                <w:bCs/>
                <w:szCs w:val="22"/>
              </w:rPr>
            </w:pPr>
            <w:r w:rsidRPr="00C53B1E">
              <w:rPr>
                <w:b/>
                <w:bCs/>
                <w:szCs w:val="22"/>
              </w:rPr>
              <w:t>Beta F1 skóre</w:t>
            </w:r>
          </w:p>
        </w:tc>
        <w:tc>
          <w:tcPr>
            <w:tcW w:w="2101" w:type="dxa"/>
            <w:vAlign w:val="center"/>
          </w:tcPr>
          <w:p w14:paraId="147B2A84" w14:textId="77777777" w:rsidR="00460915" w:rsidRPr="00C53B1E" w:rsidRDefault="00460915" w:rsidP="00C908A7">
            <w:pPr>
              <w:contextualSpacing/>
              <w:jc w:val="center"/>
            </w:pPr>
            <w:r w:rsidRPr="00C53B1E">
              <w:t>0.91</w:t>
            </w:r>
          </w:p>
        </w:tc>
        <w:tc>
          <w:tcPr>
            <w:tcW w:w="2268" w:type="dxa"/>
            <w:shd w:val="clear" w:color="auto" w:fill="EAF1DD" w:themeFill="accent3" w:themeFillTint="33"/>
            <w:vAlign w:val="center"/>
          </w:tcPr>
          <w:p w14:paraId="541AC944" w14:textId="77777777" w:rsidR="00460915" w:rsidRPr="00C53B1E" w:rsidRDefault="00460915" w:rsidP="00C908A7">
            <w:pPr>
              <w:contextualSpacing/>
              <w:jc w:val="center"/>
            </w:pPr>
            <w:r w:rsidRPr="00C53B1E">
              <w:t>0.95</w:t>
            </w:r>
          </w:p>
        </w:tc>
        <w:tc>
          <w:tcPr>
            <w:tcW w:w="1701" w:type="dxa"/>
            <w:vAlign w:val="center"/>
          </w:tcPr>
          <w:p w14:paraId="22A82234" w14:textId="77777777" w:rsidR="00460915" w:rsidRPr="00C53B1E" w:rsidRDefault="00460915" w:rsidP="00C908A7">
            <w:pPr>
              <w:contextualSpacing/>
              <w:jc w:val="center"/>
            </w:pPr>
            <w:r w:rsidRPr="00C53B1E">
              <w:t>0.91</w:t>
            </w:r>
          </w:p>
        </w:tc>
      </w:tr>
      <w:tr w:rsidR="00460915" w:rsidRPr="00C53B1E" w14:paraId="29436348" w14:textId="77777777" w:rsidTr="00C908A7">
        <w:tc>
          <w:tcPr>
            <w:tcW w:w="1869" w:type="dxa"/>
            <w:shd w:val="clear" w:color="auto" w:fill="FDE9D9" w:themeFill="accent6" w:themeFillTint="33"/>
            <w:vAlign w:val="center"/>
          </w:tcPr>
          <w:p w14:paraId="31745EC9" w14:textId="77777777" w:rsidR="00460915" w:rsidRPr="00C53B1E" w:rsidRDefault="00460915" w:rsidP="00C908A7">
            <w:pPr>
              <w:contextualSpacing/>
              <w:jc w:val="center"/>
              <w:rPr>
                <w:b/>
                <w:bCs/>
                <w:szCs w:val="22"/>
              </w:rPr>
            </w:pPr>
            <w:r w:rsidRPr="00C53B1E">
              <w:rPr>
                <w:rFonts w:cs="Arial"/>
                <w:b/>
                <w:bCs/>
                <w:sz w:val="24"/>
                <w:szCs w:val="28"/>
              </w:rPr>
              <w:t>MCC</w:t>
            </w:r>
          </w:p>
        </w:tc>
        <w:tc>
          <w:tcPr>
            <w:tcW w:w="2101" w:type="dxa"/>
            <w:vAlign w:val="center"/>
          </w:tcPr>
          <w:p w14:paraId="586523CD" w14:textId="77777777" w:rsidR="00460915" w:rsidRPr="00C53B1E" w:rsidRDefault="00460915" w:rsidP="00C908A7">
            <w:pPr>
              <w:contextualSpacing/>
              <w:jc w:val="center"/>
            </w:pPr>
            <w:r w:rsidRPr="00C53B1E">
              <w:t>0.91</w:t>
            </w:r>
          </w:p>
        </w:tc>
        <w:tc>
          <w:tcPr>
            <w:tcW w:w="2268" w:type="dxa"/>
            <w:shd w:val="clear" w:color="auto" w:fill="EAF1DD" w:themeFill="accent3" w:themeFillTint="33"/>
            <w:vAlign w:val="center"/>
          </w:tcPr>
          <w:p w14:paraId="3B1B670F" w14:textId="77777777" w:rsidR="00460915" w:rsidRPr="00C53B1E" w:rsidRDefault="00460915" w:rsidP="00C908A7">
            <w:pPr>
              <w:contextualSpacing/>
              <w:jc w:val="center"/>
            </w:pPr>
            <w:r w:rsidRPr="00C53B1E">
              <w:t>0.95</w:t>
            </w:r>
          </w:p>
        </w:tc>
        <w:tc>
          <w:tcPr>
            <w:tcW w:w="1701" w:type="dxa"/>
            <w:vAlign w:val="center"/>
          </w:tcPr>
          <w:p w14:paraId="254D8065" w14:textId="3DA033EB" w:rsidR="00460915" w:rsidRPr="00C53B1E" w:rsidRDefault="00460915" w:rsidP="00C908A7">
            <w:pPr>
              <w:contextualSpacing/>
              <w:jc w:val="center"/>
            </w:pPr>
            <w:r w:rsidRPr="00C53B1E">
              <w:t>0.9</w:t>
            </w:r>
            <w:r w:rsidR="002227A4" w:rsidRPr="00C53B1E">
              <w:t>2</w:t>
            </w:r>
          </w:p>
        </w:tc>
      </w:tr>
      <w:tr w:rsidR="00460915" w:rsidRPr="00C53B1E" w14:paraId="7E1EEB4F" w14:textId="77777777" w:rsidTr="00C908A7">
        <w:tc>
          <w:tcPr>
            <w:tcW w:w="1869" w:type="dxa"/>
            <w:shd w:val="clear" w:color="auto" w:fill="FDE9D9" w:themeFill="accent6" w:themeFillTint="33"/>
            <w:vAlign w:val="center"/>
          </w:tcPr>
          <w:p w14:paraId="19448AAA" w14:textId="77777777" w:rsidR="00460915" w:rsidRPr="00C53B1E" w:rsidRDefault="00460915" w:rsidP="00C908A7">
            <w:pPr>
              <w:contextualSpacing/>
              <w:jc w:val="center"/>
              <w:rPr>
                <w:b/>
                <w:bCs/>
                <w:szCs w:val="22"/>
              </w:rPr>
            </w:pPr>
            <w:r w:rsidRPr="00C53B1E">
              <w:rPr>
                <w:b/>
                <w:bCs/>
                <w:szCs w:val="22"/>
              </w:rPr>
              <w:t>AUC</w:t>
            </w:r>
          </w:p>
        </w:tc>
        <w:tc>
          <w:tcPr>
            <w:tcW w:w="2101" w:type="dxa"/>
            <w:vAlign w:val="center"/>
          </w:tcPr>
          <w:p w14:paraId="75885680" w14:textId="77777777" w:rsidR="00460915" w:rsidRPr="00C53B1E" w:rsidRDefault="00460915" w:rsidP="00C908A7">
            <w:pPr>
              <w:contextualSpacing/>
              <w:jc w:val="center"/>
            </w:pPr>
            <w:r w:rsidRPr="00C53B1E">
              <w:t>0.94</w:t>
            </w:r>
          </w:p>
        </w:tc>
        <w:tc>
          <w:tcPr>
            <w:tcW w:w="2268" w:type="dxa"/>
            <w:shd w:val="clear" w:color="auto" w:fill="EAF1DD" w:themeFill="accent3" w:themeFillTint="33"/>
            <w:vAlign w:val="center"/>
          </w:tcPr>
          <w:p w14:paraId="0A6B55ED" w14:textId="77777777" w:rsidR="00460915" w:rsidRPr="00C53B1E" w:rsidRDefault="00460915" w:rsidP="00C908A7">
            <w:pPr>
              <w:contextualSpacing/>
              <w:jc w:val="center"/>
            </w:pPr>
            <w:r w:rsidRPr="00C53B1E">
              <w:t>0.97</w:t>
            </w:r>
          </w:p>
        </w:tc>
        <w:tc>
          <w:tcPr>
            <w:tcW w:w="1701" w:type="dxa"/>
            <w:vAlign w:val="center"/>
          </w:tcPr>
          <w:p w14:paraId="52CC2E74" w14:textId="77777777" w:rsidR="00460915" w:rsidRPr="00C53B1E" w:rsidRDefault="00460915" w:rsidP="00C908A7">
            <w:pPr>
              <w:contextualSpacing/>
              <w:jc w:val="center"/>
            </w:pPr>
            <w:r w:rsidRPr="00C53B1E">
              <w:t>0.94</w:t>
            </w:r>
          </w:p>
        </w:tc>
      </w:tr>
    </w:tbl>
    <w:p w14:paraId="20EE7643" w14:textId="77777777" w:rsidR="00A4584A" w:rsidRPr="00C53B1E" w:rsidRDefault="00A4584A" w:rsidP="006B1845">
      <w:pPr>
        <w:ind w:left="709"/>
        <w:contextualSpacing/>
      </w:pPr>
    </w:p>
    <w:p w14:paraId="103A6C8C" w14:textId="2C3E9F09" w:rsidR="00E44DF7" w:rsidRPr="00C53B1E" w:rsidRDefault="00030B5F" w:rsidP="006B1845">
      <w:pPr>
        <w:ind w:firstLine="567"/>
        <w:contextualSpacing/>
      </w:pPr>
      <w:r w:rsidRPr="00C53B1E">
        <w:t xml:space="preserve">Z dôvodu vysokých negatívnych dôsledkov, ako sú strata financií, poškodenie reputácie, zdĺhavý a náročný proces vymáhania, ktoré dokážu spôsobiť neodhalené podvodné žiadosti ale zároveň aj s podstaty fungovania P2P platforiem, kde žiadajú o úver aj osoby s horšou finančnou históriou  a po zohľadnený biznis filozofie spoločnosti Bondora, ktorá vyberá poplatky </w:t>
      </w:r>
      <w:r w:rsidR="0073042B" w:rsidRPr="00C53B1E">
        <w:t xml:space="preserve">od úspešných žiadateľov o úver sme zvolili ako najdôležitejšiu hodnotiacu metriku </w:t>
      </w:r>
      <w:r w:rsidR="0073042B" w:rsidRPr="00C53B1E">
        <w:rPr>
          <w:b/>
          <w:bCs/>
        </w:rPr>
        <w:t>Beta F1 skóre</w:t>
      </w:r>
      <w:r w:rsidR="0073042B" w:rsidRPr="00C53B1E">
        <w:t xml:space="preserve">, kde sme určili aby senzitivita mala dvojnásobne väčší vplyv ako precíznosť na výsledok. Týmto rozhodnutím sme </w:t>
      </w:r>
      <w:r w:rsidR="0073042B" w:rsidRPr="00C53B1E">
        <w:rPr>
          <w:b/>
          <w:bCs/>
        </w:rPr>
        <w:t>zabezpečili</w:t>
      </w:r>
      <w:r w:rsidR="0073042B" w:rsidRPr="00C53B1E">
        <w:t xml:space="preserve"> </w:t>
      </w:r>
      <w:r w:rsidR="0073042B" w:rsidRPr="00C53B1E">
        <w:rPr>
          <w:b/>
          <w:bCs/>
        </w:rPr>
        <w:t>väčšiu</w:t>
      </w:r>
      <w:r w:rsidR="0073042B" w:rsidRPr="00C53B1E">
        <w:t xml:space="preserve"> </w:t>
      </w:r>
      <w:r w:rsidR="0073042B" w:rsidRPr="00C53B1E">
        <w:rPr>
          <w:b/>
          <w:bCs/>
        </w:rPr>
        <w:t>vyváženosť</w:t>
      </w:r>
      <w:r w:rsidR="0073042B" w:rsidRPr="00C53B1E">
        <w:t xml:space="preserve">  medzi schválenými úverovými žiadosťami a žiadosťami ktoré by mali byť zamietnuté z dôvodu podozrenia o podvodnú žiadosť, ako keby sme použili za najdôležitejšiu metriku senzitivitu</w:t>
      </w:r>
      <w:r w:rsidR="00F90989" w:rsidRPr="00C53B1E">
        <w:t xml:space="preserve">, ktorá by bola preferovaná </w:t>
      </w:r>
      <w:r w:rsidR="00F90989" w:rsidRPr="00C53B1E">
        <w:lastRenderedPageBreak/>
        <w:t>aby hlavnou pointou bolo určiť podvodnú žiadosť aj za cenu viacerých falošných pozitívnych predikcií</w:t>
      </w:r>
      <w:r w:rsidR="00532422" w:rsidRPr="00C53B1E">
        <w:t>.</w:t>
      </w:r>
      <w:r w:rsidR="00910AC4" w:rsidRPr="00C53B1E">
        <w:t xml:space="preserve"> Najlepší model podľa našej prioritnej metriky je </w:t>
      </w:r>
      <w:r w:rsidR="00910AC4" w:rsidRPr="00C53B1E">
        <w:rPr>
          <w:b/>
          <w:bCs/>
        </w:rPr>
        <w:t>Rozhodovací strom. Tento model dosiahol najvyššie hodnoty vo všetkých metrikách</w:t>
      </w:r>
      <w:r w:rsidR="00FA101D" w:rsidRPr="00C53B1E">
        <w:rPr>
          <w:b/>
          <w:bCs/>
        </w:rPr>
        <w:t>.</w:t>
      </w:r>
    </w:p>
    <w:p w14:paraId="403A819A" w14:textId="1F8AC71D" w:rsidR="00910AC4" w:rsidRPr="00C53B1E" w:rsidRDefault="00910AC4" w:rsidP="006B1845">
      <w:pPr>
        <w:contextualSpacing/>
      </w:pPr>
      <w:r w:rsidRPr="00C53B1E">
        <w:tab/>
      </w:r>
    </w:p>
    <w:p w14:paraId="29BBAE31" w14:textId="5D5B829E" w:rsidR="001C2DA3" w:rsidRPr="00C53B1E" w:rsidRDefault="001C2DA3" w:rsidP="006B1845">
      <w:pPr>
        <w:spacing w:before="0" w:line="240" w:lineRule="auto"/>
        <w:contextualSpacing/>
        <w:jc w:val="left"/>
        <w:rPr>
          <w:b/>
          <w:bCs/>
          <w:iCs/>
          <w:sz w:val="28"/>
          <w:szCs w:val="28"/>
        </w:rPr>
      </w:pPr>
    </w:p>
    <w:p w14:paraId="6CE88810" w14:textId="33B10939" w:rsidR="00CC3E5B" w:rsidRPr="00C53B1E" w:rsidRDefault="00882D88" w:rsidP="006B1845">
      <w:pPr>
        <w:pStyle w:val="Heading2"/>
        <w:contextualSpacing/>
      </w:pPr>
      <w:bookmarkStart w:id="148" w:name="_Toc164955317"/>
      <w:r w:rsidRPr="00C53B1E">
        <w:t>Najdôležitejšie nezávislé premenné</w:t>
      </w:r>
      <w:bookmarkEnd w:id="148"/>
    </w:p>
    <w:p w14:paraId="5D6F9A48" w14:textId="3A1AB651" w:rsidR="007136A8" w:rsidRPr="00C53B1E" w:rsidRDefault="00B057E7" w:rsidP="006B1845">
      <w:pPr>
        <w:ind w:firstLine="360"/>
        <w:contextualSpacing/>
      </w:pPr>
      <w:r w:rsidRPr="00C53B1E">
        <w:t>Pre každý model sme vypísali a graficky vykreslili hodnoty desiatich najdôležitejších premenných.</w:t>
      </w:r>
      <w:r w:rsidR="0030377C" w:rsidRPr="00C53B1E">
        <w:t xml:space="preserve"> Premenné s podčiarkovníkom sú nominálne nezávislé premenné, ktoré boli zakódované pomocou BaseN encoder-u a ich interpretácia je </w:t>
      </w:r>
      <w:r w:rsidR="00304EA0" w:rsidRPr="00C53B1E">
        <w:t>zložitejšia</w:t>
      </w:r>
      <w:r w:rsidR="0030377C" w:rsidRPr="00C53B1E">
        <w:t xml:space="preserve"> ako u iných premenných.</w:t>
      </w:r>
    </w:p>
    <w:p w14:paraId="15F4E895" w14:textId="77777777" w:rsidR="001A5745" w:rsidRPr="00C53B1E" w:rsidRDefault="001A5745">
      <w:pPr>
        <w:pStyle w:val="ListParagraph"/>
        <w:numPr>
          <w:ilvl w:val="0"/>
          <w:numId w:val="17"/>
        </w:numPr>
        <w:rPr>
          <w:b/>
          <w:bCs/>
        </w:rPr>
      </w:pPr>
      <w:r w:rsidRPr="00C53B1E">
        <w:rPr>
          <w:b/>
          <w:bCs/>
        </w:rPr>
        <w:t>Logistická regresia</w:t>
      </w:r>
    </w:p>
    <w:p w14:paraId="6151BBF6" w14:textId="19217536" w:rsidR="00B057E7" w:rsidRPr="00C53B1E" w:rsidRDefault="00451FAB" w:rsidP="006B1845">
      <w:pPr>
        <w:pStyle w:val="ListParagraph"/>
      </w:pPr>
      <w:r w:rsidRPr="00C53B1E">
        <w:t xml:space="preserve">Pri logistickej regresií, čím je hodnota koeficienta väčšia a kladná, tým viac prispieva k tomu, aby výsledná predikcia označila úverovú žiadosť ako podvodnú – 1. Naopak, </w:t>
      </w:r>
      <w:r w:rsidR="005C3097" w:rsidRPr="00C53B1E">
        <w:t xml:space="preserve">čím </w:t>
      </w:r>
      <w:r w:rsidR="009B7741" w:rsidRPr="00C53B1E">
        <w:t xml:space="preserve">je </w:t>
      </w:r>
      <w:r w:rsidRPr="00C53B1E">
        <w:t xml:space="preserve">hodnota viac záporná, tým viac prispieva k tomu, aby bola úverová žiadosť predikovaná ako legitímna – 1. </w:t>
      </w:r>
    </w:p>
    <w:p w14:paraId="59C47F20" w14:textId="3B16FBAD" w:rsidR="00B057E7" w:rsidRPr="00C53B1E" w:rsidRDefault="00B057E7" w:rsidP="006B1845">
      <w:pPr>
        <w:pStyle w:val="ListParagraph"/>
      </w:pPr>
      <w:r w:rsidRPr="00C53B1E">
        <w:t>Kla</w:t>
      </w:r>
      <w:r w:rsidR="0075764E" w:rsidRPr="00C53B1E">
        <w:t>dné koeficienty boli v poradí od najväčšieho: Status_0, Default_0, Status_1,MonthlyPayment, AppliedAmount, Amount.</w:t>
      </w:r>
    </w:p>
    <w:p w14:paraId="61C9D0D7" w14:textId="077AADF6" w:rsidR="0075764E" w:rsidRPr="00C53B1E" w:rsidRDefault="0075764E" w:rsidP="006B1845">
      <w:pPr>
        <w:pStyle w:val="ListParagraph"/>
      </w:pPr>
      <w:r w:rsidRPr="00C53B1E">
        <w:t>Záporné koeficienty boli v poradí od najväčšieho: PrincipalPaymentsMade, DebtOccured_0, PrincipalBalance, RecoveryStage_1.</w:t>
      </w:r>
      <w:r w:rsidR="00304EA0" w:rsidRPr="00C53B1E">
        <w:t xml:space="preserve"> Výsledný graf je na</w:t>
      </w:r>
      <w:r w:rsidR="00D71B4A" w:rsidRPr="00C53B1E">
        <w:t xml:space="preserve"> </w:t>
      </w:r>
      <w:r w:rsidR="00D71B4A" w:rsidRPr="00C53B1E">
        <w:fldChar w:fldCharType="begin"/>
      </w:r>
      <w:r w:rsidR="00D71B4A" w:rsidRPr="00C53B1E">
        <w:instrText xml:space="preserve"> REF _Ref164951520 \h </w:instrText>
      </w:r>
      <w:r w:rsidR="00D71B4A" w:rsidRPr="00C53B1E">
        <w:fldChar w:fldCharType="separate"/>
      </w:r>
      <w:r w:rsidR="00E07521" w:rsidRPr="00C53B1E">
        <w:t xml:space="preserve">Obrázok </w:t>
      </w:r>
      <w:r w:rsidR="00E07521">
        <w:rPr>
          <w:noProof/>
        </w:rPr>
        <w:t>34</w:t>
      </w:r>
      <w:r w:rsidR="00D71B4A" w:rsidRPr="00C53B1E">
        <w:fldChar w:fldCharType="end"/>
      </w:r>
      <w:r w:rsidR="002743B1" w:rsidRPr="00C53B1E">
        <w:t>.</w:t>
      </w:r>
    </w:p>
    <w:p w14:paraId="6F8B5380" w14:textId="417C51D8" w:rsidR="001A5745" w:rsidRPr="00C53B1E" w:rsidRDefault="001A5745">
      <w:pPr>
        <w:pStyle w:val="ListParagraph"/>
        <w:numPr>
          <w:ilvl w:val="0"/>
          <w:numId w:val="17"/>
        </w:numPr>
        <w:rPr>
          <w:b/>
          <w:bCs/>
        </w:rPr>
      </w:pPr>
      <w:r w:rsidRPr="00C53B1E">
        <w:rPr>
          <w:b/>
          <w:bCs/>
        </w:rPr>
        <w:t>Rozhodovací strom</w:t>
      </w:r>
    </w:p>
    <w:p w14:paraId="6FE0DFB1" w14:textId="555EF450" w:rsidR="00451FAB" w:rsidRPr="00C53B1E" w:rsidRDefault="00451FAB" w:rsidP="006B1845">
      <w:pPr>
        <w:pStyle w:val="ListParagraph"/>
        <w:jc w:val="left"/>
      </w:pPr>
      <w:r w:rsidRPr="00C53B1E">
        <w:t>Vyššie hodnoty</w:t>
      </w:r>
      <w:r w:rsidR="00B057E7" w:rsidRPr="00C53B1E">
        <w:t xml:space="preserve"> priradené nezávislým premenným</w:t>
      </w:r>
      <w:r w:rsidRPr="00C53B1E">
        <w:t xml:space="preserve"> hovoria o väčšej dôležitosti pri rozdeľovaní uzlov stromu a tak prispieva</w:t>
      </w:r>
      <w:r w:rsidR="00CF3A60" w:rsidRPr="00C53B1E">
        <w:t>jú</w:t>
      </w:r>
      <w:r w:rsidRPr="00C53B1E">
        <w:t xml:space="preserve"> k zlepšeniu kvality predikcií modelu. </w:t>
      </w:r>
      <w:r w:rsidR="0075764E" w:rsidRPr="00C53B1E">
        <w:t xml:space="preserve">V poradí od najväčšej hodnoty priradenej dôležitosti nezávislej premennej: </w:t>
      </w:r>
      <w:r w:rsidR="0030377C" w:rsidRPr="00C53B1E">
        <w:t>PrincipalPaymentsMade, Default_0, MonthlyPayment, RecoveryStage_1, PrincipalBalance, DeltaF&amp;Payment,LossGivenDefault, WorseLateCategory, PrincipalOverdueBySchedule, InterestAndPenaltyPaymentsMade.</w:t>
      </w:r>
      <w:r w:rsidR="002743B1" w:rsidRPr="00C53B1E">
        <w:t xml:space="preserve"> Výsledný graf pozri</w:t>
      </w:r>
      <w:r w:rsidR="00C45501" w:rsidRPr="00C53B1E">
        <w:t xml:space="preserve"> </w:t>
      </w:r>
      <w:r w:rsidR="00C45501" w:rsidRPr="00C53B1E">
        <w:fldChar w:fldCharType="begin"/>
      </w:r>
      <w:r w:rsidR="00C45501" w:rsidRPr="00C53B1E">
        <w:instrText xml:space="preserve"> REF _Ref164874943 \h </w:instrText>
      </w:r>
      <w:r w:rsidR="00C45501" w:rsidRPr="00C53B1E">
        <w:fldChar w:fldCharType="separate"/>
      </w:r>
      <w:r w:rsidR="00E07521" w:rsidRPr="00C53B1E">
        <w:t xml:space="preserve">Obrázok </w:t>
      </w:r>
      <w:r w:rsidR="00E07521">
        <w:rPr>
          <w:noProof/>
        </w:rPr>
        <w:t>35</w:t>
      </w:r>
      <w:r w:rsidR="00C45501" w:rsidRPr="00C53B1E">
        <w:fldChar w:fldCharType="end"/>
      </w:r>
      <w:r w:rsidR="002743B1" w:rsidRPr="00C53B1E">
        <w:t>.</w:t>
      </w:r>
    </w:p>
    <w:p w14:paraId="68FF6613" w14:textId="4F9D66AA" w:rsidR="00D074C3" w:rsidRPr="00C53B1E" w:rsidRDefault="006B1845" w:rsidP="006B1845">
      <w:pPr>
        <w:spacing w:before="0" w:line="240" w:lineRule="auto"/>
        <w:jc w:val="left"/>
      </w:pPr>
      <w:r w:rsidRPr="00C53B1E">
        <w:br w:type="page"/>
      </w:r>
    </w:p>
    <w:p w14:paraId="4F0F3841" w14:textId="08AFFFF6" w:rsidR="001A5745" w:rsidRPr="00C53B1E" w:rsidRDefault="001A5745">
      <w:pPr>
        <w:pStyle w:val="ListParagraph"/>
        <w:numPr>
          <w:ilvl w:val="0"/>
          <w:numId w:val="17"/>
        </w:numPr>
        <w:rPr>
          <w:b/>
          <w:bCs/>
        </w:rPr>
      </w:pPr>
      <w:r w:rsidRPr="00C53B1E">
        <w:rPr>
          <w:b/>
          <w:bCs/>
        </w:rPr>
        <w:lastRenderedPageBreak/>
        <w:t>Náhodný les</w:t>
      </w:r>
    </w:p>
    <w:p w14:paraId="2DA046C3" w14:textId="08EECA1E" w:rsidR="00B057E7" w:rsidRPr="00C53B1E" w:rsidRDefault="00B057E7" w:rsidP="006B1845">
      <w:pPr>
        <w:pStyle w:val="ListParagraph"/>
        <w:jc w:val="left"/>
      </w:pPr>
      <w:r w:rsidRPr="00C53B1E">
        <w:t>Rovnaký princíp ako pri rozhodovacom strome, avšak namiesto priamej hodnoty dôležitosti nezávislých premenných sú hodnoty každej nezávislej premennej z každého stromu spriemerované.</w:t>
      </w:r>
      <w:r w:rsidR="0075764E" w:rsidRPr="00C53B1E">
        <w:t xml:space="preserve"> Boli to tieto nezávislé premenné, zoradené od najväčšej hodnoty:</w:t>
      </w:r>
      <w:r w:rsidR="00585703" w:rsidRPr="00C53B1E">
        <w:t xml:space="preserve"> </w:t>
      </w:r>
      <w:r w:rsidR="0030377C" w:rsidRPr="00C53B1E">
        <w:t>PrincipalPaymentsMade, DeltaF&amp;Payment, PrincipalOverdueBySchedule. Default_0, PrincipalBalance, ActiveLateLastPaymentCategory, MonthlyPayment, Status_1, ActiveLateCategory a NextPaymentNr.</w:t>
      </w:r>
      <w:r w:rsidR="002743B1" w:rsidRPr="00C53B1E">
        <w:t xml:space="preserve"> Výsledné ukazovatele sú na</w:t>
      </w:r>
      <w:r w:rsidR="00C45501" w:rsidRPr="00C53B1E">
        <w:t xml:space="preserve"> </w:t>
      </w:r>
      <w:r w:rsidR="00C45501" w:rsidRPr="00C53B1E">
        <w:fldChar w:fldCharType="begin"/>
      </w:r>
      <w:r w:rsidR="00C45501" w:rsidRPr="00C53B1E">
        <w:instrText xml:space="preserve"> REF _Ref164874959 \h </w:instrText>
      </w:r>
      <w:r w:rsidR="00C45501" w:rsidRPr="00C53B1E">
        <w:fldChar w:fldCharType="separate"/>
      </w:r>
      <w:r w:rsidR="00E07521" w:rsidRPr="00C53B1E">
        <w:t xml:space="preserve">Obrázok </w:t>
      </w:r>
      <w:r w:rsidR="00E07521">
        <w:rPr>
          <w:noProof/>
        </w:rPr>
        <w:t>36</w:t>
      </w:r>
      <w:r w:rsidR="00C45501" w:rsidRPr="00C53B1E">
        <w:fldChar w:fldCharType="end"/>
      </w:r>
      <w:r w:rsidR="00D074C3" w:rsidRPr="00C53B1E">
        <w:t>.</w:t>
      </w:r>
    </w:p>
    <w:p w14:paraId="1DD8FE06" w14:textId="3293B47D" w:rsidR="00304EA0" w:rsidRPr="00C53B1E" w:rsidRDefault="00304EA0" w:rsidP="00C45501">
      <w:pPr>
        <w:pStyle w:val="ListParagraph"/>
        <w:jc w:val="center"/>
      </w:pPr>
    </w:p>
    <w:p w14:paraId="4C6BCD74" w14:textId="77777777" w:rsidR="0049273D" w:rsidRPr="00C53B1E" w:rsidRDefault="0049273D" w:rsidP="0049273D">
      <w:pPr>
        <w:keepNext/>
        <w:contextualSpacing/>
        <w:jc w:val="center"/>
      </w:pPr>
      <w:r w:rsidRPr="00C53B1E">
        <w:drawing>
          <wp:inline distT="0" distB="0" distL="0" distR="0" wp14:anchorId="4271A341" wp14:editId="148DF51D">
            <wp:extent cx="5399405" cy="4564380"/>
            <wp:effectExtent l="0" t="0" r="0" b="0"/>
            <wp:docPr id="3483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1477" name=""/>
                    <pic:cNvPicPr/>
                  </pic:nvPicPr>
                  <pic:blipFill>
                    <a:blip r:embed="rId57"/>
                    <a:stretch>
                      <a:fillRect/>
                    </a:stretch>
                  </pic:blipFill>
                  <pic:spPr>
                    <a:xfrm>
                      <a:off x="0" y="0"/>
                      <a:ext cx="5399405" cy="4564380"/>
                    </a:xfrm>
                    <a:prstGeom prst="rect">
                      <a:avLst/>
                    </a:prstGeom>
                  </pic:spPr>
                </pic:pic>
              </a:graphicData>
            </a:graphic>
          </wp:inline>
        </w:drawing>
      </w:r>
    </w:p>
    <w:p w14:paraId="3F327DDD" w14:textId="3A0652FC" w:rsidR="008B1C6A" w:rsidRPr="00C53B1E" w:rsidRDefault="0049273D" w:rsidP="0049273D">
      <w:pPr>
        <w:pStyle w:val="Caption"/>
      </w:pPr>
      <w:bookmarkStart w:id="149" w:name="_Ref164951520"/>
      <w:bookmarkStart w:id="150" w:name="_Toc164955262"/>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34</w:t>
      </w:r>
      <w:r w:rsidRPr="00C53B1E">
        <w:fldChar w:fldCharType="end"/>
      </w:r>
      <w:bookmarkEnd w:id="149"/>
      <w:r w:rsidRPr="00C53B1E">
        <w:t xml:space="preserve"> – Hodnoty koeficientov Logistickej regresie</w:t>
      </w:r>
      <w:bookmarkEnd w:id="150"/>
    </w:p>
    <w:p w14:paraId="5464F318" w14:textId="77777777" w:rsidR="00C45501" w:rsidRPr="00C53B1E" w:rsidRDefault="00C45501" w:rsidP="00C45501">
      <w:pPr>
        <w:keepNext/>
        <w:contextualSpacing/>
        <w:jc w:val="center"/>
      </w:pPr>
      <w:r w:rsidRPr="00C53B1E">
        <w:lastRenderedPageBreak/>
        <w:drawing>
          <wp:inline distT="0" distB="0" distL="0" distR="0" wp14:anchorId="605AC6A4" wp14:editId="49790C98">
            <wp:extent cx="5365969" cy="4207329"/>
            <wp:effectExtent l="0" t="0" r="0" b="0"/>
            <wp:docPr id="178966006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0061" name="Picture 1" descr="A graph with blue bars and white text&#10;&#10;Description automatically generated"/>
                    <pic:cNvPicPr/>
                  </pic:nvPicPr>
                  <pic:blipFill>
                    <a:blip r:embed="rId58"/>
                    <a:stretch>
                      <a:fillRect/>
                    </a:stretch>
                  </pic:blipFill>
                  <pic:spPr>
                    <a:xfrm>
                      <a:off x="0" y="0"/>
                      <a:ext cx="5369202" cy="4209864"/>
                    </a:xfrm>
                    <a:prstGeom prst="rect">
                      <a:avLst/>
                    </a:prstGeom>
                  </pic:spPr>
                </pic:pic>
              </a:graphicData>
            </a:graphic>
          </wp:inline>
        </w:drawing>
      </w:r>
    </w:p>
    <w:p w14:paraId="6716EFF8" w14:textId="5F0FE03A" w:rsidR="008B1C6A" w:rsidRPr="00C53B1E" w:rsidRDefault="00C45501" w:rsidP="00C45501">
      <w:pPr>
        <w:pStyle w:val="Caption"/>
      </w:pPr>
      <w:bookmarkStart w:id="151" w:name="_Ref164874943"/>
      <w:bookmarkStart w:id="152" w:name="_Toc164955263"/>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35</w:t>
      </w:r>
      <w:r w:rsidRPr="00C53B1E">
        <w:fldChar w:fldCharType="end"/>
      </w:r>
      <w:bookmarkEnd w:id="151"/>
      <w:r w:rsidRPr="00C53B1E">
        <w:t xml:space="preserve"> – Najvplyvnejšie nezávislé premenné </w:t>
      </w:r>
      <w:r w:rsidR="009151D4" w:rsidRPr="00C53B1E">
        <w:t>R</w:t>
      </w:r>
      <w:r w:rsidRPr="00C53B1E">
        <w:t>ozhodovacieho stromu</w:t>
      </w:r>
      <w:bookmarkEnd w:id="152"/>
    </w:p>
    <w:p w14:paraId="7B30DF14" w14:textId="77777777" w:rsidR="00C45501" w:rsidRPr="00C53B1E" w:rsidRDefault="00C45501" w:rsidP="00C45501">
      <w:pPr>
        <w:keepNext/>
        <w:contextualSpacing/>
        <w:jc w:val="center"/>
      </w:pPr>
      <w:r w:rsidRPr="00C53B1E">
        <w:drawing>
          <wp:inline distT="0" distB="0" distL="0" distR="0" wp14:anchorId="27597978" wp14:editId="19280380">
            <wp:extent cx="4991100" cy="3561214"/>
            <wp:effectExtent l="0" t="0" r="0" b="0"/>
            <wp:docPr id="57898400" name="Picture 1"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8400" name="Picture 1" descr="A graph with blue squares and black text&#10;&#10;Description automatically generated"/>
                    <pic:cNvPicPr/>
                  </pic:nvPicPr>
                  <pic:blipFill>
                    <a:blip r:embed="rId59"/>
                    <a:stretch>
                      <a:fillRect/>
                    </a:stretch>
                  </pic:blipFill>
                  <pic:spPr>
                    <a:xfrm>
                      <a:off x="0" y="0"/>
                      <a:ext cx="5002416" cy="3569288"/>
                    </a:xfrm>
                    <a:prstGeom prst="rect">
                      <a:avLst/>
                    </a:prstGeom>
                  </pic:spPr>
                </pic:pic>
              </a:graphicData>
            </a:graphic>
          </wp:inline>
        </w:drawing>
      </w:r>
    </w:p>
    <w:p w14:paraId="7D5BE63D" w14:textId="665BAD9D" w:rsidR="0091197F" w:rsidRPr="00C53B1E" w:rsidRDefault="00C45501" w:rsidP="00C45501">
      <w:pPr>
        <w:pStyle w:val="Caption"/>
      </w:pPr>
      <w:bookmarkStart w:id="153" w:name="_Ref164874959"/>
      <w:bookmarkStart w:id="154" w:name="_Toc164955264"/>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36</w:t>
      </w:r>
      <w:r w:rsidRPr="00C53B1E">
        <w:fldChar w:fldCharType="end"/>
      </w:r>
      <w:bookmarkEnd w:id="153"/>
      <w:r w:rsidRPr="00C53B1E">
        <w:t xml:space="preserve"> – Najvplyvnejšie nezávislé premenné </w:t>
      </w:r>
      <w:r w:rsidR="009151D4" w:rsidRPr="00C53B1E">
        <w:t>N</w:t>
      </w:r>
      <w:r w:rsidRPr="00C53B1E">
        <w:t>áhodného lesa</w:t>
      </w:r>
      <w:bookmarkEnd w:id="154"/>
    </w:p>
    <w:p w14:paraId="28FB30B2" w14:textId="038F9809" w:rsidR="00181762" w:rsidRPr="00C53B1E" w:rsidRDefault="00CF24BD" w:rsidP="006B1845">
      <w:pPr>
        <w:pStyle w:val="Heading2"/>
        <w:contextualSpacing/>
      </w:pPr>
      <w:bookmarkStart w:id="155" w:name="_Toc164955318"/>
      <w:r w:rsidRPr="00C53B1E">
        <w:lastRenderedPageBreak/>
        <w:t>Hľadanie</w:t>
      </w:r>
      <w:r w:rsidR="00181762" w:rsidRPr="00C53B1E">
        <w:t xml:space="preserve"> najlepšieho modelu na minimálnych vstupných dátach</w:t>
      </w:r>
      <w:bookmarkEnd w:id="155"/>
    </w:p>
    <w:p w14:paraId="46935E3F" w14:textId="78B1359D" w:rsidR="00CF24BD" w:rsidRPr="00C53B1E" w:rsidRDefault="00CD2D5D" w:rsidP="00CF24BD">
      <w:pPr>
        <w:spacing w:before="0"/>
        <w:ind w:firstLine="567"/>
        <w:contextualSpacing/>
        <w:jc w:val="left"/>
      </w:pPr>
      <w:r w:rsidRPr="00C53B1E">
        <w:t>N</w:t>
      </w:r>
      <w:r w:rsidR="00CF24BD" w:rsidRPr="00C53B1E">
        <w:t>a</w:t>
      </w:r>
      <w:r w:rsidRPr="00C53B1E">
        <w:t>š</w:t>
      </w:r>
      <w:r w:rsidR="00CF24BD" w:rsidRPr="00C53B1E">
        <w:t xml:space="preserve">e </w:t>
      </w:r>
      <w:r w:rsidRPr="00C53B1E">
        <w:t>model</w:t>
      </w:r>
      <w:r w:rsidR="00CF24BD" w:rsidRPr="00C53B1E">
        <w:t>y</w:t>
      </w:r>
      <w:r w:rsidRPr="00C53B1E">
        <w:t xml:space="preserve"> sme skúsili aplikovať na minimálnych vstupných dátach</w:t>
      </w:r>
      <w:r w:rsidR="002A3C9C" w:rsidRPr="00C53B1E">
        <w:t>, ktoré sme určili, že sú prístupné pri prvotnej žiadosti o úver</w:t>
      </w:r>
      <w:r w:rsidRPr="00C53B1E">
        <w:t xml:space="preserve">. </w:t>
      </w:r>
      <w:r w:rsidR="00CF24BD" w:rsidRPr="00C53B1E">
        <w:t>Ako vidieť v prvej polovici</w:t>
      </w:r>
      <w:r w:rsidR="00E679B6" w:rsidRPr="00C53B1E">
        <w:t xml:space="preserve"> </w:t>
      </w:r>
      <w:r w:rsidR="00E679B6" w:rsidRPr="00C53B1E">
        <w:fldChar w:fldCharType="begin"/>
      </w:r>
      <w:r w:rsidR="00E679B6" w:rsidRPr="00C53B1E">
        <w:instrText xml:space="preserve"> REF _Ref164896551 \h </w:instrText>
      </w:r>
      <w:r w:rsidR="00E679B6" w:rsidRPr="00C53B1E">
        <w:fldChar w:fldCharType="separate"/>
      </w:r>
      <w:r w:rsidR="00E07521" w:rsidRPr="00C53B1E">
        <w:t xml:space="preserve">Tabuľka </w:t>
      </w:r>
      <w:r w:rsidR="00E07521">
        <w:rPr>
          <w:noProof/>
        </w:rPr>
        <w:t>5</w:t>
      </w:r>
      <w:r w:rsidR="00E679B6" w:rsidRPr="00C53B1E">
        <w:fldChar w:fldCharType="end"/>
      </w:r>
      <w:r w:rsidR="00CF24BD" w:rsidRPr="00C53B1E">
        <w:t xml:space="preserve">, všetky tri modely dosahujú značne nízke hodnoty hodnotiacich metrík. Táto skutočnosť je zapríčinená nielen nedostatočnými informačnými schopnosťami vstupných dát z ktorých by model vedel predikovať podvodnú žiadosť, ale aj veľkou nevyváženosťou datasetu. Tento efekt je viditeľný hlavne z výsledkov metrík </w:t>
      </w:r>
      <w:r w:rsidR="00886DA1" w:rsidRPr="00C53B1E">
        <w:t>ako je presnosť alebo vážený priemer F1 skóre</w:t>
      </w:r>
      <w:r w:rsidR="00CF24BD" w:rsidRPr="00C53B1E">
        <w:t>, ktor</w:t>
      </w:r>
      <w:r w:rsidR="00886DA1" w:rsidRPr="00C53B1E">
        <w:t>é naproti ostatným metrikám</w:t>
      </w:r>
      <w:r w:rsidR="00CF24BD" w:rsidRPr="00C53B1E">
        <w:t xml:space="preserve"> dosahuje veľmi vysoké hodnoty.</w:t>
      </w:r>
    </w:p>
    <w:p w14:paraId="4993C92B" w14:textId="0466AC65" w:rsidR="002B7CA8" w:rsidRPr="00C53B1E" w:rsidRDefault="00CF24BD" w:rsidP="00E679B6">
      <w:pPr>
        <w:spacing w:before="0"/>
        <w:ind w:firstLine="567"/>
        <w:contextualSpacing/>
        <w:jc w:val="left"/>
        <w:rPr>
          <w:szCs w:val="22"/>
        </w:rPr>
      </w:pPr>
      <w:r w:rsidRPr="00C53B1E">
        <w:t xml:space="preserve">Rozhodli sme sa preto </w:t>
      </w:r>
      <w:r w:rsidR="00AD18CB" w:rsidRPr="00C53B1E">
        <w:t xml:space="preserve">zmeniť základnú hodnotu </w:t>
      </w:r>
      <w:r w:rsidR="003974C1" w:rsidRPr="00C53B1E">
        <w:t>hraničnej</w:t>
      </w:r>
      <w:r w:rsidR="00AD18CB" w:rsidRPr="00C53B1E">
        <w:t xml:space="preserve"> hodnoty, ktorá je 0.5 a </w:t>
      </w:r>
      <w:r w:rsidRPr="00C53B1E">
        <w:t xml:space="preserve">nájsť najideálnejšiu </w:t>
      </w:r>
      <w:r w:rsidR="003974C1" w:rsidRPr="00C53B1E">
        <w:t>hraničnú</w:t>
      </w:r>
      <w:r w:rsidRPr="00C53B1E">
        <w:t xml:space="preserve"> hodnotu modelu, ktorý dosahuje najlepšiu hodnotu F1 skóre. F1 skóre sme vybrali </w:t>
      </w:r>
      <w:r w:rsidR="002B7CA8" w:rsidRPr="00C53B1E">
        <w:t xml:space="preserve">ako KPI </w:t>
      </w:r>
      <w:r w:rsidRPr="00C53B1E">
        <w:t xml:space="preserve">preto, aby </w:t>
      </w:r>
      <w:r w:rsidR="00AD18CB" w:rsidRPr="00C53B1E">
        <w:t xml:space="preserve">sme sa pokúsili zachovať </w:t>
      </w:r>
      <w:r w:rsidR="002B7CA8" w:rsidRPr="00C53B1E">
        <w:t>rovnováhu</w:t>
      </w:r>
      <w:r w:rsidR="00AD18CB" w:rsidRPr="00C53B1E">
        <w:t xml:space="preserve"> medzi FN a FP, čo je problematické, ak dáta sú nevyvážené a nie sú dostatočné informatívne</w:t>
      </w:r>
      <w:r w:rsidR="00D82785" w:rsidRPr="00C53B1E">
        <w:t xml:space="preserve"> </w:t>
      </w:r>
      <w:r w:rsidR="00D82785" w:rsidRPr="00C53B1E">
        <w:fldChar w:fldCharType="begin"/>
      </w:r>
      <w:r w:rsidR="00D82785" w:rsidRPr="00C53B1E">
        <w:instrText xml:space="preserve"> REF _Ref164897921 \r \h </w:instrText>
      </w:r>
      <w:r w:rsidR="00D82785" w:rsidRPr="00C53B1E">
        <w:fldChar w:fldCharType="separate"/>
      </w:r>
      <w:r w:rsidR="00E07521">
        <w:t>[40]</w:t>
      </w:r>
      <w:r w:rsidR="00D82785" w:rsidRPr="00C53B1E">
        <w:fldChar w:fldCharType="end"/>
      </w:r>
      <w:r w:rsidR="00AD18CB" w:rsidRPr="00C53B1E">
        <w:t xml:space="preserve">. </w:t>
      </w:r>
      <w:r w:rsidR="002B7CA8" w:rsidRPr="00C53B1E">
        <w:t>Ich veľká nerovnováha by mohla poškodiť financie biznisu z dôvodu pričastého odmietania úverovej žiadosti pri nadmernom množstve FP alebo naopak poškodenie reputácie a strate investícií veriteľov pri nadmernom množstve FN.</w:t>
      </w:r>
    </w:p>
    <w:p w14:paraId="1767179E" w14:textId="0E2F4198" w:rsidR="00CF24BD" w:rsidRPr="00C53B1E" w:rsidRDefault="003974C1" w:rsidP="000A508F">
      <w:pPr>
        <w:spacing w:before="0"/>
        <w:ind w:firstLine="567"/>
        <w:contextualSpacing/>
        <w:jc w:val="left"/>
      </w:pPr>
      <w:r w:rsidRPr="00C53B1E">
        <w:t>Vyhľadali</w:t>
      </w:r>
      <w:r w:rsidR="00AD18CB" w:rsidRPr="00C53B1E">
        <w:t xml:space="preserve"> sme preto </w:t>
      </w:r>
      <w:r w:rsidRPr="00C53B1E">
        <w:t xml:space="preserve">takú kritickú hodnotu, kde daný model dosahoval </w:t>
      </w:r>
      <w:r w:rsidR="00AD18CB" w:rsidRPr="00C53B1E">
        <w:t>najlepšie F2 skóre</w:t>
      </w:r>
      <w:r w:rsidRPr="00C53B1E">
        <w:t xml:space="preserve">. </w:t>
      </w:r>
      <w:r w:rsidRPr="00C53B1E">
        <w:rPr>
          <w:b/>
          <w:bCs/>
        </w:rPr>
        <w:t>Najlepšie</w:t>
      </w:r>
      <w:r w:rsidRPr="00C53B1E">
        <w:t xml:space="preserve"> hodnoty </w:t>
      </w:r>
      <w:r w:rsidRPr="00C53B1E">
        <w:rPr>
          <w:b/>
          <w:bCs/>
        </w:rPr>
        <w:t>F2</w:t>
      </w:r>
      <w:r w:rsidRPr="00C53B1E">
        <w:t xml:space="preserve"> </w:t>
      </w:r>
      <w:r w:rsidRPr="00C53B1E">
        <w:rPr>
          <w:b/>
          <w:bCs/>
        </w:rPr>
        <w:t>skóre</w:t>
      </w:r>
      <w:r w:rsidRPr="00C53B1E">
        <w:t xml:space="preserve"> </w:t>
      </w:r>
      <w:r w:rsidR="000A508F" w:rsidRPr="00C53B1E">
        <w:t xml:space="preserve">zo všetkých modelov </w:t>
      </w:r>
      <w:r w:rsidRPr="00C53B1E">
        <w:t xml:space="preserve">sme dosiahli pri </w:t>
      </w:r>
      <w:r w:rsidR="00E679B6" w:rsidRPr="00C53B1E">
        <w:rPr>
          <w:b/>
          <w:bCs/>
        </w:rPr>
        <w:t>n</w:t>
      </w:r>
      <w:r w:rsidRPr="00C53B1E">
        <w:rPr>
          <w:b/>
          <w:bCs/>
        </w:rPr>
        <w:t>áhodnom lese</w:t>
      </w:r>
      <w:r w:rsidRPr="00C53B1E">
        <w:t xml:space="preserve"> </w:t>
      </w:r>
      <w:r w:rsidRPr="00C53B1E">
        <w:rPr>
          <w:b/>
          <w:bCs/>
        </w:rPr>
        <w:t>s kritickou hodnotou  0.22</w:t>
      </w:r>
      <w:r w:rsidR="006F2503" w:rsidRPr="00C53B1E">
        <w:rPr>
          <w:b/>
          <w:bCs/>
        </w:rPr>
        <w:t>1</w:t>
      </w:r>
      <w:r w:rsidRPr="00C53B1E">
        <w:t xml:space="preserve">. </w:t>
      </w:r>
      <w:r w:rsidR="00886DA1" w:rsidRPr="00C53B1E">
        <w:t>Táto kritická hodnota hovorí, že ak si je model aspoň na 22.</w:t>
      </w:r>
      <w:r w:rsidR="00326EC4" w:rsidRPr="00C53B1E">
        <w:t>1</w:t>
      </w:r>
      <w:r w:rsidR="00886DA1" w:rsidRPr="00C53B1E">
        <w:t xml:space="preserve">% istý, že úverová žiadosť je podvodná, označí ju ako podvodnú. </w:t>
      </w:r>
    </w:p>
    <w:p w14:paraId="60B51858" w14:textId="276716EE" w:rsidR="00CF24BD" w:rsidRPr="00C53B1E" w:rsidRDefault="00CD2D5D" w:rsidP="003974C1">
      <w:pPr>
        <w:spacing w:before="0"/>
        <w:ind w:firstLine="567"/>
        <w:contextualSpacing/>
        <w:jc w:val="left"/>
      </w:pPr>
      <w:r w:rsidRPr="00C53B1E">
        <w:t>Výslednú confusion matrix</w:t>
      </w:r>
      <w:r w:rsidR="003974C1" w:rsidRPr="00C53B1E">
        <w:t xml:space="preserve"> daného náhodného lesa</w:t>
      </w:r>
      <w:r w:rsidRPr="00C53B1E">
        <w:t xml:space="preserve"> možno vidieť na</w:t>
      </w:r>
      <w:r w:rsidR="009151D4" w:rsidRPr="00C53B1E">
        <w:t xml:space="preserve"> </w:t>
      </w:r>
      <w:r w:rsidR="009151D4" w:rsidRPr="00C53B1E">
        <w:fldChar w:fldCharType="begin"/>
      </w:r>
      <w:r w:rsidR="009151D4" w:rsidRPr="00C53B1E">
        <w:instrText xml:space="preserve"> REF _Ref164897442 \h </w:instrText>
      </w:r>
      <w:r w:rsidR="009151D4" w:rsidRPr="00C53B1E">
        <w:fldChar w:fldCharType="separate"/>
      </w:r>
      <w:r w:rsidR="00E07521" w:rsidRPr="00C53B1E">
        <w:t xml:space="preserve">Obrázok </w:t>
      </w:r>
      <w:r w:rsidR="00E07521">
        <w:rPr>
          <w:noProof/>
        </w:rPr>
        <w:t>37</w:t>
      </w:r>
      <w:r w:rsidR="009151D4" w:rsidRPr="00C53B1E">
        <w:fldChar w:fldCharType="end"/>
      </w:r>
      <w:r w:rsidRPr="00C53B1E">
        <w:t xml:space="preserve">, klasifikačný report </w:t>
      </w:r>
      <w:r w:rsidR="009151D4" w:rsidRPr="00C53B1E">
        <w:fldChar w:fldCharType="begin"/>
      </w:r>
      <w:r w:rsidR="009151D4" w:rsidRPr="00C53B1E">
        <w:instrText xml:space="preserve"> REF _Ref164897454 \h </w:instrText>
      </w:r>
      <w:r w:rsidR="009151D4" w:rsidRPr="00C53B1E">
        <w:fldChar w:fldCharType="separate"/>
      </w:r>
      <w:r w:rsidR="00E07521" w:rsidRPr="00C53B1E">
        <w:t xml:space="preserve">Obrázok </w:t>
      </w:r>
      <w:r w:rsidR="00E07521">
        <w:rPr>
          <w:noProof/>
        </w:rPr>
        <w:t>38</w:t>
      </w:r>
      <w:r w:rsidR="009151D4" w:rsidRPr="00C53B1E">
        <w:fldChar w:fldCharType="end"/>
      </w:r>
      <w:r w:rsidR="009151D4" w:rsidRPr="00C53B1E">
        <w:t xml:space="preserve">, pre ROC krivku a AUC tu je </w:t>
      </w:r>
      <w:r w:rsidR="009151D4" w:rsidRPr="00C53B1E">
        <w:fldChar w:fldCharType="begin"/>
      </w:r>
      <w:r w:rsidR="009151D4" w:rsidRPr="00C53B1E">
        <w:instrText xml:space="preserve"> REF _Ref164897479 \h </w:instrText>
      </w:r>
      <w:r w:rsidR="009151D4" w:rsidRPr="00C53B1E">
        <w:fldChar w:fldCharType="separate"/>
      </w:r>
      <w:r w:rsidR="00E07521" w:rsidRPr="00C53B1E">
        <w:t xml:space="preserve">Obrázok </w:t>
      </w:r>
      <w:r w:rsidR="00E07521">
        <w:rPr>
          <w:noProof/>
        </w:rPr>
        <w:t>39</w:t>
      </w:r>
      <w:r w:rsidR="009151D4" w:rsidRPr="00C53B1E">
        <w:fldChar w:fldCharType="end"/>
      </w:r>
      <w:r w:rsidR="009151D4" w:rsidRPr="00C53B1E">
        <w:t xml:space="preserve"> </w:t>
      </w:r>
      <w:r w:rsidR="007A2641" w:rsidRPr="00C53B1E">
        <w:t xml:space="preserve">a najvplyvnejšie nezávisle premenné </w:t>
      </w:r>
      <w:r w:rsidR="009151D4" w:rsidRPr="00C53B1E">
        <w:t xml:space="preserve">sú </w:t>
      </w:r>
      <w:r w:rsidR="007A2641" w:rsidRPr="00C53B1E">
        <w:t>na</w:t>
      </w:r>
      <w:r w:rsidR="009151D4" w:rsidRPr="00C53B1E">
        <w:t xml:space="preserve"> </w:t>
      </w:r>
      <w:r w:rsidR="009151D4" w:rsidRPr="00C53B1E">
        <w:fldChar w:fldCharType="begin"/>
      </w:r>
      <w:r w:rsidR="009151D4" w:rsidRPr="00C53B1E">
        <w:instrText xml:space="preserve"> REF _Ref164897497 \h </w:instrText>
      </w:r>
      <w:r w:rsidR="009151D4" w:rsidRPr="00C53B1E">
        <w:fldChar w:fldCharType="separate"/>
      </w:r>
      <w:r w:rsidR="00E07521" w:rsidRPr="00C53B1E">
        <w:t xml:space="preserve">Obrázok </w:t>
      </w:r>
      <w:r w:rsidR="00E07521">
        <w:rPr>
          <w:noProof/>
        </w:rPr>
        <w:t>40</w:t>
      </w:r>
      <w:r w:rsidR="009151D4" w:rsidRPr="00C53B1E">
        <w:fldChar w:fldCharType="end"/>
      </w:r>
      <w:r w:rsidRPr="00C53B1E">
        <w:t xml:space="preserve">. Ako vidíme, model </w:t>
      </w:r>
      <w:r w:rsidR="003974C1" w:rsidRPr="00C53B1E">
        <w:t>stále dosahuje slabé</w:t>
      </w:r>
      <w:r w:rsidRPr="00C53B1E">
        <w:t xml:space="preserve"> výsledky v predikovaní podvodného stavu úverovej žiadosti.</w:t>
      </w:r>
      <w:r w:rsidR="00C206A1" w:rsidRPr="00C53B1E">
        <w:t xml:space="preserve"> </w:t>
      </w:r>
      <w:r w:rsidR="00CF24BD" w:rsidRPr="00C53B1E">
        <w:t>Preto vyhodnocujeme, že náš model nie je príliš vhodný ako predikčný model pred tým ako je úverová žiadosť schválená a je možné o nej získať viac informácii</w:t>
      </w:r>
      <w:r w:rsidR="003974C1" w:rsidRPr="00C53B1E">
        <w:t>.</w:t>
      </w:r>
    </w:p>
    <w:p w14:paraId="7487D936" w14:textId="433DBF0A" w:rsidR="002A3C9C" w:rsidRPr="00C53B1E" w:rsidRDefault="002A3C9C" w:rsidP="003974C1">
      <w:pPr>
        <w:spacing w:before="0"/>
        <w:ind w:firstLine="567"/>
        <w:contextualSpacing/>
        <w:jc w:val="left"/>
      </w:pPr>
      <w:r w:rsidRPr="00C53B1E">
        <w:t>Vstupné nezávislé premenné, ktoré sme ponechali boli:</w:t>
      </w:r>
    </w:p>
    <w:p w14:paraId="6FD4385F" w14:textId="77777777" w:rsidR="006665AA" w:rsidRPr="00C53B1E" w:rsidRDefault="002A3C9C" w:rsidP="003974C1">
      <w:pPr>
        <w:spacing w:before="0"/>
        <w:contextualSpacing/>
        <w:jc w:val="left"/>
      </w:pPr>
      <w:r w:rsidRPr="00C53B1E">
        <w:rPr>
          <w:szCs w:val="22"/>
        </w:rPr>
        <w:t xml:space="preserve">NewCreditCustomer, </w:t>
      </w:r>
      <w:proofErr w:type="spellStart"/>
      <w:r w:rsidRPr="00C53B1E">
        <w:rPr>
          <w:szCs w:val="22"/>
        </w:rPr>
        <w:t>VerificationType</w:t>
      </w:r>
      <w:proofErr w:type="spellEnd"/>
      <w:r w:rsidRPr="00C53B1E">
        <w:rPr>
          <w:szCs w:val="22"/>
        </w:rPr>
        <w:t>,</w:t>
      </w:r>
      <w:r w:rsidR="002C2839" w:rsidRPr="00C53B1E">
        <w:rPr>
          <w:szCs w:val="22"/>
        </w:rPr>
        <w:t xml:space="preserve"> </w:t>
      </w:r>
      <w:proofErr w:type="spellStart"/>
      <w:r w:rsidRPr="00C53B1E">
        <w:rPr>
          <w:szCs w:val="22"/>
        </w:rPr>
        <w:t>LanguageCode</w:t>
      </w:r>
      <w:proofErr w:type="spellEnd"/>
      <w:r w:rsidRPr="00C53B1E">
        <w:rPr>
          <w:szCs w:val="22"/>
        </w:rPr>
        <w:t>,</w:t>
      </w:r>
      <w:r w:rsidR="002C2839" w:rsidRPr="00C53B1E">
        <w:rPr>
          <w:szCs w:val="22"/>
        </w:rPr>
        <w:t xml:space="preserve"> </w:t>
      </w:r>
      <w:proofErr w:type="spellStart"/>
      <w:r w:rsidRPr="00C53B1E">
        <w:rPr>
          <w:szCs w:val="22"/>
        </w:rPr>
        <w:t>Age</w:t>
      </w:r>
      <w:proofErr w:type="spellEnd"/>
      <w:r w:rsidRPr="00C53B1E">
        <w:rPr>
          <w:szCs w:val="22"/>
        </w:rPr>
        <w:t xml:space="preserve">, Gender, Country, AppliedAmount, Amount, Interest, LoanDuration, MonthlyPayment, Education, EmploymentStatus, EmploymentDurationCurrentEmployer, HomeOwnershipType , IncomeFromPrincipalEmployer , IncomeFromPension, IncomeFromFamilyAllowance, IncomeFromSocialWelfare,IncomeFromLeavePay, IncomeFromChildSupport, IncomeOther, IncomeTotal,ExistingLiabilities, LiabilitiesTotal, RefinanceLiabilities, DebtToIncome, FreeCash, , ExpectedLoss, LossGivenDefault, ExpectedReturn, </w:t>
      </w:r>
      <w:r w:rsidRPr="00C53B1E">
        <w:rPr>
          <w:szCs w:val="22"/>
        </w:rPr>
        <w:lastRenderedPageBreak/>
        <w:t>ProbabilityOfDefault, ModelVersion, Rating, NoOfPreviousLoansBeforeLoan, AmountOfPreviousLoansBeforeLoan, PreviousEarlyRepaymentsCountBeforeLoan, NrOfScheduledPayments, CreditScoreUnified, ApplicationSignedHour, ApplicationSignedWeekday,</w:t>
      </w:r>
      <w:r w:rsidR="006665AA" w:rsidRPr="00C53B1E">
        <w:t xml:space="preserve"> </w:t>
      </w:r>
      <w:r w:rsidRPr="00C53B1E">
        <w:rPr>
          <w:szCs w:val="22"/>
        </w:rPr>
        <w:t>MonthlyPaymentDay.</w:t>
      </w:r>
      <w:r w:rsidR="006665AA" w:rsidRPr="00C53B1E">
        <w:t xml:space="preserve"> </w:t>
      </w:r>
    </w:p>
    <w:p w14:paraId="231DC651" w14:textId="77777777" w:rsidR="004A1582" w:rsidRPr="00C53B1E" w:rsidRDefault="004A1582" w:rsidP="003974C1">
      <w:pPr>
        <w:spacing w:before="0"/>
        <w:contextualSpacing/>
        <w:jc w:val="left"/>
      </w:pPr>
    </w:p>
    <w:p w14:paraId="316E3C5B" w14:textId="77777777" w:rsidR="006665AA" w:rsidRPr="00C53B1E" w:rsidRDefault="006665AA" w:rsidP="006665AA">
      <w:pPr>
        <w:keepNext/>
        <w:spacing w:before="0"/>
        <w:contextualSpacing/>
        <w:jc w:val="center"/>
      </w:pPr>
      <w:r w:rsidRPr="00C53B1E">
        <w:drawing>
          <wp:inline distT="0" distB="0" distL="0" distR="0" wp14:anchorId="5E899FC9" wp14:editId="60C3CE24">
            <wp:extent cx="3838194" cy="3022979"/>
            <wp:effectExtent l="0" t="0" r="0" b="0"/>
            <wp:docPr id="460684596"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84596" name="Picture 1" descr="A red and blue squares&#10;&#10;Description automatically generated"/>
                    <pic:cNvPicPr/>
                  </pic:nvPicPr>
                  <pic:blipFill>
                    <a:blip r:embed="rId60"/>
                    <a:stretch>
                      <a:fillRect/>
                    </a:stretch>
                  </pic:blipFill>
                  <pic:spPr>
                    <a:xfrm>
                      <a:off x="0" y="0"/>
                      <a:ext cx="3851962" cy="3033822"/>
                    </a:xfrm>
                    <a:prstGeom prst="rect">
                      <a:avLst/>
                    </a:prstGeom>
                  </pic:spPr>
                </pic:pic>
              </a:graphicData>
            </a:graphic>
          </wp:inline>
        </w:drawing>
      </w:r>
    </w:p>
    <w:p w14:paraId="016E53A4" w14:textId="61389332" w:rsidR="003867DE" w:rsidRPr="00C53B1E" w:rsidRDefault="006665AA" w:rsidP="006665AA">
      <w:pPr>
        <w:pStyle w:val="Caption"/>
        <w:keepNext/>
      </w:pPr>
      <w:bookmarkStart w:id="156" w:name="_Ref164897442"/>
      <w:bookmarkStart w:id="157" w:name="_Toc164955265"/>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37</w:t>
      </w:r>
      <w:r w:rsidRPr="00C53B1E">
        <w:fldChar w:fldCharType="end"/>
      </w:r>
      <w:bookmarkEnd w:id="156"/>
      <w:r w:rsidRPr="00C53B1E">
        <w:t xml:space="preserve"> – Confusion matrix pre </w:t>
      </w:r>
      <w:r w:rsidR="009151D4" w:rsidRPr="00C53B1E">
        <w:t>N</w:t>
      </w:r>
      <w:r w:rsidRPr="00C53B1E">
        <w:t>áhodný les s minimálnymi vstupmi</w:t>
      </w:r>
      <w:bookmarkEnd w:id="157"/>
    </w:p>
    <w:p w14:paraId="3D649FF7" w14:textId="5C09DCF4" w:rsidR="006665AA" w:rsidRPr="00C53B1E" w:rsidRDefault="006665AA" w:rsidP="006665AA">
      <w:pPr>
        <w:pStyle w:val="Caption"/>
        <w:keepNext/>
      </w:pPr>
      <w:r w:rsidRPr="00C53B1E">
        <w:drawing>
          <wp:inline distT="0" distB="0" distL="0" distR="0" wp14:anchorId="15FA19EC" wp14:editId="49DFAE59">
            <wp:extent cx="3674091" cy="3684895"/>
            <wp:effectExtent l="0" t="0" r="0" b="0"/>
            <wp:docPr id="832582633" name="Picture 1" descr="A graph of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2633" name="Picture 1" descr="A graph of red and blue squares&#10;&#10;Description automatically generated"/>
                    <pic:cNvPicPr/>
                  </pic:nvPicPr>
                  <pic:blipFill>
                    <a:blip r:embed="rId61"/>
                    <a:stretch>
                      <a:fillRect/>
                    </a:stretch>
                  </pic:blipFill>
                  <pic:spPr>
                    <a:xfrm>
                      <a:off x="0" y="0"/>
                      <a:ext cx="3697439" cy="3708312"/>
                    </a:xfrm>
                    <a:prstGeom prst="rect">
                      <a:avLst/>
                    </a:prstGeom>
                  </pic:spPr>
                </pic:pic>
              </a:graphicData>
            </a:graphic>
          </wp:inline>
        </w:drawing>
      </w:r>
    </w:p>
    <w:p w14:paraId="79DA632C" w14:textId="52055B2B" w:rsidR="002A3C9C" w:rsidRPr="00C53B1E" w:rsidRDefault="006665AA" w:rsidP="006665AA">
      <w:pPr>
        <w:pStyle w:val="Caption"/>
        <w:rPr>
          <w:szCs w:val="22"/>
        </w:rPr>
      </w:pPr>
      <w:bookmarkStart w:id="158" w:name="_Ref164897454"/>
      <w:bookmarkStart w:id="159" w:name="_Toc164955266"/>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38</w:t>
      </w:r>
      <w:r w:rsidRPr="00C53B1E">
        <w:fldChar w:fldCharType="end"/>
      </w:r>
      <w:bookmarkEnd w:id="158"/>
      <w:r w:rsidRPr="00C53B1E">
        <w:t xml:space="preserve"> – Klasifikačný report pre </w:t>
      </w:r>
      <w:r w:rsidR="009151D4" w:rsidRPr="00C53B1E">
        <w:t>N</w:t>
      </w:r>
      <w:r w:rsidRPr="00C53B1E">
        <w:t>áhodný les s minimálnymi vstupmi</w:t>
      </w:r>
      <w:bookmarkEnd w:id="159"/>
    </w:p>
    <w:p w14:paraId="34954AEA" w14:textId="77777777" w:rsidR="009151D4" w:rsidRPr="00C53B1E" w:rsidRDefault="006665AA" w:rsidP="009151D4">
      <w:pPr>
        <w:keepNext/>
        <w:spacing w:before="0" w:line="240" w:lineRule="auto"/>
        <w:contextualSpacing/>
        <w:jc w:val="center"/>
      </w:pPr>
      <w:r w:rsidRPr="00C53B1E">
        <w:lastRenderedPageBreak/>
        <w:drawing>
          <wp:inline distT="0" distB="0" distL="0" distR="0" wp14:anchorId="5743AB7A" wp14:editId="6EDF233D">
            <wp:extent cx="4667534" cy="3444524"/>
            <wp:effectExtent l="0" t="0" r="0" b="0"/>
            <wp:docPr id="307941278" name="Picture 1"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1278" name="Picture 1" descr="A graph with a line and a point&#10;&#10;Description automatically generated with medium confidence"/>
                    <pic:cNvPicPr/>
                  </pic:nvPicPr>
                  <pic:blipFill>
                    <a:blip r:embed="rId62"/>
                    <a:stretch>
                      <a:fillRect/>
                    </a:stretch>
                  </pic:blipFill>
                  <pic:spPr>
                    <a:xfrm>
                      <a:off x="0" y="0"/>
                      <a:ext cx="4699275" cy="3467948"/>
                    </a:xfrm>
                    <a:prstGeom prst="rect">
                      <a:avLst/>
                    </a:prstGeom>
                  </pic:spPr>
                </pic:pic>
              </a:graphicData>
            </a:graphic>
          </wp:inline>
        </w:drawing>
      </w:r>
    </w:p>
    <w:p w14:paraId="75D131D0" w14:textId="28C8B4CE" w:rsidR="009151D4" w:rsidRPr="00C53B1E" w:rsidRDefault="009151D4" w:rsidP="009151D4">
      <w:pPr>
        <w:pStyle w:val="Caption"/>
      </w:pPr>
      <w:bookmarkStart w:id="160" w:name="_Ref164897479"/>
      <w:bookmarkStart w:id="161" w:name="_Toc164955267"/>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39</w:t>
      </w:r>
      <w:r w:rsidRPr="00C53B1E">
        <w:fldChar w:fldCharType="end"/>
      </w:r>
      <w:bookmarkEnd w:id="160"/>
      <w:r w:rsidRPr="00C53B1E">
        <w:t xml:space="preserve"> – ROC a AUC pre Náhodný les s minimálnymi vstupmi</w:t>
      </w:r>
      <w:bookmarkEnd w:id="161"/>
    </w:p>
    <w:p w14:paraId="43577681" w14:textId="77777777" w:rsidR="009151D4" w:rsidRPr="00C53B1E" w:rsidRDefault="006665AA" w:rsidP="009151D4">
      <w:pPr>
        <w:keepNext/>
        <w:spacing w:before="0" w:line="240" w:lineRule="auto"/>
        <w:contextualSpacing/>
        <w:jc w:val="center"/>
      </w:pPr>
      <w:r w:rsidRPr="00C53B1E">
        <w:drawing>
          <wp:inline distT="0" distB="0" distL="0" distR="0" wp14:anchorId="0DB68707" wp14:editId="439D963A">
            <wp:extent cx="5399405" cy="3565525"/>
            <wp:effectExtent l="0" t="0" r="0" b="0"/>
            <wp:docPr id="422194413"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4413" name="Picture 1" descr="A graph with blue bars and white text&#10;&#10;Description automatically generated"/>
                    <pic:cNvPicPr/>
                  </pic:nvPicPr>
                  <pic:blipFill>
                    <a:blip r:embed="rId63"/>
                    <a:stretch>
                      <a:fillRect/>
                    </a:stretch>
                  </pic:blipFill>
                  <pic:spPr>
                    <a:xfrm>
                      <a:off x="0" y="0"/>
                      <a:ext cx="5399405" cy="3565525"/>
                    </a:xfrm>
                    <a:prstGeom prst="rect">
                      <a:avLst/>
                    </a:prstGeom>
                  </pic:spPr>
                </pic:pic>
              </a:graphicData>
            </a:graphic>
          </wp:inline>
        </w:drawing>
      </w:r>
    </w:p>
    <w:p w14:paraId="70EBD5F0" w14:textId="0D13A30C" w:rsidR="009151D4" w:rsidRPr="00C53B1E" w:rsidRDefault="009151D4" w:rsidP="009151D4">
      <w:pPr>
        <w:pStyle w:val="Caption"/>
      </w:pPr>
      <w:bookmarkStart w:id="162" w:name="_Ref164897497"/>
      <w:bookmarkStart w:id="163" w:name="_Toc164955268"/>
      <w:r w:rsidRPr="00C53B1E">
        <w:t xml:space="preserve">Obrázok </w:t>
      </w:r>
      <w:r w:rsidRPr="00C53B1E">
        <w:fldChar w:fldCharType="begin"/>
      </w:r>
      <w:r w:rsidRPr="00C53B1E">
        <w:instrText xml:space="preserve"> SEQ Obrázok \* ARABIC </w:instrText>
      </w:r>
      <w:r w:rsidRPr="00C53B1E">
        <w:fldChar w:fldCharType="separate"/>
      </w:r>
      <w:r w:rsidR="00E07521">
        <w:rPr>
          <w:noProof/>
        </w:rPr>
        <w:t>40</w:t>
      </w:r>
      <w:r w:rsidRPr="00C53B1E">
        <w:fldChar w:fldCharType="end"/>
      </w:r>
      <w:bookmarkEnd w:id="162"/>
      <w:r w:rsidRPr="00C53B1E">
        <w:t xml:space="preserve"> – Najvplyvnejšie nezávislé premenné Náhodného lesa s minimálnymi vstupmi</w:t>
      </w:r>
      <w:bookmarkEnd w:id="163"/>
    </w:p>
    <w:p w14:paraId="44A50169" w14:textId="77777777" w:rsidR="009151D4" w:rsidRPr="00C53B1E" w:rsidRDefault="009151D4">
      <w:pPr>
        <w:spacing w:before="0" w:line="240" w:lineRule="auto"/>
        <w:jc w:val="left"/>
      </w:pPr>
      <w:r w:rsidRPr="00C53B1E">
        <w:br w:type="page"/>
      </w:r>
    </w:p>
    <w:p w14:paraId="7CED79E9" w14:textId="77777777" w:rsidR="006665AA" w:rsidRPr="00C53B1E" w:rsidRDefault="006665AA" w:rsidP="006B1845">
      <w:pPr>
        <w:keepNext/>
        <w:spacing w:before="0" w:line="240" w:lineRule="auto"/>
        <w:contextualSpacing/>
        <w:jc w:val="center"/>
      </w:pPr>
    </w:p>
    <w:p w14:paraId="2EA45BE6" w14:textId="00CE60DE" w:rsidR="00E74416" w:rsidRPr="00C53B1E" w:rsidRDefault="00E74416" w:rsidP="006B1845">
      <w:pPr>
        <w:spacing w:before="0" w:line="240" w:lineRule="auto"/>
        <w:contextualSpacing/>
        <w:jc w:val="left"/>
      </w:pPr>
    </w:p>
    <w:p w14:paraId="0562A5DC" w14:textId="1F03BC3A" w:rsidR="00E679B6" w:rsidRPr="00C53B1E" w:rsidRDefault="00E679B6" w:rsidP="00E679B6">
      <w:pPr>
        <w:pStyle w:val="Caption"/>
        <w:keepNext/>
        <w:jc w:val="right"/>
      </w:pPr>
      <w:bookmarkStart w:id="164" w:name="_Ref164896551"/>
      <w:bookmarkStart w:id="165" w:name="_Toc164951629"/>
      <w:r w:rsidRPr="00C53B1E">
        <w:t xml:space="preserve">Tabuľka </w:t>
      </w:r>
      <w:r w:rsidRPr="00C53B1E">
        <w:fldChar w:fldCharType="begin"/>
      </w:r>
      <w:r w:rsidRPr="00C53B1E">
        <w:instrText xml:space="preserve"> SEQ Tabuľka \* ARABIC </w:instrText>
      </w:r>
      <w:r w:rsidRPr="00C53B1E">
        <w:fldChar w:fldCharType="separate"/>
      </w:r>
      <w:r w:rsidR="00E07521">
        <w:rPr>
          <w:noProof/>
        </w:rPr>
        <w:t>5</w:t>
      </w:r>
      <w:r w:rsidRPr="00C53B1E">
        <w:fldChar w:fldCharType="end"/>
      </w:r>
      <w:bookmarkEnd w:id="164"/>
      <w:r w:rsidRPr="00C53B1E">
        <w:t xml:space="preserve"> – Výsledné metriky hodnotenia modelov pri rozličnej hraničnej hodnote</w:t>
      </w:r>
      <w:bookmarkEnd w:id="165"/>
    </w:p>
    <w:tbl>
      <w:tblPr>
        <w:tblStyle w:val="TableGrid"/>
        <w:tblpPr w:leftFromText="141" w:rightFromText="141" w:vertAnchor="text" w:horzAnchor="margin" w:tblpXSpec="center" w:tblpY="331"/>
        <w:tblW w:w="0" w:type="auto"/>
        <w:tblLook w:val="04A0" w:firstRow="1" w:lastRow="0" w:firstColumn="1" w:lastColumn="0" w:noHBand="0" w:noVBand="1"/>
      </w:tblPr>
      <w:tblGrid>
        <w:gridCol w:w="1869"/>
        <w:gridCol w:w="2101"/>
        <w:gridCol w:w="2268"/>
        <w:gridCol w:w="1701"/>
      </w:tblGrid>
      <w:tr w:rsidR="000A508F" w:rsidRPr="00C53B1E" w14:paraId="6AA2CD03" w14:textId="77777777" w:rsidTr="00C908A7">
        <w:tc>
          <w:tcPr>
            <w:tcW w:w="1869" w:type="dxa"/>
            <w:shd w:val="clear" w:color="auto" w:fill="FDE9D9" w:themeFill="accent6" w:themeFillTint="33"/>
            <w:vAlign w:val="center"/>
          </w:tcPr>
          <w:p w14:paraId="2CA64734" w14:textId="77777777" w:rsidR="000A508F" w:rsidRPr="00C53B1E" w:rsidRDefault="000A508F" w:rsidP="00C908A7">
            <w:pPr>
              <w:contextualSpacing/>
              <w:jc w:val="center"/>
            </w:pPr>
            <w:r w:rsidRPr="00C53B1E">
              <w:t>Metriky</w:t>
            </w:r>
          </w:p>
        </w:tc>
        <w:tc>
          <w:tcPr>
            <w:tcW w:w="2101" w:type="dxa"/>
            <w:shd w:val="clear" w:color="auto" w:fill="FDE9D9" w:themeFill="accent6" w:themeFillTint="33"/>
            <w:vAlign w:val="center"/>
          </w:tcPr>
          <w:p w14:paraId="02065390" w14:textId="77777777" w:rsidR="000A508F" w:rsidRPr="00C53B1E" w:rsidRDefault="000A508F" w:rsidP="00C908A7">
            <w:pPr>
              <w:contextualSpacing/>
              <w:jc w:val="center"/>
            </w:pPr>
            <w:r w:rsidRPr="00C53B1E">
              <w:t>Logistická regresia</w:t>
            </w:r>
          </w:p>
        </w:tc>
        <w:tc>
          <w:tcPr>
            <w:tcW w:w="2268" w:type="dxa"/>
            <w:shd w:val="clear" w:color="auto" w:fill="FDE9D9" w:themeFill="accent6" w:themeFillTint="33"/>
            <w:vAlign w:val="center"/>
          </w:tcPr>
          <w:p w14:paraId="47C05B3B" w14:textId="77777777" w:rsidR="000A508F" w:rsidRPr="00C53B1E" w:rsidRDefault="000A508F" w:rsidP="00C908A7">
            <w:pPr>
              <w:contextualSpacing/>
              <w:jc w:val="center"/>
            </w:pPr>
            <w:r w:rsidRPr="00C53B1E">
              <w:t>Rozhodovací strom</w:t>
            </w:r>
          </w:p>
        </w:tc>
        <w:tc>
          <w:tcPr>
            <w:tcW w:w="1701" w:type="dxa"/>
            <w:shd w:val="clear" w:color="auto" w:fill="FDE9D9" w:themeFill="accent6" w:themeFillTint="33"/>
            <w:vAlign w:val="center"/>
          </w:tcPr>
          <w:p w14:paraId="3978CED0" w14:textId="77777777" w:rsidR="000A508F" w:rsidRPr="00C53B1E" w:rsidRDefault="000A508F" w:rsidP="00C908A7">
            <w:pPr>
              <w:contextualSpacing/>
              <w:jc w:val="center"/>
            </w:pPr>
            <w:r w:rsidRPr="00C53B1E">
              <w:t>Náhodný les</w:t>
            </w:r>
          </w:p>
        </w:tc>
      </w:tr>
      <w:tr w:rsidR="000A508F" w:rsidRPr="00C53B1E" w14:paraId="0F317432" w14:textId="77777777" w:rsidTr="00C908A7">
        <w:tc>
          <w:tcPr>
            <w:tcW w:w="7939" w:type="dxa"/>
            <w:gridSpan w:val="4"/>
            <w:shd w:val="clear" w:color="auto" w:fill="FBD4B4" w:themeFill="accent6" w:themeFillTint="66"/>
            <w:vAlign w:val="center"/>
          </w:tcPr>
          <w:p w14:paraId="64C25B32" w14:textId="21D7B962" w:rsidR="000A508F" w:rsidRPr="00C53B1E" w:rsidRDefault="000A508F" w:rsidP="00C908A7">
            <w:pPr>
              <w:contextualSpacing/>
              <w:jc w:val="center"/>
            </w:pPr>
            <w:r w:rsidRPr="00C53B1E">
              <w:t>Hraničná hodnota (</w:t>
            </w:r>
            <w:proofErr w:type="spellStart"/>
            <w:r w:rsidRPr="00C53B1E">
              <w:t>Threshold</w:t>
            </w:r>
            <w:proofErr w:type="spellEnd"/>
            <w:r w:rsidRPr="00C53B1E">
              <w:t>) = 0.5</w:t>
            </w:r>
          </w:p>
        </w:tc>
      </w:tr>
      <w:tr w:rsidR="000A508F" w:rsidRPr="00C53B1E" w14:paraId="2D03019F" w14:textId="77777777" w:rsidTr="00C908A7">
        <w:tc>
          <w:tcPr>
            <w:tcW w:w="1869" w:type="dxa"/>
            <w:shd w:val="clear" w:color="auto" w:fill="FDE9D9" w:themeFill="accent6" w:themeFillTint="33"/>
            <w:vAlign w:val="center"/>
          </w:tcPr>
          <w:p w14:paraId="029FE8ED" w14:textId="77777777" w:rsidR="000A508F" w:rsidRPr="00C53B1E" w:rsidRDefault="000A508F" w:rsidP="00C908A7">
            <w:pPr>
              <w:contextualSpacing/>
              <w:jc w:val="center"/>
              <w:rPr>
                <w:b/>
                <w:bCs/>
              </w:rPr>
            </w:pPr>
            <w:r w:rsidRPr="00C53B1E">
              <w:rPr>
                <w:b/>
                <w:bCs/>
              </w:rPr>
              <w:t>Presnosť</w:t>
            </w:r>
          </w:p>
        </w:tc>
        <w:tc>
          <w:tcPr>
            <w:tcW w:w="2101" w:type="dxa"/>
            <w:shd w:val="clear" w:color="auto" w:fill="EAF1DD" w:themeFill="accent3" w:themeFillTint="33"/>
            <w:vAlign w:val="center"/>
          </w:tcPr>
          <w:p w14:paraId="4BB770BD" w14:textId="580A8416" w:rsidR="000A508F" w:rsidRPr="00C53B1E" w:rsidRDefault="000A508F" w:rsidP="00C908A7">
            <w:pPr>
              <w:contextualSpacing/>
              <w:jc w:val="center"/>
            </w:pPr>
            <w:r w:rsidRPr="00C53B1E">
              <w:t>0.92</w:t>
            </w:r>
          </w:p>
        </w:tc>
        <w:tc>
          <w:tcPr>
            <w:tcW w:w="2268" w:type="dxa"/>
            <w:shd w:val="clear" w:color="auto" w:fill="FFFFFF" w:themeFill="background1"/>
            <w:vAlign w:val="center"/>
          </w:tcPr>
          <w:p w14:paraId="576CD5AF" w14:textId="655B5FCF" w:rsidR="000A508F" w:rsidRPr="00C53B1E" w:rsidRDefault="000A508F" w:rsidP="00C908A7">
            <w:pPr>
              <w:contextualSpacing/>
              <w:jc w:val="center"/>
            </w:pPr>
            <w:r w:rsidRPr="00C53B1E">
              <w:t>0.9</w:t>
            </w:r>
          </w:p>
        </w:tc>
        <w:tc>
          <w:tcPr>
            <w:tcW w:w="1701" w:type="dxa"/>
            <w:shd w:val="clear" w:color="auto" w:fill="EAF1DD" w:themeFill="accent3" w:themeFillTint="33"/>
            <w:vAlign w:val="center"/>
          </w:tcPr>
          <w:p w14:paraId="054E6EF3" w14:textId="31F12B4A" w:rsidR="000A508F" w:rsidRPr="00C53B1E" w:rsidRDefault="000A508F" w:rsidP="00C908A7">
            <w:pPr>
              <w:contextualSpacing/>
              <w:jc w:val="center"/>
            </w:pPr>
            <w:r w:rsidRPr="00C53B1E">
              <w:t>0.92</w:t>
            </w:r>
          </w:p>
        </w:tc>
      </w:tr>
      <w:tr w:rsidR="000A508F" w:rsidRPr="00C53B1E" w14:paraId="4939BB52" w14:textId="77777777" w:rsidTr="00C908A7">
        <w:tc>
          <w:tcPr>
            <w:tcW w:w="1869" w:type="dxa"/>
            <w:shd w:val="clear" w:color="auto" w:fill="FDE9D9" w:themeFill="accent6" w:themeFillTint="33"/>
            <w:vAlign w:val="center"/>
          </w:tcPr>
          <w:p w14:paraId="67620414" w14:textId="77777777" w:rsidR="000A508F" w:rsidRPr="00C53B1E" w:rsidRDefault="000A508F" w:rsidP="00C908A7">
            <w:pPr>
              <w:contextualSpacing/>
              <w:jc w:val="center"/>
              <w:rPr>
                <w:b/>
                <w:bCs/>
              </w:rPr>
            </w:pPr>
            <w:r w:rsidRPr="00C53B1E">
              <w:rPr>
                <w:b/>
                <w:bCs/>
              </w:rPr>
              <w:t>Precíznosť</w:t>
            </w:r>
          </w:p>
        </w:tc>
        <w:tc>
          <w:tcPr>
            <w:tcW w:w="2101" w:type="dxa"/>
            <w:shd w:val="clear" w:color="auto" w:fill="FFFFFF" w:themeFill="background1"/>
            <w:vAlign w:val="center"/>
          </w:tcPr>
          <w:p w14:paraId="364372DF" w14:textId="5882D0A0" w:rsidR="000A508F" w:rsidRPr="00C53B1E" w:rsidRDefault="000A508F" w:rsidP="00C908A7">
            <w:pPr>
              <w:contextualSpacing/>
              <w:jc w:val="center"/>
            </w:pPr>
            <w:r w:rsidRPr="00C53B1E">
              <w:t>0.6</w:t>
            </w:r>
          </w:p>
        </w:tc>
        <w:tc>
          <w:tcPr>
            <w:tcW w:w="2268" w:type="dxa"/>
            <w:shd w:val="clear" w:color="auto" w:fill="FFFFFF" w:themeFill="background1"/>
            <w:vAlign w:val="center"/>
          </w:tcPr>
          <w:p w14:paraId="549A954D" w14:textId="317D28A7" w:rsidR="000A508F" w:rsidRPr="00C53B1E" w:rsidRDefault="000A508F" w:rsidP="00C908A7">
            <w:pPr>
              <w:contextualSpacing/>
              <w:jc w:val="center"/>
            </w:pPr>
            <w:r w:rsidRPr="00C53B1E">
              <w:t>0.4</w:t>
            </w:r>
          </w:p>
        </w:tc>
        <w:tc>
          <w:tcPr>
            <w:tcW w:w="1701" w:type="dxa"/>
            <w:shd w:val="clear" w:color="auto" w:fill="EAF1DD" w:themeFill="accent3" w:themeFillTint="33"/>
            <w:vAlign w:val="center"/>
          </w:tcPr>
          <w:p w14:paraId="495E7EF8" w14:textId="5F20B20D" w:rsidR="000A508F" w:rsidRPr="00C53B1E" w:rsidRDefault="000A508F" w:rsidP="00C908A7">
            <w:pPr>
              <w:contextualSpacing/>
              <w:jc w:val="center"/>
            </w:pPr>
            <w:r w:rsidRPr="00C53B1E">
              <w:t>0.63</w:t>
            </w:r>
          </w:p>
        </w:tc>
      </w:tr>
      <w:tr w:rsidR="000A508F" w:rsidRPr="00C53B1E" w14:paraId="61B47482" w14:textId="77777777" w:rsidTr="00C908A7">
        <w:tc>
          <w:tcPr>
            <w:tcW w:w="1869" w:type="dxa"/>
            <w:shd w:val="clear" w:color="auto" w:fill="FDE9D9" w:themeFill="accent6" w:themeFillTint="33"/>
            <w:vAlign w:val="center"/>
          </w:tcPr>
          <w:p w14:paraId="46D420B7" w14:textId="77777777" w:rsidR="000A508F" w:rsidRPr="00C53B1E" w:rsidRDefault="000A508F" w:rsidP="00C908A7">
            <w:pPr>
              <w:contextualSpacing/>
              <w:jc w:val="center"/>
              <w:rPr>
                <w:b/>
                <w:bCs/>
              </w:rPr>
            </w:pPr>
            <w:r w:rsidRPr="00C53B1E">
              <w:rPr>
                <w:b/>
                <w:bCs/>
              </w:rPr>
              <w:t>Senzitivita</w:t>
            </w:r>
          </w:p>
        </w:tc>
        <w:tc>
          <w:tcPr>
            <w:tcW w:w="2101" w:type="dxa"/>
            <w:shd w:val="clear" w:color="auto" w:fill="FFFFFF" w:themeFill="background1"/>
            <w:vAlign w:val="center"/>
          </w:tcPr>
          <w:p w14:paraId="52F7E3D9" w14:textId="15E16275" w:rsidR="000A508F" w:rsidRPr="00C53B1E" w:rsidRDefault="000A508F" w:rsidP="00C908A7">
            <w:pPr>
              <w:contextualSpacing/>
              <w:jc w:val="center"/>
            </w:pPr>
            <w:r w:rsidRPr="00C53B1E">
              <w:t>0.14</w:t>
            </w:r>
          </w:p>
        </w:tc>
        <w:tc>
          <w:tcPr>
            <w:tcW w:w="2268" w:type="dxa"/>
            <w:shd w:val="clear" w:color="auto" w:fill="EAF1DD" w:themeFill="accent3" w:themeFillTint="33"/>
            <w:vAlign w:val="center"/>
          </w:tcPr>
          <w:p w14:paraId="0AECCDBB" w14:textId="2539B919" w:rsidR="000A508F" w:rsidRPr="00C53B1E" w:rsidRDefault="000A508F" w:rsidP="00C908A7">
            <w:pPr>
              <w:contextualSpacing/>
              <w:jc w:val="center"/>
            </w:pPr>
            <w:r w:rsidRPr="00C53B1E">
              <w:t>0.26</w:t>
            </w:r>
          </w:p>
        </w:tc>
        <w:tc>
          <w:tcPr>
            <w:tcW w:w="1701" w:type="dxa"/>
            <w:shd w:val="clear" w:color="auto" w:fill="FFFFFF" w:themeFill="background1"/>
            <w:vAlign w:val="center"/>
          </w:tcPr>
          <w:p w14:paraId="399D46DE" w14:textId="4067BC31" w:rsidR="000A508F" w:rsidRPr="00C53B1E" w:rsidRDefault="000A508F" w:rsidP="00C908A7">
            <w:pPr>
              <w:contextualSpacing/>
              <w:jc w:val="center"/>
            </w:pPr>
            <w:r w:rsidRPr="00C53B1E">
              <w:t>0.19</w:t>
            </w:r>
          </w:p>
        </w:tc>
      </w:tr>
      <w:tr w:rsidR="000A508F" w:rsidRPr="00C53B1E" w14:paraId="22D02EAB" w14:textId="77777777" w:rsidTr="00C908A7">
        <w:tc>
          <w:tcPr>
            <w:tcW w:w="1869" w:type="dxa"/>
            <w:shd w:val="clear" w:color="auto" w:fill="FDE9D9" w:themeFill="accent6" w:themeFillTint="33"/>
            <w:vAlign w:val="center"/>
          </w:tcPr>
          <w:p w14:paraId="62E69277" w14:textId="77777777" w:rsidR="000A508F" w:rsidRPr="00C53B1E" w:rsidRDefault="000A508F" w:rsidP="00C908A7">
            <w:pPr>
              <w:contextualSpacing/>
              <w:jc w:val="center"/>
              <w:rPr>
                <w:b/>
                <w:bCs/>
              </w:rPr>
            </w:pPr>
            <w:r w:rsidRPr="00C53B1E">
              <w:rPr>
                <w:b/>
                <w:bCs/>
              </w:rPr>
              <w:t>Špecificita</w:t>
            </w:r>
          </w:p>
        </w:tc>
        <w:tc>
          <w:tcPr>
            <w:tcW w:w="2101" w:type="dxa"/>
            <w:shd w:val="clear" w:color="auto" w:fill="FFFFFF" w:themeFill="background1"/>
            <w:vAlign w:val="center"/>
          </w:tcPr>
          <w:p w14:paraId="428DC702" w14:textId="6B244A90" w:rsidR="000A508F" w:rsidRPr="00C53B1E" w:rsidRDefault="000A508F" w:rsidP="00C908A7">
            <w:pPr>
              <w:contextualSpacing/>
              <w:jc w:val="center"/>
            </w:pPr>
            <w:r w:rsidRPr="00C53B1E">
              <w:t>0.92</w:t>
            </w:r>
          </w:p>
        </w:tc>
        <w:tc>
          <w:tcPr>
            <w:tcW w:w="2268" w:type="dxa"/>
            <w:shd w:val="clear" w:color="auto" w:fill="EAF1DD" w:themeFill="accent3" w:themeFillTint="33"/>
            <w:vAlign w:val="center"/>
          </w:tcPr>
          <w:p w14:paraId="54186128" w14:textId="70129649" w:rsidR="000A508F" w:rsidRPr="00C53B1E" w:rsidRDefault="000A508F" w:rsidP="00C908A7">
            <w:pPr>
              <w:contextualSpacing/>
              <w:jc w:val="center"/>
            </w:pPr>
            <w:r w:rsidRPr="00C53B1E">
              <w:t>0.93</w:t>
            </w:r>
          </w:p>
        </w:tc>
        <w:tc>
          <w:tcPr>
            <w:tcW w:w="1701" w:type="dxa"/>
            <w:shd w:val="clear" w:color="auto" w:fill="EAF1DD" w:themeFill="accent3" w:themeFillTint="33"/>
            <w:vAlign w:val="center"/>
          </w:tcPr>
          <w:p w14:paraId="465415AC" w14:textId="7D8BF5F0" w:rsidR="000A508F" w:rsidRPr="00C53B1E" w:rsidRDefault="000A508F" w:rsidP="00C908A7">
            <w:pPr>
              <w:contextualSpacing/>
              <w:jc w:val="center"/>
            </w:pPr>
            <w:r w:rsidRPr="00C53B1E">
              <w:t>0.93</w:t>
            </w:r>
          </w:p>
        </w:tc>
      </w:tr>
      <w:tr w:rsidR="000A508F" w:rsidRPr="00C53B1E" w14:paraId="16144F25" w14:textId="77777777" w:rsidTr="00C908A7">
        <w:tc>
          <w:tcPr>
            <w:tcW w:w="1869" w:type="dxa"/>
            <w:shd w:val="clear" w:color="auto" w:fill="FDE9D9" w:themeFill="accent6" w:themeFillTint="33"/>
            <w:vAlign w:val="center"/>
          </w:tcPr>
          <w:p w14:paraId="279B1F07" w14:textId="77777777" w:rsidR="000A508F" w:rsidRPr="00C53B1E" w:rsidRDefault="000A508F" w:rsidP="00C908A7">
            <w:pPr>
              <w:contextualSpacing/>
              <w:jc w:val="center"/>
              <w:rPr>
                <w:b/>
                <w:bCs/>
              </w:rPr>
            </w:pPr>
            <w:r w:rsidRPr="00C53B1E">
              <w:rPr>
                <w:b/>
                <w:bCs/>
              </w:rPr>
              <w:t>F1 skóre</w:t>
            </w:r>
          </w:p>
        </w:tc>
        <w:tc>
          <w:tcPr>
            <w:tcW w:w="2101" w:type="dxa"/>
            <w:shd w:val="clear" w:color="auto" w:fill="FFFFFF" w:themeFill="background1"/>
            <w:vAlign w:val="center"/>
          </w:tcPr>
          <w:p w14:paraId="05021F45" w14:textId="0BA67D8D" w:rsidR="000A508F" w:rsidRPr="00C53B1E" w:rsidRDefault="000A508F" w:rsidP="00C908A7">
            <w:pPr>
              <w:contextualSpacing/>
              <w:jc w:val="center"/>
            </w:pPr>
            <w:r w:rsidRPr="00C53B1E">
              <w:t>0.23</w:t>
            </w:r>
          </w:p>
        </w:tc>
        <w:tc>
          <w:tcPr>
            <w:tcW w:w="2268" w:type="dxa"/>
            <w:shd w:val="clear" w:color="auto" w:fill="EAF1DD" w:themeFill="accent3" w:themeFillTint="33"/>
            <w:vAlign w:val="center"/>
          </w:tcPr>
          <w:p w14:paraId="3D7657BC" w14:textId="112E907B" w:rsidR="000A508F" w:rsidRPr="00C53B1E" w:rsidRDefault="000A508F" w:rsidP="00C908A7">
            <w:pPr>
              <w:contextualSpacing/>
              <w:jc w:val="center"/>
            </w:pPr>
            <w:r w:rsidRPr="00C53B1E">
              <w:t>0.32</w:t>
            </w:r>
          </w:p>
        </w:tc>
        <w:tc>
          <w:tcPr>
            <w:tcW w:w="1701" w:type="dxa"/>
            <w:shd w:val="clear" w:color="auto" w:fill="FFFFFF" w:themeFill="background1"/>
            <w:vAlign w:val="center"/>
          </w:tcPr>
          <w:p w14:paraId="00108D95" w14:textId="472E3657" w:rsidR="000A508F" w:rsidRPr="00C53B1E" w:rsidRDefault="000A508F" w:rsidP="00C908A7">
            <w:pPr>
              <w:contextualSpacing/>
              <w:jc w:val="center"/>
            </w:pPr>
            <w:r w:rsidRPr="00C53B1E">
              <w:t>0.29</w:t>
            </w:r>
          </w:p>
        </w:tc>
      </w:tr>
      <w:tr w:rsidR="000A508F" w:rsidRPr="00C53B1E" w14:paraId="2CEBAAB4" w14:textId="77777777" w:rsidTr="00C908A7">
        <w:tc>
          <w:tcPr>
            <w:tcW w:w="1869" w:type="dxa"/>
            <w:shd w:val="clear" w:color="auto" w:fill="FDE9D9" w:themeFill="accent6" w:themeFillTint="33"/>
            <w:vAlign w:val="center"/>
          </w:tcPr>
          <w:p w14:paraId="242CF2E5" w14:textId="77777777" w:rsidR="000A508F" w:rsidRPr="00C53B1E" w:rsidRDefault="000A508F" w:rsidP="00C908A7">
            <w:pPr>
              <w:contextualSpacing/>
              <w:jc w:val="center"/>
              <w:rPr>
                <w:b/>
                <w:bCs/>
              </w:rPr>
            </w:pPr>
            <w:r w:rsidRPr="00C53B1E">
              <w:rPr>
                <w:b/>
                <w:bCs/>
              </w:rPr>
              <w:t>Vyvážená presnosť</w:t>
            </w:r>
          </w:p>
        </w:tc>
        <w:tc>
          <w:tcPr>
            <w:tcW w:w="2101" w:type="dxa"/>
            <w:shd w:val="clear" w:color="auto" w:fill="FFFFFF" w:themeFill="background1"/>
            <w:vAlign w:val="center"/>
          </w:tcPr>
          <w:p w14:paraId="6B6F0204" w14:textId="68FB8E8B" w:rsidR="000A508F" w:rsidRPr="00C53B1E" w:rsidRDefault="000A508F" w:rsidP="00C908A7">
            <w:pPr>
              <w:contextualSpacing/>
              <w:jc w:val="center"/>
            </w:pPr>
            <w:r w:rsidRPr="00C53B1E">
              <w:t>0.56</w:t>
            </w:r>
          </w:p>
        </w:tc>
        <w:tc>
          <w:tcPr>
            <w:tcW w:w="2268" w:type="dxa"/>
            <w:shd w:val="clear" w:color="auto" w:fill="EAF1DD" w:themeFill="accent3" w:themeFillTint="33"/>
            <w:vAlign w:val="center"/>
          </w:tcPr>
          <w:p w14:paraId="1CAD3E61" w14:textId="0FEA2484" w:rsidR="000A508F" w:rsidRPr="00C53B1E" w:rsidRDefault="000A508F" w:rsidP="00C908A7">
            <w:pPr>
              <w:contextualSpacing/>
              <w:jc w:val="center"/>
            </w:pPr>
            <w:r w:rsidRPr="00C53B1E">
              <w:t>0.61</w:t>
            </w:r>
          </w:p>
        </w:tc>
        <w:tc>
          <w:tcPr>
            <w:tcW w:w="1701" w:type="dxa"/>
            <w:shd w:val="clear" w:color="auto" w:fill="FFFFFF" w:themeFill="background1"/>
            <w:vAlign w:val="center"/>
          </w:tcPr>
          <w:p w14:paraId="3D3ECA82" w14:textId="79199D62" w:rsidR="000A508F" w:rsidRPr="00C53B1E" w:rsidRDefault="000A508F" w:rsidP="00C908A7">
            <w:pPr>
              <w:contextualSpacing/>
              <w:jc w:val="center"/>
            </w:pPr>
            <w:r w:rsidRPr="00C53B1E">
              <w:t>0.59</w:t>
            </w:r>
          </w:p>
        </w:tc>
      </w:tr>
      <w:tr w:rsidR="000A508F" w:rsidRPr="00C53B1E" w14:paraId="22ACAC21" w14:textId="77777777" w:rsidTr="00C908A7">
        <w:tc>
          <w:tcPr>
            <w:tcW w:w="1869" w:type="dxa"/>
            <w:shd w:val="clear" w:color="auto" w:fill="FDE9D9" w:themeFill="accent6" w:themeFillTint="33"/>
            <w:vAlign w:val="center"/>
          </w:tcPr>
          <w:p w14:paraId="68008E2F" w14:textId="77777777" w:rsidR="000A508F" w:rsidRPr="00C53B1E" w:rsidRDefault="000A508F" w:rsidP="00C908A7">
            <w:pPr>
              <w:contextualSpacing/>
              <w:jc w:val="center"/>
              <w:rPr>
                <w:b/>
                <w:bCs/>
              </w:rPr>
            </w:pPr>
            <w:r w:rsidRPr="00C53B1E">
              <w:rPr>
                <w:b/>
                <w:bCs/>
              </w:rPr>
              <w:t>Makro priemer F1 skóre</w:t>
            </w:r>
          </w:p>
        </w:tc>
        <w:tc>
          <w:tcPr>
            <w:tcW w:w="2101" w:type="dxa"/>
            <w:shd w:val="clear" w:color="auto" w:fill="FFFFFF" w:themeFill="background1"/>
            <w:vAlign w:val="center"/>
          </w:tcPr>
          <w:p w14:paraId="785B9642" w14:textId="1B376DFC" w:rsidR="000A508F" w:rsidRPr="00C53B1E" w:rsidRDefault="000A508F" w:rsidP="00C908A7">
            <w:pPr>
              <w:contextualSpacing/>
              <w:jc w:val="center"/>
            </w:pPr>
            <w:r w:rsidRPr="00C53B1E">
              <w:t>0.59</w:t>
            </w:r>
          </w:p>
        </w:tc>
        <w:tc>
          <w:tcPr>
            <w:tcW w:w="2268" w:type="dxa"/>
            <w:shd w:val="clear" w:color="auto" w:fill="EAF1DD" w:themeFill="accent3" w:themeFillTint="33"/>
            <w:vAlign w:val="center"/>
          </w:tcPr>
          <w:p w14:paraId="6CA06579" w14:textId="11E45A0F" w:rsidR="000A508F" w:rsidRPr="00C53B1E" w:rsidRDefault="000A508F" w:rsidP="00C908A7">
            <w:pPr>
              <w:contextualSpacing/>
              <w:jc w:val="center"/>
            </w:pPr>
            <w:r w:rsidRPr="00C53B1E">
              <w:t>0.63</w:t>
            </w:r>
          </w:p>
        </w:tc>
        <w:tc>
          <w:tcPr>
            <w:tcW w:w="1701" w:type="dxa"/>
            <w:shd w:val="clear" w:color="auto" w:fill="FFFFFF" w:themeFill="background1"/>
            <w:vAlign w:val="center"/>
          </w:tcPr>
          <w:p w14:paraId="6061CAC4" w14:textId="4E21DB40" w:rsidR="000A508F" w:rsidRPr="00C53B1E" w:rsidRDefault="000A508F" w:rsidP="00C908A7">
            <w:pPr>
              <w:contextualSpacing/>
              <w:jc w:val="center"/>
            </w:pPr>
            <w:r w:rsidRPr="00C53B1E">
              <w:t>0.62</w:t>
            </w:r>
          </w:p>
        </w:tc>
      </w:tr>
      <w:tr w:rsidR="000A508F" w:rsidRPr="00C53B1E" w14:paraId="609128DB" w14:textId="77777777" w:rsidTr="00C908A7">
        <w:tc>
          <w:tcPr>
            <w:tcW w:w="1869" w:type="dxa"/>
            <w:shd w:val="clear" w:color="auto" w:fill="FDE9D9" w:themeFill="accent6" w:themeFillTint="33"/>
            <w:vAlign w:val="center"/>
          </w:tcPr>
          <w:p w14:paraId="5554292E" w14:textId="77777777" w:rsidR="000A508F" w:rsidRPr="00C53B1E" w:rsidRDefault="000A508F" w:rsidP="00C908A7">
            <w:pPr>
              <w:contextualSpacing/>
              <w:jc w:val="center"/>
              <w:rPr>
                <w:b/>
                <w:bCs/>
              </w:rPr>
            </w:pPr>
            <w:r w:rsidRPr="00C53B1E">
              <w:rPr>
                <w:b/>
                <w:bCs/>
                <w:szCs w:val="22"/>
              </w:rPr>
              <w:t>Vážený priemer F1 skóre</w:t>
            </w:r>
          </w:p>
        </w:tc>
        <w:tc>
          <w:tcPr>
            <w:tcW w:w="2101" w:type="dxa"/>
            <w:shd w:val="clear" w:color="auto" w:fill="EAF1DD" w:themeFill="accent3" w:themeFillTint="33"/>
            <w:vAlign w:val="center"/>
          </w:tcPr>
          <w:p w14:paraId="18BCB696" w14:textId="1C9856B3" w:rsidR="000A508F" w:rsidRPr="00C53B1E" w:rsidRDefault="000A508F" w:rsidP="00C908A7">
            <w:pPr>
              <w:contextualSpacing/>
              <w:jc w:val="center"/>
            </w:pPr>
            <w:r w:rsidRPr="00C53B1E">
              <w:t>0.9</w:t>
            </w:r>
          </w:p>
        </w:tc>
        <w:tc>
          <w:tcPr>
            <w:tcW w:w="2268" w:type="dxa"/>
            <w:shd w:val="clear" w:color="auto" w:fill="FFFFFF" w:themeFill="background1"/>
            <w:vAlign w:val="center"/>
          </w:tcPr>
          <w:p w14:paraId="1AB5490C" w14:textId="5D9AF43B" w:rsidR="000A508F" w:rsidRPr="00C53B1E" w:rsidRDefault="000A508F" w:rsidP="00C908A7">
            <w:pPr>
              <w:contextualSpacing/>
              <w:jc w:val="center"/>
            </w:pPr>
            <w:r w:rsidRPr="00C53B1E">
              <w:t>0.89</w:t>
            </w:r>
          </w:p>
        </w:tc>
        <w:tc>
          <w:tcPr>
            <w:tcW w:w="1701" w:type="dxa"/>
            <w:shd w:val="clear" w:color="auto" w:fill="EAF1DD" w:themeFill="accent3" w:themeFillTint="33"/>
            <w:vAlign w:val="center"/>
          </w:tcPr>
          <w:p w14:paraId="37C01FCF" w14:textId="03E50962" w:rsidR="000A508F" w:rsidRPr="00C53B1E" w:rsidRDefault="000A508F" w:rsidP="00C908A7">
            <w:pPr>
              <w:contextualSpacing/>
              <w:jc w:val="center"/>
            </w:pPr>
            <w:r w:rsidRPr="00C53B1E">
              <w:t>0.9</w:t>
            </w:r>
          </w:p>
        </w:tc>
      </w:tr>
      <w:tr w:rsidR="000A508F" w:rsidRPr="00C53B1E" w14:paraId="41DD98C0" w14:textId="77777777" w:rsidTr="00C908A7">
        <w:tc>
          <w:tcPr>
            <w:tcW w:w="1869" w:type="dxa"/>
            <w:shd w:val="clear" w:color="auto" w:fill="FDE9D9" w:themeFill="accent6" w:themeFillTint="33"/>
            <w:vAlign w:val="center"/>
          </w:tcPr>
          <w:p w14:paraId="3BD93F89" w14:textId="77777777" w:rsidR="000A508F" w:rsidRPr="00C53B1E" w:rsidRDefault="000A508F" w:rsidP="00C908A7">
            <w:pPr>
              <w:contextualSpacing/>
              <w:jc w:val="center"/>
              <w:rPr>
                <w:b/>
                <w:bCs/>
                <w:szCs w:val="22"/>
              </w:rPr>
            </w:pPr>
            <w:r w:rsidRPr="00C53B1E">
              <w:rPr>
                <w:b/>
                <w:bCs/>
                <w:szCs w:val="22"/>
              </w:rPr>
              <w:t>Beta F1 skóre</w:t>
            </w:r>
          </w:p>
        </w:tc>
        <w:tc>
          <w:tcPr>
            <w:tcW w:w="2101" w:type="dxa"/>
            <w:shd w:val="clear" w:color="auto" w:fill="FFFFFF" w:themeFill="background1"/>
            <w:vAlign w:val="center"/>
          </w:tcPr>
          <w:p w14:paraId="18674CC7" w14:textId="48AC6E6B" w:rsidR="000A508F" w:rsidRPr="00C53B1E" w:rsidRDefault="000A508F" w:rsidP="00C908A7">
            <w:pPr>
              <w:contextualSpacing/>
              <w:jc w:val="center"/>
            </w:pPr>
            <w:r w:rsidRPr="00C53B1E">
              <w:t>0.17</w:t>
            </w:r>
          </w:p>
        </w:tc>
        <w:tc>
          <w:tcPr>
            <w:tcW w:w="2268" w:type="dxa"/>
            <w:shd w:val="clear" w:color="auto" w:fill="EAF1DD" w:themeFill="accent3" w:themeFillTint="33"/>
            <w:vAlign w:val="center"/>
          </w:tcPr>
          <w:p w14:paraId="4DF9383F" w14:textId="54ED5101" w:rsidR="000A508F" w:rsidRPr="00C53B1E" w:rsidRDefault="000A508F" w:rsidP="00C908A7">
            <w:pPr>
              <w:contextualSpacing/>
              <w:jc w:val="center"/>
            </w:pPr>
            <w:r w:rsidRPr="00C53B1E">
              <w:t>0.28</w:t>
            </w:r>
          </w:p>
        </w:tc>
        <w:tc>
          <w:tcPr>
            <w:tcW w:w="1701" w:type="dxa"/>
            <w:shd w:val="clear" w:color="auto" w:fill="FFFFFF" w:themeFill="background1"/>
            <w:vAlign w:val="center"/>
          </w:tcPr>
          <w:p w14:paraId="6CEFAD70" w14:textId="0E91CA1D" w:rsidR="000A508F" w:rsidRPr="00C53B1E" w:rsidRDefault="000A508F" w:rsidP="00C908A7">
            <w:pPr>
              <w:contextualSpacing/>
              <w:jc w:val="center"/>
            </w:pPr>
            <w:r w:rsidRPr="00C53B1E">
              <w:t>0.22</w:t>
            </w:r>
          </w:p>
        </w:tc>
      </w:tr>
      <w:tr w:rsidR="000A508F" w:rsidRPr="00C53B1E" w14:paraId="0D4B39DF" w14:textId="77777777" w:rsidTr="00C908A7">
        <w:tc>
          <w:tcPr>
            <w:tcW w:w="1869" w:type="dxa"/>
            <w:shd w:val="clear" w:color="auto" w:fill="FDE9D9" w:themeFill="accent6" w:themeFillTint="33"/>
            <w:vAlign w:val="center"/>
          </w:tcPr>
          <w:p w14:paraId="6D39C95A" w14:textId="77777777" w:rsidR="000A508F" w:rsidRPr="00C53B1E" w:rsidRDefault="000A508F" w:rsidP="00C908A7">
            <w:pPr>
              <w:contextualSpacing/>
              <w:jc w:val="center"/>
              <w:rPr>
                <w:b/>
                <w:bCs/>
                <w:szCs w:val="22"/>
              </w:rPr>
            </w:pPr>
            <w:r w:rsidRPr="00C53B1E">
              <w:rPr>
                <w:rFonts w:cs="Arial"/>
                <w:b/>
                <w:bCs/>
                <w:sz w:val="24"/>
                <w:szCs w:val="28"/>
              </w:rPr>
              <w:t>MCC</w:t>
            </w:r>
          </w:p>
        </w:tc>
        <w:tc>
          <w:tcPr>
            <w:tcW w:w="2101" w:type="dxa"/>
            <w:shd w:val="clear" w:color="auto" w:fill="FFFFFF" w:themeFill="background1"/>
            <w:vAlign w:val="center"/>
          </w:tcPr>
          <w:p w14:paraId="5CEE6619" w14:textId="60959187" w:rsidR="000A508F" w:rsidRPr="00C53B1E" w:rsidRDefault="000A508F" w:rsidP="00C908A7">
            <w:pPr>
              <w:contextualSpacing/>
              <w:jc w:val="center"/>
            </w:pPr>
            <w:r w:rsidRPr="00C53B1E">
              <w:t>0.27</w:t>
            </w:r>
          </w:p>
        </w:tc>
        <w:tc>
          <w:tcPr>
            <w:tcW w:w="2268" w:type="dxa"/>
            <w:shd w:val="clear" w:color="auto" w:fill="FFFFFF" w:themeFill="background1"/>
            <w:vAlign w:val="center"/>
          </w:tcPr>
          <w:p w14:paraId="40CFB635" w14:textId="26519096" w:rsidR="000A508F" w:rsidRPr="00C53B1E" w:rsidRDefault="000A508F" w:rsidP="00C908A7">
            <w:pPr>
              <w:contextualSpacing/>
              <w:jc w:val="center"/>
            </w:pPr>
            <w:r w:rsidRPr="00C53B1E">
              <w:t>0.28</w:t>
            </w:r>
          </w:p>
        </w:tc>
        <w:tc>
          <w:tcPr>
            <w:tcW w:w="1701" w:type="dxa"/>
            <w:shd w:val="clear" w:color="auto" w:fill="EAF1DD" w:themeFill="accent3" w:themeFillTint="33"/>
            <w:vAlign w:val="center"/>
          </w:tcPr>
          <w:p w14:paraId="7B8DE305" w14:textId="3AF204D2" w:rsidR="000A508F" w:rsidRPr="00C53B1E" w:rsidRDefault="000A508F" w:rsidP="00C908A7">
            <w:pPr>
              <w:contextualSpacing/>
              <w:jc w:val="center"/>
            </w:pPr>
            <w:r w:rsidRPr="00C53B1E">
              <w:t>0.32</w:t>
            </w:r>
          </w:p>
        </w:tc>
      </w:tr>
      <w:tr w:rsidR="000A508F" w:rsidRPr="00C53B1E" w14:paraId="589A5672" w14:textId="77777777" w:rsidTr="00C908A7">
        <w:tc>
          <w:tcPr>
            <w:tcW w:w="1869" w:type="dxa"/>
            <w:shd w:val="clear" w:color="auto" w:fill="FDE9D9" w:themeFill="accent6" w:themeFillTint="33"/>
            <w:vAlign w:val="center"/>
          </w:tcPr>
          <w:p w14:paraId="19F7C7A7" w14:textId="77777777" w:rsidR="000A508F" w:rsidRPr="00C53B1E" w:rsidRDefault="000A508F" w:rsidP="00C908A7">
            <w:pPr>
              <w:contextualSpacing/>
              <w:jc w:val="center"/>
              <w:rPr>
                <w:b/>
                <w:bCs/>
                <w:szCs w:val="22"/>
              </w:rPr>
            </w:pPr>
            <w:r w:rsidRPr="00C53B1E">
              <w:rPr>
                <w:b/>
                <w:bCs/>
                <w:szCs w:val="22"/>
              </w:rPr>
              <w:t>AUC</w:t>
            </w:r>
          </w:p>
        </w:tc>
        <w:tc>
          <w:tcPr>
            <w:tcW w:w="2101" w:type="dxa"/>
            <w:shd w:val="clear" w:color="auto" w:fill="FFFFFF" w:themeFill="background1"/>
            <w:vAlign w:val="center"/>
          </w:tcPr>
          <w:p w14:paraId="51B30884" w14:textId="7418BE1D" w:rsidR="000A508F" w:rsidRPr="00C53B1E" w:rsidRDefault="000A508F" w:rsidP="00C908A7">
            <w:pPr>
              <w:contextualSpacing/>
              <w:jc w:val="center"/>
            </w:pPr>
            <w:r w:rsidRPr="00C53B1E">
              <w:t>0.56</w:t>
            </w:r>
          </w:p>
        </w:tc>
        <w:tc>
          <w:tcPr>
            <w:tcW w:w="2268" w:type="dxa"/>
            <w:shd w:val="clear" w:color="auto" w:fill="EAF1DD" w:themeFill="accent3" w:themeFillTint="33"/>
            <w:vAlign w:val="center"/>
          </w:tcPr>
          <w:p w14:paraId="5C5A884B" w14:textId="69868BA7" w:rsidR="000A508F" w:rsidRPr="00C53B1E" w:rsidRDefault="000A508F" w:rsidP="00C908A7">
            <w:pPr>
              <w:contextualSpacing/>
              <w:jc w:val="center"/>
            </w:pPr>
            <w:r w:rsidRPr="00C53B1E">
              <w:t>0.61</w:t>
            </w:r>
          </w:p>
        </w:tc>
        <w:tc>
          <w:tcPr>
            <w:tcW w:w="1701" w:type="dxa"/>
            <w:shd w:val="clear" w:color="auto" w:fill="FFFFFF" w:themeFill="background1"/>
            <w:vAlign w:val="center"/>
          </w:tcPr>
          <w:p w14:paraId="182B8502" w14:textId="77401C45" w:rsidR="000A508F" w:rsidRPr="00C53B1E" w:rsidRDefault="000A508F" w:rsidP="00C908A7">
            <w:pPr>
              <w:contextualSpacing/>
              <w:jc w:val="center"/>
            </w:pPr>
            <w:r w:rsidRPr="00C53B1E">
              <w:t>0.59</w:t>
            </w:r>
          </w:p>
        </w:tc>
      </w:tr>
      <w:tr w:rsidR="000A508F" w:rsidRPr="00C53B1E" w14:paraId="1E169368" w14:textId="77777777" w:rsidTr="00C908A7">
        <w:tc>
          <w:tcPr>
            <w:tcW w:w="7939" w:type="dxa"/>
            <w:gridSpan w:val="4"/>
            <w:shd w:val="clear" w:color="auto" w:fill="FBD4B4" w:themeFill="accent6" w:themeFillTint="66"/>
            <w:vAlign w:val="center"/>
          </w:tcPr>
          <w:p w14:paraId="4A64F4F7" w14:textId="506BA647" w:rsidR="000A508F" w:rsidRPr="00C53B1E" w:rsidRDefault="000A508F" w:rsidP="00C908A7">
            <w:pPr>
              <w:contextualSpacing/>
              <w:jc w:val="center"/>
            </w:pPr>
            <w:r w:rsidRPr="00C53B1E">
              <w:t>Hraničná hodnota (</w:t>
            </w:r>
            <w:proofErr w:type="spellStart"/>
            <w:r w:rsidRPr="00C53B1E">
              <w:t>Threshold</w:t>
            </w:r>
            <w:proofErr w:type="spellEnd"/>
            <w:r w:rsidRPr="00C53B1E">
              <w:t>) = 0.22</w:t>
            </w:r>
            <w:r w:rsidR="007850C1" w:rsidRPr="00C53B1E">
              <w:t>1</w:t>
            </w:r>
          </w:p>
        </w:tc>
      </w:tr>
      <w:tr w:rsidR="000A508F" w:rsidRPr="00C53B1E" w14:paraId="72DDECB4" w14:textId="77777777" w:rsidTr="00C908A7">
        <w:tc>
          <w:tcPr>
            <w:tcW w:w="1869" w:type="dxa"/>
            <w:shd w:val="clear" w:color="auto" w:fill="FDE9D9" w:themeFill="accent6" w:themeFillTint="33"/>
            <w:vAlign w:val="center"/>
          </w:tcPr>
          <w:p w14:paraId="3C59FD5E" w14:textId="46CEBA63" w:rsidR="000A508F" w:rsidRPr="00C53B1E" w:rsidRDefault="000A508F" w:rsidP="00C908A7">
            <w:pPr>
              <w:contextualSpacing/>
              <w:jc w:val="center"/>
            </w:pPr>
            <w:r w:rsidRPr="00C53B1E">
              <w:rPr>
                <w:b/>
                <w:bCs/>
              </w:rPr>
              <w:t>Presnosť</w:t>
            </w:r>
          </w:p>
        </w:tc>
        <w:tc>
          <w:tcPr>
            <w:tcW w:w="2101" w:type="dxa"/>
            <w:shd w:val="clear" w:color="auto" w:fill="EAF1DD" w:themeFill="accent3" w:themeFillTint="33"/>
            <w:vAlign w:val="center"/>
          </w:tcPr>
          <w:p w14:paraId="6359DD7B" w14:textId="77FB60A3" w:rsidR="000A508F" w:rsidRPr="00C53B1E" w:rsidRDefault="00AE1E34" w:rsidP="00C908A7">
            <w:pPr>
              <w:contextualSpacing/>
              <w:jc w:val="center"/>
            </w:pPr>
            <w:r w:rsidRPr="00C53B1E">
              <w:t>0.9</w:t>
            </w:r>
          </w:p>
        </w:tc>
        <w:tc>
          <w:tcPr>
            <w:tcW w:w="2268" w:type="dxa"/>
            <w:shd w:val="clear" w:color="auto" w:fill="FFFFFF" w:themeFill="background1"/>
            <w:vAlign w:val="center"/>
          </w:tcPr>
          <w:p w14:paraId="0992ABD3" w14:textId="58A5CA7D" w:rsidR="000A508F" w:rsidRPr="00C53B1E" w:rsidRDefault="00AE1E34" w:rsidP="00C908A7">
            <w:pPr>
              <w:contextualSpacing/>
              <w:jc w:val="center"/>
            </w:pPr>
            <w:r w:rsidRPr="00C53B1E">
              <w:t>0.85</w:t>
            </w:r>
          </w:p>
        </w:tc>
        <w:tc>
          <w:tcPr>
            <w:tcW w:w="1701" w:type="dxa"/>
            <w:shd w:val="clear" w:color="auto" w:fill="EAF1DD" w:themeFill="accent3" w:themeFillTint="33"/>
            <w:vAlign w:val="center"/>
          </w:tcPr>
          <w:p w14:paraId="5AD685F5" w14:textId="6DCCDF08" w:rsidR="000A508F" w:rsidRPr="00C53B1E" w:rsidRDefault="00AE1E34" w:rsidP="00C908A7">
            <w:pPr>
              <w:contextualSpacing/>
              <w:jc w:val="center"/>
            </w:pPr>
            <w:r w:rsidRPr="00C53B1E">
              <w:t>0.9</w:t>
            </w:r>
          </w:p>
        </w:tc>
      </w:tr>
      <w:tr w:rsidR="000A508F" w:rsidRPr="00C53B1E" w14:paraId="3D371763" w14:textId="77777777" w:rsidTr="00C908A7">
        <w:tc>
          <w:tcPr>
            <w:tcW w:w="1869" w:type="dxa"/>
            <w:shd w:val="clear" w:color="auto" w:fill="FDE9D9" w:themeFill="accent6" w:themeFillTint="33"/>
            <w:vAlign w:val="center"/>
          </w:tcPr>
          <w:p w14:paraId="4B645900" w14:textId="0588FA06" w:rsidR="000A508F" w:rsidRPr="00C53B1E" w:rsidRDefault="000A508F" w:rsidP="00C908A7">
            <w:pPr>
              <w:contextualSpacing/>
              <w:jc w:val="center"/>
              <w:rPr>
                <w:b/>
                <w:bCs/>
              </w:rPr>
            </w:pPr>
            <w:r w:rsidRPr="00C53B1E">
              <w:rPr>
                <w:b/>
                <w:bCs/>
              </w:rPr>
              <w:t>Precíznosť</w:t>
            </w:r>
          </w:p>
        </w:tc>
        <w:tc>
          <w:tcPr>
            <w:tcW w:w="2101" w:type="dxa"/>
            <w:shd w:val="clear" w:color="auto" w:fill="FFFFFF" w:themeFill="background1"/>
            <w:vAlign w:val="center"/>
          </w:tcPr>
          <w:p w14:paraId="63B7441E" w14:textId="4A489A5B" w:rsidR="000A508F" w:rsidRPr="00C53B1E" w:rsidRDefault="00AE1E34" w:rsidP="00C908A7">
            <w:pPr>
              <w:contextualSpacing/>
              <w:jc w:val="center"/>
            </w:pPr>
            <w:r w:rsidRPr="00C53B1E">
              <w:t>0.</w:t>
            </w:r>
            <w:r w:rsidR="007850C1" w:rsidRPr="00C53B1E">
              <w:t>41</w:t>
            </w:r>
          </w:p>
        </w:tc>
        <w:tc>
          <w:tcPr>
            <w:tcW w:w="2268" w:type="dxa"/>
            <w:shd w:val="clear" w:color="auto" w:fill="FFFFFF" w:themeFill="background1"/>
            <w:vAlign w:val="center"/>
          </w:tcPr>
          <w:p w14:paraId="08BD1B0D" w14:textId="6398A185" w:rsidR="000A508F" w:rsidRPr="00C53B1E" w:rsidRDefault="00AE1E34" w:rsidP="00C908A7">
            <w:pPr>
              <w:contextualSpacing/>
              <w:jc w:val="center"/>
            </w:pPr>
            <w:r w:rsidRPr="00C53B1E">
              <w:t>0.26</w:t>
            </w:r>
          </w:p>
        </w:tc>
        <w:tc>
          <w:tcPr>
            <w:tcW w:w="1701" w:type="dxa"/>
            <w:shd w:val="clear" w:color="auto" w:fill="EAF1DD" w:themeFill="accent3" w:themeFillTint="33"/>
            <w:vAlign w:val="center"/>
          </w:tcPr>
          <w:p w14:paraId="59C387A1" w14:textId="5C2C43B4" w:rsidR="000A508F" w:rsidRPr="00C53B1E" w:rsidRDefault="00AE1E34" w:rsidP="00C908A7">
            <w:pPr>
              <w:contextualSpacing/>
              <w:jc w:val="center"/>
            </w:pPr>
            <w:r w:rsidRPr="00C53B1E">
              <w:t>0.42</w:t>
            </w:r>
          </w:p>
        </w:tc>
      </w:tr>
      <w:tr w:rsidR="000A508F" w:rsidRPr="00C53B1E" w14:paraId="68160015" w14:textId="77777777" w:rsidTr="00C908A7">
        <w:tc>
          <w:tcPr>
            <w:tcW w:w="1869" w:type="dxa"/>
            <w:shd w:val="clear" w:color="auto" w:fill="FDE9D9" w:themeFill="accent6" w:themeFillTint="33"/>
            <w:vAlign w:val="center"/>
          </w:tcPr>
          <w:p w14:paraId="3BB4678B" w14:textId="2F0E2502" w:rsidR="000A508F" w:rsidRPr="00C53B1E" w:rsidRDefault="000A508F" w:rsidP="00C908A7">
            <w:pPr>
              <w:contextualSpacing/>
              <w:jc w:val="center"/>
              <w:rPr>
                <w:b/>
                <w:bCs/>
              </w:rPr>
            </w:pPr>
            <w:r w:rsidRPr="00C53B1E">
              <w:rPr>
                <w:b/>
                <w:bCs/>
              </w:rPr>
              <w:t>Senzitivita</w:t>
            </w:r>
          </w:p>
        </w:tc>
        <w:tc>
          <w:tcPr>
            <w:tcW w:w="2101" w:type="dxa"/>
            <w:shd w:val="clear" w:color="auto" w:fill="FFFFFF" w:themeFill="background1"/>
            <w:vAlign w:val="center"/>
          </w:tcPr>
          <w:p w14:paraId="12F503D5" w14:textId="3EEBAC63" w:rsidR="000A508F" w:rsidRPr="00C53B1E" w:rsidRDefault="00AE1E34" w:rsidP="00C908A7">
            <w:pPr>
              <w:contextualSpacing/>
              <w:jc w:val="center"/>
            </w:pPr>
            <w:r w:rsidRPr="00C53B1E">
              <w:t>0.42</w:t>
            </w:r>
          </w:p>
        </w:tc>
        <w:tc>
          <w:tcPr>
            <w:tcW w:w="2268" w:type="dxa"/>
            <w:shd w:val="clear" w:color="auto" w:fill="FFFFFF" w:themeFill="background1"/>
            <w:vAlign w:val="center"/>
          </w:tcPr>
          <w:p w14:paraId="5CA0CF07" w14:textId="68A0C7F6" w:rsidR="000A508F" w:rsidRPr="00C53B1E" w:rsidRDefault="00AE1E34" w:rsidP="00C908A7">
            <w:pPr>
              <w:contextualSpacing/>
              <w:jc w:val="center"/>
            </w:pPr>
            <w:r w:rsidRPr="00C53B1E">
              <w:t>0.47</w:t>
            </w:r>
          </w:p>
        </w:tc>
        <w:tc>
          <w:tcPr>
            <w:tcW w:w="1701" w:type="dxa"/>
            <w:shd w:val="clear" w:color="auto" w:fill="EAF1DD" w:themeFill="accent3" w:themeFillTint="33"/>
            <w:vAlign w:val="center"/>
          </w:tcPr>
          <w:p w14:paraId="203338C7" w14:textId="7658466E" w:rsidR="000A508F" w:rsidRPr="00C53B1E" w:rsidRDefault="00AE1E34" w:rsidP="00C908A7">
            <w:pPr>
              <w:contextualSpacing/>
              <w:jc w:val="center"/>
            </w:pPr>
            <w:r w:rsidRPr="00C53B1E">
              <w:t>0.5</w:t>
            </w:r>
          </w:p>
        </w:tc>
      </w:tr>
      <w:tr w:rsidR="000A508F" w:rsidRPr="00C53B1E" w14:paraId="11F9B75F" w14:textId="77777777" w:rsidTr="00C908A7">
        <w:tc>
          <w:tcPr>
            <w:tcW w:w="1869" w:type="dxa"/>
            <w:shd w:val="clear" w:color="auto" w:fill="FDE9D9" w:themeFill="accent6" w:themeFillTint="33"/>
            <w:vAlign w:val="center"/>
          </w:tcPr>
          <w:p w14:paraId="5BEB7311" w14:textId="33FC8404" w:rsidR="000A508F" w:rsidRPr="00C53B1E" w:rsidRDefault="000A508F" w:rsidP="00C908A7">
            <w:pPr>
              <w:contextualSpacing/>
              <w:jc w:val="center"/>
              <w:rPr>
                <w:b/>
                <w:bCs/>
              </w:rPr>
            </w:pPr>
            <w:r w:rsidRPr="00C53B1E">
              <w:rPr>
                <w:b/>
                <w:bCs/>
              </w:rPr>
              <w:t>Špecificita</w:t>
            </w:r>
          </w:p>
        </w:tc>
        <w:tc>
          <w:tcPr>
            <w:tcW w:w="2101" w:type="dxa"/>
            <w:shd w:val="clear" w:color="auto" w:fill="FFFFFF" w:themeFill="background1"/>
            <w:vAlign w:val="center"/>
          </w:tcPr>
          <w:p w14:paraId="72AA48A9" w14:textId="5343B0E5" w:rsidR="000A508F" w:rsidRPr="00C53B1E" w:rsidRDefault="00AE1E34" w:rsidP="00C908A7">
            <w:pPr>
              <w:contextualSpacing/>
              <w:jc w:val="center"/>
            </w:pPr>
            <w:r w:rsidRPr="00C53B1E">
              <w:t>0.94</w:t>
            </w:r>
          </w:p>
        </w:tc>
        <w:tc>
          <w:tcPr>
            <w:tcW w:w="2268" w:type="dxa"/>
            <w:shd w:val="clear" w:color="auto" w:fill="EAF1DD" w:themeFill="accent3" w:themeFillTint="33"/>
            <w:vAlign w:val="center"/>
          </w:tcPr>
          <w:p w14:paraId="09B27468" w14:textId="239B7029" w:rsidR="000A508F" w:rsidRPr="00C53B1E" w:rsidRDefault="00AE1E34" w:rsidP="00C908A7">
            <w:pPr>
              <w:contextualSpacing/>
              <w:jc w:val="center"/>
            </w:pPr>
            <w:r w:rsidRPr="00C53B1E">
              <w:t>0.95</w:t>
            </w:r>
          </w:p>
        </w:tc>
        <w:tc>
          <w:tcPr>
            <w:tcW w:w="1701" w:type="dxa"/>
            <w:shd w:val="clear" w:color="auto" w:fill="EAF1DD" w:themeFill="accent3" w:themeFillTint="33"/>
            <w:vAlign w:val="center"/>
          </w:tcPr>
          <w:p w14:paraId="1E287ABF" w14:textId="135D1885" w:rsidR="000A508F" w:rsidRPr="00C53B1E" w:rsidRDefault="00AE1E34" w:rsidP="00C908A7">
            <w:pPr>
              <w:contextualSpacing/>
              <w:jc w:val="center"/>
            </w:pPr>
            <w:r w:rsidRPr="00C53B1E">
              <w:t>0.95</w:t>
            </w:r>
          </w:p>
        </w:tc>
      </w:tr>
      <w:tr w:rsidR="000A508F" w:rsidRPr="00C53B1E" w14:paraId="599D7BC4" w14:textId="77777777" w:rsidTr="00C908A7">
        <w:tc>
          <w:tcPr>
            <w:tcW w:w="1869" w:type="dxa"/>
            <w:shd w:val="clear" w:color="auto" w:fill="FDE9D9" w:themeFill="accent6" w:themeFillTint="33"/>
            <w:vAlign w:val="center"/>
          </w:tcPr>
          <w:p w14:paraId="009E98EC" w14:textId="09A1F2E9" w:rsidR="000A508F" w:rsidRPr="00C53B1E" w:rsidRDefault="000A508F" w:rsidP="00C908A7">
            <w:pPr>
              <w:contextualSpacing/>
              <w:jc w:val="center"/>
              <w:rPr>
                <w:b/>
                <w:bCs/>
              </w:rPr>
            </w:pPr>
            <w:r w:rsidRPr="00C53B1E">
              <w:rPr>
                <w:b/>
                <w:bCs/>
              </w:rPr>
              <w:t>F1 skóre</w:t>
            </w:r>
          </w:p>
        </w:tc>
        <w:tc>
          <w:tcPr>
            <w:tcW w:w="2101" w:type="dxa"/>
            <w:shd w:val="clear" w:color="auto" w:fill="FFFFFF" w:themeFill="background1"/>
            <w:vAlign w:val="center"/>
          </w:tcPr>
          <w:p w14:paraId="5F5D514D" w14:textId="3E1D40EC" w:rsidR="000A508F" w:rsidRPr="00C53B1E" w:rsidRDefault="00AE1E34" w:rsidP="00C908A7">
            <w:pPr>
              <w:contextualSpacing/>
              <w:jc w:val="center"/>
            </w:pPr>
            <w:r w:rsidRPr="00C53B1E">
              <w:t>0.41</w:t>
            </w:r>
          </w:p>
        </w:tc>
        <w:tc>
          <w:tcPr>
            <w:tcW w:w="2268" w:type="dxa"/>
            <w:shd w:val="clear" w:color="auto" w:fill="FFFFFF" w:themeFill="background1"/>
            <w:vAlign w:val="center"/>
          </w:tcPr>
          <w:p w14:paraId="1A04E053" w14:textId="50C5B04B" w:rsidR="000A508F" w:rsidRPr="00C53B1E" w:rsidRDefault="00AE1E34" w:rsidP="00C908A7">
            <w:pPr>
              <w:contextualSpacing/>
              <w:jc w:val="center"/>
            </w:pPr>
            <w:r w:rsidRPr="00C53B1E">
              <w:t>0.34</w:t>
            </w:r>
          </w:p>
        </w:tc>
        <w:tc>
          <w:tcPr>
            <w:tcW w:w="1701" w:type="dxa"/>
            <w:shd w:val="clear" w:color="auto" w:fill="EAF1DD" w:themeFill="accent3" w:themeFillTint="33"/>
            <w:vAlign w:val="center"/>
          </w:tcPr>
          <w:p w14:paraId="481E9DEE" w14:textId="42D58D1A" w:rsidR="000A508F" w:rsidRPr="00C53B1E" w:rsidRDefault="00AE1E34" w:rsidP="00C908A7">
            <w:pPr>
              <w:contextualSpacing/>
              <w:jc w:val="center"/>
            </w:pPr>
            <w:r w:rsidRPr="00C53B1E">
              <w:t>0.45</w:t>
            </w:r>
          </w:p>
        </w:tc>
      </w:tr>
      <w:tr w:rsidR="000A508F" w:rsidRPr="00C53B1E" w14:paraId="59DDF14A" w14:textId="77777777" w:rsidTr="00C908A7">
        <w:tc>
          <w:tcPr>
            <w:tcW w:w="1869" w:type="dxa"/>
            <w:shd w:val="clear" w:color="auto" w:fill="FDE9D9" w:themeFill="accent6" w:themeFillTint="33"/>
            <w:vAlign w:val="center"/>
          </w:tcPr>
          <w:p w14:paraId="545E8DEB" w14:textId="327E8E95" w:rsidR="000A508F" w:rsidRPr="00C53B1E" w:rsidRDefault="000A508F" w:rsidP="00C908A7">
            <w:pPr>
              <w:contextualSpacing/>
              <w:jc w:val="center"/>
              <w:rPr>
                <w:b/>
                <w:bCs/>
              </w:rPr>
            </w:pPr>
            <w:r w:rsidRPr="00C53B1E">
              <w:rPr>
                <w:b/>
                <w:bCs/>
              </w:rPr>
              <w:t>Vyvážená presnosť</w:t>
            </w:r>
          </w:p>
        </w:tc>
        <w:tc>
          <w:tcPr>
            <w:tcW w:w="2101" w:type="dxa"/>
            <w:shd w:val="clear" w:color="auto" w:fill="FFFFFF" w:themeFill="background1"/>
            <w:vAlign w:val="center"/>
          </w:tcPr>
          <w:p w14:paraId="4A774B2F" w14:textId="172D2D74" w:rsidR="000A508F" w:rsidRPr="00C53B1E" w:rsidRDefault="00AE1E34" w:rsidP="00C908A7">
            <w:pPr>
              <w:contextualSpacing/>
              <w:jc w:val="center"/>
            </w:pPr>
            <w:r w:rsidRPr="00C53B1E">
              <w:t>0.68</w:t>
            </w:r>
          </w:p>
        </w:tc>
        <w:tc>
          <w:tcPr>
            <w:tcW w:w="2268" w:type="dxa"/>
            <w:shd w:val="clear" w:color="auto" w:fill="FFFFFF" w:themeFill="background1"/>
            <w:vAlign w:val="center"/>
          </w:tcPr>
          <w:p w14:paraId="5D8C299B" w14:textId="0C3B7857" w:rsidR="000A508F" w:rsidRPr="00C53B1E" w:rsidRDefault="00AE1E34" w:rsidP="00C908A7">
            <w:pPr>
              <w:contextualSpacing/>
              <w:jc w:val="center"/>
            </w:pPr>
            <w:r w:rsidRPr="00C53B1E">
              <w:t>0.68</w:t>
            </w:r>
          </w:p>
        </w:tc>
        <w:tc>
          <w:tcPr>
            <w:tcW w:w="1701" w:type="dxa"/>
            <w:shd w:val="clear" w:color="auto" w:fill="EAF1DD" w:themeFill="accent3" w:themeFillTint="33"/>
            <w:vAlign w:val="center"/>
          </w:tcPr>
          <w:p w14:paraId="65250FD9" w14:textId="168F2AFC" w:rsidR="000A508F" w:rsidRPr="00C53B1E" w:rsidRDefault="00AE1E34" w:rsidP="00C908A7">
            <w:pPr>
              <w:contextualSpacing/>
              <w:jc w:val="center"/>
            </w:pPr>
            <w:r w:rsidRPr="00C53B1E">
              <w:t>0.72</w:t>
            </w:r>
          </w:p>
        </w:tc>
      </w:tr>
      <w:tr w:rsidR="000A508F" w:rsidRPr="00C53B1E" w14:paraId="7D5036B6" w14:textId="77777777" w:rsidTr="00C908A7">
        <w:tc>
          <w:tcPr>
            <w:tcW w:w="1869" w:type="dxa"/>
            <w:shd w:val="clear" w:color="auto" w:fill="FDE9D9" w:themeFill="accent6" w:themeFillTint="33"/>
            <w:vAlign w:val="center"/>
          </w:tcPr>
          <w:p w14:paraId="5DE9502C" w14:textId="094FCC7F" w:rsidR="000A508F" w:rsidRPr="00C53B1E" w:rsidRDefault="000A508F" w:rsidP="00C908A7">
            <w:pPr>
              <w:contextualSpacing/>
              <w:jc w:val="center"/>
              <w:rPr>
                <w:b/>
                <w:bCs/>
              </w:rPr>
            </w:pPr>
            <w:r w:rsidRPr="00C53B1E">
              <w:rPr>
                <w:b/>
                <w:bCs/>
              </w:rPr>
              <w:t>Makro priemer F1 skóre</w:t>
            </w:r>
          </w:p>
        </w:tc>
        <w:tc>
          <w:tcPr>
            <w:tcW w:w="2101" w:type="dxa"/>
            <w:shd w:val="clear" w:color="auto" w:fill="FFFFFF" w:themeFill="background1"/>
            <w:vAlign w:val="center"/>
          </w:tcPr>
          <w:p w14:paraId="5AB59740" w14:textId="17F3D282" w:rsidR="000A508F" w:rsidRPr="00C53B1E" w:rsidRDefault="00AE1E34" w:rsidP="00C908A7">
            <w:pPr>
              <w:contextualSpacing/>
              <w:jc w:val="center"/>
            </w:pPr>
            <w:r w:rsidRPr="00C53B1E">
              <w:t>0.68</w:t>
            </w:r>
          </w:p>
        </w:tc>
        <w:tc>
          <w:tcPr>
            <w:tcW w:w="2268" w:type="dxa"/>
            <w:shd w:val="clear" w:color="auto" w:fill="FFFFFF" w:themeFill="background1"/>
            <w:vAlign w:val="center"/>
          </w:tcPr>
          <w:p w14:paraId="03786857" w14:textId="543CD7FD" w:rsidR="000A508F" w:rsidRPr="00C53B1E" w:rsidRDefault="00AE1E34" w:rsidP="00C908A7">
            <w:pPr>
              <w:contextualSpacing/>
              <w:jc w:val="center"/>
            </w:pPr>
            <w:r w:rsidRPr="00C53B1E">
              <w:t>0.62</w:t>
            </w:r>
          </w:p>
        </w:tc>
        <w:tc>
          <w:tcPr>
            <w:tcW w:w="1701" w:type="dxa"/>
            <w:shd w:val="clear" w:color="auto" w:fill="EAF1DD" w:themeFill="accent3" w:themeFillTint="33"/>
            <w:vAlign w:val="center"/>
          </w:tcPr>
          <w:p w14:paraId="3D478F46" w14:textId="17FB1C28" w:rsidR="000A508F" w:rsidRPr="00C53B1E" w:rsidRDefault="00AE1E34" w:rsidP="00C908A7">
            <w:pPr>
              <w:contextualSpacing/>
              <w:jc w:val="center"/>
            </w:pPr>
            <w:r w:rsidRPr="00C53B1E">
              <w:t>0.7</w:t>
            </w:r>
          </w:p>
        </w:tc>
      </w:tr>
      <w:tr w:rsidR="000A508F" w:rsidRPr="00C53B1E" w14:paraId="12DCC67D" w14:textId="77777777" w:rsidTr="00C908A7">
        <w:tc>
          <w:tcPr>
            <w:tcW w:w="1869" w:type="dxa"/>
            <w:shd w:val="clear" w:color="auto" w:fill="FDE9D9" w:themeFill="accent6" w:themeFillTint="33"/>
            <w:vAlign w:val="center"/>
          </w:tcPr>
          <w:p w14:paraId="081AC536" w14:textId="3AB757A5" w:rsidR="000A508F" w:rsidRPr="00C53B1E" w:rsidRDefault="000A508F" w:rsidP="00C908A7">
            <w:pPr>
              <w:contextualSpacing/>
              <w:jc w:val="center"/>
              <w:rPr>
                <w:b/>
                <w:bCs/>
              </w:rPr>
            </w:pPr>
            <w:r w:rsidRPr="00C53B1E">
              <w:rPr>
                <w:b/>
                <w:bCs/>
                <w:szCs w:val="22"/>
              </w:rPr>
              <w:t>Vážený priemer F1 skóre</w:t>
            </w:r>
          </w:p>
        </w:tc>
        <w:tc>
          <w:tcPr>
            <w:tcW w:w="2101" w:type="dxa"/>
            <w:shd w:val="clear" w:color="auto" w:fill="EAF1DD" w:themeFill="accent3" w:themeFillTint="33"/>
            <w:vAlign w:val="center"/>
          </w:tcPr>
          <w:p w14:paraId="060C6756" w14:textId="22C2A0B5" w:rsidR="000A508F" w:rsidRPr="00C53B1E" w:rsidRDefault="00AE1E34" w:rsidP="00C908A7">
            <w:pPr>
              <w:contextualSpacing/>
              <w:jc w:val="center"/>
            </w:pPr>
            <w:r w:rsidRPr="00C53B1E">
              <w:t>0.9</w:t>
            </w:r>
          </w:p>
        </w:tc>
        <w:tc>
          <w:tcPr>
            <w:tcW w:w="2268" w:type="dxa"/>
            <w:shd w:val="clear" w:color="auto" w:fill="FFFFFF" w:themeFill="background1"/>
            <w:vAlign w:val="center"/>
          </w:tcPr>
          <w:p w14:paraId="24E502FE" w14:textId="163BFEC1" w:rsidR="000A508F" w:rsidRPr="00C53B1E" w:rsidRDefault="00AE1E34" w:rsidP="00C908A7">
            <w:pPr>
              <w:contextualSpacing/>
              <w:jc w:val="center"/>
            </w:pPr>
            <w:r w:rsidRPr="00C53B1E">
              <w:t>0.86</w:t>
            </w:r>
          </w:p>
        </w:tc>
        <w:tc>
          <w:tcPr>
            <w:tcW w:w="1701" w:type="dxa"/>
            <w:shd w:val="clear" w:color="auto" w:fill="EAF1DD" w:themeFill="accent3" w:themeFillTint="33"/>
            <w:vAlign w:val="center"/>
          </w:tcPr>
          <w:p w14:paraId="00B09F52" w14:textId="52D94629" w:rsidR="000A508F" w:rsidRPr="00C53B1E" w:rsidRDefault="00AE1E34" w:rsidP="00C908A7">
            <w:pPr>
              <w:contextualSpacing/>
              <w:jc w:val="center"/>
            </w:pPr>
            <w:r w:rsidRPr="00C53B1E">
              <w:t>0.9</w:t>
            </w:r>
          </w:p>
        </w:tc>
      </w:tr>
      <w:tr w:rsidR="000A508F" w:rsidRPr="00C53B1E" w14:paraId="57D44240" w14:textId="77777777" w:rsidTr="00C908A7">
        <w:tc>
          <w:tcPr>
            <w:tcW w:w="1869" w:type="dxa"/>
            <w:shd w:val="clear" w:color="auto" w:fill="FDE9D9" w:themeFill="accent6" w:themeFillTint="33"/>
            <w:vAlign w:val="center"/>
          </w:tcPr>
          <w:p w14:paraId="349BB0F5" w14:textId="04FE7F79" w:rsidR="000A508F" w:rsidRPr="00C53B1E" w:rsidRDefault="000A508F" w:rsidP="00C908A7">
            <w:pPr>
              <w:contextualSpacing/>
              <w:jc w:val="center"/>
              <w:rPr>
                <w:b/>
                <w:bCs/>
                <w:szCs w:val="22"/>
              </w:rPr>
            </w:pPr>
            <w:r w:rsidRPr="00C53B1E">
              <w:rPr>
                <w:b/>
                <w:bCs/>
                <w:szCs w:val="22"/>
              </w:rPr>
              <w:t>Beta F1 skóre</w:t>
            </w:r>
          </w:p>
        </w:tc>
        <w:tc>
          <w:tcPr>
            <w:tcW w:w="2101" w:type="dxa"/>
            <w:shd w:val="clear" w:color="auto" w:fill="FFFFFF" w:themeFill="background1"/>
            <w:vAlign w:val="center"/>
          </w:tcPr>
          <w:p w14:paraId="53E081BE" w14:textId="13EFE1E7" w:rsidR="000A508F" w:rsidRPr="00C53B1E" w:rsidRDefault="00AE1E34" w:rsidP="00C908A7">
            <w:pPr>
              <w:contextualSpacing/>
              <w:jc w:val="center"/>
            </w:pPr>
            <w:r w:rsidRPr="00C53B1E">
              <w:t>0.41</w:t>
            </w:r>
          </w:p>
        </w:tc>
        <w:tc>
          <w:tcPr>
            <w:tcW w:w="2268" w:type="dxa"/>
            <w:shd w:val="clear" w:color="auto" w:fill="FFFFFF" w:themeFill="background1"/>
            <w:vAlign w:val="center"/>
          </w:tcPr>
          <w:p w14:paraId="66DE2E96" w14:textId="658CB136" w:rsidR="000A508F" w:rsidRPr="00C53B1E" w:rsidRDefault="00AE1E34" w:rsidP="00C908A7">
            <w:pPr>
              <w:contextualSpacing/>
              <w:jc w:val="center"/>
            </w:pPr>
            <w:r w:rsidRPr="00C53B1E">
              <w:t>0.41</w:t>
            </w:r>
          </w:p>
        </w:tc>
        <w:tc>
          <w:tcPr>
            <w:tcW w:w="1701" w:type="dxa"/>
            <w:shd w:val="clear" w:color="auto" w:fill="EAF1DD" w:themeFill="accent3" w:themeFillTint="33"/>
            <w:vAlign w:val="center"/>
          </w:tcPr>
          <w:p w14:paraId="74AE2527" w14:textId="192EB6B1" w:rsidR="000A508F" w:rsidRPr="00C53B1E" w:rsidRDefault="00AE1E34" w:rsidP="00C908A7">
            <w:pPr>
              <w:contextualSpacing/>
              <w:jc w:val="center"/>
            </w:pPr>
            <w:r w:rsidRPr="00C53B1E">
              <w:t>0.48</w:t>
            </w:r>
          </w:p>
        </w:tc>
      </w:tr>
      <w:tr w:rsidR="000A508F" w:rsidRPr="00C53B1E" w14:paraId="71013ACD" w14:textId="77777777" w:rsidTr="00C908A7">
        <w:tc>
          <w:tcPr>
            <w:tcW w:w="1869" w:type="dxa"/>
            <w:shd w:val="clear" w:color="auto" w:fill="FDE9D9" w:themeFill="accent6" w:themeFillTint="33"/>
            <w:vAlign w:val="center"/>
          </w:tcPr>
          <w:p w14:paraId="231AAEE7" w14:textId="5739BC4A" w:rsidR="000A508F" w:rsidRPr="00C53B1E" w:rsidRDefault="000A508F" w:rsidP="00C908A7">
            <w:pPr>
              <w:contextualSpacing/>
              <w:jc w:val="center"/>
              <w:rPr>
                <w:b/>
                <w:bCs/>
                <w:szCs w:val="22"/>
              </w:rPr>
            </w:pPr>
            <w:r w:rsidRPr="00C53B1E">
              <w:rPr>
                <w:rFonts w:cs="Arial"/>
                <w:b/>
                <w:bCs/>
                <w:sz w:val="24"/>
                <w:szCs w:val="28"/>
              </w:rPr>
              <w:t>MCC</w:t>
            </w:r>
          </w:p>
        </w:tc>
        <w:tc>
          <w:tcPr>
            <w:tcW w:w="2101" w:type="dxa"/>
            <w:shd w:val="clear" w:color="auto" w:fill="FFFFFF" w:themeFill="background1"/>
            <w:vAlign w:val="center"/>
          </w:tcPr>
          <w:p w14:paraId="51B48838" w14:textId="24404BB5" w:rsidR="000A508F" w:rsidRPr="00C53B1E" w:rsidRDefault="00AE1E34" w:rsidP="00C908A7">
            <w:pPr>
              <w:contextualSpacing/>
              <w:jc w:val="center"/>
            </w:pPr>
            <w:r w:rsidRPr="00C53B1E">
              <w:t>0.36</w:t>
            </w:r>
          </w:p>
        </w:tc>
        <w:tc>
          <w:tcPr>
            <w:tcW w:w="2268" w:type="dxa"/>
            <w:shd w:val="clear" w:color="auto" w:fill="FFFFFF" w:themeFill="background1"/>
            <w:vAlign w:val="center"/>
          </w:tcPr>
          <w:p w14:paraId="15DA9DF2" w14:textId="39CAD745" w:rsidR="000A508F" w:rsidRPr="00C53B1E" w:rsidRDefault="00AE1E34" w:rsidP="00C908A7">
            <w:pPr>
              <w:contextualSpacing/>
              <w:jc w:val="center"/>
            </w:pPr>
            <w:r w:rsidRPr="00C53B1E">
              <w:t>0.28</w:t>
            </w:r>
          </w:p>
        </w:tc>
        <w:tc>
          <w:tcPr>
            <w:tcW w:w="1701" w:type="dxa"/>
            <w:shd w:val="clear" w:color="auto" w:fill="EAF1DD" w:themeFill="accent3" w:themeFillTint="33"/>
            <w:vAlign w:val="center"/>
          </w:tcPr>
          <w:p w14:paraId="7EE9F8F8" w14:textId="71D0467E" w:rsidR="000A508F" w:rsidRPr="00C53B1E" w:rsidRDefault="00AE1E34" w:rsidP="00C908A7">
            <w:pPr>
              <w:contextualSpacing/>
              <w:jc w:val="center"/>
            </w:pPr>
            <w:r w:rsidRPr="00C53B1E">
              <w:t>0.4</w:t>
            </w:r>
          </w:p>
        </w:tc>
      </w:tr>
      <w:tr w:rsidR="000A508F" w:rsidRPr="00C53B1E" w14:paraId="52D6BAD5" w14:textId="77777777" w:rsidTr="00C908A7">
        <w:tc>
          <w:tcPr>
            <w:tcW w:w="1869" w:type="dxa"/>
            <w:shd w:val="clear" w:color="auto" w:fill="FDE9D9" w:themeFill="accent6" w:themeFillTint="33"/>
            <w:vAlign w:val="center"/>
          </w:tcPr>
          <w:p w14:paraId="7AF346B4" w14:textId="12CA5DBD" w:rsidR="000A508F" w:rsidRPr="00C53B1E" w:rsidRDefault="000A508F" w:rsidP="00C908A7">
            <w:pPr>
              <w:contextualSpacing/>
              <w:jc w:val="center"/>
              <w:rPr>
                <w:rFonts w:cs="Arial"/>
                <w:b/>
                <w:bCs/>
                <w:sz w:val="24"/>
                <w:szCs w:val="28"/>
              </w:rPr>
            </w:pPr>
            <w:r w:rsidRPr="00C53B1E">
              <w:rPr>
                <w:b/>
                <w:bCs/>
                <w:szCs w:val="22"/>
              </w:rPr>
              <w:t>AUC</w:t>
            </w:r>
          </w:p>
        </w:tc>
        <w:tc>
          <w:tcPr>
            <w:tcW w:w="2101" w:type="dxa"/>
            <w:shd w:val="clear" w:color="auto" w:fill="FFFFFF" w:themeFill="background1"/>
            <w:vAlign w:val="center"/>
          </w:tcPr>
          <w:p w14:paraId="61EC6172" w14:textId="30D0B123" w:rsidR="000A508F" w:rsidRPr="00C53B1E" w:rsidRDefault="00AE1E34" w:rsidP="00C908A7">
            <w:pPr>
              <w:contextualSpacing/>
              <w:jc w:val="center"/>
            </w:pPr>
            <w:r w:rsidRPr="00C53B1E">
              <w:t>0.68</w:t>
            </w:r>
          </w:p>
        </w:tc>
        <w:tc>
          <w:tcPr>
            <w:tcW w:w="2268" w:type="dxa"/>
            <w:shd w:val="clear" w:color="auto" w:fill="FFFFFF" w:themeFill="background1"/>
            <w:vAlign w:val="center"/>
          </w:tcPr>
          <w:p w14:paraId="44634E92" w14:textId="5396D7ED" w:rsidR="000A508F" w:rsidRPr="00C53B1E" w:rsidRDefault="00AE1E34" w:rsidP="00C908A7">
            <w:pPr>
              <w:contextualSpacing/>
              <w:jc w:val="center"/>
            </w:pPr>
            <w:r w:rsidRPr="00C53B1E">
              <w:t>0.68</w:t>
            </w:r>
          </w:p>
        </w:tc>
        <w:tc>
          <w:tcPr>
            <w:tcW w:w="1701" w:type="dxa"/>
            <w:shd w:val="clear" w:color="auto" w:fill="EAF1DD" w:themeFill="accent3" w:themeFillTint="33"/>
            <w:vAlign w:val="center"/>
          </w:tcPr>
          <w:p w14:paraId="30CA100E" w14:textId="6243440C" w:rsidR="000A508F" w:rsidRPr="00C53B1E" w:rsidRDefault="00AE1E34" w:rsidP="00C908A7">
            <w:pPr>
              <w:contextualSpacing/>
              <w:jc w:val="center"/>
            </w:pPr>
            <w:r w:rsidRPr="00C53B1E">
              <w:t>0.72</w:t>
            </w:r>
          </w:p>
        </w:tc>
      </w:tr>
    </w:tbl>
    <w:p w14:paraId="297F6B0E" w14:textId="35F9628B" w:rsidR="00D347A7" w:rsidRPr="00C53B1E" w:rsidRDefault="007136A8" w:rsidP="006B1845">
      <w:pPr>
        <w:pStyle w:val="Nadpis0"/>
        <w:contextualSpacing/>
      </w:pPr>
      <w:bookmarkStart w:id="166" w:name="_Toc164955319"/>
      <w:r w:rsidRPr="00C53B1E">
        <w:lastRenderedPageBreak/>
        <w:t>Záver</w:t>
      </w:r>
      <w:bookmarkEnd w:id="166"/>
    </w:p>
    <w:p w14:paraId="4DAA5BCB" w14:textId="77777777" w:rsidR="00BF24B9" w:rsidRPr="00C53B1E" w:rsidRDefault="00BF24B9" w:rsidP="00BF24B9">
      <w:pPr>
        <w:ind w:firstLine="709"/>
        <w:contextualSpacing/>
      </w:pPr>
      <w:r w:rsidRPr="00C53B1E">
        <w:t xml:space="preserve">Práca je limitovaná najmä potrebnými dátami k správnej predikcii, ktoré sú prístupne až po tom, ako je úverová žiadosť schválená. Zároveň je náš prediktívny model naviazaný na dáta od spoločnosti Bondora, ktorá poskytuje rôzne ohodnotenia tretími stranami ale aj ich vlastným ratingovým modelom. Limitujúca môže byť aj naša metodika na určenie podvodu a neprístupnosť k dátam, ktoré si finančné inštitúcie strážia a nechcú zverejňovať, či už kvôli ochrane GDPR alebo zachovaniu interného know-how. </w:t>
      </w:r>
    </w:p>
    <w:p w14:paraId="584C8F90" w14:textId="1AD48496" w:rsidR="00BF24B9" w:rsidRPr="00C53B1E" w:rsidRDefault="00BF24B9" w:rsidP="00BF24B9">
      <w:pPr>
        <w:ind w:firstLine="709"/>
        <w:contextualSpacing/>
      </w:pPr>
      <w:r w:rsidRPr="00C53B1E">
        <w:t>Možné rozšírenia práce by mali byť smerované na zvýšenie úspešnosti modelu v oblasti vstupného schválenia úverových žiadosti. Profilovanie nezávislých premenných, zmena dimenzionality spracovaných dát, vyváženie zastúpenia hodnôt závislej premennej v datasete syntetickými metódami, zapracovanie predikčného modelu do webovej aplikácie, skúmanie stability datasetu a využitie iných modelov strojového učenia sú rozšírenia, ktoré majú potenciál ďalej posunúť našu prácu smerom k úspechu.</w:t>
      </w:r>
    </w:p>
    <w:p w14:paraId="62F3749A" w14:textId="6F458001" w:rsidR="00E74416" w:rsidRPr="00C53B1E" w:rsidRDefault="00D347A7" w:rsidP="006B1845">
      <w:pPr>
        <w:ind w:firstLine="709"/>
        <w:contextualSpacing/>
      </w:pPr>
      <w:r w:rsidRPr="00C53B1E">
        <w:t>Cieľom našej práce bolo vytvoriť</w:t>
      </w:r>
      <w:r w:rsidR="00FC4701" w:rsidRPr="00C53B1E">
        <w:t xml:space="preserve"> vhodný</w:t>
      </w:r>
      <w:r w:rsidRPr="00C53B1E">
        <w:t xml:space="preserve"> prediktívny model na detekciu podvodných žiadosti</w:t>
      </w:r>
      <w:r w:rsidR="00FC4701" w:rsidRPr="00C53B1E">
        <w:t xml:space="preserve">. Vhodný prediktívny model sme určili na základne úspešnosti modelu podľa </w:t>
      </w:r>
      <w:r w:rsidR="00E74416" w:rsidRPr="00C53B1E">
        <w:t xml:space="preserve">najlepších KPI vyhodnotených pomocou </w:t>
      </w:r>
      <w:r w:rsidR="00FC4701" w:rsidRPr="00C53B1E">
        <w:t>hodnotiacich metrík</w:t>
      </w:r>
      <w:r w:rsidR="00227663" w:rsidRPr="00C53B1E">
        <w:t xml:space="preserve">. </w:t>
      </w:r>
      <w:r w:rsidR="00C22B15" w:rsidRPr="00C53B1E">
        <w:t xml:space="preserve">Sú to hlavne metriky </w:t>
      </w:r>
      <w:r w:rsidR="00E74416" w:rsidRPr="00C53B1E">
        <w:t>beta F1 skór</w:t>
      </w:r>
      <w:r w:rsidR="00886DA1" w:rsidRPr="00C53B1E">
        <w:t>e a</w:t>
      </w:r>
      <w:r w:rsidR="00E74416" w:rsidRPr="00C53B1E">
        <w:t xml:space="preserve"> </w:t>
      </w:r>
      <w:r w:rsidR="00C22B15" w:rsidRPr="00C53B1E">
        <w:t xml:space="preserve">senzitivita, ktoré uprednostňujú správne predikovanie podvodnej žiadosť aj za cenu </w:t>
      </w:r>
      <w:r w:rsidR="00E74416" w:rsidRPr="00C53B1E">
        <w:t>vyššieho</w:t>
      </w:r>
      <w:r w:rsidR="00C22B15" w:rsidRPr="00C53B1E">
        <w:t xml:space="preserve"> počtu omylných predikcii</w:t>
      </w:r>
      <w:r w:rsidR="00227663" w:rsidRPr="00C53B1E">
        <w:t>.</w:t>
      </w:r>
      <w:r w:rsidR="00E74416" w:rsidRPr="00C53B1E">
        <w:t xml:space="preserve"> Zároveň sme však zohľadnili aj ostatné metriky ako sú </w:t>
      </w:r>
      <w:r w:rsidR="00C45501" w:rsidRPr="00C53B1E">
        <w:t xml:space="preserve">klasické, </w:t>
      </w:r>
      <w:r w:rsidR="00E74416" w:rsidRPr="00C53B1E">
        <w:t xml:space="preserve">vážené a makro F1 skóre, precíznosť, AUC, MCC, vyvážená presnosť a iné. Podľa týchto metrík bol </w:t>
      </w:r>
      <w:r w:rsidR="00E74416" w:rsidRPr="00C53B1E">
        <w:rPr>
          <w:b/>
          <w:bCs/>
        </w:rPr>
        <w:t>najúspešnejším</w:t>
      </w:r>
      <w:r w:rsidR="00E74416" w:rsidRPr="00C53B1E">
        <w:t xml:space="preserve"> </w:t>
      </w:r>
      <w:r w:rsidR="00E74416" w:rsidRPr="00C53B1E">
        <w:rPr>
          <w:b/>
          <w:bCs/>
        </w:rPr>
        <w:t>modelom</w:t>
      </w:r>
      <w:r w:rsidR="00E74416" w:rsidRPr="00C53B1E">
        <w:t xml:space="preserve"> </w:t>
      </w:r>
      <w:r w:rsidR="00E74416" w:rsidRPr="00C53B1E">
        <w:rPr>
          <w:b/>
          <w:bCs/>
        </w:rPr>
        <w:t>Rozhodovací strom</w:t>
      </w:r>
      <w:r w:rsidR="00E74416" w:rsidRPr="00C53B1E">
        <w:t>.</w:t>
      </w:r>
    </w:p>
    <w:p w14:paraId="460ABF5F" w14:textId="08C70657" w:rsidR="00E74416" w:rsidRPr="00C53B1E" w:rsidRDefault="00E74416" w:rsidP="006B1845">
      <w:pPr>
        <w:ind w:firstLine="709"/>
        <w:contextualSpacing/>
      </w:pPr>
      <w:r w:rsidRPr="00C53B1E">
        <w:t xml:space="preserve"> V našej práci sme v</w:t>
      </w:r>
      <w:r w:rsidR="00227663" w:rsidRPr="00C53B1E">
        <w:t>yužili</w:t>
      </w:r>
      <w:r w:rsidRPr="00C53B1E">
        <w:t xml:space="preserve"> </w:t>
      </w:r>
      <w:r w:rsidR="00227663" w:rsidRPr="00C53B1E">
        <w:t xml:space="preserve">verejný dataset </w:t>
      </w:r>
      <w:r w:rsidR="00E232EE" w:rsidRPr="00C53B1E">
        <w:t xml:space="preserve">úverových žiadostí </w:t>
      </w:r>
      <w:r w:rsidR="00227663" w:rsidRPr="00C53B1E">
        <w:t xml:space="preserve">od spoločnosti Bondora, ktorá </w:t>
      </w:r>
      <w:r w:rsidR="00E232EE" w:rsidRPr="00C53B1E">
        <w:t>zverejňuje</w:t>
      </w:r>
      <w:r w:rsidR="00227663" w:rsidRPr="00C53B1E">
        <w:t xml:space="preserve"> na pravidelnej báze stav úverových žiadostí.</w:t>
      </w:r>
      <w:r w:rsidR="00E232EE" w:rsidRPr="00C53B1E">
        <w:t xml:space="preserve"> Využili sme väčšinu vstupných dát, ktoré Bondora poskytuje. </w:t>
      </w:r>
      <w:r w:rsidR="00950944" w:rsidRPr="00C53B1E">
        <w:t>N</w:t>
      </w:r>
      <w:r w:rsidR="00062471" w:rsidRPr="00C53B1E">
        <w:t xml:space="preserve">áš model </w:t>
      </w:r>
      <w:r w:rsidR="006F33C9" w:rsidRPr="00C53B1E">
        <w:t xml:space="preserve">preto </w:t>
      </w:r>
      <w:r w:rsidR="00062471" w:rsidRPr="00C53B1E">
        <w:t xml:space="preserve">poskytuje najlepšie predikcie vtedy, keď mu dokážeme </w:t>
      </w:r>
      <w:r w:rsidR="00062471" w:rsidRPr="00C53B1E">
        <w:rPr>
          <w:b/>
          <w:bCs/>
        </w:rPr>
        <w:t>poskytnúť</w:t>
      </w:r>
      <w:r w:rsidR="00062471" w:rsidRPr="00C53B1E">
        <w:t xml:space="preserve"> </w:t>
      </w:r>
      <w:r w:rsidR="00062471" w:rsidRPr="00C53B1E">
        <w:rPr>
          <w:b/>
          <w:bCs/>
        </w:rPr>
        <w:t>čo</w:t>
      </w:r>
      <w:r w:rsidR="00062471" w:rsidRPr="00C53B1E">
        <w:t xml:space="preserve"> </w:t>
      </w:r>
      <w:r w:rsidR="00062471" w:rsidRPr="00C53B1E">
        <w:rPr>
          <w:b/>
          <w:bCs/>
        </w:rPr>
        <w:t>najviac</w:t>
      </w:r>
      <w:r w:rsidR="00062471" w:rsidRPr="00C53B1E">
        <w:t xml:space="preserve"> </w:t>
      </w:r>
      <w:r w:rsidR="00062471" w:rsidRPr="00C53B1E">
        <w:rPr>
          <w:b/>
          <w:bCs/>
        </w:rPr>
        <w:t>relevantných</w:t>
      </w:r>
      <w:r w:rsidR="00062471" w:rsidRPr="00C53B1E">
        <w:t xml:space="preserve"> </w:t>
      </w:r>
      <w:r w:rsidR="00062471" w:rsidRPr="00C53B1E">
        <w:rPr>
          <w:b/>
          <w:bCs/>
        </w:rPr>
        <w:t>dát</w:t>
      </w:r>
      <w:r w:rsidR="00062471" w:rsidRPr="00C53B1E">
        <w:t xml:space="preserve"> o úverovej žiadosti. </w:t>
      </w:r>
      <w:r w:rsidR="00950944" w:rsidRPr="00C53B1E">
        <w:t>Vzhľadom na tento fakt</w:t>
      </w:r>
      <w:r w:rsidR="00A8484D" w:rsidRPr="00C53B1E">
        <w:t xml:space="preserve"> náš model</w:t>
      </w:r>
      <w:r w:rsidR="00950944" w:rsidRPr="00C53B1E">
        <w:t xml:space="preserve"> nie je robustný natoľko, aby dokázal odhaliť </w:t>
      </w:r>
      <w:r w:rsidR="00A8484D" w:rsidRPr="00C53B1E">
        <w:t>uspokojivo</w:t>
      </w:r>
      <w:r w:rsidR="00950944" w:rsidRPr="00C53B1E">
        <w:t xml:space="preserve"> úverovú žiadosť pri jej vzniku, ale po </w:t>
      </w:r>
      <w:r w:rsidR="00062471" w:rsidRPr="00C53B1E">
        <w:t xml:space="preserve">zapracovaní nášho modelu môžu získať </w:t>
      </w:r>
      <w:r w:rsidR="00950944" w:rsidRPr="00C53B1E">
        <w:t xml:space="preserve">finančné inštitúcie nástroj, ktorý dokáže predikovať podvodnú úverovú žiadosť po </w:t>
      </w:r>
      <w:r w:rsidR="008640DC" w:rsidRPr="00C53B1E">
        <w:t xml:space="preserve">jej vzniku a tak docieliť promptné právne kroky. Zároveň by náš model po zapracovaní dokázal s určitou presnosťou určiť, či </w:t>
      </w:r>
      <w:r w:rsidR="0028478C" w:rsidRPr="00C53B1E">
        <w:t xml:space="preserve">veriteľ </w:t>
      </w:r>
      <w:r w:rsidR="003D07A8" w:rsidRPr="00C53B1E">
        <w:t xml:space="preserve">alebo finančná inštitúcia </w:t>
      </w:r>
      <w:r w:rsidR="0028478C" w:rsidRPr="00C53B1E">
        <w:t xml:space="preserve">získa návratnosť investície v prípadoch ak sa úverová žiadosť dostane do stavov ako </w:t>
      </w:r>
      <w:r w:rsidR="003D07A8" w:rsidRPr="00C53B1E">
        <w:t xml:space="preserve">dlh, </w:t>
      </w:r>
      <w:r w:rsidR="0028478C" w:rsidRPr="00C53B1E">
        <w:t xml:space="preserve">zlyhanie </w:t>
      </w:r>
      <w:r w:rsidR="003D07A8" w:rsidRPr="00C53B1E">
        <w:t>splácania</w:t>
      </w:r>
      <w:r w:rsidR="0028478C" w:rsidRPr="00C53B1E">
        <w:t xml:space="preserve"> úveru, ak mu bola poskytnutá úľava v rámci dlhu a úrokov </w:t>
      </w:r>
      <w:r w:rsidR="003D07A8" w:rsidRPr="00C53B1E">
        <w:t xml:space="preserve">, </w:t>
      </w:r>
      <w:r w:rsidR="0028478C" w:rsidRPr="00C53B1E">
        <w:t xml:space="preserve">alebo ak dostala úverová </w:t>
      </w:r>
      <w:r w:rsidR="003D07A8" w:rsidRPr="00C53B1E">
        <w:t xml:space="preserve">žiadosť </w:t>
      </w:r>
      <w:r w:rsidR="0028478C" w:rsidRPr="00C53B1E">
        <w:t xml:space="preserve">nový splátkový kalendár. </w:t>
      </w:r>
    </w:p>
    <w:p w14:paraId="518B1892" w14:textId="436A3346" w:rsidR="006F33C9" w:rsidRPr="00C53B1E" w:rsidRDefault="006F33C9" w:rsidP="006F33C9">
      <w:pPr>
        <w:contextualSpacing/>
      </w:pPr>
      <w:r w:rsidRPr="00C53B1E">
        <w:lastRenderedPageBreak/>
        <w:tab/>
      </w:r>
      <w:r w:rsidR="007850C1" w:rsidRPr="00C53B1E">
        <w:t>Zistili sme, že</w:t>
      </w:r>
      <w:r w:rsidRPr="00C53B1E">
        <w:t xml:space="preserve"> na detekciu podvodov s </w:t>
      </w:r>
      <w:r w:rsidRPr="00C53B1E">
        <w:rPr>
          <w:b/>
          <w:bCs/>
        </w:rPr>
        <w:t>minimálnymi</w:t>
      </w:r>
      <w:r w:rsidRPr="00C53B1E">
        <w:t xml:space="preserve"> </w:t>
      </w:r>
      <w:r w:rsidRPr="00C53B1E">
        <w:rPr>
          <w:b/>
          <w:bCs/>
        </w:rPr>
        <w:t>vstupnými</w:t>
      </w:r>
      <w:r w:rsidRPr="00C53B1E">
        <w:t xml:space="preserve"> </w:t>
      </w:r>
      <w:r w:rsidRPr="00C53B1E">
        <w:rPr>
          <w:b/>
          <w:bCs/>
        </w:rPr>
        <w:t>dátami</w:t>
      </w:r>
      <w:r w:rsidRPr="00C53B1E">
        <w:t xml:space="preserve">, ktoré získame ešte pred schválením úverovej žiadosti </w:t>
      </w:r>
      <w:r w:rsidR="007850C1" w:rsidRPr="00C53B1E">
        <w:t xml:space="preserve">je </w:t>
      </w:r>
      <w:r w:rsidR="00D8000F" w:rsidRPr="00C53B1E">
        <w:t xml:space="preserve">vhodný </w:t>
      </w:r>
      <w:r w:rsidR="007850C1" w:rsidRPr="00C53B1E">
        <w:rPr>
          <w:b/>
          <w:bCs/>
        </w:rPr>
        <w:t>náhodný les</w:t>
      </w:r>
      <w:r w:rsidR="007850C1" w:rsidRPr="00C53B1E">
        <w:t>.</w:t>
      </w:r>
      <w:r w:rsidRPr="00C53B1E">
        <w:t xml:space="preserve"> </w:t>
      </w:r>
      <w:r w:rsidR="007850C1" w:rsidRPr="00C53B1E">
        <w:t xml:space="preserve">Náhodný les dosahuje zo všetkých modelov najlepšie </w:t>
      </w:r>
      <w:r w:rsidR="007850C1" w:rsidRPr="00C53B1E">
        <w:rPr>
          <w:b/>
          <w:bCs/>
        </w:rPr>
        <w:t>F1 skóre</w:t>
      </w:r>
      <w:r w:rsidR="007850C1" w:rsidRPr="00C53B1E">
        <w:t xml:space="preserve">, ktoré sme si určili ako najdôležitejšie </w:t>
      </w:r>
      <w:r w:rsidR="007850C1" w:rsidRPr="00C53B1E">
        <w:rPr>
          <w:b/>
          <w:bCs/>
        </w:rPr>
        <w:t>KPI pri</w:t>
      </w:r>
      <w:r w:rsidR="007850C1" w:rsidRPr="00C53B1E">
        <w:t xml:space="preserve"> </w:t>
      </w:r>
      <w:r w:rsidR="007850C1" w:rsidRPr="00C53B1E">
        <w:rPr>
          <w:b/>
          <w:bCs/>
        </w:rPr>
        <w:t>minimálnych</w:t>
      </w:r>
      <w:r w:rsidR="007850C1" w:rsidRPr="00C53B1E">
        <w:t xml:space="preserve"> vstupných dátach, ktoré sú veľmi nevyvážené</w:t>
      </w:r>
      <w:r w:rsidR="00AE1E34" w:rsidRPr="00C53B1E">
        <w:t xml:space="preserve"> a neposkytujú dostatok informácií</w:t>
      </w:r>
      <w:r w:rsidR="007850C1" w:rsidRPr="00C53B1E">
        <w:t>.</w:t>
      </w:r>
      <w:r w:rsidR="00A8484D" w:rsidRPr="00C53B1E">
        <w:t xml:space="preserve"> Napriek </w:t>
      </w:r>
      <w:r w:rsidR="00D8000F" w:rsidRPr="00C53B1E">
        <w:t>tomu, že náhodný les je náš najlepší model pre minimálne vstupné dáta, tak jeho predikčné schopnosti sú značne nespoľahlivé</w:t>
      </w:r>
      <w:r w:rsidR="002B7CA8" w:rsidRPr="00C53B1E">
        <w:t xml:space="preserve"> a zaostávajú za predikčnými schopnosťami modelu rozhodovacieho stromu, ktorý používa čo najviac relevantných dát</w:t>
      </w:r>
      <w:r w:rsidR="00D8000F" w:rsidRPr="00C53B1E">
        <w:t xml:space="preserve">.  </w:t>
      </w:r>
    </w:p>
    <w:p w14:paraId="37B1D567" w14:textId="77777777" w:rsidR="00C3799C" w:rsidRPr="00C53B1E" w:rsidRDefault="00C3799C">
      <w:pPr>
        <w:spacing w:before="0" w:line="240" w:lineRule="auto"/>
        <w:jc w:val="left"/>
        <w:rPr>
          <w:b/>
          <w:spacing w:val="5"/>
          <w:kern w:val="28"/>
          <w:sz w:val="32"/>
          <w:szCs w:val="32"/>
        </w:rPr>
      </w:pPr>
      <w:r w:rsidRPr="00C53B1E">
        <w:br w:type="page"/>
      </w:r>
    </w:p>
    <w:p w14:paraId="0E15AC0A" w14:textId="156AA7BE" w:rsidR="00BF750D" w:rsidRPr="00C53B1E" w:rsidRDefault="000E7ADC" w:rsidP="006B1845">
      <w:pPr>
        <w:pStyle w:val="Titulnstranynadpisy"/>
      </w:pPr>
      <w:r w:rsidRPr="00C53B1E">
        <w:lastRenderedPageBreak/>
        <w:t>Zoznam použitej literatúry</w:t>
      </w:r>
    </w:p>
    <w:p w14:paraId="7639AF25" w14:textId="77777777" w:rsidR="00D30641" w:rsidRPr="00C53B1E" w:rsidRDefault="00D30641" w:rsidP="006B1845">
      <w:pPr>
        <w:contextualSpacing/>
      </w:pPr>
    </w:p>
    <w:p w14:paraId="6254212F" w14:textId="5966AB48" w:rsidR="001D65D6" w:rsidRPr="00C53B1E" w:rsidRDefault="001D65D6" w:rsidP="006B1845">
      <w:pPr>
        <w:pStyle w:val="Literatra"/>
        <w:contextualSpacing/>
        <w:rPr>
          <w:noProof w:val="0"/>
        </w:rPr>
      </w:pPr>
      <w:bookmarkStart w:id="167" w:name="_Ref163058085"/>
      <w:r w:rsidRPr="00C53B1E">
        <w:rPr>
          <w:b/>
          <w:bCs/>
          <w:noProof w:val="0"/>
        </w:rPr>
        <w:t xml:space="preserve">The Business Research </w:t>
      </w:r>
      <w:proofErr w:type="spellStart"/>
      <w:r w:rsidRPr="00C53B1E">
        <w:rPr>
          <w:b/>
          <w:bCs/>
          <w:noProof w:val="0"/>
        </w:rPr>
        <w:t>Company</w:t>
      </w:r>
      <w:proofErr w:type="spellEnd"/>
      <w:r w:rsidRPr="00C53B1E">
        <w:rPr>
          <w:noProof w:val="0"/>
        </w:rPr>
        <w:t>. 2023.</w:t>
      </w:r>
      <w:r w:rsidRPr="00C53B1E">
        <w:rPr>
          <w:i/>
          <w:iCs/>
          <w:noProof w:val="0"/>
        </w:rPr>
        <w:t xml:space="preserve"> </w:t>
      </w:r>
      <w:proofErr w:type="spellStart"/>
      <w:r w:rsidRPr="00C53B1E">
        <w:rPr>
          <w:i/>
          <w:iCs/>
          <w:noProof w:val="0"/>
        </w:rPr>
        <w:t>Lending</w:t>
      </w:r>
      <w:proofErr w:type="spellEnd"/>
      <w:r w:rsidRPr="00C53B1E">
        <w:rPr>
          <w:i/>
          <w:iCs/>
          <w:noProof w:val="0"/>
        </w:rPr>
        <w:t xml:space="preserve"> and </w:t>
      </w:r>
      <w:proofErr w:type="spellStart"/>
      <w:r w:rsidRPr="00C53B1E">
        <w:rPr>
          <w:i/>
          <w:iCs/>
          <w:noProof w:val="0"/>
        </w:rPr>
        <w:t>payments</w:t>
      </w:r>
      <w:proofErr w:type="spellEnd"/>
      <w:r w:rsidRPr="00C53B1E">
        <w:rPr>
          <w:i/>
          <w:iCs/>
          <w:noProof w:val="0"/>
        </w:rPr>
        <w:t xml:space="preserve"> </w:t>
      </w:r>
      <w:proofErr w:type="spellStart"/>
      <w:r w:rsidRPr="00C53B1E">
        <w:rPr>
          <w:i/>
          <w:iCs/>
          <w:noProof w:val="0"/>
        </w:rPr>
        <w:t>global</w:t>
      </w:r>
      <w:proofErr w:type="spellEnd"/>
      <w:r w:rsidRPr="00C53B1E">
        <w:rPr>
          <w:i/>
          <w:iCs/>
          <w:noProof w:val="0"/>
        </w:rPr>
        <w:t xml:space="preserve"> </w:t>
      </w:r>
      <w:proofErr w:type="spellStart"/>
      <w:r w:rsidRPr="00C53B1E">
        <w:rPr>
          <w:i/>
          <w:iCs/>
          <w:noProof w:val="0"/>
        </w:rPr>
        <w:t>market</w:t>
      </w:r>
      <w:proofErr w:type="spellEnd"/>
      <w:r w:rsidRPr="00C53B1E">
        <w:rPr>
          <w:i/>
          <w:iCs/>
          <w:noProof w:val="0"/>
        </w:rPr>
        <w:t xml:space="preserve"> report 2023</w:t>
      </w:r>
      <w:r w:rsidRPr="00C53B1E">
        <w:rPr>
          <w:noProof w:val="0"/>
        </w:rPr>
        <w:t xml:space="preserve">. In </w:t>
      </w:r>
      <w:proofErr w:type="spellStart"/>
      <w:r w:rsidRPr="00C53B1E">
        <w:rPr>
          <w:noProof w:val="0"/>
        </w:rPr>
        <w:t>ReportLinker</w:t>
      </w:r>
      <w:proofErr w:type="spellEnd"/>
      <w:r w:rsidRPr="00C53B1E">
        <w:rPr>
          <w:noProof w:val="0"/>
        </w:rPr>
        <w:t xml:space="preserve"> [online]. [cit. 2024-03-18]. Dostupné na internete: </w:t>
      </w:r>
      <w:hyperlink r:id="rId64" w:history="1">
        <w:r w:rsidRPr="00C53B1E">
          <w:rPr>
            <w:rStyle w:val="Hyperlink"/>
            <w:rFonts w:cs="Arial"/>
            <w:noProof w:val="0"/>
            <w:szCs w:val="22"/>
          </w:rPr>
          <w:t>https://www.reportlinker.com/p06277919/Lending-And-Payments-Global-Market-Report.html?utm_source=GNW</w:t>
        </w:r>
      </w:hyperlink>
      <w:bookmarkEnd w:id="167"/>
    </w:p>
    <w:p w14:paraId="1337E377" w14:textId="666074C7" w:rsidR="006D390F" w:rsidRPr="00C53B1E" w:rsidRDefault="00E14D82" w:rsidP="006B1845">
      <w:pPr>
        <w:pStyle w:val="Literatra"/>
        <w:contextualSpacing/>
        <w:rPr>
          <w:noProof w:val="0"/>
        </w:rPr>
      </w:pPr>
      <w:bookmarkStart w:id="168" w:name="_Ref163058188"/>
      <w:r w:rsidRPr="00C53B1E">
        <w:rPr>
          <w:b/>
          <w:bCs/>
          <w:noProof w:val="0"/>
        </w:rPr>
        <w:t xml:space="preserve">UK </w:t>
      </w:r>
      <w:proofErr w:type="spellStart"/>
      <w:r w:rsidRPr="00C53B1E">
        <w:rPr>
          <w:b/>
          <w:bCs/>
          <w:noProof w:val="0"/>
        </w:rPr>
        <w:t>Finance</w:t>
      </w:r>
      <w:proofErr w:type="spellEnd"/>
      <w:r w:rsidRPr="00C53B1E">
        <w:rPr>
          <w:noProof w:val="0"/>
        </w:rPr>
        <w:t xml:space="preserve">. 2023. </w:t>
      </w:r>
      <w:r w:rsidRPr="00C53B1E">
        <w:rPr>
          <w:i/>
          <w:iCs/>
          <w:noProof w:val="0"/>
        </w:rPr>
        <w:t xml:space="preserve">ANNUAL FRAUD REPORT: The </w:t>
      </w:r>
      <w:proofErr w:type="spellStart"/>
      <w:r w:rsidRPr="00C53B1E">
        <w:rPr>
          <w:i/>
          <w:iCs/>
          <w:noProof w:val="0"/>
        </w:rPr>
        <w:t>definitive</w:t>
      </w:r>
      <w:proofErr w:type="spellEnd"/>
      <w:r w:rsidRPr="00C53B1E">
        <w:rPr>
          <w:i/>
          <w:iCs/>
          <w:noProof w:val="0"/>
        </w:rPr>
        <w:t xml:space="preserve"> </w:t>
      </w:r>
      <w:proofErr w:type="spellStart"/>
      <w:r w:rsidRPr="00C53B1E">
        <w:rPr>
          <w:i/>
          <w:iCs/>
          <w:noProof w:val="0"/>
        </w:rPr>
        <w:t>overview</w:t>
      </w:r>
      <w:proofErr w:type="spellEnd"/>
      <w:r w:rsidRPr="00C53B1E">
        <w:rPr>
          <w:i/>
          <w:iCs/>
          <w:noProof w:val="0"/>
        </w:rPr>
        <w:t xml:space="preserve"> of </w:t>
      </w:r>
      <w:proofErr w:type="spellStart"/>
      <w:r w:rsidRPr="00C53B1E">
        <w:rPr>
          <w:i/>
          <w:iCs/>
          <w:noProof w:val="0"/>
        </w:rPr>
        <w:t>payment</w:t>
      </w:r>
      <w:proofErr w:type="spellEnd"/>
      <w:r w:rsidRPr="00C53B1E">
        <w:rPr>
          <w:i/>
          <w:iCs/>
          <w:noProof w:val="0"/>
        </w:rPr>
        <w:t xml:space="preserve"> </w:t>
      </w:r>
      <w:proofErr w:type="spellStart"/>
      <w:r w:rsidRPr="00C53B1E">
        <w:rPr>
          <w:i/>
          <w:iCs/>
          <w:noProof w:val="0"/>
        </w:rPr>
        <w:t>industry</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in 2022</w:t>
      </w:r>
      <w:r w:rsidRPr="00C53B1E">
        <w:rPr>
          <w:noProof w:val="0"/>
        </w:rPr>
        <w:t xml:space="preserve">. In UK </w:t>
      </w:r>
      <w:proofErr w:type="spellStart"/>
      <w:r w:rsidRPr="00C53B1E">
        <w:rPr>
          <w:noProof w:val="0"/>
        </w:rPr>
        <w:t>Finance</w:t>
      </w:r>
      <w:proofErr w:type="spellEnd"/>
      <w:r w:rsidRPr="00C53B1E">
        <w:rPr>
          <w:noProof w:val="0"/>
        </w:rPr>
        <w:t xml:space="preserve"> [online]. [cit. 2024-03-17]. Dostupné na: </w:t>
      </w:r>
      <w:hyperlink r:id="rId65" w:history="1">
        <w:r w:rsidR="00B6467B" w:rsidRPr="00C53B1E">
          <w:rPr>
            <w:rStyle w:val="Hyperlink"/>
            <w:rFonts w:cs="Arial"/>
            <w:noProof w:val="0"/>
            <w:szCs w:val="22"/>
          </w:rPr>
          <w:t xml:space="preserve">https://www.ukfinance.org.uk/system/files/2023-05/Annual </w:t>
        </w:r>
        <w:proofErr w:type="spellStart"/>
        <w:r w:rsidR="00B6467B" w:rsidRPr="00C53B1E">
          <w:rPr>
            <w:rStyle w:val="Hyperlink"/>
            <w:rFonts w:cs="Arial"/>
            <w:noProof w:val="0"/>
            <w:szCs w:val="22"/>
          </w:rPr>
          <w:t>Fraud</w:t>
        </w:r>
        <w:proofErr w:type="spellEnd"/>
        <w:r w:rsidR="00B6467B" w:rsidRPr="00C53B1E">
          <w:rPr>
            <w:rStyle w:val="Hyperlink"/>
            <w:rFonts w:cs="Arial"/>
            <w:noProof w:val="0"/>
            <w:szCs w:val="22"/>
          </w:rPr>
          <w:t xml:space="preserve"> Report 2023_0.pdf</w:t>
        </w:r>
      </w:hyperlink>
      <w:bookmarkEnd w:id="168"/>
    </w:p>
    <w:p w14:paraId="079E3810" w14:textId="538688E4" w:rsidR="00F826EC" w:rsidRPr="00C53B1E" w:rsidRDefault="00B6467B" w:rsidP="006B1845">
      <w:pPr>
        <w:pStyle w:val="Literatra"/>
        <w:contextualSpacing/>
        <w:rPr>
          <w:noProof w:val="0"/>
        </w:rPr>
      </w:pPr>
      <w:bookmarkStart w:id="169" w:name="_Ref163058213"/>
      <w:proofErr w:type="spellStart"/>
      <w:r w:rsidRPr="00C53B1E">
        <w:rPr>
          <w:b/>
          <w:bCs/>
          <w:noProof w:val="0"/>
        </w:rPr>
        <w:t>Australian</w:t>
      </w:r>
      <w:proofErr w:type="spellEnd"/>
      <w:r w:rsidRPr="00C53B1E">
        <w:rPr>
          <w:b/>
          <w:bCs/>
          <w:noProof w:val="0"/>
        </w:rPr>
        <w:t xml:space="preserve"> </w:t>
      </w:r>
      <w:proofErr w:type="spellStart"/>
      <w:r w:rsidRPr="00C53B1E">
        <w:rPr>
          <w:b/>
          <w:bCs/>
          <w:noProof w:val="0"/>
        </w:rPr>
        <w:t>Competition</w:t>
      </w:r>
      <w:proofErr w:type="spellEnd"/>
      <w:r w:rsidRPr="00C53B1E">
        <w:rPr>
          <w:b/>
          <w:bCs/>
          <w:noProof w:val="0"/>
        </w:rPr>
        <w:t xml:space="preserve"> and </w:t>
      </w:r>
      <w:proofErr w:type="spellStart"/>
      <w:r w:rsidRPr="00C53B1E">
        <w:rPr>
          <w:b/>
          <w:bCs/>
          <w:noProof w:val="0"/>
        </w:rPr>
        <w:t>Consumer</w:t>
      </w:r>
      <w:proofErr w:type="spellEnd"/>
      <w:r w:rsidRPr="00C53B1E">
        <w:rPr>
          <w:b/>
          <w:bCs/>
          <w:noProof w:val="0"/>
        </w:rPr>
        <w:t xml:space="preserve"> Commission</w:t>
      </w:r>
      <w:r w:rsidRPr="00C53B1E">
        <w:rPr>
          <w:noProof w:val="0"/>
        </w:rPr>
        <w:t>.2023.</w:t>
      </w:r>
      <w:r w:rsidR="00E16740" w:rsidRPr="00C53B1E">
        <w:rPr>
          <w:i/>
          <w:iCs/>
          <w:noProof w:val="0"/>
        </w:rPr>
        <w:t xml:space="preserve">Targeting </w:t>
      </w:r>
      <w:proofErr w:type="spellStart"/>
      <w:r w:rsidR="00E16740" w:rsidRPr="00C53B1E">
        <w:rPr>
          <w:i/>
          <w:iCs/>
          <w:noProof w:val="0"/>
        </w:rPr>
        <w:t>scams</w:t>
      </w:r>
      <w:proofErr w:type="spellEnd"/>
      <w:r w:rsidR="00E16740" w:rsidRPr="00C53B1E">
        <w:rPr>
          <w:i/>
          <w:iCs/>
          <w:noProof w:val="0"/>
        </w:rPr>
        <w:t xml:space="preserve">: Report of </w:t>
      </w:r>
      <w:proofErr w:type="spellStart"/>
      <w:r w:rsidR="00E16740" w:rsidRPr="00C53B1E">
        <w:rPr>
          <w:i/>
          <w:iCs/>
          <w:noProof w:val="0"/>
        </w:rPr>
        <w:t>the</w:t>
      </w:r>
      <w:proofErr w:type="spellEnd"/>
      <w:r w:rsidR="00E16740" w:rsidRPr="00C53B1E">
        <w:rPr>
          <w:i/>
          <w:iCs/>
          <w:noProof w:val="0"/>
        </w:rPr>
        <w:t xml:space="preserve"> ACCC on </w:t>
      </w:r>
      <w:proofErr w:type="spellStart"/>
      <w:r w:rsidR="00E16740" w:rsidRPr="00C53B1E">
        <w:rPr>
          <w:i/>
          <w:iCs/>
          <w:noProof w:val="0"/>
        </w:rPr>
        <w:t>scams</w:t>
      </w:r>
      <w:proofErr w:type="spellEnd"/>
      <w:r w:rsidR="00E16740" w:rsidRPr="00C53B1E">
        <w:rPr>
          <w:i/>
          <w:iCs/>
          <w:noProof w:val="0"/>
        </w:rPr>
        <w:t xml:space="preserve"> </w:t>
      </w:r>
      <w:proofErr w:type="spellStart"/>
      <w:r w:rsidR="00E16740" w:rsidRPr="00C53B1E">
        <w:rPr>
          <w:i/>
          <w:iCs/>
          <w:noProof w:val="0"/>
        </w:rPr>
        <w:t>activity</w:t>
      </w:r>
      <w:proofErr w:type="spellEnd"/>
      <w:r w:rsidR="00E16740" w:rsidRPr="00C53B1E">
        <w:rPr>
          <w:i/>
          <w:iCs/>
          <w:noProof w:val="0"/>
        </w:rPr>
        <w:t xml:space="preserve"> 2022</w:t>
      </w:r>
      <w:r w:rsidR="00E16740" w:rsidRPr="00C53B1E">
        <w:rPr>
          <w:noProof w:val="0"/>
        </w:rPr>
        <w:t>.</w:t>
      </w:r>
      <w:r w:rsidRPr="00C53B1E">
        <w:rPr>
          <w:noProof w:val="0"/>
        </w:rPr>
        <w:t xml:space="preserve"> In </w:t>
      </w:r>
      <w:proofErr w:type="spellStart"/>
      <w:r w:rsidRPr="00C53B1E">
        <w:rPr>
          <w:noProof w:val="0"/>
        </w:rPr>
        <w:t>Australian</w:t>
      </w:r>
      <w:proofErr w:type="spellEnd"/>
      <w:r w:rsidRPr="00C53B1E">
        <w:rPr>
          <w:noProof w:val="0"/>
        </w:rPr>
        <w:t xml:space="preserve"> </w:t>
      </w:r>
      <w:proofErr w:type="spellStart"/>
      <w:r w:rsidRPr="00C53B1E">
        <w:rPr>
          <w:noProof w:val="0"/>
        </w:rPr>
        <w:t>Competition</w:t>
      </w:r>
      <w:proofErr w:type="spellEnd"/>
      <w:r w:rsidRPr="00C53B1E">
        <w:rPr>
          <w:noProof w:val="0"/>
        </w:rPr>
        <w:t xml:space="preserve"> and </w:t>
      </w:r>
      <w:proofErr w:type="spellStart"/>
      <w:r w:rsidRPr="00C53B1E">
        <w:rPr>
          <w:noProof w:val="0"/>
        </w:rPr>
        <w:t>Consumer</w:t>
      </w:r>
      <w:proofErr w:type="spellEnd"/>
      <w:r w:rsidRPr="00C53B1E">
        <w:rPr>
          <w:noProof w:val="0"/>
        </w:rPr>
        <w:t xml:space="preserve"> </w:t>
      </w:r>
      <w:proofErr w:type="spellStart"/>
      <w:r w:rsidRPr="00C53B1E">
        <w:rPr>
          <w:noProof w:val="0"/>
        </w:rPr>
        <w:t>Commission</w:t>
      </w:r>
      <w:proofErr w:type="spellEnd"/>
      <w:r w:rsidRPr="00C53B1E">
        <w:rPr>
          <w:noProof w:val="0"/>
        </w:rPr>
        <w:t xml:space="preserve"> [online]. [cit. 2024-03-18]. Dostupné na internete: https://www.accc.gov.au/system/files/Targeting%20scams%202022.pdf</w:t>
      </w:r>
      <w:bookmarkEnd w:id="169"/>
      <w:r w:rsidRPr="00C53B1E">
        <w:rPr>
          <w:noProof w:val="0"/>
        </w:rPr>
        <w:t xml:space="preserve"> </w:t>
      </w:r>
    </w:p>
    <w:p w14:paraId="7DBF85D1" w14:textId="6AA22029" w:rsidR="007F7EBF" w:rsidRPr="00C53B1E" w:rsidRDefault="007F7EBF" w:rsidP="006B1845">
      <w:pPr>
        <w:pStyle w:val="Literatra"/>
        <w:contextualSpacing/>
        <w:rPr>
          <w:noProof w:val="0"/>
        </w:rPr>
      </w:pPr>
      <w:bookmarkStart w:id="170" w:name="_Ref163058226"/>
      <w:proofErr w:type="spellStart"/>
      <w:r w:rsidRPr="00C53B1E">
        <w:rPr>
          <w:b/>
          <w:bCs/>
          <w:noProof w:val="0"/>
        </w:rPr>
        <w:t>Federal</w:t>
      </w:r>
      <w:proofErr w:type="spellEnd"/>
      <w:r w:rsidRPr="00C53B1E">
        <w:rPr>
          <w:b/>
          <w:bCs/>
          <w:noProof w:val="0"/>
        </w:rPr>
        <w:t xml:space="preserve"> </w:t>
      </w:r>
      <w:proofErr w:type="spellStart"/>
      <w:r w:rsidRPr="00C53B1E">
        <w:rPr>
          <w:b/>
          <w:bCs/>
          <w:noProof w:val="0"/>
        </w:rPr>
        <w:t>Trade</w:t>
      </w:r>
      <w:proofErr w:type="spellEnd"/>
      <w:r w:rsidRPr="00C53B1E">
        <w:rPr>
          <w:b/>
          <w:bCs/>
          <w:noProof w:val="0"/>
        </w:rPr>
        <w:t xml:space="preserve"> Commission</w:t>
      </w:r>
      <w:r w:rsidRPr="00C53B1E">
        <w:rPr>
          <w:noProof w:val="0"/>
        </w:rPr>
        <w:t>.202</w:t>
      </w:r>
      <w:r w:rsidR="000A76E3" w:rsidRPr="00C53B1E">
        <w:rPr>
          <w:noProof w:val="0"/>
        </w:rPr>
        <w:t>3</w:t>
      </w:r>
      <w:r w:rsidRPr="00C53B1E">
        <w:rPr>
          <w:noProof w:val="0"/>
        </w:rPr>
        <w:t>.</w:t>
      </w:r>
      <w:r w:rsidR="000A76E3" w:rsidRPr="00C53B1E">
        <w:rPr>
          <w:noProof w:val="0"/>
        </w:rPr>
        <w:t xml:space="preserve"> </w:t>
      </w:r>
      <w:proofErr w:type="spellStart"/>
      <w:r w:rsidR="000A76E3" w:rsidRPr="00C53B1E">
        <w:rPr>
          <w:i/>
          <w:iCs/>
          <w:noProof w:val="0"/>
        </w:rPr>
        <w:t>Fraud</w:t>
      </w:r>
      <w:proofErr w:type="spellEnd"/>
      <w:r w:rsidR="000A76E3" w:rsidRPr="00C53B1E">
        <w:rPr>
          <w:i/>
          <w:iCs/>
          <w:noProof w:val="0"/>
        </w:rPr>
        <w:t xml:space="preserve"> </w:t>
      </w:r>
      <w:proofErr w:type="spellStart"/>
      <w:r w:rsidR="000A76E3" w:rsidRPr="00C53B1E">
        <w:rPr>
          <w:i/>
          <w:iCs/>
          <w:noProof w:val="0"/>
        </w:rPr>
        <w:t>Reports</w:t>
      </w:r>
      <w:proofErr w:type="spellEnd"/>
      <w:r w:rsidR="000A76E3" w:rsidRPr="00C53B1E">
        <w:rPr>
          <w:noProof w:val="0"/>
        </w:rPr>
        <w:t xml:space="preserve">. In </w:t>
      </w:r>
      <w:proofErr w:type="spellStart"/>
      <w:r w:rsidR="000A76E3" w:rsidRPr="00C53B1E">
        <w:rPr>
          <w:noProof w:val="0"/>
        </w:rPr>
        <w:t>Federal</w:t>
      </w:r>
      <w:proofErr w:type="spellEnd"/>
      <w:r w:rsidR="000A76E3" w:rsidRPr="00C53B1E">
        <w:rPr>
          <w:noProof w:val="0"/>
        </w:rPr>
        <w:t xml:space="preserve"> </w:t>
      </w:r>
      <w:proofErr w:type="spellStart"/>
      <w:r w:rsidR="000A76E3" w:rsidRPr="00C53B1E">
        <w:rPr>
          <w:noProof w:val="0"/>
        </w:rPr>
        <w:t>Trade</w:t>
      </w:r>
      <w:proofErr w:type="spellEnd"/>
      <w:r w:rsidR="000A76E3" w:rsidRPr="00C53B1E">
        <w:rPr>
          <w:noProof w:val="0"/>
        </w:rPr>
        <w:t xml:space="preserve"> </w:t>
      </w:r>
      <w:proofErr w:type="spellStart"/>
      <w:r w:rsidR="000A76E3" w:rsidRPr="00C53B1E">
        <w:rPr>
          <w:noProof w:val="0"/>
        </w:rPr>
        <w:t>Commission</w:t>
      </w:r>
      <w:proofErr w:type="spellEnd"/>
      <w:r w:rsidR="000A76E3" w:rsidRPr="00C53B1E">
        <w:rPr>
          <w:noProof w:val="0"/>
        </w:rPr>
        <w:t xml:space="preserve"> [online]. [cit. 2024-03-18]. Dostupné na internete: </w:t>
      </w:r>
      <w:hyperlink r:id="rId66" w:history="1">
        <w:r w:rsidR="00F826EC" w:rsidRPr="00C53B1E">
          <w:rPr>
            <w:rStyle w:val="Hyperlink"/>
            <w:rFonts w:cs="Arial"/>
            <w:noProof w:val="0"/>
            <w:szCs w:val="22"/>
          </w:rPr>
          <w:t>https://public.tableau.com/shared/XD6ZP4WS4?:display_count=n&amp;:origin=viz_share_link</w:t>
        </w:r>
      </w:hyperlink>
      <w:bookmarkEnd w:id="170"/>
    </w:p>
    <w:p w14:paraId="2992A56D" w14:textId="41EE29A1" w:rsidR="000F201F" w:rsidRPr="00C53B1E" w:rsidRDefault="00F23C10" w:rsidP="006B1845">
      <w:pPr>
        <w:pStyle w:val="Literatra"/>
        <w:contextualSpacing/>
        <w:rPr>
          <w:noProof w:val="0"/>
        </w:rPr>
      </w:pPr>
      <w:bookmarkStart w:id="171" w:name="_Ref163058234"/>
      <w:proofErr w:type="spellStart"/>
      <w:r w:rsidRPr="00C53B1E">
        <w:rPr>
          <w:b/>
          <w:bCs/>
          <w:noProof w:val="0"/>
        </w:rPr>
        <w:t>European</w:t>
      </w:r>
      <w:proofErr w:type="spellEnd"/>
      <w:r w:rsidRPr="00C53B1E">
        <w:rPr>
          <w:b/>
          <w:bCs/>
          <w:noProof w:val="0"/>
        </w:rPr>
        <w:t xml:space="preserve"> </w:t>
      </w:r>
      <w:proofErr w:type="spellStart"/>
      <w:r w:rsidRPr="00C53B1E">
        <w:rPr>
          <w:b/>
          <w:bCs/>
          <w:noProof w:val="0"/>
        </w:rPr>
        <w:t>Central</w:t>
      </w:r>
      <w:proofErr w:type="spellEnd"/>
      <w:r w:rsidRPr="00C53B1E">
        <w:rPr>
          <w:b/>
          <w:bCs/>
          <w:noProof w:val="0"/>
        </w:rPr>
        <w:t xml:space="preserve"> Bank</w:t>
      </w:r>
      <w:r w:rsidRPr="00C53B1E">
        <w:rPr>
          <w:noProof w:val="0"/>
        </w:rPr>
        <w:t xml:space="preserve">. 2023. </w:t>
      </w:r>
      <w:r w:rsidRPr="00C53B1E">
        <w:rPr>
          <w:i/>
          <w:iCs/>
          <w:noProof w:val="0"/>
        </w:rPr>
        <w:t xml:space="preserve">Report on </w:t>
      </w:r>
      <w:proofErr w:type="spellStart"/>
      <w:r w:rsidRPr="00C53B1E">
        <w:rPr>
          <w:i/>
          <w:iCs/>
          <w:noProof w:val="0"/>
        </w:rPr>
        <w:t>card</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in 2020 and 2021</w:t>
      </w:r>
      <w:r w:rsidRPr="00C53B1E">
        <w:rPr>
          <w:noProof w:val="0"/>
        </w:rPr>
        <w:t xml:space="preserve">. In </w:t>
      </w:r>
      <w:proofErr w:type="spellStart"/>
      <w:r w:rsidRPr="00C53B1E">
        <w:rPr>
          <w:noProof w:val="0"/>
        </w:rPr>
        <w:t>European</w:t>
      </w:r>
      <w:proofErr w:type="spellEnd"/>
      <w:r w:rsidRPr="00C53B1E">
        <w:rPr>
          <w:noProof w:val="0"/>
        </w:rPr>
        <w:t xml:space="preserve"> </w:t>
      </w:r>
      <w:proofErr w:type="spellStart"/>
      <w:r w:rsidRPr="00C53B1E">
        <w:rPr>
          <w:noProof w:val="0"/>
        </w:rPr>
        <w:t>Central</w:t>
      </w:r>
      <w:proofErr w:type="spellEnd"/>
      <w:r w:rsidRPr="00C53B1E">
        <w:rPr>
          <w:noProof w:val="0"/>
        </w:rPr>
        <w:t xml:space="preserve"> Bank [online]. [cit. 2024-03-18]. Dostupné na internete: </w:t>
      </w:r>
      <w:hyperlink r:id="rId67" w:history="1">
        <w:r w:rsidR="005E298F" w:rsidRPr="00C53B1E">
          <w:rPr>
            <w:rStyle w:val="Hyperlink"/>
            <w:rFonts w:cs="Arial"/>
            <w:noProof w:val="0"/>
            <w:szCs w:val="22"/>
          </w:rPr>
          <w:t>https://www.ecb.europa.eu/pub/cardfraud/html/ecb.cardfraudreport202305~5d832d6515.en.html</w:t>
        </w:r>
      </w:hyperlink>
      <w:bookmarkEnd w:id="171"/>
    </w:p>
    <w:p w14:paraId="1FA99E8C" w14:textId="35C971EE" w:rsidR="001D65D6" w:rsidRPr="00C53B1E" w:rsidRDefault="000F201F" w:rsidP="006B1845">
      <w:pPr>
        <w:pStyle w:val="Literatra"/>
        <w:contextualSpacing/>
        <w:rPr>
          <w:noProof w:val="0"/>
        </w:rPr>
      </w:pPr>
      <w:bookmarkStart w:id="172" w:name="_Ref163058243"/>
      <w:proofErr w:type="spellStart"/>
      <w:r w:rsidRPr="00C53B1E">
        <w:rPr>
          <w:b/>
          <w:bCs/>
          <w:noProof w:val="0"/>
        </w:rPr>
        <w:t>Anderson</w:t>
      </w:r>
      <w:proofErr w:type="spellEnd"/>
      <w:r w:rsidRPr="00C53B1E">
        <w:rPr>
          <w:b/>
          <w:bCs/>
          <w:noProof w:val="0"/>
        </w:rPr>
        <w:t xml:space="preserve">, </w:t>
      </w:r>
      <w:r w:rsidR="002E4BB6" w:rsidRPr="00C53B1E">
        <w:rPr>
          <w:b/>
          <w:bCs/>
          <w:noProof w:val="0"/>
        </w:rPr>
        <w:t>R</w:t>
      </w:r>
      <w:r w:rsidRPr="00C53B1E">
        <w:rPr>
          <w:noProof w:val="0"/>
        </w:rPr>
        <w:t xml:space="preserve">. 2007. </w:t>
      </w:r>
      <w:r w:rsidRPr="00C53B1E">
        <w:rPr>
          <w:i/>
          <w:iCs/>
          <w:noProof w:val="0"/>
        </w:rPr>
        <w:t xml:space="preserve">The Credit </w:t>
      </w:r>
      <w:proofErr w:type="spellStart"/>
      <w:r w:rsidRPr="00C53B1E">
        <w:rPr>
          <w:i/>
          <w:iCs/>
          <w:noProof w:val="0"/>
        </w:rPr>
        <w:t>Scoring</w:t>
      </w:r>
      <w:proofErr w:type="spellEnd"/>
      <w:r w:rsidRPr="00C53B1E">
        <w:rPr>
          <w:i/>
          <w:iCs/>
          <w:noProof w:val="0"/>
        </w:rPr>
        <w:t xml:space="preserve"> </w:t>
      </w:r>
      <w:proofErr w:type="spellStart"/>
      <w:r w:rsidRPr="00C53B1E">
        <w:rPr>
          <w:i/>
          <w:iCs/>
          <w:noProof w:val="0"/>
        </w:rPr>
        <w:t>Toolkit</w:t>
      </w:r>
      <w:proofErr w:type="spellEnd"/>
      <w:r w:rsidRPr="00C53B1E">
        <w:rPr>
          <w:i/>
          <w:iCs/>
          <w:noProof w:val="0"/>
        </w:rPr>
        <w:t xml:space="preserve">: </w:t>
      </w:r>
      <w:proofErr w:type="spellStart"/>
      <w:r w:rsidR="00F826EC" w:rsidRPr="00C53B1E">
        <w:rPr>
          <w:i/>
          <w:iCs/>
          <w:noProof w:val="0"/>
        </w:rPr>
        <w:t>T</w:t>
      </w:r>
      <w:r w:rsidRPr="00C53B1E">
        <w:rPr>
          <w:i/>
          <w:iCs/>
          <w:noProof w:val="0"/>
        </w:rPr>
        <w:t>heory</w:t>
      </w:r>
      <w:proofErr w:type="spellEnd"/>
      <w:r w:rsidRPr="00C53B1E">
        <w:rPr>
          <w:i/>
          <w:iCs/>
          <w:noProof w:val="0"/>
        </w:rPr>
        <w:t xml:space="preserve"> and </w:t>
      </w:r>
      <w:proofErr w:type="spellStart"/>
      <w:r w:rsidR="00F826EC" w:rsidRPr="00C53B1E">
        <w:rPr>
          <w:i/>
          <w:iCs/>
          <w:noProof w:val="0"/>
        </w:rPr>
        <w:t>P</w:t>
      </w:r>
      <w:r w:rsidRPr="00C53B1E">
        <w:rPr>
          <w:i/>
          <w:iCs/>
          <w:noProof w:val="0"/>
        </w:rPr>
        <w:t>ractice</w:t>
      </w:r>
      <w:proofErr w:type="spellEnd"/>
      <w:r w:rsidRPr="00C53B1E">
        <w:rPr>
          <w:i/>
          <w:iCs/>
          <w:noProof w:val="0"/>
        </w:rPr>
        <w:t xml:space="preserve"> </w:t>
      </w:r>
      <w:proofErr w:type="spellStart"/>
      <w:r w:rsidRPr="00C53B1E">
        <w:rPr>
          <w:i/>
          <w:iCs/>
          <w:noProof w:val="0"/>
        </w:rPr>
        <w:t>for</w:t>
      </w:r>
      <w:proofErr w:type="spellEnd"/>
      <w:r w:rsidRPr="00C53B1E">
        <w:rPr>
          <w:i/>
          <w:iCs/>
          <w:noProof w:val="0"/>
        </w:rPr>
        <w:t xml:space="preserve"> </w:t>
      </w:r>
      <w:proofErr w:type="spellStart"/>
      <w:r w:rsidR="00F826EC" w:rsidRPr="00C53B1E">
        <w:rPr>
          <w:i/>
          <w:iCs/>
          <w:noProof w:val="0"/>
        </w:rPr>
        <w:t>R</w:t>
      </w:r>
      <w:r w:rsidRPr="00C53B1E">
        <w:rPr>
          <w:i/>
          <w:iCs/>
          <w:noProof w:val="0"/>
        </w:rPr>
        <w:t>etail</w:t>
      </w:r>
      <w:proofErr w:type="spellEnd"/>
      <w:r w:rsidRPr="00C53B1E">
        <w:rPr>
          <w:i/>
          <w:iCs/>
          <w:noProof w:val="0"/>
        </w:rPr>
        <w:t xml:space="preserve"> </w:t>
      </w:r>
      <w:r w:rsidR="00F826EC" w:rsidRPr="00C53B1E">
        <w:rPr>
          <w:i/>
          <w:iCs/>
          <w:noProof w:val="0"/>
        </w:rPr>
        <w:t>C</w:t>
      </w:r>
      <w:r w:rsidRPr="00C53B1E">
        <w:rPr>
          <w:i/>
          <w:iCs/>
          <w:noProof w:val="0"/>
        </w:rPr>
        <w:t xml:space="preserve">redit </w:t>
      </w:r>
      <w:r w:rsidR="00F826EC" w:rsidRPr="00C53B1E">
        <w:rPr>
          <w:i/>
          <w:iCs/>
          <w:noProof w:val="0"/>
        </w:rPr>
        <w:t>R</w:t>
      </w:r>
      <w:r w:rsidRPr="00C53B1E">
        <w:rPr>
          <w:i/>
          <w:iCs/>
          <w:noProof w:val="0"/>
        </w:rPr>
        <w:t xml:space="preserve">isk </w:t>
      </w:r>
      <w:r w:rsidR="00F826EC" w:rsidRPr="00C53B1E">
        <w:rPr>
          <w:i/>
          <w:iCs/>
          <w:noProof w:val="0"/>
        </w:rPr>
        <w:t>M</w:t>
      </w:r>
      <w:r w:rsidRPr="00C53B1E">
        <w:rPr>
          <w:i/>
          <w:iCs/>
          <w:noProof w:val="0"/>
        </w:rPr>
        <w:t xml:space="preserve">anagement and </w:t>
      </w:r>
      <w:proofErr w:type="spellStart"/>
      <w:r w:rsidR="00F826EC" w:rsidRPr="00C53B1E">
        <w:rPr>
          <w:i/>
          <w:iCs/>
          <w:noProof w:val="0"/>
        </w:rPr>
        <w:t>D</w:t>
      </w:r>
      <w:r w:rsidRPr="00C53B1E">
        <w:rPr>
          <w:i/>
          <w:iCs/>
          <w:noProof w:val="0"/>
        </w:rPr>
        <w:t>ecision</w:t>
      </w:r>
      <w:proofErr w:type="spellEnd"/>
      <w:r w:rsidRPr="00C53B1E">
        <w:rPr>
          <w:i/>
          <w:iCs/>
          <w:noProof w:val="0"/>
        </w:rPr>
        <w:t xml:space="preserve"> </w:t>
      </w:r>
      <w:proofErr w:type="spellStart"/>
      <w:r w:rsidR="00F826EC" w:rsidRPr="00C53B1E">
        <w:rPr>
          <w:i/>
          <w:iCs/>
          <w:noProof w:val="0"/>
        </w:rPr>
        <w:t>A</w:t>
      </w:r>
      <w:r w:rsidRPr="00C53B1E">
        <w:rPr>
          <w:i/>
          <w:iCs/>
          <w:noProof w:val="0"/>
        </w:rPr>
        <w:t>utomation</w:t>
      </w:r>
      <w:proofErr w:type="spellEnd"/>
      <w:r w:rsidR="00F826EC" w:rsidRPr="00C53B1E">
        <w:rPr>
          <w:noProof w:val="0"/>
        </w:rPr>
        <w:t>. New Yor</w:t>
      </w:r>
      <w:r w:rsidR="002E4BB6" w:rsidRPr="00C53B1E">
        <w:rPr>
          <w:noProof w:val="0"/>
        </w:rPr>
        <w:t>k</w:t>
      </w:r>
      <w:r w:rsidR="00F826EC" w:rsidRPr="00C53B1E">
        <w:rPr>
          <w:noProof w:val="0"/>
        </w:rPr>
        <w:t xml:space="preserve">: </w:t>
      </w:r>
      <w:proofErr w:type="spellStart"/>
      <w:r w:rsidR="00F826EC" w:rsidRPr="00C53B1E">
        <w:rPr>
          <w:noProof w:val="0"/>
        </w:rPr>
        <w:t>Oxford</w:t>
      </w:r>
      <w:proofErr w:type="spellEnd"/>
      <w:r w:rsidR="00F826EC" w:rsidRPr="00C53B1E">
        <w:rPr>
          <w:noProof w:val="0"/>
        </w:rPr>
        <w:t xml:space="preserve"> </w:t>
      </w:r>
      <w:proofErr w:type="spellStart"/>
      <w:r w:rsidR="00F826EC" w:rsidRPr="00C53B1E">
        <w:rPr>
          <w:noProof w:val="0"/>
        </w:rPr>
        <w:t>University</w:t>
      </w:r>
      <w:proofErr w:type="spellEnd"/>
      <w:r w:rsidR="00F826EC" w:rsidRPr="00C53B1E">
        <w:rPr>
          <w:noProof w:val="0"/>
        </w:rPr>
        <w:t xml:space="preserve"> Press, 2007. </w:t>
      </w:r>
      <w:r w:rsidR="00F826EC" w:rsidRPr="00C53B1E">
        <w:rPr>
          <w:rStyle w:val="a-list-item"/>
          <w:rFonts w:cs="Arial"/>
          <w:noProof w:val="0"/>
          <w:szCs w:val="22"/>
        </w:rPr>
        <w:t>731s.</w:t>
      </w:r>
      <w:r w:rsidR="00F826EC" w:rsidRPr="00C53B1E">
        <w:rPr>
          <w:noProof w:val="0"/>
        </w:rPr>
        <w:t xml:space="preserve"> ISBN 978–0–19–922640–5.</w:t>
      </w:r>
      <w:bookmarkEnd w:id="172"/>
    </w:p>
    <w:p w14:paraId="29EC8AFD" w14:textId="6F4A54AE" w:rsidR="00F826EC" w:rsidRPr="00C53B1E" w:rsidRDefault="001D65D6" w:rsidP="006B1845">
      <w:pPr>
        <w:pStyle w:val="Literatra"/>
        <w:contextualSpacing/>
        <w:rPr>
          <w:noProof w:val="0"/>
        </w:rPr>
      </w:pPr>
      <w:bookmarkStart w:id="173" w:name="_Ref163058275"/>
      <w:proofErr w:type="spellStart"/>
      <w:r w:rsidRPr="00C53B1E">
        <w:rPr>
          <w:b/>
          <w:bCs/>
          <w:noProof w:val="0"/>
        </w:rPr>
        <w:t>GoCardless</w:t>
      </w:r>
      <w:proofErr w:type="spellEnd"/>
      <w:r w:rsidRPr="00C53B1E">
        <w:rPr>
          <w:b/>
          <w:bCs/>
          <w:noProof w:val="0"/>
        </w:rPr>
        <w:t>.</w:t>
      </w:r>
      <w:r w:rsidRPr="00C53B1E">
        <w:rPr>
          <w:i/>
          <w:iCs/>
          <w:noProof w:val="0"/>
        </w:rPr>
        <w:t xml:space="preserve"> </w:t>
      </w:r>
      <w:r w:rsidRPr="00C53B1E">
        <w:rPr>
          <w:noProof w:val="0"/>
        </w:rPr>
        <w:t>2021</w:t>
      </w:r>
      <w:r w:rsidRPr="00C53B1E">
        <w:rPr>
          <w:i/>
          <w:iCs/>
          <w:noProof w:val="0"/>
        </w:rPr>
        <w:t xml:space="preserve">. </w:t>
      </w:r>
      <w:proofErr w:type="spellStart"/>
      <w:r w:rsidRPr="00C53B1E">
        <w:rPr>
          <w:i/>
          <w:iCs/>
          <w:noProof w:val="0"/>
        </w:rPr>
        <w:t>First</w:t>
      </w:r>
      <w:proofErr w:type="spellEnd"/>
      <w:r w:rsidRPr="00C53B1E">
        <w:rPr>
          <w:i/>
          <w:iCs/>
          <w:noProof w:val="0"/>
        </w:rPr>
        <w:t xml:space="preserve">, </w:t>
      </w:r>
      <w:proofErr w:type="spellStart"/>
      <w:r w:rsidRPr="00C53B1E">
        <w:rPr>
          <w:i/>
          <w:iCs/>
          <w:noProof w:val="0"/>
        </w:rPr>
        <w:t>Second</w:t>
      </w:r>
      <w:proofErr w:type="spellEnd"/>
      <w:r w:rsidRPr="00C53B1E">
        <w:rPr>
          <w:i/>
          <w:iCs/>
          <w:noProof w:val="0"/>
        </w:rPr>
        <w:t xml:space="preserve"> and </w:t>
      </w:r>
      <w:proofErr w:type="spellStart"/>
      <w:r w:rsidRPr="00C53B1E">
        <w:rPr>
          <w:i/>
          <w:iCs/>
          <w:noProof w:val="0"/>
        </w:rPr>
        <w:t>Third</w:t>
      </w:r>
      <w:proofErr w:type="spellEnd"/>
      <w:r w:rsidRPr="00C53B1E">
        <w:rPr>
          <w:i/>
          <w:iCs/>
          <w:noProof w:val="0"/>
        </w:rPr>
        <w:t xml:space="preserve"> Party </w:t>
      </w:r>
      <w:proofErr w:type="spellStart"/>
      <w:r w:rsidRPr="00C53B1E">
        <w:rPr>
          <w:i/>
          <w:iCs/>
          <w:noProof w:val="0"/>
        </w:rPr>
        <w:t>Fraud</w:t>
      </w:r>
      <w:proofErr w:type="spellEnd"/>
      <w:r w:rsidRPr="00C53B1E">
        <w:rPr>
          <w:i/>
          <w:iCs/>
          <w:noProof w:val="0"/>
        </w:rPr>
        <w:t>.</w:t>
      </w:r>
      <w:r w:rsidRPr="00C53B1E">
        <w:rPr>
          <w:noProof w:val="0"/>
        </w:rPr>
        <w:t xml:space="preserve"> In </w:t>
      </w:r>
      <w:proofErr w:type="spellStart"/>
      <w:r w:rsidRPr="00C53B1E">
        <w:rPr>
          <w:noProof w:val="0"/>
        </w:rPr>
        <w:t>GoCardless</w:t>
      </w:r>
      <w:proofErr w:type="spellEnd"/>
      <w:r w:rsidRPr="00C53B1E">
        <w:rPr>
          <w:noProof w:val="0"/>
        </w:rPr>
        <w:t xml:space="preserve"> [online].</w:t>
      </w:r>
      <w:r w:rsidRPr="00C53B1E">
        <w:rPr>
          <w:i/>
          <w:iCs/>
          <w:noProof w:val="0"/>
        </w:rPr>
        <w:t xml:space="preserve"> </w:t>
      </w:r>
      <w:r w:rsidRPr="00C53B1E">
        <w:rPr>
          <w:noProof w:val="0"/>
        </w:rPr>
        <w:t xml:space="preserve">[cit. 2024-03-17]. Dostupné na: </w:t>
      </w:r>
      <w:hyperlink r:id="rId68" w:history="1">
        <w:r w:rsidRPr="00C53B1E">
          <w:rPr>
            <w:rStyle w:val="Hyperlink"/>
            <w:rFonts w:cs="Arial"/>
            <w:noProof w:val="0"/>
            <w:szCs w:val="22"/>
          </w:rPr>
          <w:t>https://gocardless.com/guides/posts/first-second-and-third-party-fraud/</w:t>
        </w:r>
      </w:hyperlink>
      <w:bookmarkEnd w:id="173"/>
    </w:p>
    <w:p w14:paraId="5DCD09DB" w14:textId="5BC79BDC" w:rsidR="00B81767" w:rsidRPr="00C53B1E" w:rsidRDefault="00F826EC" w:rsidP="00B623F9">
      <w:pPr>
        <w:pStyle w:val="Literatra"/>
        <w:contextualSpacing/>
        <w:rPr>
          <w:rStyle w:val="Hyperlink"/>
          <w:rFonts w:cs="Arial"/>
          <w:noProof w:val="0"/>
          <w:color w:val="auto"/>
          <w:szCs w:val="22"/>
          <w:u w:val="none"/>
        </w:rPr>
      </w:pPr>
      <w:bookmarkStart w:id="174" w:name="_Ref163058284"/>
      <w:proofErr w:type="spellStart"/>
      <w:r w:rsidRPr="00C53B1E">
        <w:rPr>
          <w:b/>
          <w:bCs/>
          <w:noProof w:val="0"/>
        </w:rPr>
        <w:t>Miller</w:t>
      </w:r>
      <w:proofErr w:type="spellEnd"/>
      <w:r w:rsidRPr="00C53B1E">
        <w:rPr>
          <w:b/>
          <w:bCs/>
          <w:noProof w:val="0"/>
        </w:rPr>
        <w:t xml:space="preserve">, </w:t>
      </w:r>
      <w:r w:rsidR="002E4BB6" w:rsidRPr="00C53B1E">
        <w:rPr>
          <w:b/>
          <w:bCs/>
          <w:noProof w:val="0"/>
        </w:rPr>
        <w:t>M.</w:t>
      </w:r>
      <w:r w:rsidR="00B72150" w:rsidRPr="00C53B1E">
        <w:rPr>
          <w:b/>
          <w:bCs/>
          <w:noProof w:val="0"/>
        </w:rPr>
        <w:t xml:space="preserve"> </w:t>
      </w:r>
      <w:r w:rsidR="002E4BB6" w:rsidRPr="00C53B1E">
        <w:rPr>
          <w:b/>
          <w:bCs/>
          <w:noProof w:val="0"/>
        </w:rPr>
        <w:t>A</w:t>
      </w:r>
      <w:r w:rsidR="00B72150" w:rsidRPr="00C53B1E">
        <w:rPr>
          <w:noProof w:val="0"/>
        </w:rPr>
        <w:t xml:space="preserve">. 2023. </w:t>
      </w:r>
      <w:proofErr w:type="spellStart"/>
      <w:r w:rsidR="00B72150" w:rsidRPr="00C53B1E">
        <w:rPr>
          <w:i/>
          <w:iCs/>
          <w:noProof w:val="0"/>
        </w:rPr>
        <w:t>What</w:t>
      </w:r>
      <w:proofErr w:type="spellEnd"/>
      <w:r w:rsidR="00B72150" w:rsidRPr="00C53B1E">
        <w:rPr>
          <w:i/>
          <w:iCs/>
          <w:noProof w:val="0"/>
        </w:rPr>
        <w:t xml:space="preserve"> </w:t>
      </w:r>
      <w:proofErr w:type="spellStart"/>
      <w:r w:rsidR="00B72150" w:rsidRPr="00C53B1E">
        <w:rPr>
          <w:i/>
          <w:iCs/>
          <w:noProof w:val="0"/>
        </w:rPr>
        <w:t>does</w:t>
      </w:r>
      <w:proofErr w:type="spellEnd"/>
      <w:r w:rsidR="00B72150" w:rsidRPr="00C53B1E">
        <w:rPr>
          <w:i/>
          <w:iCs/>
          <w:noProof w:val="0"/>
        </w:rPr>
        <w:t xml:space="preserve"> </w:t>
      </w:r>
      <w:proofErr w:type="spellStart"/>
      <w:r w:rsidR="00B72150" w:rsidRPr="00C53B1E">
        <w:rPr>
          <w:i/>
          <w:iCs/>
          <w:noProof w:val="0"/>
        </w:rPr>
        <w:t>the</w:t>
      </w:r>
      <w:proofErr w:type="spellEnd"/>
      <w:r w:rsidR="00B72150" w:rsidRPr="00C53B1E">
        <w:rPr>
          <w:i/>
          <w:iCs/>
          <w:noProof w:val="0"/>
        </w:rPr>
        <w:t xml:space="preserve"> </w:t>
      </w:r>
      <w:proofErr w:type="spellStart"/>
      <w:r w:rsidR="00B72150" w:rsidRPr="00C53B1E">
        <w:rPr>
          <w:i/>
          <w:iCs/>
          <w:noProof w:val="0"/>
        </w:rPr>
        <w:t>rise</w:t>
      </w:r>
      <w:proofErr w:type="spellEnd"/>
      <w:r w:rsidR="00B72150" w:rsidRPr="00C53B1E">
        <w:rPr>
          <w:i/>
          <w:iCs/>
          <w:noProof w:val="0"/>
        </w:rPr>
        <w:t xml:space="preserve"> in </w:t>
      </w:r>
      <w:proofErr w:type="spellStart"/>
      <w:r w:rsidR="00B72150" w:rsidRPr="00C53B1E">
        <w:rPr>
          <w:i/>
          <w:iCs/>
          <w:noProof w:val="0"/>
        </w:rPr>
        <w:t>credit</w:t>
      </w:r>
      <w:proofErr w:type="spellEnd"/>
      <w:r w:rsidR="00B72150" w:rsidRPr="00C53B1E">
        <w:rPr>
          <w:i/>
          <w:iCs/>
          <w:noProof w:val="0"/>
        </w:rPr>
        <w:t xml:space="preserve"> and </w:t>
      </w:r>
      <w:proofErr w:type="spellStart"/>
      <w:r w:rsidR="00B72150" w:rsidRPr="00C53B1E">
        <w:rPr>
          <w:i/>
          <w:iCs/>
          <w:noProof w:val="0"/>
        </w:rPr>
        <w:t>Loan</w:t>
      </w:r>
      <w:proofErr w:type="spellEnd"/>
      <w:r w:rsidR="00B72150" w:rsidRPr="00C53B1E">
        <w:rPr>
          <w:i/>
          <w:iCs/>
          <w:noProof w:val="0"/>
        </w:rPr>
        <w:t xml:space="preserve"> </w:t>
      </w:r>
      <w:proofErr w:type="spellStart"/>
      <w:r w:rsidR="00B72150" w:rsidRPr="00C53B1E">
        <w:rPr>
          <w:i/>
          <w:iCs/>
          <w:noProof w:val="0"/>
        </w:rPr>
        <w:t>Application</w:t>
      </w:r>
      <w:proofErr w:type="spellEnd"/>
      <w:r w:rsidR="00B72150" w:rsidRPr="00C53B1E">
        <w:rPr>
          <w:i/>
          <w:iCs/>
          <w:noProof w:val="0"/>
        </w:rPr>
        <w:t xml:space="preserve"> </w:t>
      </w:r>
      <w:proofErr w:type="spellStart"/>
      <w:r w:rsidR="00B72150" w:rsidRPr="00C53B1E">
        <w:rPr>
          <w:i/>
          <w:iCs/>
          <w:noProof w:val="0"/>
        </w:rPr>
        <w:t>Fraud</w:t>
      </w:r>
      <w:proofErr w:type="spellEnd"/>
      <w:r w:rsidR="00B72150" w:rsidRPr="00C53B1E">
        <w:rPr>
          <w:i/>
          <w:iCs/>
          <w:noProof w:val="0"/>
        </w:rPr>
        <w:t xml:space="preserve"> </w:t>
      </w:r>
      <w:proofErr w:type="spellStart"/>
      <w:r w:rsidR="00B72150" w:rsidRPr="00C53B1E">
        <w:rPr>
          <w:i/>
          <w:iCs/>
          <w:noProof w:val="0"/>
        </w:rPr>
        <w:t>Mean</w:t>
      </w:r>
      <w:proofErr w:type="spellEnd"/>
      <w:r w:rsidR="00B72150" w:rsidRPr="00C53B1E">
        <w:rPr>
          <w:i/>
          <w:iCs/>
          <w:noProof w:val="0"/>
        </w:rPr>
        <w:t xml:space="preserve"> </w:t>
      </w:r>
      <w:proofErr w:type="spellStart"/>
      <w:r w:rsidR="00B72150" w:rsidRPr="00C53B1E">
        <w:rPr>
          <w:i/>
          <w:iCs/>
          <w:noProof w:val="0"/>
        </w:rPr>
        <w:t>for</w:t>
      </w:r>
      <w:proofErr w:type="spellEnd"/>
      <w:r w:rsidR="00B72150" w:rsidRPr="00C53B1E">
        <w:rPr>
          <w:i/>
          <w:iCs/>
          <w:noProof w:val="0"/>
        </w:rPr>
        <w:t xml:space="preserve"> </w:t>
      </w:r>
      <w:proofErr w:type="spellStart"/>
      <w:r w:rsidR="00B72150" w:rsidRPr="00C53B1E">
        <w:rPr>
          <w:i/>
          <w:iCs/>
          <w:noProof w:val="0"/>
        </w:rPr>
        <w:t>banks</w:t>
      </w:r>
      <w:proofErr w:type="spellEnd"/>
      <w:r w:rsidR="00B72150" w:rsidRPr="00C53B1E">
        <w:rPr>
          <w:i/>
          <w:iCs/>
          <w:noProof w:val="0"/>
        </w:rPr>
        <w:t>?.</w:t>
      </w:r>
      <w:r w:rsidR="00B72150" w:rsidRPr="00C53B1E">
        <w:rPr>
          <w:noProof w:val="0"/>
        </w:rPr>
        <w:t xml:space="preserve"> In Prove [online]. [cit. 2024-03-18]. Dostupné na internete: </w:t>
      </w:r>
      <w:hyperlink r:id="rId69" w:history="1">
        <w:r w:rsidRPr="00C53B1E">
          <w:rPr>
            <w:rStyle w:val="Hyperlink"/>
            <w:rFonts w:cs="Arial"/>
            <w:noProof w:val="0"/>
            <w:szCs w:val="22"/>
          </w:rPr>
          <w:t>https://www.prove.com/blog/what-does-rise-in-credit-and-loan-application-fraud-mean-for-banks</w:t>
        </w:r>
      </w:hyperlink>
      <w:bookmarkEnd w:id="174"/>
    </w:p>
    <w:p w14:paraId="307D6EF9" w14:textId="78D2566F" w:rsidR="00B81767" w:rsidRPr="00C53B1E" w:rsidRDefault="00B81767" w:rsidP="006B1845">
      <w:pPr>
        <w:pStyle w:val="Literatra"/>
        <w:contextualSpacing/>
        <w:rPr>
          <w:noProof w:val="0"/>
        </w:rPr>
      </w:pPr>
      <w:bookmarkStart w:id="175" w:name="_Ref163058301"/>
      <w:r w:rsidRPr="00C53B1E">
        <w:rPr>
          <w:b/>
          <w:bCs/>
          <w:noProof w:val="0"/>
        </w:rPr>
        <w:t>Oracle</w:t>
      </w:r>
      <w:r w:rsidRPr="00C53B1E">
        <w:rPr>
          <w:noProof w:val="0"/>
        </w:rPr>
        <w:t xml:space="preserve">.2024. </w:t>
      </w:r>
      <w:proofErr w:type="spellStart"/>
      <w:r w:rsidRPr="00C53B1E">
        <w:rPr>
          <w:i/>
          <w:iCs/>
          <w:noProof w:val="0"/>
        </w:rPr>
        <w:t>What</w:t>
      </w:r>
      <w:proofErr w:type="spellEnd"/>
      <w:r w:rsidRPr="00C53B1E">
        <w:rPr>
          <w:i/>
          <w:iCs/>
          <w:noProof w:val="0"/>
        </w:rPr>
        <w:t xml:space="preserve"> </w:t>
      </w:r>
      <w:proofErr w:type="spellStart"/>
      <w:r w:rsidRPr="00C53B1E">
        <w:rPr>
          <w:i/>
          <w:iCs/>
          <w:noProof w:val="0"/>
        </w:rPr>
        <w:t>is</w:t>
      </w:r>
      <w:proofErr w:type="spellEnd"/>
      <w:r w:rsidRPr="00C53B1E">
        <w:rPr>
          <w:i/>
          <w:iCs/>
          <w:noProof w:val="0"/>
        </w:rPr>
        <w:t xml:space="preserve">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i/>
          <w:iCs/>
          <w:noProof w:val="0"/>
        </w:rPr>
        <w:t>?.</w:t>
      </w:r>
      <w:r w:rsidRPr="00C53B1E">
        <w:rPr>
          <w:noProof w:val="0"/>
        </w:rPr>
        <w:t xml:space="preserve"> In Oracle [online]. [cit. 2024-03-24]. Dostupné na internete: </w:t>
      </w:r>
      <w:hyperlink r:id="rId70" w:history="1">
        <w:r w:rsidRPr="00C53B1E">
          <w:rPr>
            <w:rStyle w:val="Hyperlink"/>
            <w:rFonts w:cs="Arial"/>
            <w:noProof w:val="0"/>
            <w:szCs w:val="22"/>
          </w:rPr>
          <w:t>https://www.oracle.com/artificial-intelligence/machine-learning/what-is-machine-learning/</w:t>
        </w:r>
      </w:hyperlink>
      <w:bookmarkEnd w:id="175"/>
    </w:p>
    <w:p w14:paraId="28E5EBD9" w14:textId="77777777" w:rsidR="006D0C74" w:rsidRPr="00C53B1E" w:rsidRDefault="006D0C74" w:rsidP="006D0C74">
      <w:pPr>
        <w:pStyle w:val="Literatra"/>
        <w:rPr>
          <w:noProof w:val="0"/>
        </w:rPr>
      </w:pPr>
      <w:bookmarkStart w:id="176" w:name="_Ref163058305"/>
      <w:bookmarkStart w:id="177" w:name="_Ref163058399"/>
      <w:r w:rsidRPr="00C53B1E">
        <w:rPr>
          <w:b/>
          <w:bCs/>
          <w:noProof w:val="0"/>
        </w:rPr>
        <w:lastRenderedPageBreak/>
        <w:t>ALI, A. et al.</w:t>
      </w:r>
      <w:r w:rsidRPr="00C53B1E">
        <w:rPr>
          <w:noProof w:val="0"/>
        </w:rPr>
        <w:t xml:space="preserve"> 2022. </w:t>
      </w:r>
      <w:proofErr w:type="spellStart"/>
      <w:r w:rsidRPr="00C53B1E">
        <w:rPr>
          <w:i/>
          <w:iCs/>
          <w:noProof w:val="0"/>
        </w:rPr>
        <w:t>Financial</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w:t>
      </w:r>
      <w:proofErr w:type="spellStart"/>
      <w:r w:rsidRPr="00C53B1E">
        <w:rPr>
          <w:i/>
          <w:iCs/>
          <w:noProof w:val="0"/>
        </w:rPr>
        <w:t>detection</w:t>
      </w:r>
      <w:proofErr w:type="spellEnd"/>
      <w:r w:rsidRPr="00C53B1E">
        <w:rPr>
          <w:i/>
          <w:iCs/>
          <w:noProof w:val="0"/>
        </w:rPr>
        <w:t xml:space="preserve"> </w:t>
      </w:r>
      <w:proofErr w:type="spellStart"/>
      <w:r w:rsidRPr="00C53B1E">
        <w:rPr>
          <w:i/>
          <w:iCs/>
          <w:noProof w:val="0"/>
        </w:rPr>
        <w:t>based</w:t>
      </w:r>
      <w:proofErr w:type="spellEnd"/>
      <w:r w:rsidRPr="00C53B1E">
        <w:rPr>
          <w:i/>
          <w:iCs/>
          <w:noProof w:val="0"/>
        </w:rPr>
        <w:t xml:space="preserve"> on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i/>
          <w:iCs/>
          <w:noProof w:val="0"/>
        </w:rPr>
        <w:t xml:space="preserve">: A </w:t>
      </w:r>
      <w:proofErr w:type="spellStart"/>
      <w:r w:rsidRPr="00C53B1E">
        <w:rPr>
          <w:i/>
          <w:iCs/>
          <w:noProof w:val="0"/>
        </w:rPr>
        <w:t>systematic</w:t>
      </w:r>
      <w:proofErr w:type="spellEnd"/>
      <w:r w:rsidRPr="00C53B1E">
        <w:rPr>
          <w:i/>
          <w:iCs/>
          <w:noProof w:val="0"/>
        </w:rPr>
        <w:t xml:space="preserve"> </w:t>
      </w:r>
      <w:proofErr w:type="spellStart"/>
      <w:r w:rsidRPr="00C53B1E">
        <w:rPr>
          <w:i/>
          <w:iCs/>
          <w:noProof w:val="0"/>
        </w:rPr>
        <w:t>literature</w:t>
      </w:r>
      <w:proofErr w:type="spellEnd"/>
      <w:r w:rsidRPr="00C53B1E">
        <w:rPr>
          <w:i/>
          <w:iCs/>
          <w:noProof w:val="0"/>
        </w:rPr>
        <w:t xml:space="preserve"> </w:t>
      </w:r>
      <w:proofErr w:type="spellStart"/>
      <w:r w:rsidRPr="00C53B1E">
        <w:rPr>
          <w:i/>
          <w:iCs/>
          <w:noProof w:val="0"/>
        </w:rPr>
        <w:t>review</w:t>
      </w:r>
      <w:proofErr w:type="spellEnd"/>
      <w:r w:rsidRPr="00C53B1E">
        <w:rPr>
          <w:noProof w:val="0"/>
        </w:rPr>
        <w:t xml:space="preserve">. In </w:t>
      </w:r>
      <w:proofErr w:type="spellStart"/>
      <w:r w:rsidRPr="00C53B1E">
        <w:rPr>
          <w:noProof w:val="0"/>
        </w:rPr>
        <w:t>Applied</w:t>
      </w:r>
      <w:proofErr w:type="spellEnd"/>
      <w:r w:rsidRPr="00C53B1E">
        <w:rPr>
          <w:noProof w:val="0"/>
        </w:rPr>
        <w:t xml:space="preserve"> </w:t>
      </w:r>
      <w:proofErr w:type="spellStart"/>
      <w:r w:rsidRPr="00C53B1E">
        <w:rPr>
          <w:noProof w:val="0"/>
        </w:rPr>
        <w:t>Sciences</w:t>
      </w:r>
      <w:proofErr w:type="spellEnd"/>
      <w:r w:rsidRPr="00C53B1E">
        <w:rPr>
          <w:noProof w:val="0"/>
        </w:rPr>
        <w:t xml:space="preserve"> [online]. 2022, roč. 12, č. 19, s. 1-24. [cit. 2024-03-24]. ISSN 2076-3417. Dostupné na internete:</w:t>
      </w:r>
      <w:bookmarkEnd w:id="176"/>
      <w:r w:rsidRPr="00C53B1E">
        <w:rPr>
          <w:noProof w:val="0"/>
        </w:rPr>
        <w:t xml:space="preserve"> https://doi.org/10.3390/app12199637</w:t>
      </w:r>
    </w:p>
    <w:p w14:paraId="1795B176" w14:textId="77777777" w:rsidR="006D0C74" w:rsidRPr="00C53B1E" w:rsidRDefault="006D0C74" w:rsidP="006D0C74">
      <w:pPr>
        <w:pStyle w:val="Literatra"/>
        <w:rPr>
          <w:noProof w:val="0"/>
        </w:rPr>
      </w:pPr>
      <w:bookmarkStart w:id="178" w:name="_Ref163058319"/>
      <w:r w:rsidRPr="00C53B1E">
        <w:rPr>
          <w:b/>
          <w:bCs/>
          <w:noProof w:val="0"/>
        </w:rPr>
        <w:t>SULAIMAN, R.B. - SCHETININ, V. - SANT, P</w:t>
      </w:r>
      <w:r w:rsidRPr="00C53B1E">
        <w:rPr>
          <w:i/>
          <w:iCs/>
          <w:noProof w:val="0"/>
        </w:rPr>
        <w:t>.</w:t>
      </w:r>
      <w:r w:rsidRPr="00C53B1E">
        <w:rPr>
          <w:noProof w:val="0"/>
        </w:rPr>
        <w:t xml:space="preserve"> 2022. </w:t>
      </w:r>
      <w:proofErr w:type="spellStart"/>
      <w:r w:rsidRPr="00C53B1E">
        <w:rPr>
          <w:i/>
          <w:iCs/>
          <w:noProof w:val="0"/>
        </w:rPr>
        <w:t>Review</w:t>
      </w:r>
      <w:proofErr w:type="spellEnd"/>
      <w:r w:rsidRPr="00C53B1E">
        <w:rPr>
          <w:i/>
          <w:iCs/>
          <w:noProof w:val="0"/>
        </w:rPr>
        <w:t xml:space="preserve"> of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i/>
          <w:iCs/>
          <w:noProof w:val="0"/>
        </w:rPr>
        <w:t xml:space="preserve"> </w:t>
      </w:r>
      <w:proofErr w:type="spellStart"/>
      <w:r w:rsidRPr="00C53B1E">
        <w:rPr>
          <w:i/>
          <w:iCs/>
          <w:noProof w:val="0"/>
        </w:rPr>
        <w:t>Approach</w:t>
      </w:r>
      <w:proofErr w:type="spellEnd"/>
      <w:r w:rsidRPr="00C53B1E">
        <w:rPr>
          <w:i/>
          <w:iCs/>
          <w:noProof w:val="0"/>
        </w:rPr>
        <w:t xml:space="preserve"> on </w:t>
      </w:r>
      <w:proofErr w:type="spellStart"/>
      <w:r w:rsidRPr="00C53B1E">
        <w:rPr>
          <w:i/>
          <w:iCs/>
          <w:noProof w:val="0"/>
        </w:rPr>
        <w:t>credit</w:t>
      </w:r>
      <w:proofErr w:type="spellEnd"/>
      <w:r w:rsidRPr="00C53B1E">
        <w:rPr>
          <w:i/>
          <w:iCs/>
          <w:noProof w:val="0"/>
        </w:rPr>
        <w:t xml:space="preserve"> </w:t>
      </w:r>
      <w:proofErr w:type="spellStart"/>
      <w:r w:rsidRPr="00C53B1E">
        <w:rPr>
          <w:i/>
          <w:iCs/>
          <w:noProof w:val="0"/>
        </w:rPr>
        <w:t>card</w:t>
      </w:r>
      <w:proofErr w:type="spellEnd"/>
      <w:r w:rsidRPr="00C53B1E">
        <w:rPr>
          <w:i/>
          <w:iCs/>
          <w:noProof w:val="0"/>
        </w:rPr>
        <w:t xml:space="preserve"> </w:t>
      </w:r>
      <w:proofErr w:type="spellStart"/>
      <w:r w:rsidRPr="00C53B1E">
        <w:rPr>
          <w:i/>
          <w:iCs/>
          <w:noProof w:val="0"/>
        </w:rPr>
        <w:t>fraud</w:t>
      </w:r>
      <w:proofErr w:type="spellEnd"/>
      <w:r w:rsidRPr="00C53B1E">
        <w:rPr>
          <w:noProof w:val="0"/>
        </w:rPr>
        <w:t xml:space="preserve">. In </w:t>
      </w:r>
      <w:proofErr w:type="spellStart"/>
      <w:r w:rsidRPr="00C53B1E">
        <w:rPr>
          <w:noProof w:val="0"/>
        </w:rPr>
        <w:t>Human-Centric</w:t>
      </w:r>
      <w:proofErr w:type="spellEnd"/>
      <w:r w:rsidRPr="00C53B1E">
        <w:rPr>
          <w:noProof w:val="0"/>
        </w:rPr>
        <w:t xml:space="preserve"> </w:t>
      </w:r>
      <w:proofErr w:type="spellStart"/>
      <w:r w:rsidRPr="00C53B1E">
        <w:rPr>
          <w:noProof w:val="0"/>
        </w:rPr>
        <w:t>Intelligent</w:t>
      </w:r>
      <w:proofErr w:type="spellEnd"/>
      <w:r w:rsidRPr="00C53B1E">
        <w:rPr>
          <w:noProof w:val="0"/>
        </w:rPr>
        <w:t xml:space="preserve"> Systems [online]. 2022, roč. 2, č.1-2, s. 55-68. [cit. 2024-03-26]. ISSN 2667-1336. Dostupné na internete: </w:t>
      </w:r>
      <w:bookmarkEnd w:id="178"/>
      <w:r w:rsidRPr="00C53B1E">
        <w:rPr>
          <w:noProof w:val="0"/>
        </w:rPr>
        <w:t>https://doi.org/10.1007/s44230-022-00004-0</w:t>
      </w:r>
    </w:p>
    <w:p w14:paraId="64C5B63C" w14:textId="77777777" w:rsidR="006D0C74" w:rsidRPr="00C53B1E" w:rsidRDefault="006D0C74" w:rsidP="006D0C74">
      <w:pPr>
        <w:pStyle w:val="Literatra"/>
        <w:rPr>
          <w:noProof w:val="0"/>
        </w:rPr>
      </w:pPr>
      <w:bookmarkStart w:id="179" w:name="_Ref163058329"/>
      <w:r w:rsidRPr="00C53B1E">
        <w:rPr>
          <w:b/>
          <w:bCs/>
          <w:noProof w:val="0"/>
        </w:rPr>
        <w:t>ZHAO, S. et al.</w:t>
      </w:r>
      <w:r w:rsidRPr="00C53B1E">
        <w:rPr>
          <w:noProof w:val="0"/>
        </w:rPr>
        <w:t xml:space="preserve"> 2023. </w:t>
      </w:r>
      <w:proofErr w:type="spellStart"/>
      <w:r w:rsidRPr="00C53B1E">
        <w:rPr>
          <w:i/>
          <w:iCs/>
          <w:noProof w:val="0"/>
        </w:rPr>
        <w:t>Loan</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w:t>
      </w:r>
      <w:proofErr w:type="spellStart"/>
      <w:r w:rsidRPr="00C53B1E">
        <w:rPr>
          <w:i/>
          <w:iCs/>
          <w:noProof w:val="0"/>
        </w:rPr>
        <w:t>users</w:t>
      </w:r>
      <w:proofErr w:type="spellEnd"/>
      <w:r w:rsidRPr="00C53B1E">
        <w:rPr>
          <w:i/>
          <w:iCs/>
          <w:noProof w:val="0"/>
        </w:rPr>
        <w:t xml:space="preserve"> </w:t>
      </w:r>
      <w:proofErr w:type="spellStart"/>
      <w:r w:rsidRPr="00C53B1E">
        <w:rPr>
          <w:i/>
          <w:iCs/>
          <w:noProof w:val="0"/>
        </w:rPr>
        <w:t>detection</w:t>
      </w:r>
      <w:proofErr w:type="spellEnd"/>
      <w:r w:rsidRPr="00C53B1E">
        <w:rPr>
          <w:i/>
          <w:iCs/>
          <w:noProof w:val="0"/>
        </w:rPr>
        <w:t xml:space="preserve"> in online </w:t>
      </w:r>
      <w:proofErr w:type="spellStart"/>
      <w:r w:rsidRPr="00C53B1E">
        <w:rPr>
          <w:i/>
          <w:iCs/>
          <w:noProof w:val="0"/>
        </w:rPr>
        <w:t>lending</w:t>
      </w:r>
      <w:proofErr w:type="spellEnd"/>
      <w:r w:rsidRPr="00C53B1E">
        <w:rPr>
          <w:i/>
          <w:iCs/>
          <w:noProof w:val="0"/>
        </w:rPr>
        <w:t xml:space="preserve"> </w:t>
      </w:r>
      <w:proofErr w:type="spellStart"/>
      <w:r w:rsidRPr="00C53B1E">
        <w:rPr>
          <w:i/>
          <w:iCs/>
          <w:noProof w:val="0"/>
        </w:rPr>
        <w:t>leveraging</w:t>
      </w:r>
      <w:proofErr w:type="spellEnd"/>
      <w:r w:rsidRPr="00C53B1E">
        <w:rPr>
          <w:i/>
          <w:iCs/>
          <w:noProof w:val="0"/>
        </w:rPr>
        <w:t xml:space="preserve"> </w:t>
      </w:r>
      <w:proofErr w:type="spellStart"/>
      <w:r w:rsidRPr="00C53B1E">
        <w:rPr>
          <w:i/>
          <w:iCs/>
          <w:noProof w:val="0"/>
        </w:rPr>
        <w:t>multiple</w:t>
      </w:r>
      <w:proofErr w:type="spellEnd"/>
      <w:r w:rsidRPr="00C53B1E">
        <w:rPr>
          <w:i/>
          <w:iCs/>
          <w:noProof w:val="0"/>
        </w:rPr>
        <w:t xml:space="preserve"> </w:t>
      </w:r>
      <w:proofErr w:type="spellStart"/>
      <w:r w:rsidRPr="00C53B1E">
        <w:rPr>
          <w:i/>
          <w:iCs/>
          <w:noProof w:val="0"/>
        </w:rPr>
        <w:t>data</w:t>
      </w:r>
      <w:proofErr w:type="spellEnd"/>
      <w:r w:rsidRPr="00C53B1E">
        <w:rPr>
          <w:i/>
          <w:iCs/>
          <w:noProof w:val="0"/>
        </w:rPr>
        <w:t xml:space="preserve"> </w:t>
      </w:r>
      <w:proofErr w:type="spellStart"/>
      <w:r w:rsidRPr="00C53B1E">
        <w:rPr>
          <w:i/>
          <w:iCs/>
          <w:noProof w:val="0"/>
        </w:rPr>
        <w:t>views</w:t>
      </w:r>
      <w:proofErr w:type="spellEnd"/>
      <w:r w:rsidRPr="00C53B1E">
        <w:rPr>
          <w:noProof w:val="0"/>
        </w:rPr>
        <w:t xml:space="preserve">. In </w:t>
      </w:r>
      <w:proofErr w:type="spellStart"/>
      <w:r w:rsidRPr="00C53B1E">
        <w:rPr>
          <w:noProof w:val="0"/>
        </w:rPr>
        <w:t>Proceedings</w:t>
      </w:r>
      <w:proofErr w:type="spellEnd"/>
      <w:r w:rsidRPr="00C53B1E">
        <w:rPr>
          <w:noProof w:val="0"/>
        </w:rPr>
        <w:t xml:space="preserve"> of </w:t>
      </w:r>
      <w:proofErr w:type="spellStart"/>
      <w:r w:rsidRPr="00C53B1E">
        <w:rPr>
          <w:noProof w:val="0"/>
        </w:rPr>
        <w:t>the</w:t>
      </w:r>
      <w:proofErr w:type="spellEnd"/>
      <w:r w:rsidRPr="00C53B1E">
        <w:rPr>
          <w:noProof w:val="0"/>
        </w:rPr>
        <w:t xml:space="preserve"> AAAI </w:t>
      </w:r>
      <w:proofErr w:type="spellStart"/>
      <w:r w:rsidRPr="00C53B1E">
        <w:rPr>
          <w:noProof w:val="0"/>
        </w:rPr>
        <w:t>Conference</w:t>
      </w:r>
      <w:proofErr w:type="spellEnd"/>
      <w:r w:rsidRPr="00C53B1E">
        <w:rPr>
          <w:noProof w:val="0"/>
        </w:rPr>
        <w:t xml:space="preserve"> on </w:t>
      </w:r>
      <w:proofErr w:type="spellStart"/>
      <w:r w:rsidRPr="00C53B1E">
        <w:rPr>
          <w:noProof w:val="0"/>
        </w:rPr>
        <w:t>Artificial</w:t>
      </w:r>
      <w:proofErr w:type="spellEnd"/>
      <w:r w:rsidRPr="00C53B1E">
        <w:rPr>
          <w:noProof w:val="0"/>
        </w:rPr>
        <w:t xml:space="preserve"> </w:t>
      </w:r>
      <w:proofErr w:type="spellStart"/>
      <w:r w:rsidRPr="00C53B1E">
        <w:rPr>
          <w:noProof w:val="0"/>
        </w:rPr>
        <w:t>Intelligence</w:t>
      </w:r>
      <w:proofErr w:type="spellEnd"/>
      <w:r w:rsidRPr="00C53B1E">
        <w:rPr>
          <w:i/>
          <w:iCs/>
          <w:noProof w:val="0"/>
        </w:rPr>
        <w:t xml:space="preserve"> </w:t>
      </w:r>
      <w:r w:rsidRPr="00C53B1E">
        <w:rPr>
          <w:noProof w:val="0"/>
        </w:rPr>
        <w:t>[online]. 2023, roč. 37, č. 4, s. 5428-5436.  [cit. 2024-03-30]. ISSN 2374-3468. Dostupné na internete: https://ojs.aaai.org/index.php/AAAI/article/view/25675</w:t>
      </w:r>
      <w:bookmarkEnd w:id="179"/>
    </w:p>
    <w:p w14:paraId="0FED08BF" w14:textId="0C5C3178" w:rsidR="006D0C74" w:rsidRPr="00C53B1E" w:rsidRDefault="006D0C74" w:rsidP="006D0C74">
      <w:pPr>
        <w:pStyle w:val="Literatra"/>
        <w:rPr>
          <w:noProof w:val="0"/>
        </w:rPr>
      </w:pPr>
      <w:bookmarkStart w:id="180" w:name="_Ref163058336"/>
      <w:r w:rsidRPr="00C53B1E">
        <w:rPr>
          <w:b/>
          <w:bCs/>
          <w:noProof w:val="0"/>
        </w:rPr>
        <w:t>XU, J.J. - LU, Y. - CHAU, M</w:t>
      </w:r>
      <w:r w:rsidRPr="00C53B1E">
        <w:rPr>
          <w:noProof w:val="0"/>
        </w:rPr>
        <w:t xml:space="preserve">. 2015. </w:t>
      </w:r>
      <w:r w:rsidRPr="00C53B1E">
        <w:rPr>
          <w:i/>
          <w:iCs/>
          <w:noProof w:val="0"/>
        </w:rPr>
        <w:t xml:space="preserve">P2P </w:t>
      </w:r>
      <w:proofErr w:type="spellStart"/>
      <w:r w:rsidRPr="00C53B1E">
        <w:rPr>
          <w:i/>
          <w:iCs/>
          <w:noProof w:val="0"/>
        </w:rPr>
        <w:t>lending</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w:t>
      </w:r>
      <w:proofErr w:type="spellStart"/>
      <w:r w:rsidRPr="00C53B1E">
        <w:rPr>
          <w:i/>
          <w:iCs/>
          <w:noProof w:val="0"/>
        </w:rPr>
        <w:t>detection</w:t>
      </w:r>
      <w:proofErr w:type="spellEnd"/>
      <w:r w:rsidRPr="00C53B1E">
        <w:rPr>
          <w:i/>
          <w:iCs/>
          <w:noProof w:val="0"/>
        </w:rPr>
        <w:t xml:space="preserve">: A big </w:t>
      </w:r>
      <w:proofErr w:type="spellStart"/>
      <w:r w:rsidRPr="00C53B1E">
        <w:rPr>
          <w:i/>
          <w:iCs/>
          <w:noProof w:val="0"/>
        </w:rPr>
        <w:t>data</w:t>
      </w:r>
      <w:proofErr w:type="spellEnd"/>
      <w:r w:rsidRPr="00C53B1E">
        <w:rPr>
          <w:i/>
          <w:iCs/>
          <w:noProof w:val="0"/>
        </w:rPr>
        <w:t xml:space="preserve"> </w:t>
      </w:r>
      <w:proofErr w:type="spellStart"/>
      <w:r w:rsidRPr="00C53B1E">
        <w:rPr>
          <w:i/>
          <w:iCs/>
          <w:noProof w:val="0"/>
        </w:rPr>
        <w:t>approach</w:t>
      </w:r>
      <w:proofErr w:type="spellEnd"/>
      <w:r w:rsidRPr="00C53B1E">
        <w:rPr>
          <w:noProof w:val="0"/>
        </w:rPr>
        <w:t xml:space="preserve">. In </w:t>
      </w:r>
      <w:proofErr w:type="spellStart"/>
      <w:r w:rsidRPr="00C53B1E">
        <w:rPr>
          <w:noProof w:val="0"/>
        </w:rPr>
        <w:t>Lecture</w:t>
      </w:r>
      <w:proofErr w:type="spellEnd"/>
      <w:r w:rsidRPr="00C53B1E">
        <w:rPr>
          <w:noProof w:val="0"/>
        </w:rPr>
        <w:t xml:space="preserve"> notes in </w:t>
      </w:r>
      <w:proofErr w:type="spellStart"/>
      <w:r w:rsidRPr="00C53B1E">
        <w:rPr>
          <w:noProof w:val="0"/>
        </w:rPr>
        <w:t>computer</w:t>
      </w:r>
      <w:proofErr w:type="spellEnd"/>
      <w:r w:rsidRPr="00C53B1E">
        <w:rPr>
          <w:noProof w:val="0"/>
        </w:rPr>
        <w:t xml:space="preserve"> </w:t>
      </w:r>
      <w:proofErr w:type="spellStart"/>
      <w:r w:rsidRPr="00C53B1E">
        <w:rPr>
          <w:noProof w:val="0"/>
        </w:rPr>
        <w:t>science</w:t>
      </w:r>
      <w:proofErr w:type="spellEnd"/>
      <w:r w:rsidRPr="00C53B1E">
        <w:rPr>
          <w:noProof w:val="0"/>
        </w:rPr>
        <w:t xml:space="preserve"> [online]. 2015. Dostupné na internete: https://link.springer.com/chapter/10.1007/978-3-319-18455-5_5</w:t>
      </w:r>
      <w:bookmarkEnd w:id="180"/>
    </w:p>
    <w:p w14:paraId="13753EE9" w14:textId="5B4B5BC3" w:rsidR="006D0C74" w:rsidRPr="00C53B1E" w:rsidRDefault="006D0C74" w:rsidP="006D0C74">
      <w:pPr>
        <w:pStyle w:val="Literatra"/>
        <w:rPr>
          <w:noProof w:val="0"/>
        </w:rPr>
      </w:pPr>
      <w:bookmarkStart w:id="181" w:name="_Ref163058341"/>
      <w:r w:rsidRPr="00C53B1E">
        <w:rPr>
          <w:b/>
          <w:bCs/>
          <w:noProof w:val="0"/>
        </w:rPr>
        <w:t>WANG, H. - WANG, Z. - ZHANG, B. - ZHOU, J.</w:t>
      </w:r>
      <w:r w:rsidRPr="00C53B1E">
        <w:rPr>
          <w:noProof w:val="0"/>
        </w:rPr>
        <w:t xml:space="preserve"> 2019. </w:t>
      </w:r>
      <w:proofErr w:type="spellStart"/>
      <w:r w:rsidRPr="00C53B1E">
        <w:rPr>
          <w:i/>
          <w:iCs/>
          <w:noProof w:val="0"/>
        </w:rPr>
        <w:t>Information</w:t>
      </w:r>
      <w:proofErr w:type="spellEnd"/>
      <w:r w:rsidRPr="00C53B1E">
        <w:rPr>
          <w:i/>
          <w:iCs/>
          <w:noProof w:val="0"/>
        </w:rPr>
        <w:t xml:space="preserve"> </w:t>
      </w:r>
      <w:proofErr w:type="spellStart"/>
      <w:r w:rsidRPr="00C53B1E">
        <w:rPr>
          <w:i/>
          <w:iCs/>
          <w:noProof w:val="0"/>
        </w:rPr>
        <w:t>collection</w:t>
      </w:r>
      <w:proofErr w:type="spellEnd"/>
      <w:r w:rsidRPr="00C53B1E">
        <w:rPr>
          <w:i/>
          <w:iCs/>
          <w:noProof w:val="0"/>
        </w:rPr>
        <w:t xml:space="preserve"> </w:t>
      </w:r>
      <w:proofErr w:type="spellStart"/>
      <w:r w:rsidRPr="00C53B1E">
        <w:rPr>
          <w:i/>
          <w:iCs/>
          <w:noProof w:val="0"/>
        </w:rPr>
        <w:t>for</w:t>
      </w:r>
      <w:proofErr w:type="spellEnd"/>
      <w:r w:rsidRPr="00C53B1E">
        <w:rPr>
          <w:i/>
          <w:iCs/>
          <w:noProof w:val="0"/>
        </w:rPr>
        <w:t xml:space="preserve"> </w:t>
      </w:r>
      <w:proofErr w:type="spellStart"/>
      <w:r w:rsidRPr="00C53B1E">
        <w:rPr>
          <w:i/>
          <w:iCs/>
          <w:noProof w:val="0"/>
        </w:rPr>
        <w:t>fraud</w:t>
      </w:r>
      <w:proofErr w:type="spellEnd"/>
      <w:r w:rsidRPr="00C53B1E">
        <w:rPr>
          <w:i/>
          <w:iCs/>
          <w:noProof w:val="0"/>
        </w:rPr>
        <w:t xml:space="preserve"> </w:t>
      </w:r>
      <w:proofErr w:type="spellStart"/>
      <w:r w:rsidRPr="00C53B1E">
        <w:rPr>
          <w:i/>
          <w:iCs/>
          <w:noProof w:val="0"/>
        </w:rPr>
        <w:t>detection</w:t>
      </w:r>
      <w:proofErr w:type="spellEnd"/>
      <w:r w:rsidRPr="00C53B1E">
        <w:rPr>
          <w:i/>
          <w:iCs/>
          <w:noProof w:val="0"/>
        </w:rPr>
        <w:t xml:space="preserve"> in P2P </w:t>
      </w:r>
      <w:proofErr w:type="spellStart"/>
      <w:r w:rsidRPr="00C53B1E">
        <w:rPr>
          <w:i/>
          <w:iCs/>
          <w:noProof w:val="0"/>
        </w:rPr>
        <w:t>financial</w:t>
      </w:r>
      <w:proofErr w:type="spellEnd"/>
      <w:r w:rsidRPr="00C53B1E">
        <w:rPr>
          <w:i/>
          <w:iCs/>
          <w:noProof w:val="0"/>
        </w:rPr>
        <w:t xml:space="preserve"> </w:t>
      </w:r>
      <w:proofErr w:type="spellStart"/>
      <w:r w:rsidRPr="00C53B1E">
        <w:rPr>
          <w:i/>
          <w:iCs/>
          <w:noProof w:val="0"/>
        </w:rPr>
        <w:t>market</w:t>
      </w:r>
      <w:proofErr w:type="spellEnd"/>
      <w:r w:rsidRPr="00C53B1E">
        <w:rPr>
          <w:noProof w:val="0"/>
        </w:rPr>
        <w:t xml:space="preserve">. In MATEC Web of </w:t>
      </w:r>
      <w:proofErr w:type="spellStart"/>
      <w:r w:rsidRPr="00C53B1E">
        <w:rPr>
          <w:noProof w:val="0"/>
        </w:rPr>
        <w:t>Conferences</w:t>
      </w:r>
      <w:proofErr w:type="spellEnd"/>
      <w:r w:rsidRPr="00C53B1E">
        <w:rPr>
          <w:noProof w:val="0"/>
        </w:rPr>
        <w:t xml:space="preserve"> [online]. 2018. roč. 189, p. 06006. [cit. 2024-03-30]. Dostupné na internete:</w:t>
      </w:r>
      <w:bookmarkEnd w:id="181"/>
      <w:r w:rsidRPr="00C53B1E">
        <w:rPr>
          <w:noProof w:val="0"/>
        </w:rPr>
        <w:t xml:space="preserve"> </w:t>
      </w:r>
      <w:r w:rsidR="00981565" w:rsidRPr="00C53B1E">
        <w:rPr>
          <w:noProof w:val="0"/>
        </w:rPr>
        <w:t>https://www.matec-conferences.org/articles/matecconf/pdf/2018/48/matecconf_meamt2018_06006.pdf</w:t>
      </w:r>
    </w:p>
    <w:p w14:paraId="13FB3AFA" w14:textId="5D5674AD" w:rsidR="006D0C74" w:rsidRPr="00C53B1E" w:rsidRDefault="006D0C74" w:rsidP="006D0C74">
      <w:pPr>
        <w:pStyle w:val="Literatra"/>
        <w:rPr>
          <w:noProof w:val="0"/>
        </w:rPr>
      </w:pPr>
      <w:bookmarkStart w:id="182" w:name="_Ref163058356"/>
      <w:r w:rsidRPr="00C53B1E">
        <w:rPr>
          <w:b/>
          <w:bCs/>
          <w:noProof w:val="0"/>
        </w:rPr>
        <w:t>LYÓCSA, Š. et al</w:t>
      </w:r>
      <w:r w:rsidRPr="00C53B1E">
        <w:rPr>
          <w:i/>
          <w:iCs/>
          <w:noProof w:val="0"/>
        </w:rPr>
        <w:t>.</w:t>
      </w:r>
      <w:r w:rsidRPr="00C53B1E">
        <w:rPr>
          <w:noProof w:val="0"/>
        </w:rPr>
        <w:t xml:space="preserve"> 2022.</w:t>
      </w:r>
      <w:r w:rsidRPr="00C53B1E">
        <w:rPr>
          <w:i/>
          <w:iCs/>
          <w:noProof w:val="0"/>
        </w:rPr>
        <w:t xml:space="preserve"> Default or profit </w:t>
      </w:r>
      <w:proofErr w:type="spellStart"/>
      <w:r w:rsidRPr="00C53B1E">
        <w:rPr>
          <w:i/>
          <w:iCs/>
          <w:noProof w:val="0"/>
        </w:rPr>
        <w:t>scoring</w:t>
      </w:r>
      <w:proofErr w:type="spellEnd"/>
      <w:r w:rsidRPr="00C53B1E">
        <w:rPr>
          <w:i/>
          <w:iCs/>
          <w:noProof w:val="0"/>
        </w:rPr>
        <w:t xml:space="preserve"> </w:t>
      </w:r>
      <w:proofErr w:type="spellStart"/>
      <w:r w:rsidRPr="00C53B1E">
        <w:rPr>
          <w:i/>
          <w:iCs/>
          <w:noProof w:val="0"/>
        </w:rPr>
        <w:t>credit</w:t>
      </w:r>
      <w:proofErr w:type="spellEnd"/>
      <w:r w:rsidRPr="00C53B1E">
        <w:rPr>
          <w:i/>
          <w:iCs/>
          <w:noProof w:val="0"/>
        </w:rPr>
        <w:t xml:space="preserve"> </w:t>
      </w:r>
      <w:proofErr w:type="spellStart"/>
      <w:r w:rsidRPr="00C53B1E">
        <w:rPr>
          <w:i/>
          <w:iCs/>
          <w:noProof w:val="0"/>
        </w:rPr>
        <w:t>systems</w:t>
      </w:r>
      <w:proofErr w:type="spellEnd"/>
      <w:r w:rsidRPr="00C53B1E">
        <w:rPr>
          <w:i/>
          <w:iCs/>
          <w:noProof w:val="0"/>
        </w:rPr>
        <w:t xml:space="preserve">? </w:t>
      </w:r>
      <w:proofErr w:type="spellStart"/>
      <w:r w:rsidRPr="00C53B1E">
        <w:rPr>
          <w:i/>
          <w:iCs/>
          <w:noProof w:val="0"/>
        </w:rPr>
        <w:t>evidence</w:t>
      </w:r>
      <w:proofErr w:type="spellEnd"/>
      <w:r w:rsidRPr="00C53B1E">
        <w:rPr>
          <w:i/>
          <w:iCs/>
          <w:noProof w:val="0"/>
        </w:rPr>
        <w:t xml:space="preserve"> </w:t>
      </w:r>
      <w:proofErr w:type="spellStart"/>
      <w:r w:rsidRPr="00C53B1E">
        <w:rPr>
          <w:i/>
          <w:iCs/>
          <w:noProof w:val="0"/>
        </w:rPr>
        <w:t>from</w:t>
      </w:r>
      <w:proofErr w:type="spellEnd"/>
      <w:r w:rsidRPr="00C53B1E">
        <w:rPr>
          <w:i/>
          <w:iCs/>
          <w:noProof w:val="0"/>
        </w:rPr>
        <w:t xml:space="preserve"> </w:t>
      </w:r>
      <w:proofErr w:type="spellStart"/>
      <w:r w:rsidRPr="00C53B1E">
        <w:rPr>
          <w:i/>
          <w:iCs/>
          <w:noProof w:val="0"/>
        </w:rPr>
        <w:t>European</w:t>
      </w:r>
      <w:proofErr w:type="spellEnd"/>
      <w:r w:rsidRPr="00C53B1E">
        <w:rPr>
          <w:i/>
          <w:iCs/>
          <w:noProof w:val="0"/>
        </w:rPr>
        <w:t xml:space="preserve"> and US </w:t>
      </w:r>
      <w:proofErr w:type="spellStart"/>
      <w:r w:rsidRPr="00C53B1E">
        <w:rPr>
          <w:i/>
          <w:iCs/>
          <w:noProof w:val="0"/>
        </w:rPr>
        <w:t>peer</w:t>
      </w:r>
      <w:proofErr w:type="spellEnd"/>
      <w:r w:rsidRPr="00C53B1E">
        <w:rPr>
          <w:i/>
          <w:iCs/>
          <w:noProof w:val="0"/>
        </w:rPr>
        <w:t>-to-</w:t>
      </w:r>
      <w:proofErr w:type="spellStart"/>
      <w:r w:rsidRPr="00C53B1E">
        <w:rPr>
          <w:i/>
          <w:iCs/>
          <w:noProof w:val="0"/>
        </w:rPr>
        <w:t>peer</w:t>
      </w:r>
      <w:proofErr w:type="spellEnd"/>
      <w:r w:rsidRPr="00C53B1E">
        <w:rPr>
          <w:i/>
          <w:iCs/>
          <w:noProof w:val="0"/>
        </w:rPr>
        <w:t xml:space="preserve"> </w:t>
      </w:r>
      <w:proofErr w:type="spellStart"/>
      <w:r w:rsidRPr="00C53B1E">
        <w:rPr>
          <w:i/>
          <w:iCs/>
          <w:noProof w:val="0"/>
        </w:rPr>
        <w:t>lending</w:t>
      </w:r>
      <w:proofErr w:type="spellEnd"/>
      <w:r w:rsidRPr="00C53B1E">
        <w:rPr>
          <w:i/>
          <w:iCs/>
          <w:noProof w:val="0"/>
        </w:rPr>
        <w:t xml:space="preserve"> </w:t>
      </w:r>
      <w:proofErr w:type="spellStart"/>
      <w:r w:rsidRPr="00C53B1E">
        <w:rPr>
          <w:i/>
          <w:iCs/>
          <w:noProof w:val="0"/>
        </w:rPr>
        <w:t>markets</w:t>
      </w:r>
      <w:proofErr w:type="spellEnd"/>
      <w:r w:rsidRPr="00C53B1E">
        <w:rPr>
          <w:noProof w:val="0"/>
        </w:rPr>
        <w:t xml:space="preserve">. In </w:t>
      </w:r>
      <w:proofErr w:type="spellStart"/>
      <w:r w:rsidRPr="00C53B1E">
        <w:rPr>
          <w:noProof w:val="0"/>
        </w:rPr>
        <w:t>Financial</w:t>
      </w:r>
      <w:proofErr w:type="spellEnd"/>
      <w:r w:rsidRPr="00C53B1E">
        <w:rPr>
          <w:noProof w:val="0"/>
        </w:rPr>
        <w:t xml:space="preserve"> </w:t>
      </w:r>
      <w:proofErr w:type="spellStart"/>
      <w:r w:rsidRPr="00C53B1E">
        <w:rPr>
          <w:noProof w:val="0"/>
        </w:rPr>
        <w:t>Innovation</w:t>
      </w:r>
      <w:proofErr w:type="spellEnd"/>
      <w:r w:rsidRPr="00C53B1E">
        <w:rPr>
          <w:noProof w:val="0"/>
        </w:rPr>
        <w:t xml:space="preserve"> [online]. 2022, roč. 8. č. 32, s. 1-21. [cit. 2024-03-31]. Dostupné na internete:</w:t>
      </w:r>
      <w:bookmarkEnd w:id="182"/>
      <w:r w:rsidRPr="00C53B1E">
        <w:rPr>
          <w:noProof w:val="0"/>
        </w:rPr>
        <w:t xml:space="preserve"> </w:t>
      </w:r>
      <w:r w:rsidR="00981565" w:rsidRPr="00C53B1E">
        <w:rPr>
          <w:noProof w:val="0"/>
        </w:rPr>
        <w:t>https://doi.org/10.1186/s40854-022-00338-5</w:t>
      </w:r>
    </w:p>
    <w:p w14:paraId="72EF8E00" w14:textId="314D78E8" w:rsidR="00557068" w:rsidRPr="00C53B1E" w:rsidRDefault="00557068" w:rsidP="006B1845">
      <w:pPr>
        <w:pStyle w:val="Literatra"/>
        <w:contextualSpacing/>
        <w:rPr>
          <w:noProof w:val="0"/>
        </w:rPr>
      </w:pPr>
      <w:r w:rsidRPr="00C53B1E">
        <w:rPr>
          <w:b/>
          <w:bCs/>
          <w:noProof w:val="0"/>
        </w:rPr>
        <w:t>BAČA, A</w:t>
      </w:r>
      <w:r w:rsidRPr="00C53B1E">
        <w:rPr>
          <w:noProof w:val="0"/>
        </w:rPr>
        <w:t>. 2020.</w:t>
      </w:r>
      <w:r w:rsidRPr="00C53B1E">
        <w:rPr>
          <w:i/>
          <w:iCs/>
          <w:noProof w:val="0"/>
        </w:rPr>
        <w:t xml:space="preserve">Žltý Melón - Spôsob ako Dosiahnuť Vysoký </w:t>
      </w:r>
      <w:proofErr w:type="spellStart"/>
      <w:r w:rsidRPr="00C53B1E">
        <w:rPr>
          <w:i/>
          <w:iCs/>
          <w:noProof w:val="0"/>
        </w:rPr>
        <w:t>cashflow</w:t>
      </w:r>
      <w:proofErr w:type="spellEnd"/>
      <w:r w:rsidRPr="00C53B1E">
        <w:rPr>
          <w:i/>
          <w:iCs/>
          <w:noProof w:val="0"/>
        </w:rPr>
        <w:t>!</w:t>
      </w:r>
      <w:r w:rsidRPr="00C53B1E">
        <w:rPr>
          <w:noProof w:val="0"/>
        </w:rPr>
        <w:t xml:space="preserve"> In YouTube [online].[cit. 2024-04-01]. Dostupné na internete: </w:t>
      </w:r>
      <w:r w:rsidR="00ED2921" w:rsidRPr="00C53B1E">
        <w:rPr>
          <w:noProof w:val="0"/>
        </w:rPr>
        <w:t>https://youtu.be/n9jjogpgJaw?t=1055</w:t>
      </w:r>
      <w:bookmarkEnd w:id="177"/>
    </w:p>
    <w:p w14:paraId="47182953" w14:textId="71676BE3" w:rsidR="00E34642" w:rsidRPr="00C53B1E" w:rsidRDefault="00E34642" w:rsidP="006B1845">
      <w:pPr>
        <w:pStyle w:val="Literatra"/>
        <w:contextualSpacing/>
        <w:rPr>
          <w:noProof w:val="0"/>
        </w:rPr>
      </w:pPr>
      <w:bookmarkStart w:id="183" w:name="_Ref163058404"/>
      <w:r w:rsidRPr="00C53B1E">
        <w:rPr>
          <w:b/>
          <w:bCs/>
          <w:noProof w:val="0"/>
        </w:rPr>
        <w:t xml:space="preserve">BONDORA. </w:t>
      </w:r>
      <w:r w:rsidR="000C5021" w:rsidRPr="00C53B1E">
        <w:rPr>
          <w:noProof w:val="0"/>
        </w:rPr>
        <w:t>2009</w:t>
      </w:r>
      <w:r w:rsidRPr="00C53B1E">
        <w:rPr>
          <w:noProof w:val="0"/>
        </w:rPr>
        <w:t xml:space="preserve">. </w:t>
      </w:r>
      <w:proofErr w:type="spellStart"/>
      <w:r w:rsidRPr="00C53B1E">
        <w:rPr>
          <w:i/>
          <w:iCs/>
          <w:noProof w:val="0"/>
        </w:rPr>
        <w:t>What</w:t>
      </w:r>
      <w:proofErr w:type="spellEnd"/>
      <w:r w:rsidRPr="00C53B1E">
        <w:rPr>
          <w:i/>
          <w:iCs/>
          <w:noProof w:val="0"/>
        </w:rPr>
        <w:t xml:space="preserve"> </w:t>
      </w:r>
      <w:proofErr w:type="spellStart"/>
      <w:r w:rsidRPr="00C53B1E">
        <w:rPr>
          <w:i/>
          <w:iCs/>
          <w:noProof w:val="0"/>
        </w:rPr>
        <w:t>is</w:t>
      </w:r>
      <w:proofErr w:type="spellEnd"/>
      <w:r w:rsidRPr="00C53B1E">
        <w:rPr>
          <w:i/>
          <w:iCs/>
          <w:noProof w:val="0"/>
        </w:rPr>
        <w:t xml:space="preserve"> </w:t>
      </w:r>
      <w:proofErr w:type="spellStart"/>
      <w:r w:rsidRPr="00C53B1E">
        <w:rPr>
          <w:i/>
          <w:iCs/>
          <w:noProof w:val="0"/>
        </w:rPr>
        <w:t>the</w:t>
      </w:r>
      <w:proofErr w:type="spellEnd"/>
      <w:r w:rsidRPr="00C53B1E">
        <w:rPr>
          <w:i/>
          <w:iCs/>
          <w:noProof w:val="0"/>
        </w:rPr>
        <w:t xml:space="preserve"> General Business </w:t>
      </w:r>
      <w:proofErr w:type="spellStart"/>
      <w:r w:rsidRPr="00C53B1E">
        <w:rPr>
          <w:i/>
          <w:iCs/>
          <w:noProof w:val="0"/>
        </w:rPr>
        <w:t>Information</w:t>
      </w:r>
      <w:proofErr w:type="spellEnd"/>
      <w:r w:rsidRPr="00C53B1E">
        <w:rPr>
          <w:i/>
          <w:iCs/>
          <w:noProof w:val="0"/>
        </w:rPr>
        <w:t xml:space="preserve"> of </w:t>
      </w:r>
      <w:proofErr w:type="spellStart"/>
      <w:r w:rsidRPr="00C53B1E">
        <w:rPr>
          <w:i/>
          <w:iCs/>
          <w:noProof w:val="0"/>
        </w:rPr>
        <w:t>bondora</w:t>
      </w:r>
      <w:proofErr w:type="spellEnd"/>
      <w:r w:rsidRPr="00C53B1E">
        <w:rPr>
          <w:i/>
          <w:iCs/>
          <w:noProof w:val="0"/>
        </w:rPr>
        <w:t>?</w:t>
      </w:r>
      <w:r w:rsidRPr="00C53B1E">
        <w:rPr>
          <w:noProof w:val="0"/>
        </w:rPr>
        <w:t xml:space="preserve"> In Bondora [online]. [cit. 2024-04-01]. Dostupné na internete: </w:t>
      </w:r>
      <w:bookmarkEnd w:id="183"/>
      <w:r w:rsidR="0045670F" w:rsidRPr="00C53B1E">
        <w:rPr>
          <w:noProof w:val="0"/>
        </w:rPr>
        <w:t>https://help.bondora.com/hc/en-us/articles/14898362614161-What-is-the-general-business-information-of-Bondora</w:t>
      </w:r>
    </w:p>
    <w:p w14:paraId="555A9737" w14:textId="05297D8C" w:rsidR="0054631F" w:rsidRPr="00C53B1E" w:rsidRDefault="0054631F" w:rsidP="006B1845">
      <w:pPr>
        <w:pStyle w:val="Literatra"/>
        <w:contextualSpacing/>
        <w:rPr>
          <w:noProof w:val="0"/>
        </w:rPr>
      </w:pPr>
      <w:bookmarkStart w:id="184" w:name="_Ref163158363"/>
      <w:r w:rsidRPr="00C53B1E">
        <w:rPr>
          <w:b/>
          <w:bCs/>
          <w:noProof w:val="0"/>
        </w:rPr>
        <w:t>BONDORA</w:t>
      </w:r>
      <w:r w:rsidRPr="00C53B1E">
        <w:rPr>
          <w:noProof w:val="0"/>
        </w:rPr>
        <w:t xml:space="preserve">. 2009. </w:t>
      </w:r>
      <w:proofErr w:type="spellStart"/>
      <w:r w:rsidRPr="00C53B1E">
        <w:rPr>
          <w:i/>
          <w:iCs/>
          <w:noProof w:val="0"/>
        </w:rPr>
        <w:t>Public</w:t>
      </w:r>
      <w:proofErr w:type="spellEnd"/>
      <w:r w:rsidRPr="00C53B1E">
        <w:rPr>
          <w:i/>
          <w:iCs/>
          <w:noProof w:val="0"/>
        </w:rPr>
        <w:t xml:space="preserve"> </w:t>
      </w:r>
      <w:proofErr w:type="spellStart"/>
      <w:r w:rsidRPr="00C53B1E">
        <w:rPr>
          <w:i/>
          <w:iCs/>
          <w:noProof w:val="0"/>
        </w:rPr>
        <w:t>reports</w:t>
      </w:r>
      <w:proofErr w:type="spellEnd"/>
      <w:r w:rsidRPr="00C53B1E">
        <w:rPr>
          <w:noProof w:val="0"/>
        </w:rPr>
        <w:t>. In Bondora.com [online]. [cit. 2024-04-04]. Dostupné na internete: https://www.bondora.com/en/public-reports</w:t>
      </w:r>
      <w:bookmarkEnd w:id="184"/>
      <w:r w:rsidRPr="00C53B1E">
        <w:rPr>
          <w:noProof w:val="0"/>
        </w:rPr>
        <w:t xml:space="preserve"> </w:t>
      </w:r>
    </w:p>
    <w:p w14:paraId="68306FEB" w14:textId="596671C3" w:rsidR="000C5021" w:rsidRPr="00C53B1E" w:rsidRDefault="000C5021" w:rsidP="006B1845">
      <w:pPr>
        <w:pStyle w:val="Literatra"/>
        <w:contextualSpacing/>
        <w:rPr>
          <w:noProof w:val="0"/>
        </w:rPr>
      </w:pPr>
      <w:bookmarkStart w:id="185" w:name="_Ref163293691"/>
      <w:r w:rsidRPr="00C53B1E">
        <w:rPr>
          <w:b/>
          <w:bCs/>
          <w:noProof w:val="0"/>
        </w:rPr>
        <w:lastRenderedPageBreak/>
        <w:t>BONDORA</w:t>
      </w:r>
      <w:r w:rsidRPr="00C53B1E">
        <w:rPr>
          <w:noProof w:val="0"/>
        </w:rPr>
        <w:t xml:space="preserve">. 2009. </w:t>
      </w:r>
      <w:proofErr w:type="spellStart"/>
      <w:r w:rsidRPr="00C53B1E">
        <w:rPr>
          <w:i/>
          <w:iCs/>
          <w:noProof w:val="0"/>
        </w:rPr>
        <w:t>What</w:t>
      </w:r>
      <w:proofErr w:type="spellEnd"/>
      <w:r w:rsidRPr="00C53B1E">
        <w:rPr>
          <w:i/>
          <w:iCs/>
          <w:noProof w:val="0"/>
        </w:rPr>
        <w:t xml:space="preserve"> </w:t>
      </w:r>
      <w:proofErr w:type="spellStart"/>
      <w:r w:rsidRPr="00C53B1E">
        <w:rPr>
          <w:i/>
          <w:iCs/>
          <w:noProof w:val="0"/>
        </w:rPr>
        <w:t>is</w:t>
      </w:r>
      <w:proofErr w:type="spellEnd"/>
      <w:r w:rsidRPr="00C53B1E">
        <w:rPr>
          <w:i/>
          <w:iCs/>
          <w:noProof w:val="0"/>
        </w:rPr>
        <w:t xml:space="preserve"> </w:t>
      </w:r>
      <w:proofErr w:type="spellStart"/>
      <w:r w:rsidRPr="00C53B1E">
        <w:rPr>
          <w:i/>
          <w:iCs/>
          <w:noProof w:val="0"/>
        </w:rPr>
        <w:t>Bondora’s</w:t>
      </w:r>
      <w:proofErr w:type="spellEnd"/>
      <w:r w:rsidRPr="00C53B1E">
        <w:rPr>
          <w:i/>
          <w:iCs/>
          <w:noProof w:val="0"/>
        </w:rPr>
        <w:t xml:space="preserve"> 3-step </w:t>
      </w:r>
      <w:proofErr w:type="spellStart"/>
      <w:r w:rsidRPr="00C53B1E">
        <w:rPr>
          <w:i/>
          <w:iCs/>
          <w:noProof w:val="0"/>
        </w:rPr>
        <w:t>collection</w:t>
      </w:r>
      <w:proofErr w:type="spellEnd"/>
      <w:r w:rsidRPr="00C53B1E">
        <w:rPr>
          <w:i/>
          <w:iCs/>
          <w:noProof w:val="0"/>
        </w:rPr>
        <w:t xml:space="preserve"> &amp; </w:t>
      </w:r>
      <w:proofErr w:type="spellStart"/>
      <w:r w:rsidRPr="00C53B1E">
        <w:rPr>
          <w:i/>
          <w:iCs/>
          <w:noProof w:val="0"/>
        </w:rPr>
        <w:t>recovery</w:t>
      </w:r>
      <w:proofErr w:type="spellEnd"/>
      <w:r w:rsidRPr="00C53B1E">
        <w:rPr>
          <w:i/>
          <w:iCs/>
          <w:noProof w:val="0"/>
        </w:rPr>
        <w:t xml:space="preserve"> </w:t>
      </w:r>
      <w:proofErr w:type="spellStart"/>
      <w:r w:rsidRPr="00C53B1E">
        <w:rPr>
          <w:i/>
          <w:iCs/>
          <w:noProof w:val="0"/>
        </w:rPr>
        <w:t>process</w:t>
      </w:r>
      <w:proofErr w:type="spellEnd"/>
      <w:r w:rsidRPr="00C53B1E">
        <w:rPr>
          <w:i/>
          <w:iCs/>
          <w:noProof w:val="0"/>
        </w:rPr>
        <w:t>?</w:t>
      </w:r>
      <w:r w:rsidRPr="00C53B1E">
        <w:rPr>
          <w:noProof w:val="0"/>
        </w:rPr>
        <w:t xml:space="preserve"> . In Bondora.com [online]. [cit. 2024-04-06]. Dostupné na internete: https://help.bondora.com/hc/en-us/articles/14816734538897-What-is-Bondora-s-3-step-Collection-Recovery-Process</w:t>
      </w:r>
      <w:bookmarkEnd w:id="185"/>
    </w:p>
    <w:p w14:paraId="6E9C2F8D" w14:textId="2F1C7F84" w:rsidR="00F826EC" w:rsidRPr="00C53B1E" w:rsidRDefault="00254152" w:rsidP="006B1845">
      <w:pPr>
        <w:pStyle w:val="Literatra"/>
        <w:contextualSpacing/>
        <w:rPr>
          <w:rStyle w:val="Hyperlink"/>
          <w:noProof w:val="0"/>
          <w:color w:val="auto"/>
          <w:u w:val="none"/>
        </w:rPr>
      </w:pPr>
      <w:bookmarkStart w:id="186" w:name="_Ref163543935"/>
      <w:r w:rsidRPr="00C53B1E">
        <w:rPr>
          <w:b/>
          <w:bCs/>
          <w:noProof w:val="0"/>
        </w:rPr>
        <w:t>BONDORA</w:t>
      </w:r>
      <w:r w:rsidRPr="00C53B1E">
        <w:rPr>
          <w:noProof w:val="0"/>
        </w:rPr>
        <w:t xml:space="preserve">. 2014. </w:t>
      </w:r>
      <w:proofErr w:type="spellStart"/>
      <w:r w:rsidRPr="00C53B1E">
        <w:rPr>
          <w:i/>
          <w:iCs/>
          <w:noProof w:val="0"/>
        </w:rPr>
        <w:t>Explaining</w:t>
      </w:r>
      <w:proofErr w:type="spellEnd"/>
      <w:r w:rsidRPr="00C53B1E">
        <w:rPr>
          <w:i/>
          <w:iCs/>
          <w:noProof w:val="0"/>
        </w:rPr>
        <w:t xml:space="preserve"> Bondora Rating</w:t>
      </w:r>
      <w:r w:rsidRPr="00C53B1E">
        <w:rPr>
          <w:noProof w:val="0"/>
        </w:rPr>
        <w:t xml:space="preserve">. In Bondora Blog [online]. [cit. 2024-04-09]. Dostupné na internete: </w:t>
      </w:r>
      <w:hyperlink r:id="rId71" w:history="1">
        <w:r w:rsidRPr="00C53B1E">
          <w:rPr>
            <w:rStyle w:val="Hyperlink"/>
            <w:rFonts w:cs="Arial"/>
            <w:noProof w:val="0"/>
            <w:szCs w:val="22"/>
          </w:rPr>
          <w:t>https://www.bondora.com/blog/explaining-bondora-rating/</w:t>
        </w:r>
      </w:hyperlink>
      <w:bookmarkEnd w:id="186"/>
    </w:p>
    <w:p w14:paraId="0D67EFAF" w14:textId="65942348" w:rsidR="008233DE" w:rsidRPr="00C53B1E" w:rsidRDefault="008233DE" w:rsidP="006B1845">
      <w:pPr>
        <w:pStyle w:val="Literatra"/>
        <w:contextualSpacing/>
        <w:rPr>
          <w:rStyle w:val="Hyperlink"/>
          <w:rFonts w:ascii="Times New Roman" w:hAnsi="Times New Roman"/>
          <w:noProof w:val="0"/>
          <w:color w:val="auto"/>
          <w:sz w:val="24"/>
          <w:u w:val="none"/>
        </w:rPr>
      </w:pPr>
      <w:bookmarkStart w:id="187" w:name="_Ref164405634"/>
      <w:r w:rsidRPr="00C53B1E">
        <w:rPr>
          <w:b/>
          <w:bCs/>
          <w:noProof w:val="0"/>
        </w:rPr>
        <w:t>WAGAVKAR</w:t>
      </w:r>
      <w:r w:rsidRPr="00C53B1E">
        <w:rPr>
          <w:noProof w:val="0"/>
        </w:rPr>
        <w:t xml:space="preserve">, </w:t>
      </w:r>
      <w:r w:rsidRPr="00C53B1E">
        <w:rPr>
          <w:b/>
          <w:bCs/>
          <w:noProof w:val="0"/>
        </w:rPr>
        <w:t>S</w:t>
      </w:r>
      <w:r w:rsidRPr="00C53B1E">
        <w:rPr>
          <w:noProof w:val="0"/>
        </w:rPr>
        <w:t xml:space="preserve">. 2023. </w:t>
      </w:r>
      <w:proofErr w:type="spellStart"/>
      <w:r w:rsidRPr="00C53B1E">
        <w:rPr>
          <w:i/>
          <w:iCs/>
          <w:noProof w:val="0"/>
        </w:rPr>
        <w:t>Introduction</w:t>
      </w:r>
      <w:proofErr w:type="spellEnd"/>
      <w:r w:rsidRPr="00C53B1E">
        <w:rPr>
          <w:i/>
          <w:iCs/>
          <w:noProof w:val="0"/>
        </w:rPr>
        <w:t xml:space="preserve"> to </w:t>
      </w:r>
      <w:proofErr w:type="spellStart"/>
      <w:r w:rsidRPr="00C53B1E">
        <w:rPr>
          <w:i/>
          <w:iCs/>
          <w:noProof w:val="0"/>
        </w:rPr>
        <w:t>the</w:t>
      </w:r>
      <w:proofErr w:type="spellEnd"/>
      <w:r w:rsidRPr="00C53B1E">
        <w:rPr>
          <w:i/>
          <w:iCs/>
          <w:noProof w:val="0"/>
        </w:rPr>
        <w:t xml:space="preserve"> </w:t>
      </w:r>
      <w:proofErr w:type="spellStart"/>
      <w:r w:rsidRPr="00C53B1E">
        <w:rPr>
          <w:i/>
          <w:iCs/>
          <w:noProof w:val="0"/>
        </w:rPr>
        <w:t>correlation</w:t>
      </w:r>
      <w:proofErr w:type="spellEnd"/>
      <w:r w:rsidRPr="00C53B1E">
        <w:rPr>
          <w:i/>
          <w:iCs/>
          <w:noProof w:val="0"/>
        </w:rPr>
        <w:t xml:space="preserve"> matrix</w:t>
      </w:r>
      <w:r w:rsidRPr="00C53B1E">
        <w:rPr>
          <w:noProof w:val="0"/>
        </w:rPr>
        <w:t xml:space="preserve">. In </w:t>
      </w:r>
      <w:proofErr w:type="spellStart"/>
      <w:r w:rsidRPr="00C53B1E">
        <w:rPr>
          <w:noProof w:val="0"/>
        </w:rPr>
        <w:t>BuiltIn</w:t>
      </w:r>
      <w:proofErr w:type="spellEnd"/>
      <w:r w:rsidRPr="00C53B1E">
        <w:rPr>
          <w:noProof w:val="0"/>
        </w:rPr>
        <w:t xml:space="preserve"> [online]. [cit. 2024-04-19]. Dostupné na internete: https://builtin.com/data-science/correlation-matrix</w:t>
      </w:r>
      <w:bookmarkEnd w:id="187"/>
    </w:p>
    <w:p w14:paraId="417D6600" w14:textId="4D1DF3E6" w:rsidR="00EB5246" w:rsidRPr="00C53B1E" w:rsidRDefault="00EB5246" w:rsidP="006B1845">
      <w:pPr>
        <w:pStyle w:val="Literatra"/>
        <w:contextualSpacing/>
        <w:rPr>
          <w:rFonts w:ascii="Times New Roman" w:hAnsi="Times New Roman"/>
          <w:noProof w:val="0"/>
          <w:sz w:val="24"/>
        </w:rPr>
      </w:pPr>
      <w:bookmarkStart w:id="188" w:name="_Ref164405640"/>
      <w:r w:rsidRPr="00C53B1E">
        <w:rPr>
          <w:b/>
          <w:bCs/>
          <w:noProof w:val="0"/>
        </w:rPr>
        <w:t>ZYCHLINSKI, S</w:t>
      </w:r>
      <w:r w:rsidRPr="00C53B1E">
        <w:rPr>
          <w:noProof w:val="0"/>
        </w:rPr>
        <w:t xml:space="preserve">. 2018. The </w:t>
      </w:r>
      <w:proofErr w:type="spellStart"/>
      <w:r w:rsidRPr="00C53B1E">
        <w:rPr>
          <w:noProof w:val="0"/>
        </w:rPr>
        <w:t>Search</w:t>
      </w:r>
      <w:proofErr w:type="spellEnd"/>
      <w:r w:rsidRPr="00C53B1E">
        <w:rPr>
          <w:noProof w:val="0"/>
        </w:rPr>
        <w:t xml:space="preserve"> </w:t>
      </w:r>
      <w:proofErr w:type="spellStart"/>
      <w:r w:rsidRPr="00C53B1E">
        <w:rPr>
          <w:noProof w:val="0"/>
        </w:rPr>
        <w:t>for</w:t>
      </w:r>
      <w:proofErr w:type="spellEnd"/>
      <w:r w:rsidRPr="00C53B1E">
        <w:rPr>
          <w:noProof w:val="0"/>
        </w:rPr>
        <w:t xml:space="preserve"> </w:t>
      </w:r>
      <w:proofErr w:type="spellStart"/>
      <w:r w:rsidRPr="00C53B1E">
        <w:rPr>
          <w:noProof w:val="0"/>
        </w:rPr>
        <w:t>Categorical</w:t>
      </w:r>
      <w:proofErr w:type="spellEnd"/>
      <w:r w:rsidRPr="00C53B1E">
        <w:rPr>
          <w:noProof w:val="0"/>
        </w:rPr>
        <w:t xml:space="preserve"> </w:t>
      </w:r>
      <w:proofErr w:type="spellStart"/>
      <w:r w:rsidRPr="00C53B1E">
        <w:rPr>
          <w:noProof w:val="0"/>
        </w:rPr>
        <w:t>Correlation</w:t>
      </w:r>
      <w:proofErr w:type="spellEnd"/>
      <w:r w:rsidRPr="00C53B1E">
        <w:rPr>
          <w:noProof w:val="0"/>
        </w:rPr>
        <w:t xml:space="preserve">. In </w:t>
      </w:r>
      <w:proofErr w:type="spellStart"/>
      <w:r w:rsidRPr="00C53B1E">
        <w:rPr>
          <w:noProof w:val="0"/>
        </w:rPr>
        <w:t>Medium</w:t>
      </w:r>
      <w:proofErr w:type="spellEnd"/>
      <w:r w:rsidRPr="00C53B1E">
        <w:rPr>
          <w:noProof w:val="0"/>
        </w:rPr>
        <w:t xml:space="preserve"> [online]. [cit. 2024-04-19]. Dostupné na internete: https://towardsdatascience.com/the-search-for-categorical-correlation-a1cf7f1888c9</w:t>
      </w:r>
      <w:bookmarkEnd w:id="188"/>
      <w:r w:rsidRPr="00C53B1E">
        <w:rPr>
          <w:noProof w:val="0"/>
        </w:rPr>
        <w:t xml:space="preserve"> </w:t>
      </w:r>
    </w:p>
    <w:p w14:paraId="0F1B2CEC" w14:textId="75B60719" w:rsidR="001C1B9A" w:rsidRPr="00C53B1E" w:rsidRDefault="00ED4033" w:rsidP="006B1845">
      <w:pPr>
        <w:pStyle w:val="Literatra"/>
        <w:contextualSpacing/>
        <w:rPr>
          <w:noProof w:val="0"/>
        </w:rPr>
      </w:pPr>
      <w:bookmarkStart w:id="189" w:name="_Ref164028078"/>
      <w:bookmarkStart w:id="190" w:name="_Ref164029455"/>
      <w:r w:rsidRPr="00C53B1E">
        <w:rPr>
          <w:b/>
          <w:bCs/>
          <w:noProof w:val="0"/>
        </w:rPr>
        <w:t xml:space="preserve">SCIKIT-LEARN. </w:t>
      </w:r>
      <w:r w:rsidRPr="00C53B1E">
        <w:rPr>
          <w:noProof w:val="0"/>
        </w:rPr>
        <w:t>2024</w:t>
      </w:r>
      <w:r w:rsidRPr="00C53B1E">
        <w:rPr>
          <w:b/>
          <w:bCs/>
          <w:noProof w:val="0"/>
        </w:rPr>
        <w:t>.</w:t>
      </w:r>
      <w:r w:rsidRPr="00C53B1E">
        <w:rPr>
          <w:noProof w:val="0"/>
        </w:rPr>
        <w:t xml:space="preserve"> </w:t>
      </w:r>
      <w:proofErr w:type="spellStart"/>
      <w:r w:rsidR="001C1B9A" w:rsidRPr="00C53B1E">
        <w:rPr>
          <w:i/>
          <w:iCs/>
          <w:noProof w:val="0"/>
        </w:rPr>
        <w:t>Preprocessing</w:t>
      </w:r>
      <w:proofErr w:type="spellEnd"/>
      <w:r w:rsidR="001C1B9A" w:rsidRPr="00C53B1E">
        <w:rPr>
          <w:i/>
          <w:iCs/>
          <w:noProof w:val="0"/>
        </w:rPr>
        <w:t xml:space="preserve"> </w:t>
      </w:r>
      <w:proofErr w:type="spellStart"/>
      <w:r w:rsidR="001C1B9A" w:rsidRPr="00C53B1E">
        <w:rPr>
          <w:i/>
          <w:iCs/>
          <w:noProof w:val="0"/>
        </w:rPr>
        <w:t>data</w:t>
      </w:r>
      <w:proofErr w:type="spellEnd"/>
      <w:r w:rsidRPr="00C53B1E">
        <w:rPr>
          <w:noProof w:val="0"/>
        </w:rPr>
        <w:t xml:space="preserve">. </w:t>
      </w:r>
      <w:r w:rsidR="00021648" w:rsidRPr="00C53B1E">
        <w:rPr>
          <w:noProof w:val="0"/>
        </w:rPr>
        <w:t xml:space="preserve">In </w:t>
      </w:r>
      <w:proofErr w:type="spellStart"/>
      <w:r w:rsidR="00021648" w:rsidRPr="00C53B1E">
        <w:rPr>
          <w:noProof w:val="0"/>
        </w:rPr>
        <w:t>scikit-learn</w:t>
      </w:r>
      <w:proofErr w:type="spellEnd"/>
      <w:r w:rsidR="00021648" w:rsidRPr="00C53B1E">
        <w:rPr>
          <w:noProof w:val="0"/>
        </w:rPr>
        <w:t xml:space="preserve"> </w:t>
      </w:r>
      <w:r w:rsidRPr="00C53B1E">
        <w:rPr>
          <w:noProof w:val="0"/>
        </w:rPr>
        <w:t xml:space="preserve">[online]. [cit. 2024-04-14]. Dostupné na internete: </w:t>
      </w:r>
      <w:bookmarkEnd w:id="189"/>
      <w:r w:rsidR="005A2EB4" w:rsidRPr="00C53B1E">
        <w:rPr>
          <w:noProof w:val="0"/>
        </w:rPr>
        <w:fldChar w:fldCharType="begin"/>
      </w:r>
      <w:r w:rsidR="005A2EB4" w:rsidRPr="00C53B1E">
        <w:rPr>
          <w:noProof w:val="0"/>
        </w:rPr>
        <w:instrText>HYPERLINK "https://scikit-learn.org/stable/modules/preprocessing.html#preprocessing"</w:instrText>
      </w:r>
      <w:r w:rsidR="005A2EB4" w:rsidRPr="00C53B1E">
        <w:rPr>
          <w:noProof w:val="0"/>
        </w:rPr>
      </w:r>
      <w:r w:rsidR="005A2EB4" w:rsidRPr="00C53B1E">
        <w:rPr>
          <w:noProof w:val="0"/>
        </w:rPr>
        <w:fldChar w:fldCharType="separate"/>
      </w:r>
      <w:r w:rsidR="005A2EB4" w:rsidRPr="00C53B1E">
        <w:rPr>
          <w:rStyle w:val="Hyperlink"/>
          <w:rFonts w:cs="Arial"/>
          <w:noProof w:val="0"/>
          <w:szCs w:val="22"/>
        </w:rPr>
        <w:t>https://scikit-learn.org/stable/modules/preprocessing.html#preprocessing</w:t>
      </w:r>
      <w:r w:rsidR="005A2EB4" w:rsidRPr="00C53B1E">
        <w:rPr>
          <w:noProof w:val="0"/>
        </w:rPr>
        <w:fldChar w:fldCharType="end"/>
      </w:r>
      <w:bookmarkEnd w:id="190"/>
    </w:p>
    <w:p w14:paraId="48885820" w14:textId="7323F022" w:rsidR="005A2EB4" w:rsidRPr="00C53B1E" w:rsidRDefault="005A2EB4" w:rsidP="006B1845">
      <w:pPr>
        <w:pStyle w:val="Literatra"/>
        <w:contextualSpacing/>
        <w:rPr>
          <w:noProof w:val="0"/>
        </w:rPr>
      </w:pPr>
      <w:bookmarkStart w:id="191" w:name="_Ref164029757"/>
      <w:r w:rsidRPr="00C53B1E">
        <w:rPr>
          <w:b/>
          <w:bCs/>
          <w:noProof w:val="0"/>
        </w:rPr>
        <w:t xml:space="preserve">SCIKIT-LEARN. </w:t>
      </w:r>
      <w:r w:rsidRPr="00C53B1E">
        <w:rPr>
          <w:noProof w:val="0"/>
        </w:rPr>
        <w:t>2024</w:t>
      </w:r>
      <w:r w:rsidRPr="00C53B1E">
        <w:rPr>
          <w:b/>
          <w:bCs/>
          <w:noProof w:val="0"/>
        </w:rPr>
        <w:t>.</w:t>
      </w:r>
      <w:r w:rsidRPr="00C53B1E">
        <w:rPr>
          <w:noProof w:val="0"/>
        </w:rPr>
        <w:t xml:space="preserve"> </w:t>
      </w:r>
      <w:proofErr w:type="spellStart"/>
      <w:r w:rsidRPr="00C53B1E">
        <w:rPr>
          <w:i/>
          <w:iCs/>
          <w:noProof w:val="0"/>
        </w:rPr>
        <w:t>sklearn.preprocessing.LabelEncoder</w:t>
      </w:r>
      <w:proofErr w:type="spellEnd"/>
      <w:r w:rsidRPr="00C53B1E">
        <w:rPr>
          <w:noProof w:val="0"/>
        </w:rPr>
        <w:t xml:space="preserve">. </w:t>
      </w:r>
      <w:r w:rsidR="00021648" w:rsidRPr="00C53B1E">
        <w:rPr>
          <w:noProof w:val="0"/>
        </w:rPr>
        <w:t xml:space="preserve">In </w:t>
      </w:r>
      <w:proofErr w:type="spellStart"/>
      <w:r w:rsidR="00021648" w:rsidRPr="00C53B1E">
        <w:rPr>
          <w:noProof w:val="0"/>
        </w:rPr>
        <w:t>scikit-learn</w:t>
      </w:r>
      <w:proofErr w:type="spellEnd"/>
      <w:r w:rsidR="00021648" w:rsidRPr="00C53B1E">
        <w:rPr>
          <w:noProof w:val="0"/>
        </w:rPr>
        <w:t xml:space="preserve"> </w:t>
      </w:r>
      <w:r w:rsidRPr="00C53B1E">
        <w:rPr>
          <w:noProof w:val="0"/>
        </w:rPr>
        <w:t xml:space="preserve">[online]. [cit. 2024-04-14]. Dostupné na internete: </w:t>
      </w:r>
      <w:hyperlink r:id="rId72" w:history="1">
        <w:r w:rsidR="00056D9F" w:rsidRPr="00C53B1E">
          <w:rPr>
            <w:rStyle w:val="Hyperlink"/>
            <w:rFonts w:cs="Arial"/>
            <w:noProof w:val="0"/>
            <w:szCs w:val="22"/>
          </w:rPr>
          <w:t>https://scikit-learn.org/stable/modules/generated/sklearn.preprocessing.LabelEncoder.html</w:t>
        </w:r>
      </w:hyperlink>
      <w:bookmarkEnd w:id="191"/>
    </w:p>
    <w:p w14:paraId="7B76F6CE" w14:textId="27255F07" w:rsidR="005A2EB4" w:rsidRPr="00C53B1E" w:rsidRDefault="008907CD" w:rsidP="006B1845">
      <w:pPr>
        <w:pStyle w:val="Literatra"/>
        <w:contextualSpacing/>
        <w:rPr>
          <w:noProof w:val="0"/>
        </w:rPr>
      </w:pPr>
      <w:bookmarkStart w:id="192" w:name="_Ref164031565"/>
      <w:r w:rsidRPr="00C53B1E">
        <w:rPr>
          <w:b/>
          <w:bCs/>
          <w:noProof w:val="0"/>
        </w:rPr>
        <w:t>SCIKIT-LEARN.</w:t>
      </w:r>
      <w:r w:rsidRPr="00C53B1E">
        <w:rPr>
          <w:noProof w:val="0"/>
        </w:rPr>
        <w:t xml:space="preserve"> 2022. </w:t>
      </w:r>
      <w:r w:rsidRPr="00C53B1E">
        <w:rPr>
          <w:i/>
          <w:iCs/>
          <w:noProof w:val="0"/>
        </w:rPr>
        <w:t xml:space="preserve">BaseN - Category </w:t>
      </w:r>
      <w:proofErr w:type="spellStart"/>
      <w:r w:rsidRPr="00C53B1E">
        <w:rPr>
          <w:i/>
          <w:iCs/>
          <w:noProof w:val="0"/>
        </w:rPr>
        <w:t>Encoders</w:t>
      </w:r>
      <w:proofErr w:type="spellEnd"/>
      <w:r w:rsidRPr="00C53B1E">
        <w:rPr>
          <w:noProof w:val="0"/>
        </w:rPr>
        <w:t xml:space="preserve">. In BaseN - Category </w:t>
      </w:r>
      <w:proofErr w:type="spellStart"/>
      <w:r w:rsidRPr="00C53B1E">
        <w:rPr>
          <w:noProof w:val="0"/>
        </w:rPr>
        <w:t>Encoders</w:t>
      </w:r>
      <w:proofErr w:type="spellEnd"/>
      <w:r w:rsidRPr="00C53B1E">
        <w:rPr>
          <w:noProof w:val="0"/>
        </w:rPr>
        <w:t xml:space="preserve"> 2.6.3 </w:t>
      </w:r>
      <w:proofErr w:type="spellStart"/>
      <w:r w:rsidRPr="00C53B1E">
        <w:rPr>
          <w:noProof w:val="0"/>
        </w:rPr>
        <w:t>documentation</w:t>
      </w:r>
      <w:proofErr w:type="spellEnd"/>
      <w:r w:rsidRPr="00C53B1E">
        <w:rPr>
          <w:noProof w:val="0"/>
        </w:rPr>
        <w:t xml:space="preserve"> [online]. [cit. 2024-04-14]. Dostupné na internete: https://contrib.scikit-learn.org/category_encoders/basen.html</w:t>
      </w:r>
      <w:bookmarkEnd w:id="192"/>
    </w:p>
    <w:p w14:paraId="238E0F5D" w14:textId="43DEB27E" w:rsidR="004E40C3" w:rsidRPr="00C53B1E" w:rsidRDefault="004E40C3" w:rsidP="006B1845">
      <w:pPr>
        <w:pStyle w:val="Literatra"/>
        <w:contextualSpacing/>
        <w:rPr>
          <w:noProof w:val="0"/>
        </w:rPr>
      </w:pPr>
      <w:bookmarkStart w:id="193" w:name="_Ref164057269"/>
      <w:r w:rsidRPr="00C53B1E">
        <w:rPr>
          <w:b/>
          <w:bCs/>
          <w:noProof w:val="0"/>
        </w:rPr>
        <w:t>SCIKIT-LEARN</w:t>
      </w:r>
      <w:r w:rsidRPr="00C53B1E">
        <w:rPr>
          <w:noProof w:val="0"/>
        </w:rPr>
        <w:t xml:space="preserve">. 2024. </w:t>
      </w:r>
      <w:proofErr w:type="spellStart"/>
      <w:r w:rsidRPr="00C53B1E">
        <w:rPr>
          <w:i/>
          <w:iCs/>
          <w:noProof w:val="0"/>
        </w:rPr>
        <w:t>sklearn.feature_extraction.FeatureHasher</w:t>
      </w:r>
      <w:proofErr w:type="spellEnd"/>
      <w:r w:rsidRPr="00C53B1E">
        <w:rPr>
          <w:noProof w:val="0"/>
        </w:rPr>
        <w:t xml:space="preserve">. </w:t>
      </w:r>
      <w:r w:rsidR="00021648" w:rsidRPr="00C53B1E">
        <w:rPr>
          <w:noProof w:val="0"/>
        </w:rPr>
        <w:t xml:space="preserve">In </w:t>
      </w:r>
      <w:proofErr w:type="spellStart"/>
      <w:r w:rsidR="00021648" w:rsidRPr="00C53B1E">
        <w:rPr>
          <w:noProof w:val="0"/>
        </w:rPr>
        <w:t>scikit-learn</w:t>
      </w:r>
      <w:proofErr w:type="spellEnd"/>
      <w:r w:rsidR="00021648" w:rsidRPr="00C53B1E">
        <w:rPr>
          <w:noProof w:val="0"/>
        </w:rPr>
        <w:t xml:space="preserve"> </w:t>
      </w:r>
      <w:r w:rsidRPr="00C53B1E">
        <w:rPr>
          <w:noProof w:val="0"/>
        </w:rPr>
        <w:t>[online].</w:t>
      </w:r>
      <w:r w:rsidR="007F22AB" w:rsidRPr="00C53B1E">
        <w:rPr>
          <w:noProof w:val="0"/>
        </w:rPr>
        <w:t xml:space="preserve"> [cit. 2024-04-14]. Dostupné na internete: </w:t>
      </w:r>
      <w:hyperlink r:id="rId73" w:history="1">
        <w:r w:rsidR="00056D9F" w:rsidRPr="00C53B1E">
          <w:rPr>
            <w:rStyle w:val="Hyperlink"/>
            <w:rFonts w:cs="Arial"/>
            <w:noProof w:val="0"/>
            <w:szCs w:val="22"/>
          </w:rPr>
          <w:t>https://scikit-learn.org/stable/modules/generated/sklearn.feature_extraction.FeatureHasher.html</w:t>
        </w:r>
      </w:hyperlink>
      <w:bookmarkEnd w:id="193"/>
    </w:p>
    <w:p w14:paraId="0D5785A1" w14:textId="7F3276F5" w:rsidR="00056D9F" w:rsidRPr="00C53B1E" w:rsidRDefault="00056D9F" w:rsidP="006B1845">
      <w:pPr>
        <w:pStyle w:val="Literatra"/>
        <w:contextualSpacing/>
        <w:rPr>
          <w:noProof w:val="0"/>
        </w:rPr>
      </w:pPr>
      <w:bookmarkStart w:id="194" w:name="_Ref164031832"/>
      <w:r w:rsidRPr="00C53B1E">
        <w:rPr>
          <w:b/>
          <w:bCs/>
          <w:noProof w:val="0"/>
        </w:rPr>
        <w:t>SAHINOGLU, O</w:t>
      </w:r>
      <w:r w:rsidRPr="00C53B1E">
        <w:rPr>
          <w:noProof w:val="0"/>
        </w:rPr>
        <w:t xml:space="preserve">. 2020. </w:t>
      </w:r>
      <w:proofErr w:type="spellStart"/>
      <w:r w:rsidRPr="00C53B1E">
        <w:rPr>
          <w:i/>
          <w:iCs/>
          <w:noProof w:val="0"/>
        </w:rPr>
        <w:t>How</w:t>
      </w:r>
      <w:proofErr w:type="spellEnd"/>
      <w:r w:rsidRPr="00C53B1E">
        <w:rPr>
          <w:i/>
          <w:iCs/>
          <w:noProof w:val="0"/>
        </w:rPr>
        <w:t xml:space="preserve"> to </w:t>
      </w:r>
      <w:proofErr w:type="spellStart"/>
      <w:r w:rsidRPr="00C53B1E">
        <w:rPr>
          <w:i/>
          <w:iCs/>
          <w:noProof w:val="0"/>
        </w:rPr>
        <w:t>encode</w:t>
      </w:r>
      <w:proofErr w:type="spellEnd"/>
      <w:r w:rsidRPr="00C53B1E">
        <w:rPr>
          <w:i/>
          <w:iCs/>
          <w:noProof w:val="0"/>
        </w:rPr>
        <w:t xml:space="preserve"> </w:t>
      </w:r>
      <w:proofErr w:type="spellStart"/>
      <w:r w:rsidRPr="00C53B1E">
        <w:rPr>
          <w:i/>
          <w:iCs/>
          <w:noProof w:val="0"/>
        </w:rPr>
        <w:t>cyclic</w:t>
      </w:r>
      <w:proofErr w:type="spellEnd"/>
      <w:r w:rsidRPr="00C53B1E">
        <w:rPr>
          <w:i/>
          <w:iCs/>
          <w:noProof w:val="0"/>
        </w:rPr>
        <w:t xml:space="preserve"> </w:t>
      </w:r>
      <w:proofErr w:type="spellStart"/>
      <w:r w:rsidRPr="00C53B1E">
        <w:rPr>
          <w:i/>
          <w:iCs/>
          <w:noProof w:val="0"/>
        </w:rPr>
        <w:t>time</w:t>
      </w:r>
      <w:proofErr w:type="spellEnd"/>
      <w:r w:rsidRPr="00C53B1E">
        <w:rPr>
          <w:i/>
          <w:iCs/>
          <w:noProof w:val="0"/>
        </w:rPr>
        <w:t xml:space="preserve"> </w:t>
      </w:r>
      <w:proofErr w:type="spellStart"/>
      <w:r w:rsidRPr="00C53B1E">
        <w:rPr>
          <w:i/>
          <w:iCs/>
          <w:noProof w:val="0"/>
        </w:rPr>
        <w:t>data</w:t>
      </w:r>
      <w:proofErr w:type="spellEnd"/>
      <w:r w:rsidRPr="00C53B1E">
        <w:rPr>
          <w:i/>
          <w:iCs/>
          <w:noProof w:val="0"/>
        </w:rPr>
        <w:t xml:space="preserve"> </w:t>
      </w:r>
      <w:proofErr w:type="spellStart"/>
      <w:r w:rsidRPr="00C53B1E">
        <w:rPr>
          <w:i/>
          <w:iCs/>
          <w:noProof w:val="0"/>
        </w:rPr>
        <w:t>for</w:t>
      </w:r>
      <w:proofErr w:type="spellEnd"/>
      <w:r w:rsidRPr="00C53B1E">
        <w:rPr>
          <w:i/>
          <w:iCs/>
          <w:noProof w:val="0"/>
        </w:rPr>
        <w:t xml:space="preserve">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i/>
          <w:iCs/>
          <w:noProof w:val="0"/>
        </w:rPr>
        <w:t xml:space="preserve"> </w:t>
      </w:r>
      <w:proofErr w:type="spellStart"/>
      <w:r w:rsidRPr="00C53B1E">
        <w:rPr>
          <w:i/>
          <w:iCs/>
          <w:noProof w:val="0"/>
        </w:rPr>
        <w:t>models</w:t>
      </w:r>
      <w:proofErr w:type="spellEnd"/>
      <w:r w:rsidRPr="00C53B1E">
        <w:rPr>
          <w:noProof w:val="0"/>
        </w:rPr>
        <w:t xml:space="preserve">. In </w:t>
      </w:r>
      <w:proofErr w:type="spellStart"/>
      <w:r w:rsidRPr="00C53B1E">
        <w:rPr>
          <w:noProof w:val="0"/>
        </w:rPr>
        <w:t>IdeaDrops</w:t>
      </w:r>
      <w:proofErr w:type="spellEnd"/>
      <w:r w:rsidRPr="00C53B1E">
        <w:rPr>
          <w:noProof w:val="0"/>
        </w:rPr>
        <w:t xml:space="preserve"> [online]. [cit. 2024-04-15]. Dostupné na internete: https://www.ideadrops.info/post/how-to-encode-cyclic-time</w:t>
      </w:r>
      <w:bookmarkEnd w:id="194"/>
    </w:p>
    <w:p w14:paraId="6BF7939A" w14:textId="0896493C" w:rsidR="00A94B73" w:rsidRPr="00C53B1E" w:rsidRDefault="00A94B73" w:rsidP="006B1845">
      <w:pPr>
        <w:pStyle w:val="Literatra"/>
        <w:contextualSpacing/>
        <w:rPr>
          <w:noProof w:val="0"/>
        </w:rPr>
      </w:pPr>
      <w:bookmarkStart w:id="195" w:name="_Ref164058756"/>
      <w:r w:rsidRPr="00C53B1E">
        <w:rPr>
          <w:b/>
          <w:bCs/>
          <w:noProof w:val="0"/>
        </w:rPr>
        <w:t>GEEKSFORGEEKS</w:t>
      </w:r>
      <w:r w:rsidRPr="00C53B1E">
        <w:rPr>
          <w:noProof w:val="0"/>
        </w:rPr>
        <w:t xml:space="preserve">. 2023. </w:t>
      </w:r>
      <w:proofErr w:type="spellStart"/>
      <w:r w:rsidRPr="00C53B1E">
        <w:rPr>
          <w:i/>
          <w:iCs/>
          <w:noProof w:val="0"/>
        </w:rPr>
        <w:t>Classification</w:t>
      </w:r>
      <w:proofErr w:type="spellEnd"/>
      <w:r w:rsidRPr="00C53B1E">
        <w:rPr>
          <w:i/>
          <w:iCs/>
          <w:noProof w:val="0"/>
        </w:rPr>
        <w:t xml:space="preserve"> </w:t>
      </w:r>
      <w:proofErr w:type="spellStart"/>
      <w:r w:rsidRPr="00C53B1E">
        <w:rPr>
          <w:i/>
          <w:iCs/>
          <w:noProof w:val="0"/>
        </w:rPr>
        <w:t>vs</w:t>
      </w:r>
      <w:proofErr w:type="spellEnd"/>
      <w:r w:rsidRPr="00C53B1E">
        <w:rPr>
          <w:i/>
          <w:iCs/>
          <w:noProof w:val="0"/>
        </w:rPr>
        <w:t xml:space="preserve"> </w:t>
      </w:r>
      <w:proofErr w:type="spellStart"/>
      <w:r w:rsidRPr="00C53B1E">
        <w:rPr>
          <w:i/>
          <w:iCs/>
          <w:noProof w:val="0"/>
        </w:rPr>
        <w:t>regression</w:t>
      </w:r>
      <w:proofErr w:type="spellEnd"/>
      <w:r w:rsidRPr="00C53B1E">
        <w:rPr>
          <w:i/>
          <w:iCs/>
          <w:noProof w:val="0"/>
        </w:rPr>
        <w:t xml:space="preserve"> in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noProof w:val="0"/>
        </w:rPr>
        <w:t xml:space="preserve">. In </w:t>
      </w:r>
      <w:proofErr w:type="spellStart"/>
      <w:r w:rsidRPr="00C53B1E">
        <w:rPr>
          <w:noProof w:val="0"/>
        </w:rPr>
        <w:t>GeeksforGeeks</w:t>
      </w:r>
      <w:proofErr w:type="spellEnd"/>
      <w:r w:rsidRPr="00C53B1E">
        <w:rPr>
          <w:noProof w:val="0"/>
        </w:rPr>
        <w:t xml:space="preserve"> [online]. [cit. 2024-04-15]. Dostupné na internete: https://www.geeksforgeeks.org/ml-classification-vs-regression/</w:t>
      </w:r>
      <w:bookmarkEnd w:id="195"/>
    </w:p>
    <w:p w14:paraId="0FD7C142" w14:textId="48D6F6D9" w:rsidR="00D218A3" w:rsidRPr="00C53B1E" w:rsidRDefault="00D218A3" w:rsidP="006B1845">
      <w:pPr>
        <w:pStyle w:val="Literatra"/>
        <w:contextualSpacing/>
        <w:rPr>
          <w:noProof w:val="0"/>
        </w:rPr>
      </w:pPr>
      <w:bookmarkStart w:id="196" w:name="_Ref164065069"/>
      <w:r w:rsidRPr="00C53B1E">
        <w:rPr>
          <w:b/>
          <w:bCs/>
          <w:noProof w:val="0"/>
        </w:rPr>
        <w:t>GEEKSFORGEEKS</w:t>
      </w:r>
      <w:r w:rsidRPr="00C53B1E">
        <w:rPr>
          <w:i/>
          <w:iCs/>
          <w:noProof w:val="0"/>
        </w:rPr>
        <w:t>.</w:t>
      </w:r>
      <w:r w:rsidRPr="00C53B1E">
        <w:rPr>
          <w:noProof w:val="0"/>
        </w:rPr>
        <w:t xml:space="preserve"> 2024. </w:t>
      </w:r>
      <w:r w:rsidRPr="00C53B1E">
        <w:rPr>
          <w:i/>
          <w:iCs/>
          <w:noProof w:val="0"/>
        </w:rPr>
        <w:t xml:space="preserve">ML: </w:t>
      </w:r>
      <w:proofErr w:type="spellStart"/>
      <w:r w:rsidRPr="00C53B1E">
        <w:rPr>
          <w:i/>
          <w:iCs/>
          <w:noProof w:val="0"/>
        </w:rPr>
        <w:t>Underfitting</w:t>
      </w:r>
      <w:proofErr w:type="spellEnd"/>
      <w:r w:rsidRPr="00C53B1E">
        <w:rPr>
          <w:i/>
          <w:iCs/>
          <w:noProof w:val="0"/>
        </w:rPr>
        <w:t xml:space="preserve"> and </w:t>
      </w:r>
      <w:proofErr w:type="spellStart"/>
      <w:r w:rsidRPr="00C53B1E">
        <w:rPr>
          <w:i/>
          <w:iCs/>
          <w:noProof w:val="0"/>
        </w:rPr>
        <w:t>overfitting</w:t>
      </w:r>
      <w:proofErr w:type="spellEnd"/>
      <w:r w:rsidRPr="00C53B1E">
        <w:rPr>
          <w:noProof w:val="0"/>
        </w:rPr>
        <w:t xml:space="preserve">. In </w:t>
      </w:r>
      <w:proofErr w:type="spellStart"/>
      <w:r w:rsidRPr="00C53B1E">
        <w:rPr>
          <w:noProof w:val="0"/>
        </w:rPr>
        <w:t>GeeksforGeeks</w:t>
      </w:r>
      <w:proofErr w:type="spellEnd"/>
      <w:r w:rsidRPr="00C53B1E">
        <w:rPr>
          <w:noProof w:val="0"/>
        </w:rPr>
        <w:t xml:space="preserve"> [online]. [cit. 2024-04-15]. Dostupné na internete: https://www.geeksforgeeks.org/underfitting-and-overfitting-in-machine-learning/</w:t>
      </w:r>
      <w:bookmarkEnd w:id="196"/>
      <w:r w:rsidRPr="00C53B1E">
        <w:rPr>
          <w:noProof w:val="0"/>
        </w:rPr>
        <w:t xml:space="preserve"> </w:t>
      </w:r>
    </w:p>
    <w:p w14:paraId="786F916B" w14:textId="1A3970C9" w:rsidR="005A2EB4" w:rsidRPr="00C53B1E" w:rsidRDefault="00E73B20" w:rsidP="006B1845">
      <w:pPr>
        <w:pStyle w:val="Literatra"/>
        <w:contextualSpacing/>
        <w:rPr>
          <w:noProof w:val="0"/>
        </w:rPr>
      </w:pPr>
      <w:bookmarkStart w:id="197" w:name="_Ref164098075"/>
      <w:r w:rsidRPr="00C53B1E">
        <w:rPr>
          <w:b/>
          <w:bCs/>
          <w:noProof w:val="0"/>
        </w:rPr>
        <w:lastRenderedPageBreak/>
        <w:t xml:space="preserve">SCIKIT-LEARN. </w:t>
      </w:r>
      <w:r w:rsidRPr="00C53B1E">
        <w:rPr>
          <w:noProof w:val="0"/>
        </w:rPr>
        <w:t xml:space="preserve">2024. </w:t>
      </w:r>
      <w:proofErr w:type="spellStart"/>
      <w:r w:rsidRPr="00C53B1E">
        <w:rPr>
          <w:i/>
          <w:iCs/>
          <w:noProof w:val="0"/>
        </w:rPr>
        <w:t>Tuning</w:t>
      </w:r>
      <w:proofErr w:type="spellEnd"/>
      <w:r w:rsidRPr="00C53B1E">
        <w:rPr>
          <w:i/>
          <w:iCs/>
          <w:noProof w:val="0"/>
        </w:rPr>
        <w:t xml:space="preserve"> </w:t>
      </w:r>
      <w:proofErr w:type="spellStart"/>
      <w:r w:rsidRPr="00C53B1E">
        <w:rPr>
          <w:i/>
          <w:iCs/>
          <w:noProof w:val="0"/>
        </w:rPr>
        <w:t>the</w:t>
      </w:r>
      <w:proofErr w:type="spellEnd"/>
      <w:r w:rsidRPr="00C53B1E">
        <w:rPr>
          <w:i/>
          <w:iCs/>
          <w:noProof w:val="0"/>
        </w:rPr>
        <w:t xml:space="preserve"> </w:t>
      </w:r>
      <w:proofErr w:type="spellStart"/>
      <w:r w:rsidRPr="00C53B1E">
        <w:rPr>
          <w:i/>
          <w:iCs/>
          <w:noProof w:val="0"/>
        </w:rPr>
        <w:t>hyper-parameters</w:t>
      </w:r>
      <w:proofErr w:type="spellEnd"/>
      <w:r w:rsidRPr="00C53B1E">
        <w:rPr>
          <w:i/>
          <w:iCs/>
          <w:noProof w:val="0"/>
        </w:rPr>
        <w:t xml:space="preserve"> of </w:t>
      </w:r>
      <w:proofErr w:type="spellStart"/>
      <w:r w:rsidRPr="00C53B1E">
        <w:rPr>
          <w:i/>
          <w:iCs/>
          <w:noProof w:val="0"/>
        </w:rPr>
        <w:t>an</w:t>
      </w:r>
      <w:proofErr w:type="spellEnd"/>
      <w:r w:rsidRPr="00C53B1E">
        <w:rPr>
          <w:i/>
          <w:iCs/>
          <w:noProof w:val="0"/>
        </w:rPr>
        <w:t xml:space="preserve"> </w:t>
      </w:r>
      <w:proofErr w:type="spellStart"/>
      <w:r w:rsidRPr="00C53B1E">
        <w:rPr>
          <w:i/>
          <w:iCs/>
          <w:noProof w:val="0"/>
        </w:rPr>
        <w:t>estimator</w:t>
      </w:r>
      <w:proofErr w:type="spellEnd"/>
      <w:r w:rsidRPr="00C53B1E">
        <w:rPr>
          <w:noProof w:val="0"/>
        </w:rPr>
        <w:t xml:space="preserve">. In </w:t>
      </w:r>
      <w:proofErr w:type="spellStart"/>
      <w:r w:rsidRPr="00C53B1E">
        <w:rPr>
          <w:noProof w:val="0"/>
        </w:rPr>
        <w:t>scikit</w:t>
      </w:r>
      <w:r w:rsidR="00021648" w:rsidRPr="00C53B1E">
        <w:rPr>
          <w:noProof w:val="0"/>
        </w:rPr>
        <w:t>-learn</w:t>
      </w:r>
      <w:proofErr w:type="spellEnd"/>
      <w:r w:rsidRPr="00C53B1E">
        <w:rPr>
          <w:noProof w:val="0"/>
        </w:rPr>
        <w:t xml:space="preserve"> [online]. [cit. 2024-04-15]. Dostupné na internete: </w:t>
      </w:r>
      <w:hyperlink r:id="rId74" w:anchor="grid-search-tips" w:history="1">
        <w:r w:rsidR="00021648" w:rsidRPr="00C53B1E">
          <w:rPr>
            <w:rStyle w:val="Hyperlink"/>
            <w:rFonts w:cs="Arial"/>
            <w:noProof w:val="0"/>
            <w:szCs w:val="22"/>
          </w:rPr>
          <w:t>https://scikit-learn.org/stable/modules/grid_search.html#grid-search-tips</w:t>
        </w:r>
      </w:hyperlink>
      <w:bookmarkEnd w:id="197"/>
    </w:p>
    <w:p w14:paraId="469CB553" w14:textId="6867999F" w:rsidR="00021648" w:rsidRPr="00C53B1E" w:rsidRDefault="00021648" w:rsidP="006B1845">
      <w:pPr>
        <w:pStyle w:val="Literatra"/>
        <w:contextualSpacing/>
        <w:rPr>
          <w:noProof w:val="0"/>
        </w:rPr>
      </w:pPr>
      <w:bookmarkStart w:id="198" w:name="_Ref164112058"/>
      <w:r w:rsidRPr="00C53B1E">
        <w:rPr>
          <w:b/>
          <w:bCs/>
          <w:noProof w:val="0"/>
        </w:rPr>
        <w:t xml:space="preserve">SCIKIT-LEARN. </w:t>
      </w:r>
      <w:r w:rsidRPr="00C53B1E">
        <w:rPr>
          <w:noProof w:val="0"/>
        </w:rPr>
        <w:t xml:space="preserve">2024. </w:t>
      </w:r>
      <w:proofErr w:type="spellStart"/>
      <w:r w:rsidRPr="00C53B1E">
        <w:rPr>
          <w:i/>
          <w:iCs/>
          <w:noProof w:val="0"/>
        </w:rPr>
        <w:t>Cross-validation</w:t>
      </w:r>
      <w:proofErr w:type="spellEnd"/>
      <w:r w:rsidRPr="00C53B1E">
        <w:rPr>
          <w:i/>
          <w:iCs/>
          <w:noProof w:val="0"/>
        </w:rPr>
        <w:t xml:space="preserve">: </w:t>
      </w:r>
      <w:proofErr w:type="spellStart"/>
      <w:r w:rsidRPr="00C53B1E">
        <w:rPr>
          <w:i/>
          <w:iCs/>
          <w:noProof w:val="0"/>
        </w:rPr>
        <w:t>evaluating</w:t>
      </w:r>
      <w:proofErr w:type="spellEnd"/>
      <w:r w:rsidRPr="00C53B1E">
        <w:rPr>
          <w:i/>
          <w:iCs/>
          <w:noProof w:val="0"/>
        </w:rPr>
        <w:t xml:space="preserve"> </w:t>
      </w:r>
      <w:proofErr w:type="spellStart"/>
      <w:r w:rsidRPr="00C53B1E">
        <w:rPr>
          <w:i/>
          <w:iCs/>
          <w:noProof w:val="0"/>
        </w:rPr>
        <w:t>estimator</w:t>
      </w:r>
      <w:proofErr w:type="spellEnd"/>
      <w:r w:rsidRPr="00C53B1E">
        <w:rPr>
          <w:i/>
          <w:iCs/>
          <w:noProof w:val="0"/>
        </w:rPr>
        <w:t xml:space="preserve"> </w:t>
      </w:r>
      <w:proofErr w:type="spellStart"/>
      <w:r w:rsidRPr="00C53B1E">
        <w:rPr>
          <w:i/>
          <w:iCs/>
          <w:noProof w:val="0"/>
        </w:rPr>
        <w:t>performance</w:t>
      </w:r>
      <w:proofErr w:type="spellEnd"/>
      <w:r w:rsidRPr="00C53B1E">
        <w:rPr>
          <w:noProof w:val="0"/>
        </w:rPr>
        <w:t xml:space="preserve">. In </w:t>
      </w:r>
      <w:proofErr w:type="spellStart"/>
      <w:r w:rsidRPr="00C53B1E">
        <w:rPr>
          <w:noProof w:val="0"/>
        </w:rPr>
        <w:t>scikit-learn</w:t>
      </w:r>
      <w:proofErr w:type="spellEnd"/>
      <w:r w:rsidRPr="00C53B1E">
        <w:rPr>
          <w:noProof w:val="0"/>
        </w:rPr>
        <w:t xml:space="preserve"> [online]. [cit. 2024-04-15]. Dostupné na internete: </w:t>
      </w:r>
      <w:hyperlink r:id="rId75" w:anchor="multimetric-cross-validation" w:history="1">
        <w:r w:rsidRPr="00C53B1E">
          <w:rPr>
            <w:rStyle w:val="Hyperlink"/>
            <w:rFonts w:cs="Arial"/>
            <w:noProof w:val="0"/>
            <w:szCs w:val="22"/>
          </w:rPr>
          <w:t>https://scikit-learn.org/stable/modules/cross_validation.html#multimetric-cross-validation</w:t>
        </w:r>
      </w:hyperlink>
      <w:bookmarkEnd w:id="198"/>
    </w:p>
    <w:p w14:paraId="326D6E6A" w14:textId="3D5B6857" w:rsidR="00B0107C" w:rsidRPr="00C53B1E" w:rsidRDefault="00B0107C" w:rsidP="006B1845">
      <w:pPr>
        <w:pStyle w:val="Literatra"/>
        <w:contextualSpacing/>
        <w:rPr>
          <w:rFonts w:ascii="Times New Roman" w:hAnsi="Times New Roman"/>
          <w:noProof w:val="0"/>
          <w:sz w:val="24"/>
        </w:rPr>
      </w:pPr>
      <w:bookmarkStart w:id="199" w:name="_Ref164149548"/>
      <w:r w:rsidRPr="00C53B1E">
        <w:rPr>
          <w:b/>
          <w:bCs/>
          <w:noProof w:val="0"/>
        </w:rPr>
        <w:t>IBM</w:t>
      </w:r>
      <w:r w:rsidRPr="00C53B1E">
        <w:rPr>
          <w:noProof w:val="0"/>
        </w:rPr>
        <w:t xml:space="preserve">. 2024. </w:t>
      </w:r>
      <w:proofErr w:type="spellStart"/>
      <w:r w:rsidRPr="00C53B1E">
        <w:rPr>
          <w:i/>
          <w:iCs/>
          <w:noProof w:val="0"/>
        </w:rPr>
        <w:t>What</w:t>
      </w:r>
      <w:proofErr w:type="spellEnd"/>
      <w:r w:rsidRPr="00C53B1E">
        <w:rPr>
          <w:i/>
          <w:iCs/>
          <w:noProof w:val="0"/>
        </w:rPr>
        <w:t xml:space="preserve"> </w:t>
      </w:r>
      <w:proofErr w:type="spellStart"/>
      <w:r w:rsidRPr="00C53B1E">
        <w:rPr>
          <w:i/>
          <w:iCs/>
          <w:noProof w:val="0"/>
        </w:rPr>
        <w:t>is</w:t>
      </w:r>
      <w:proofErr w:type="spellEnd"/>
      <w:r w:rsidRPr="00C53B1E">
        <w:rPr>
          <w:i/>
          <w:iCs/>
          <w:noProof w:val="0"/>
        </w:rPr>
        <w:t xml:space="preserve"> </w:t>
      </w:r>
      <w:proofErr w:type="spellStart"/>
      <w:r w:rsidRPr="00C53B1E">
        <w:rPr>
          <w:i/>
          <w:iCs/>
          <w:noProof w:val="0"/>
        </w:rPr>
        <w:t>logistic</w:t>
      </w:r>
      <w:proofErr w:type="spellEnd"/>
      <w:r w:rsidRPr="00C53B1E">
        <w:rPr>
          <w:i/>
          <w:iCs/>
          <w:noProof w:val="0"/>
        </w:rPr>
        <w:t xml:space="preserve"> </w:t>
      </w:r>
      <w:proofErr w:type="spellStart"/>
      <w:r w:rsidRPr="00C53B1E">
        <w:rPr>
          <w:i/>
          <w:iCs/>
          <w:noProof w:val="0"/>
        </w:rPr>
        <w:t>regression</w:t>
      </w:r>
      <w:proofErr w:type="spellEnd"/>
      <w:r w:rsidRPr="00C53B1E">
        <w:rPr>
          <w:i/>
          <w:iCs/>
          <w:noProof w:val="0"/>
        </w:rPr>
        <w:t>?</w:t>
      </w:r>
      <w:r w:rsidRPr="00C53B1E">
        <w:rPr>
          <w:noProof w:val="0"/>
        </w:rPr>
        <w:t xml:space="preserve"> In IBM [online]. [cit. 2024-04-16]. Dostupné na internete: </w:t>
      </w:r>
      <w:hyperlink r:id="rId76" w:history="1">
        <w:r w:rsidR="00804BCF" w:rsidRPr="00C53B1E">
          <w:rPr>
            <w:rStyle w:val="Hyperlink"/>
            <w:noProof w:val="0"/>
          </w:rPr>
          <w:t>https://www.ibm.com/topics/logistic-regression</w:t>
        </w:r>
      </w:hyperlink>
      <w:bookmarkEnd w:id="199"/>
    </w:p>
    <w:p w14:paraId="05DD0A41" w14:textId="56E222A5" w:rsidR="00804BCF" w:rsidRPr="00C53B1E" w:rsidRDefault="00804BCF" w:rsidP="006B1845">
      <w:pPr>
        <w:pStyle w:val="Literatra"/>
        <w:contextualSpacing/>
        <w:rPr>
          <w:rFonts w:ascii="Times New Roman" w:hAnsi="Times New Roman"/>
          <w:noProof w:val="0"/>
          <w:sz w:val="24"/>
        </w:rPr>
      </w:pPr>
      <w:bookmarkStart w:id="200" w:name="_Ref164155254"/>
      <w:r w:rsidRPr="00C53B1E">
        <w:rPr>
          <w:b/>
          <w:bCs/>
          <w:noProof w:val="0"/>
        </w:rPr>
        <w:t>IBM</w:t>
      </w:r>
      <w:r w:rsidRPr="00C53B1E">
        <w:rPr>
          <w:i/>
          <w:iCs/>
          <w:noProof w:val="0"/>
        </w:rPr>
        <w:t>.</w:t>
      </w:r>
      <w:r w:rsidRPr="00C53B1E">
        <w:rPr>
          <w:noProof w:val="0"/>
        </w:rPr>
        <w:t xml:space="preserve"> 2024.</w:t>
      </w:r>
      <w:r w:rsidRPr="00C53B1E">
        <w:rPr>
          <w:i/>
          <w:iCs/>
          <w:noProof w:val="0"/>
        </w:rPr>
        <w:t xml:space="preserve"> </w:t>
      </w:r>
      <w:proofErr w:type="spellStart"/>
      <w:r w:rsidRPr="00C53B1E">
        <w:rPr>
          <w:i/>
          <w:iCs/>
          <w:noProof w:val="0"/>
        </w:rPr>
        <w:t>What</w:t>
      </w:r>
      <w:proofErr w:type="spellEnd"/>
      <w:r w:rsidRPr="00C53B1E">
        <w:rPr>
          <w:i/>
          <w:iCs/>
          <w:noProof w:val="0"/>
        </w:rPr>
        <w:t xml:space="preserve"> </w:t>
      </w:r>
      <w:proofErr w:type="spellStart"/>
      <w:r w:rsidRPr="00C53B1E">
        <w:rPr>
          <w:i/>
          <w:iCs/>
          <w:noProof w:val="0"/>
        </w:rPr>
        <w:t>is</w:t>
      </w:r>
      <w:proofErr w:type="spellEnd"/>
      <w:r w:rsidRPr="00C53B1E">
        <w:rPr>
          <w:i/>
          <w:iCs/>
          <w:noProof w:val="0"/>
        </w:rPr>
        <w:t xml:space="preserve"> a </w:t>
      </w:r>
      <w:proofErr w:type="spellStart"/>
      <w:r w:rsidRPr="00C53B1E">
        <w:rPr>
          <w:i/>
          <w:iCs/>
          <w:noProof w:val="0"/>
        </w:rPr>
        <w:t>decision</w:t>
      </w:r>
      <w:proofErr w:type="spellEnd"/>
      <w:r w:rsidRPr="00C53B1E">
        <w:rPr>
          <w:i/>
          <w:iCs/>
          <w:noProof w:val="0"/>
        </w:rPr>
        <w:t xml:space="preserve"> </w:t>
      </w:r>
      <w:proofErr w:type="spellStart"/>
      <w:r w:rsidRPr="00C53B1E">
        <w:rPr>
          <w:i/>
          <w:iCs/>
          <w:noProof w:val="0"/>
        </w:rPr>
        <w:t>tree</w:t>
      </w:r>
      <w:proofErr w:type="spellEnd"/>
      <w:r w:rsidRPr="00C53B1E">
        <w:rPr>
          <w:i/>
          <w:iCs/>
          <w:noProof w:val="0"/>
        </w:rPr>
        <w:t>?</w:t>
      </w:r>
      <w:r w:rsidRPr="00C53B1E">
        <w:rPr>
          <w:noProof w:val="0"/>
        </w:rPr>
        <w:t xml:space="preserve"> In IBM [online]. [cit. 2024-04-16]. Dostupné na internete: https://www.ibm.com/topics/decision-trees</w:t>
      </w:r>
      <w:bookmarkEnd w:id="200"/>
      <w:r w:rsidRPr="00C53B1E">
        <w:rPr>
          <w:noProof w:val="0"/>
        </w:rPr>
        <w:t xml:space="preserve"> </w:t>
      </w:r>
    </w:p>
    <w:p w14:paraId="43E1B3D9" w14:textId="33E57D0B" w:rsidR="00804BCF" w:rsidRPr="00C53B1E" w:rsidRDefault="00804BCF" w:rsidP="006B1845">
      <w:pPr>
        <w:pStyle w:val="Literatra"/>
        <w:contextualSpacing/>
        <w:rPr>
          <w:rFonts w:ascii="Times New Roman" w:hAnsi="Times New Roman"/>
          <w:noProof w:val="0"/>
          <w:sz w:val="24"/>
        </w:rPr>
      </w:pPr>
      <w:bookmarkStart w:id="201" w:name="_Ref164161146"/>
      <w:r w:rsidRPr="00C53B1E">
        <w:rPr>
          <w:b/>
          <w:bCs/>
          <w:noProof w:val="0"/>
        </w:rPr>
        <w:t>GEEKSFORGEEKS.</w:t>
      </w:r>
      <w:r w:rsidRPr="00C53B1E">
        <w:rPr>
          <w:noProof w:val="0"/>
        </w:rPr>
        <w:t xml:space="preserve"> 2024. </w:t>
      </w:r>
      <w:proofErr w:type="spellStart"/>
      <w:r w:rsidRPr="00C53B1E">
        <w:rPr>
          <w:i/>
          <w:iCs/>
          <w:noProof w:val="0"/>
        </w:rPr>
        <w:t>Random</w:t>
      </w:r>
      <w:proofErr w:type="spellEnd"/>
      <w:r w:rsidRPr="00C53B1E">
        <w:rPr>
          <w:i/>
          <w:iCs/>
          <w:noProof w:val="0"/>
        </w:rPr>
        <w:t xml:space="preserve"> </w:t>
      </w:r>
      <w:proofErr w:type="spellStart"/>
      <w:r w:rsidRPr="00C53B1E">
        <w:rPr>
          <w:i/>
          <w:iCs/>
          <w:noProof w:val="0"/>
        </w:rPr>
        <w:t>Forest</w:t>
      </w:r>
      <w:proofErr w:type="spellEnd"/>
      <w:r w:rsidRPr="00C53B1E">
        <w:rPr>
          <w:i/>
          <w:iCs/>
          <w:noProof w:val="0"/>
        </w:rPr>
        <w:t xml:space="preserve"> </w:t>
      </w:r>
      <w:proofErr w:type="spellStart"/>
      <w:r w:rsidRPr="00C53B1E">
        <w:rPr>
          <w:i/>
          <w:iCs/>
          <w:noProof w:val="0"/>
        </w:rPr>
        <w:t>algorithm</w:t>
      </w:r>
      <w:proofErr w:type="spellEnd"/>
      <w:r w:rsidRPr="00C53B1E">
        <w:rPr>
          <w:i/>
          <w:iCs/>
          <w:noProof w:val="0"/>
        </w:rPr>
        <w:t xml:space="preserve"> in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noProof w:val="0"/>
        </w:rPr>
        <w:t xml:space="preserve">. In </w:t>
      </w:r>
      <w:proofErr w:type="spellStart"/>
      <w:r w:rsidRPr="00C53B1E">
        <w:rPr>
          <w:noProof w:val="0"/>
        </w:rPr>
        <w:t>GeeksforGeeks</w:t>
      </w:r>
      <w:proofErr w:type="spellEnd"/>
      <w:r w:rsidRPr="00C53B1E">
        <w:rPr>
          <w:noProof w:val="0"/>
        </w:rPr>
        <w:t xml:space="preserve"> [online]. [cit. 2024-04-16]. Dostupné na internete: https://www.geeksforgeeks.org/random-forest-algorithm-in-machine-learning/</w:t>
      </w:r>
      <w:bookmarkEnd w:id="201"/>
      <w:r w:rsidRPr="00C53B1E">
        <w:rPr>
          <w:noProof w:val="0"/>
        </w:rPr>
        <w:t xml:space="preserve"> </w:t>
      </w:r>
    </w:p>
    <w:p w14:paraId="036BB961" w14:textId="7BC43C61" w:rsidR="00E248EC" w:rsidRPr="00C53B1E" w:rsidRDefault="00E248EC" w:rsidP="006B1845">
      <w:pPr>
        <w:pStyle w:val="Literatra"/>
        <w:contextualSpacing/>
        <w:rPr>
          <w:rFonts w:ascii="Times New Roman" w:hAnsi="Times New Roman"/>
          <w:noProof w:val="0"/>
          <w:sz w:val="24"/>
        </w:rPr>
      </w:pPr>
      <w:bookmarkStart w:id="202" w:name="_Ref164173323"/>
      <w:r w:rsidRPr="00C53B1E">
        <w:rPr>
          <w:b/>
          <w:bCs/>
          <w:noProof w:val="0"/>
        </w:rPr>
        <w:t>GEEKSFORGEEKS</w:t>
      </w:r>
      <w:r w:rsidRPr="00C53B1E">
        <w:rPr>
          <w:noProof w:val="0"/>
        </w:rPr>
        <w:t xml:space="preserve">. 2024. </w:t>
      </w:r>
      <w:r w:rsidRPr="00C53B1E">
        <w:rPr>
          <w:i/>
          <w:iCs/>
          <w:noProof w:val="0"/>
        </w:rPr>
        <w:t xml:space="preserve">Confusion matrix in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noProof w:val="0"/>
        </w:rPr>
        <w:t xml:space="preserve">. In </w:t>
      </w:r>
      <w:proofErr w:type="spellStart"/>
      <w:r w:rsidRPr="00C53B1E">
        <w:rPr>
          <w:noProof w:val="0"/>
        </w:rPr>
        <w:t>GeeksforGeeks</w:t>
      </w:r>
      <w:proofErr w:type="spellEnd"/>
      <w:r w:rsidRPr="00C53B1E">
        <w:rPr>
          <w:noProof w:val="0"/>
        </w:rPr>
        <w:t xml:space="preserve"> [online].. [cit. 2024-04-16]. Dostupné na internete: </w:t>
      </w:r>
      <w:hyperlink r:id="rId77" w:history="1">
        <w:r w:rsidR="00B25041" w:rsidRPr="00C53B1E">
          <w:rPr>
            <w:rStyle w:val="Hyperlink"/>
            <w:noProof w:val="0"/>
          </w:rPr>
          <w:t>https://www.geeksforgeeks.org/confusion-matrix-machine-learning/</w:t>
        </w:r>
      </w:hyperlink>
      <w:bookmarkEnd w:id="202"/>
    </w:p>
    <w:p w14:paraId="640AD9C3" w14:textId="4D538362" w:rsidR="00B25041" w:rsidRPr="00C53B1E" w:rsidRDefault="00B25041" w:rsidP="006B1845">
      <w:pPr>
        <w:pStyle w:val="Literatra"/>
        <w:contextualSpacing/>
        <w:rPr>
          <w:rFonts w:ascii="Times New Roman" w:hAnsi="Times New Roman"/>
          <w:noProof w:val="0"/>
          <w:sz w:val="24"/>
        </w:rPr>
      </w:pPr>
      <w:bookmarkStart w:id="203" w:name="_Ref164322755"/>
      <w:r w:rsidRPr="00C53B1E">
        <w:rPr>
          <w:b/>
          <w:bCs/>
          <w:noProof w:val="0"/>
        </w:rPr>
        <w:t>OLUGBENGA, M</w:t>
      </w:r>
      <w:r w:rsidRPr="00C53B1E">
        <w:rPr>
          <w:i/>
          <w:iCs/>
          <w:noProof w:val="0"/>
        </w:rPr>
        <w:t>.</w:t>
      </w:r>
      <w:r w:rsidRPr="00C53B1E">
        <w:rPr>
          <w:noProof w:val="0"/>
        </w:rPr>
        <w:t xml:space="preserve"> 2023.</w:t>
      </w:r>
      <w:r w:rsidRPr="00C53B1E">
        <w:rPr>
          <w:i/>
          <w:iCs/>
          <w:noProof w:val="0"/>
        </w:rPr>
        <w:t xml:space="preserve"> </w:t>
      </w:r>
      <w:proofErr w:type="spellStart"/>
      <w:r w:rsidRPr="00C53B1E">
        <w:rPr>
          <w:i/>
          <w:iCs/>
          <w:noProof w:val="0"/>
        </w:rPr>
        <w:t>Balanced</w:t>
      </w:r>
      <w:proofErr w:type="spellEnd"/>
      <w:r w:rsidRPr="00C53B1E">
        <w:rPr>
          <w:i/>
          <w:iCs/>
          <w:noProof w:val="0"/>
        </w:rPr>
        <w:t xml:space="preserve"> </w:t>
      </w:r>
      <w:proofErr w:type="spellStart"/>
      <w:r w:rsidRPr="00C53B1E">
        <w:rPr>
          <w:i/>
          <w:iCs/>
          <w:noProof w:val="0"/>
        </w:rPr>
        <w:t>accuracy</w:t>
      </w:r>
      <w:proofErr w:type="spellEnd"/>
      <w:r w:rsidRPr="00C53B1E">
        <w:rPr>
          <w:i/>
          <w:iCs/>
          <w:noProof w:val="0"/>
        </w:rPr>
        <w:t xml:space="preserve">: </w:t>
      </w:r>
      <w:proofErr w:type="spellStart"/>
      <w:r w:rsidRPr="00C53B1E">
        <w:rPr>
          <w:i/>
          <w:iCs/>
          <w:noProof w:val="0"/>
        </w:rPr>
        <w:t>When</w:t>
      </w:r>
      <w:proofErr w:type="spellEnd"/>
      <w:r w:rsidRPr="00C53B1E">
        <w:rPr>
          <w:i/>
          <w:iCs/>
          <w:noProof w:val="0"/>
        </w:rPr>
        <w:t xml:space="preserve"> </w:t>
      </w:r>
      <w:proofErr w:type="spellStart"/>
      <w:r w:rsidRPr="00C53B1E">
        <w:rPr>
          <w:i/>
          <w:iCs/>
          <w:noProof w:val="0"/>
        </w:rPr>
        <w:t>should</w:t>
      </w:r>
      <w:proofErr w:type="spellEnd"/>
      <w:r w:rsidRPr="00C53B1E">
        <w:rPr>
          <w:i/>
          <w:iCs/>
          <w:noProof w:val="0"/>
        </w:rPr>
        <w:t xml:space="preserve"> </w:t>
      </w:r>
      <w:proofErr w:type="spellStart"/>
      <w:r w:rsidRPr="00C53B1E">
        <w:rPr>
          <w:i/>
          <w:iCs/>
          <w:noProof w:val="0"/>
        </w:rPr>
        <w:t>you</w:t>
      </w:r>
      <w:proofErr w:type="spellEnd"/>
      <w:r w:rsidRPr="00C53B1E">
        <w:rPr>
          <w:i/>
          <w:iCs/>
          <w:noProof w:val="0"/>
        </w:rPr>
        <w:t xml:space="preserve"> </w:t>
      </w:r>
      <w:proofErr w:type="spellStart"/>
      <w:r w:rsidRPr="00C53B1E">
        <w:rPr>
          <w:i/>
          <w:iCs/>
          <w:noProof w:val="0"/>
        </w:rPr>
        <w:t>use</w:t>
      </w:r>
      <w:proofErr w:type="spellEnd"/>
      <w:r w:rsidRPr="00C53B1E">
        <w:rPr>
          <w:i/>
          <w:iCs/>
          <w:noProof w:val="0"/>
        </w:rPr>
        <w:t xml:space="preserve"> </w:t>
      </w:r>
      <w:proofErr w:type="spellStart"/>
      <w:r w:rsidRPr="00C53B1E">
        <w:rPr>
          <w:i/>
          <w:iCs/>
          <w:noProof w:val="0"/>
        </w:rPr>
        <w:t>it</w:t>
      </w:r>
      <w:proofErr w:type="spellEnd"/>
      <w:r w:rsidRPr="00C53B1E">
        <w:rPr>
          <w:i/>
          <w:iCs/>
          <w:noProof w:val="0"/>
        </w:rPr>
        <w:t>?</w:t>
      </w:r>
      <w:r w:rsidRPr="00C53B1E">
        <w:rPr>
          <w:noProof w:val="0"/>
        </w:rPr>
        <w:t xml:space="preserve"> In neptune.ai [online]. [cit. 2024-04-18]. Dostupné na internete: https://neptune.ai/blog/balanced-accuracy</w:t>
      </w:r>
      <w:bookmarkEnd w:id="203"/>
    </w:p>
    <w:p w14:paraId="4E775FF5" w14:textId="163567B7" w:rsidR="007844CB" w:rsidRPr="00C53B1E" w:rsidRDefault="007844CB" w:rsidP="006B1845">
      <w:pPr>
        <w:pStyle w:val="Literatra"/>
        <w:contextualSpacing/>
        <w:rPr>
          <w:rFonts w:ascii="Times New Roman" w:hAnsi="Times New Roman"/>
          <w:noProof w:val="0"/>
          <w:sz w:val="24"/>
        </w:rPr>
      </w:pPr>
      <w:bookmarkStart w:id="204" w:name="_Ref164243388"/>
      <w:r w:rsidRPr="00C53B1E">
        <w:rPr>
          <w:b/>
          <w:bCs/>
          <w:noProof w:val="0"/>
        </w:rPr>
        <w:t>KUNDU, R</w:t>
      </w:r>
      <w:r w:rsidRPr="00C53B1E">
        <w:rPr>
          <w:i/>
          <w:iCs/>
          <w:noProof w:val="0"/>
        </w:rPr>
        <w:t>.</w:t>
      </w:r>
      <w:r w:rsidRPr="00C53B1E">
        <w:rPr>
          <w:noProof w:val="0"/>
        </w:rPr>
        <w:t xml:space="preserve"> 2022.</w:t>
      </w:r>
      <w:r w:rsidRPr="00C53B1E">
        <w:rPr>
          <w:i/>
          <w:iCs/>
          <w:noProof w:val="0"/>
        </w:rPr>
        <w:t xml:space="preserve"> F1 </w:t>
      </w:r>
      <w:proofErr w:type="spellStart"/>
      <w:r w:rsidRPr="00C53B1E">
        <w:rPr>
          <w:i/>
          <w:iCs/>
          <w:noProof w:val="0"/>
        </w:rPr>
        <w:t>score</w:t>
      </w:r>
      <w:proofErr w:type="spellEnd"/>
      <w:r w:rsidRPr="00C53B1E">
        <w:rPr>
          <w:i/>
          <w:iCs/>
          <w:noProof w:val="0"/>
        </w:rPr>
        <w:t xml:space="preserve"> in </w:t>
      </w:r>
      <w:proofErr w:type="spellStart"/>
      <w:r w:rsidRPr="00C53B1E">
        <w:rPr>
          <w:i/>
          <w:iCs/>
          <w:noProof w:val="0"/>
        </w:rPr>
        <w:t>Machine</w:t>
      </w:r>
      <w:proofErr w:type="spellEnd"/>
      <w:r w:rsidRPr="00C53B1E">
        <w:rPr>
          <w:i/>
          <w:iCs/>
          <w:noProof w:val="0"/>
        </w:rPr>
        <w:t xml:space="preserve"> </w:t>
      </w:r>
      <w:proofErr w:type="spellStart"/>
      <w:r w:rsidRPr="00C53B1E">
        <w:rPr>
          <w:i/>
          <w:iCs/>
          <w:noProof w:val="0"/>
        </w:rPr>
        <w:t>Learning</w:t>
      </w:r>
      <w:proofErr w:type="spellEnd"/>
      <w:r w:rsidRPr="00C53B1E">
        <w:rPr>
          <w:i/>
          <w:iCs/>
          <w:noProof w:val="0"/>
        </w:rPr>
        <w:t xml:space="preserve">: </w:t>
      </w:r>
      <w:proofErr w:type="spellStart"/>
      <w:r w:rsidRPr="00C53B1E">
        <w:rPr>
          <w:i/>
          <w:iCs/>
          <w:noProof w:val="0"/>
        </w:rPr>
        <w:t>Intro</w:t>
      </w:r>
      <w:proofErr w:type="spellEnd"/>
      <w:r w:rsidRPr="00C53B1E">
        <w:rPr>
          <w:i/>
          <w:iCs/>
          <w:noProof w:val="0"/>
        </w:rPr>
        <w:t xml:space="preserve"> &amp; </w:t>
      </w:r>
      <w:proofErr w:type="spellStart"/>
      <w:r w:rsidRPr="00C53B1E">
        <w:rPr>
          <w:i/>
          <w:iCs/>
          <w:noProof w:val="0"/>
        </w:rPr>
        <w:t>Calculation</w:t>
      </w:r>
      <w:proofErr w:type="spellEnd"/>
      <w:r w:rsidRPr="00C53B1E">
        <w:rPr>
          <w:noProof w:val="0"/>
        </w:rPr>
        <w:t>. In v7labs [online]. [cit. 2024-04-17]. Dostupné na internete: https://www.v7labs.com/blog/f1-score-guide</w:t>
      </w:r>
      <w:bookmarkEnd w:id="204"/>
      <w:r w:rsidRPr="00C53B1E">
        <w:rPr>
          <w:noProof w:val="0"/>
        </w:rPr>
        <w:t xml:space="preserve"> </w:t>
      </w:r>
    </w:p>
    <w:p w14:paraId="23FA9822" w14:textId="2489D069" w:rsidR="00F74E4D" w:rsidRPr="00C53B1E" w:rsidRDefault="00F74E4D" w:rsidP="006B1845">
      <w:pPr>
        <w:pStyle w:val="Literatra"/>
        <w:contextualSpacing/>
        <w:rPr>
          <w:rFonts w:ascii="Times New Roman" w:hAnsi="Times New Roman"/>
          <w:noProof w:val="0"/>
          <w:sz w:val="24"/>
        </w:rPr>
      </w:pPr>
      <w:bookmarkStart w:id="205" w:name="_Ref164246013"/>
      <w:r w:rsidRPr="00C53B1E">
        <w:rPr>
          <w:b/>
          <w:bCs/>
          <w:noProof w:val="0"/>
        </w:rPr>
        <w:t>VOXCO</w:t>
      </w:r>
      <w:r w:rsidRPr="00C53B1E">
        <w:rPr>
          <w:i/>
          <w:iCs/>
          <w:noProof w:val="0"/>
        </w:rPr>
        <w:t>.</w:t>
      </w:r>
      <w:r w:rsidRPr="00C53B1E">
        <w:rPr>
          <w:noProof w:val="0"/>
        </w:rPr>
        <w:t xml:space="preserve"> 2021.</w:t>
      </w:r>
      <w:r w:rsidRPr="00C53B1E">
        <w:rPr>
          <w:i/>
          <w:iCs/>
          <w:noProof w:val="0"/>
        </w:rPr>
        <w:t xml:space="preserve"> </w:t>
      </w:r>
      <w:proofErr w:type="spellStart"/>
      <w:r w:rsidRPr="00C53B1E">
        <w:rPr>
          <w:i/>
          <w:iCs/>
          <w:noProof w:val="0"/>
        </w:rPr>
        <w:t>Matthews’s</w:t>
      </w:r>
      <w:proofErr w:type="spellEnd"/>
      <w:r w:rsidRPr="00C53B1E">
        <w:rPr>
          <w:i/>
          <w:iCs/>
          <w:noProof w:val="0"/>
        </w:rPr>
        <w:t xml:space="preserve"> </w:t>
      </w:r>
      <w:proofErr w:type="spellStart"/>
      <w:r w:rsidRPr="00C53B1E">
        <w:rPr>
          <w:i/>
          <w:iCs/>
          <w:noProof w:val="0"/>
        </w:rPr>
        <w:t>correlation</w:t>
      </w:r>
      <w:proofErr w:type="spellEnd"/>
      <w:r w:rsidRPr="00C53B1E">
        <w:rPr>
          <w:i/>
          <w:iCs/>
          <w:noProof w:val="0"/>
        </w:rPr>
        <w:t xml:space="preserve"> </w:t>
      </w:r>
      <w:proofErr w:type="spellStart"/>
      <w:r w:rsidRPr="00C53B1E">
        <w:rPr>
          <w:i/>
          <w:iCs/>
          <w:noProof w:val="0"/>
        </w:rPr>
        <w:t>coefficient</w:t>
      </w:r>
      <w:proofErr w:type="spellEnd"/>
      <w:r w:rsidRPr="00C53B1E">
        <w:rPr>
          <w:i/>
          <w:iCs/>
          <w:noProof w:val="0"/>
        </w:rPr>
        <w:t xml:space="preserve">: </w:t>
      </w:r>
      <w:proofErr w:type="spellStart"/>
      <w:r w:rsidRPr="00C53B1E">
        <w:rPr>
          <w:i/>
          <w:iCs/>
          <w:noProof w:val="0"/>
        </w:rPr>
        <w:t>Definition</w:t>
      </w:r>
      <w:proofErr w:type="spellEnd"/>
      <w:r w:rsidRPr="00C53B1E">
        <w:rPr>
          <w:i/>
          <w:iCs/>
          <w:noProof w:val="0"/>
        </w:rPr>
        <w:t xml:space="preserve">, formula and </w:t>
      </w:r>
      <w:proofErr w:type="spellStart"/>
      <w:r w:rsidRPr="00C53B1E">
        <w:rPr>
          <w:i/>
          <w:iCs/>
          <w:noProof w:val="0"/>
        </w:rPr>
        <w:t>advantages</w:t>
      </w:r>
      <w:proofErr w:type="spellEnd"/>
      <w:r w:rsidRPr="00C53B1E">
        <w:rPr>
          <w:noProof w:val="0"/>
        </w:rPr>
        <w:t xml:space="preserve">. In </w:t>
      </w:r>
      <w:proofErr w:type="spellStart"/>
      <w:r w:rsidRPr="00C53B1E">
        <w:rPr>
          <w:noProof w:val="0"/>
        </w:rPr>
        <w:t>Voxco</w:t>
      </w:r>
      <w:proofErr w:type="spellEnd"/>
      <w:r w:rsidRPr="00C53B1E">
        <w:rPr>
          <w:noProof w:val="0"/>
        </w:rPr>
        <w:t xml:space="preserve"> [online]. [cit. 2024-04-17]. Dostupné na internete: https://www.voxco.com/blog/matthewss-correlation-coefficient-definition-formula-and-advantages/</w:t>
      </w:r>
      <w:bookmarkEnd w:id="205"/>
    </w:p>
    <w:p w14:paraId="78F8E0AF" w14:textId="3BAA8C71" w:rsidR="008A638C" w:rsidRPr="00C53B1E" w:rsidRDefault="00ED48B0" w:rsidP="006B1845">
      <w:pPr>
        <w:pStyle w:val="Literatra"/>
        <w:contextualSpacing/>
        <w:rPr>
          <w:rFonts w:ascii="Times New Roman" w:hAnsi="Times New Roman"/>
          <w:noProof w:val="0"/>
          <w:sz w:val="24"/>
        </w:rPr>
      </w:pPr>
      <w:bookmarkStart w:id="206" w:name="_Ref164261621"/>
      <w:r w:rsidRPr="00C53B1E">
        <w:rPr>
          <w:b/>
          <w:bCs/>
          <w:noProof w:val="0"/>
        </w:rPr>
        <w:t>DASH, S. 2022</w:t>
      </w:r>
      <w:r w:rsidRPr="00C53B1E">
        <w:rPr>
          <w:noProof w:val="0"/>
        </w:rPr>
        <w:t xml:space="preserve">. </w:t>
      </w:r>
      <w:proofErr w:type="spellStart"/>
      <w:r w:rsidRPr="00C53B1E">
        <w:rPr>
          <w:i/>
          <w:iCs/>
          <w:noProof w:val="0"/>
        </w:rPr>
        <w:t>Understanding</w:t>
      </w:r>
      <w:proofErr w:type="spellEnd"/>
      <w:r w:rsidRPr="00C53B1E">
        <w:rPr>
          <w:i/>
          <w:iCs/>
          <w:noProof w:val="0"/>
        </w:rPr>
        <w:t xml:space="preserve"> </w:t>
      </w:r>
      <w:proofErr w:type="spellStart"/>
      <w:r w:rsidRPr="00C53B1E">
        <w:rPr>
          <w:i/>
          <w:iCs/>
          <w:noProof w:val="0"/>
        </w:rPr>
        <w:t>the</w:t>
      </w:r>
      <w:proofErr w:type="spellEnd"/>
      <w:r w:rsidRPr="00C53B1E">
        <w:rPr>
          <w:i/>
          <w:iCs/>
          <w:noProof w:val="0"/>
        </w:rPr>
        <w:t xml:space="preserve"> ROC and AUC </w:t>
      </w:r>
      <w:proofErr w:type="spellStart"/>
      <w:r w:rsidRPr="00C53B1E">
        <w:rPr>
          <w:i/>
          <w:iCs/>
          <w:noProof w:val="0"/>
        </w:rPr>
        <w:t>intuitively</w:t>
      </w:r>
      <w:proofErr w:type="spellEnd"/>
      <w:r w:rsidRPr="00C53B1E">
        <w:rPr>
          <w:noProof w:val="0"/>
        </w:rPr>
        <w:t xml:space="preserve">. In </w:t>
      </w:r>
      <w:proofErr w:type="spellStart"/>
      <w:r w:rsidRPr="00C53B1E">
        <w:rPr>
          <w:noProof w:val="0"/>
        </w:rPr>
        <w:t>Medium</w:t>
      </w:r>
      <w:proofErr w:type="spellEnd"/>
      <w:r w:rsidRPr="00C53B1E">
        <w:rPr>
          <w:noProof w:val="0"/>
        </w:rPr>
        <w:t xml:space="preserve"> [online]. [cit. 2024-04-17]. Dostupné na internete: </w:t>
      </w:r>
      <w:hyperlink r:id="rId78" w:history="1">
        <w:r w:rsidR="001845D0" w:rsidRPr="00C53B1E">
          <w:rPr>
            <w:rStyle w:val="Hyperlink"/>
            <w:noProof w:val="0"/>
          </w:rPr>
          <w:t>https://medium.com/@shaileydash/understanding-the-roc-and-auc-intuitively-31ca96445c02</w:t>
        </w:r>
      </w:hyperlink>
      <w:bookmarkEnd w:id="206"/>
    </w:p>
    <w:p w14:paraId="7083D4BC" w14:textId="38B9116B" w:rsidR="001845D0" w:rsidRPr="00C53B1E" w:rsidRDefault="001845D0" w:rsidP="001845D0">
      <w:pPr>
        <w:pStyle w:val="Literatra"/>
        <w:rPr>
          <w:rFonts w:ascii="Times New Roman" w:hAnsi="Times New Roman"/>
          <w:noProof w:val="0"/>
          <w:sz w:val="24"/>
        </w:rPr>
      </w:pPr>
      <w:bookmarkStart w:id="207" w:name="_Ref164897921"/>
      <w:r w:rsidRPr="00C53B1E">
        <w:rPr>
          <w:b/>
          <w:bCs/>
          <w:noProof w:val="0"/>
        </w:rPr>
        <w:t>BROWNLEE</w:t>
      </w:r>
      <w:r w:rsidRPr="00C53B1E">
        <w:rPr>
          <w:noProof w:val="0"/>
        </w:rPr>
        <w:t xml:space="preserve">, J. 2021. </w:t>
      </w:r>
      <w:r w:rsidRPr="00C53B1E">
        <w:rPr>
          <w:i/>
          <w:iCs/>
          <w:noProof w:val="0"/>
        </w:rPr>
        <w:t xml:space="preserve">A </w:t>
      </w:r>
      <w:proofErr w:type="spellStart"/>
      <w:r w:rsidRPr="00C53B1E">
        <w:rPr>
          <w:i/>
          <w:iCs/>
          <w:noProof w:val="0"/>
        </w:rPr>
        <w:t>gentle</w:t>
      </w:r>
      <w:proofErr w:type="spellEnd"/>
      <w:r w:rsidRPr="00C53B1E">
        <w:rPr>
          <w:i/>
          <w:iCs/>
          <w:noProof w:val="0"/>
        </w:rPr>
        <w:t xml:space="preserve"> </w:t>
      </w:r>
      <w:proofErr w:type="spellStart"/>
      <w:r w:rsidRPr="00C53B1E">
        <w:rPr>
          <w:i/>
          <w:iCs/>
          <w:noProof w:val="0"/>
        </w:rPr>
        <w:t>introduction</w:t>
      </w:r>
      <w:proofErr w:type="spellEnd"/>
      <w:r w:rsidRPr="00C53B1E">
        <w:rPr>
          <w:i/>
          <w:iCs/>
          <w:noProof w:val="0"/>
        </w:rPr>
        <w:t xml:space="preserve"> to </w:t>
      </w:r>
      <w:proofErr w:type="spellStart"/>
      <w:r w:rsidRPr="00C53B1E">
        <w:rPr>
          <w:i/>
          <w:iCs/>
          <w:noProof w:val="0"/>
        </w:rPr>
        <w:t>threshold-moving</w:t>
      </w:r>
      <w:proofErr w:type="spellEnd"/>
      <w:r w:rsidRPr="00C53B1E">
        <w:rPr>
          <w:i/>
          <w:iCs/>
          <w:noProof w:val="0"/>
        </w:rPr>
        <w:t xml:space="preserve"> </w:t>
      </w:r>
      <w:proofErr w:type="spellStart"/>
      <w:r w:rsidRPr="00C53B1E">
        <w:rPr>
          <w:i/>
          <w:iCs/>
          <w:noProof w:val="0"/>
        </w:rPr>
        <w:t>for</w:t>
      </w:r>
      <w:proofErr w:type="spellEnd"/>
      <w:r w:rsidRPr="00C53B1E">
        <w:rPr>
          <w:i/>
          <w:iCs/>
          <w:noProof w:val="0"/>
        </w:rPr>
        <w:t xml:space="preserve"> </w:t>
      </w:r>
      <w:proofErr w:type="spellStart"/>
      <w:r w:rsidRPr="00C53B1E">
        <w:rPr>
          <w:i/>
          <w:iCs/>
          <w:noProof w:val="0"/>
        </w:rPr>
        <w:t>Imbalanced</w:t>
      </w:r>
      <w:proofErr w:type="spellEnd"/>
      <w:r w:rsidRPr="00C53B1E">
        <w:rPr>
          <w:i/>
          <w:iCs/>
          <w:noProof w:val="0"/>
        </w:rPr>
        <w:t xml:space="preserve"> </w:t>
      </w:r>
      <w:proofErr w:type="spellStart"/>
      <w:r w:rsidRPr="00C53B1E">
        <w:rPr>
          <w:i/>
          <w:iCs/>
          <w:noProof w:val="0"/>
        </w:rPr>
        <w:t>Classification</w:t>
      </w:r>
      <w:proofErr w:type="spellEnd"/>
      <w:r w:rsidRPr="00C53B1E">
        <w:rPr>
          <w:noProof w:val="0"/>
        </w:rPr>
        <w:t>. In MachineLearningMastery.com [online]. [cit. 2024-04-25]. Dostupné na internete: https://machinelearningmastery.com/threshold-moving-for-imbalanced-classification/</w:t>
      </w:r>
      <w:bookmarkEnd w:id="207"/>
    </w:p>
    <w:p w14:paraId="45E23E3E" w14:textId="77777777" w:rsidR="00AD56DA" w:rsidRPr="00C53B1E" w:rsidRDefault="00AD56DA" w:rsidP="006B1845">
      <w:pPr>
        <w:spacing w:before="0" w:line="240" w:lineRule="auto"/>
        <w:contextualSpacing/>
        <w:jc w:val="left"/>
        <w:rPr>
          <w:b/>
          <w:sz w:val="40"/>
          <w:szCs w:val="40"/>
        </w:rPr>
      </w:pPr>
      <w:r w:rsidRPr="00C53B1E">
        <w:rPr>
          <w:b/>
          <w:sz w:val="40"/>
          <w:szCs w:val="40"/>
        </w:rPr>
        <w:br w:type="page"/>
      </w:r>
    </w:p>
    <w:p w14:paraId="4C18EFD8" w14:textId="689C0E6C" w:rsidR="008A638C" w:rsidRPr="00C53B1E" w:rsidRDefault="005B6851" w:rsidP="006B1845">
      <w:pPr>
        <w:pStyle w:val="Titlistpodnzov"/>
        <w:spacing w:before="360"/>
        <w:contextualSpacing/>
        <w:rPr>
          <w:rFonts w:cs="Arial"/>
          <w:caps/>
          <w:szCs w:val="28"/>
        </w:rPr>
      </w:pPr>
      <w:r w:rsidRPr="00C53B1E">
        <w:rPr>
          <w:b/>
          <w:sz w:val="40"/>
          <w:szCs w:val="40"/>
        </w:rPr>
        <w:lastRenderedPageBreak/>
        <w:t>Príloh</w:t>
      </w:r>
      <w:r w:rsidR="008A638C" w:rsidRPr="00C53B1E">
        <w:rPr>
          <w:b/>
          <w:sz w:val="40"/>
          <w:szCs w:val="40"/>
        </w:rPr>
        <w:t>y</w:t>
      </w:r>
    </w:p>
    <w:p w14:paraId="2D046308" w14:textId="77777777" w:rsidR="00EB2D62" w:rsidRPr="00C53B1E" w:rsidRDefault="00EB2D62" w:rsidP="006B1845">
      <w:pPr>
        <w:pStyle w:val="Titulnstranynadpisy"/>
      </w:pPr>
      <w:r w:rsidRPr="00C53B1E">
        <w:t>Zoznam príloh</w:t>
      </w:r>
    </w:p>
    <w:p w14:paraId="2B851922" w14:textId="6D54C97A" w:rsidR="00430A54" w:rsidRPr="00C53B1E" w:rsidRDefault="007D7ABB">
      <w:pPr>
        <w:pStyle w:val="TableofFigures"/>
        <w:tabs>
          <w:tab w:val="right" w:leader="dot" w:pos="8493"/>
        </w:tabs>
        <w:rPr>
          <w:rFonts w:asciiTheme="minorHAnsi" w:eastAsiaTheme="minorEastAsia" w:hAnsiTheme="minorHAnsi" w:cstheme="minorBidi"/>
          <w:kern w:val="2"/>
          <w:sz w:val="24"/>
          <w14:ligatures w14:val="standardContextual"/>
        </w:rPr>
      </w:pPr>
      <w:r w:rsidRPr="00C53B1E">
        <w:fldChar w:fldCharType="begin"/>
      </w:r>
      <w:r w:rsidRPr="00C53B1E">
        <w:instrText xml:space="preserve"> TOC \n \h \z \c "Príloha" </w:instrText>
      </w:r>
      <w:r w:rsidRPr="00C53B1E">
        <w:fldChar w:fldCharType="separate"/>
      </w:r>
      <w:hyperlink w:anchor="_Toc164956189" w:history="1">
        <w:r w:rsidR="00430A54" w:rsidRPr="00C53B1E">
          <w:rPr>
            <w:rStyle w:val="Hyperlink"/>
          </w:rPr>
          <w:t>Príloha A | Príklad úverovej žiadosti na platforme Žltý Melón</w:t>
        </w:r>
      </w:hyperlink>
    </w:p>
    <w:p w14:paraId="2C21FCED" w14:textId="7DC0C67B"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0" w:history="1">
        <w:r w:rsidRPr="00C53B1E">
          <w:rPr>
            <w:rStyle w:val="Hyperlink"/>
          </w:rPr>
          <w:t>Príloha B | Hodnoty v stĺpci Comment v DebtEvent</w:t>
        </w:r>
      </w:hyperlink>
    </w:p>
    <w:p w14:paraId="2EF0E631" w14:textId="663B3BDF"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1" w:history="1">
        <w:r w:rsidRPr="00C53B1E">
          <w:rPr>
            <w:rStyle w:val="Hyperlink"/>
          </w:rPr>
          <w:t>Príloha C | Tabuľka odstránených nezávislých premenných</w:t>
        </w:r>
      </w:hyperlink>
    </w:p>
    <w:p w14:paraId="6ABBB453" w14:textId="5F3E0BAE"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2" w:history="1">
        <w:r w:rsidRPr="00C53B1E">
          <w:rPr>
            <w:rStyle w:val="Hyperlink"/>
          </w:rPr>
          <w:t>Príloha D | Prehľad nezávislých premenných typu kategória a typu dátum a čas</w:t>
        </w:r>
      </w:hyperlink>
    </w:p>
    <w:p w14:paraId="3E01BBC7" w14:textId="0F63A4C7"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3" w:history="1">
        <w:r w:rsidRPr="00C53B1E">
          <w:rPr>
            <w:rStyle w:val="Hyperlink"/>
          </w:rPr>
          <w:t>Príloha E | Prehľad vyplnenia jednotlivých premenných a ich kategórií pred spracovaním</w:t>
        </w:r>
      </w:hyperlink>
    </w:p>
    <w:p w14:paraId="638DA326" w14:textId="4D596D54"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4" w:history="1">
        <w:r w:rsidRPr="00C53B1E">
          <w:rPr>
            <w:rStyle w:val="Hyperlink"/>
          </w:rPr>
          <w:t>Príloha F | Korelačná matica pre numerické premenné</w:t>
        </w:r>
      </w:hyperlink>
    </w:p>
    <w:p w14:paraId="4BB8CB2F" w14:textId="4F7964C7"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5" w:history="1">
        <w:r w:rsidRPr="00C53B1E">
          <w:rPr>
            <w:rStyle w:val="Hyperlink"/>
          </w:rPr>
          <w:t>Príloha G | Korelačná matica pre kategorické premenné</w:t>
        </w:r>
      </w:hyperlink>
    </w:p>
    <w:p w14:paraId="0B57B6E0" w14:textId="739C4339"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6" w:history="1">
        <w:r w:rsidRPr="00C53B1E">
          <w:rPr>
            <w:rStyle w:val="Hyperlink"/>
          </w:rPr>
          <w:t>Príloha H | ROC krivka a AUC</w:t>
        </w:r>
      </w:hyperlink>
    </w:p>
    <w:p w14:paraId="3F0F58F6" w14:textId="434D88E9"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7" w:history="1">
        <w:r w:rsidRPr="00C53B1E">
          <w:rPr>
            <w:rStyle w:val="Hyperlink"/>
          </w:rPr>
          <w:t>Príloha I | Nastavenie modelu Logistickej regresie</w:t>
        </w:r>
      </w:hyperlink>
    </w:p>
    <w:p w14:paraId="4AD4A7F0" w14:textId="20327EB6"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8" w:history="1">
        <w:r w:rsidRPr="00C53B1E">
          <w:rPr>
            <w:rStyle w:val="Hyperlink"/>
          </w:rPr>
          <w:t>Príloha J | Nastavenie modelu Rozhodovacieho stromu</w:t>
        </w:r>
      </w:hyperlink>
    </w:p>
    <w:p w14:paraId="5B3B8278" w14:textId="7C12B04E"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199" w:history="1">
        <w:r w:rsidRPr="00C53B1E">
          <w:rPr>
            <w:rStyle w:val="Hyperlink"/>
          </w:rPr>
          <w:t>Príloha K | Nastavenie modelu Náhodného lesa</w:t>
        </w:r>
      </w:hyperlink>
    </w:p>
    <w:p w14:paraId="15091F19" w14:textId="229C4E0E" w:rsidR="00430A54" w:rsidRPr="00C53B1E" w:rsidRDefault="00430A54">
      <w:pPr>
        <w:pStyle w:val="TableofFigures"/>
        <w:tabs>
          <w:tab w:val="right" w:leader="dot" w:pos="8493"/>
        </w:tabs>
        <w:rPr>
          <w:rFonts w:asciiTheme="minorHAnsi" w:eastAsiaTheme="minorEastAsia" w:hAnsiTheme="minorHAnsi" w:cstheme="minorBidi"/>
          <w:kern w:val="2"/>
          <w:sz w:val="24"/>
          <w14:ligatures w14:val="standardContextual"/>
        </w:rPr>
      </w:pPr>
      <w:hyperlink w:anchor="_Toc164956200" w:history="1">
        <w:r w:rsidRPr="00C53B1E">
          <w:rPr>
            <w:rStyle w:val="Hyperlink"/>
          </w:rPr>
          <w:t>Príloha L | Pamäťov</w:t>
        </w:r>
        <w:r w:rsidRPr="00C53B1E">
          <w:rPr>
            <w:rStyle w:val="Hyperlink"/>
          </w:rPr>
          <w:t>á</w:t>
        </w:r>
        <w:r w:rsidRPr="00C53B1E">
          <w:rPr>
            <w:rStyle w:val="Hyperlink"/>
          </w:rPr>
          <w:t xml:space="preserve"> karta</w:t>
        </w:r>
      </w:hyperlink>
    </w:p>
    <w:p w14:paraId="04B323C7" w14:textId="19FAABF8" w:rsidR="00EB2D62" w:rsidRPr="00C53B1E" w:rsidRDefault="007D7ABB" w:rsidP="006B1845">
      <w:pPr>
        <w:contextualSpacing/>
      </w:pPr>
      <w:r w:rsidRPr="00C53B1E">
        <w:fldChar w:fldCharType="end"/>
      </w:r>
    </w:p>
    <w:p w14:paraId="6409F644" w14:textId="77777777" w:rsidR="007853C6" w:rsidRPr="00C53B1E" w:rsidRDefault="007853C6" w:rsidP="006B1845">
      <w:pPr>
        <w:contextualSpacing/>
      </w:pPr>
    </w:p>
    <w:p w14:paraId="7B3BB467" w14:textId="6EF96841" w:rsidR="007B44E5" w:rsidRPr="00C53B1E" w:rsidRDefault="00DD5CBE" w:rsidP="006B1845">
      <w:pPr>
        <w:spacing w:before="0" w:line="240" w:lineRule="auto"/>
        <w:contextualSpacing/>
        <w:jc w:val="left"/>
        <w:rPr>
          <w:b/>
          <w:iCs/>
          <w:spacing w:val="15"/>
          <w:sz w:val="26"/>
          <w:szCs w:val="26"/>
        </w:rPr>
      </w:pPr>
      <w:r w:rsidRPr="00C53B1E">
        <w:rPr>
          <w:sz w:val="26"/>
          <w:szCs w:val="26"/>
        </w:rPr>
        <w:br w:type="page"/>
      </w:r>
    </w:p>
    <w:p w14:paraId="412DC5B7" w14:textId="28205BCA" w:rsidR="00D64EB7" w:rsidRPr="00C53B1E" w:rsidRDefault="00F21020" w:rsidP="00D31732">
      <w:pPr>
        <w:pStyle w:val="Nadpispriloha"/>
        <w:numPr>
          <w:ilvl w:val="0"/>
          <w:numId w:val="0"/>
        </w:numPr>
        <w:ind w:left="501"/>
        <w:contextualSpacing/>
        <w:jc w:val="left"/>
      </w:pPr>
      <w:bookmarkStart w:id="208" w:name="_Ref163071405"/>
      <w:bookmarkStart w:id="209" w:name="_Toc163667949"/>
      <w:bookmarkStart w:id="210" w:name="_Ref164748962"/>
      <w:bookmarkStart w:id="211" w:name="_Toc164956189"/>
      <w:r w:rsidRPr="00C53B1E">
        <w:lastRenderedPageBreak/>
        <w:drawing>
          <wp:anchor distT="0" distB="0" distL="114300" distR="114300" simplePos="0" relativeHeight="251657216" behindDoc="1" locked="0" layoutInCell="1" allowOverlap="1" wp14:anchorId="17601103" wp14:editId="27D4F883">
            <wp:simplePos x="0" y="0"/>
            <wp:positionH relativeFrom="margin">
              <wp:posOffset>977900</wp:posOffset>
            </wp:positionH>
            <wp:positionV relativeFrom="paragraph">
              <wp:posOffset>671195</wp:posOffset>
            </wp:positionV>
            <wp:extent cx="3188970" cy="8934450"/>
            <wp:effectExtent l="0" t="0" r="0" b="0"/>
            <wp:wrapTight wrapText="bothSides">
              <wp:wrapPolygon edited="0">
                <wp:start x="0" y="0"/>
                <wp:lineTo x="0" y="21554"/>
                <wp:lineTo x="21419" y="21554"/>
                <wp:lineTo x="21419" y="0"/>
                <wp:lineTo x="0" y="0"/>
              </wp:wrapPolygon>
            </wp:wrapTight>
            <wp:docPr id="3872758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5873" name="Picture 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8970" cy="8934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8"/>
      <w:bookmarkEnd w:id="209"/>
      <w:r w:rsidR="006C206B" w:rsidRPr="00C53B1E">
        <w:t xml:space="preserve">Príloha </w:t>
      </w:r>
      <w:r w:rsidRPr="00C53B1E">
        <w:fldChar w:fldCharType="begin"/>
      </w:r>
      <w:r w:rsidRPr="00C53B1E">
        <w:instrText xml:space="preserve"> SEQ Príloha \* ALPHABETIC </w:instrText>
      </w:r>
      <w:r w:rsidRPr="00C53B1E">
        <w:fldChar w:fldCharType="separate"/>
      </w:r>
      <w:r w:rsidR="00E07521">
        <w:rPr>
          <w:noProof/>
        </w:rPr>
        <w:t>A</w:t>
      </w:r>
      <w:r w:rsidRPr="00C53B1E">
        <w:fldChar w:fldCharType="end"/>
      </w:r>
      <w:bookmarkEnd w:id="210"/>
      <w:r w:rsidR="006C206B" w:rsidRPr="00C53B1E">
        <w:t xml:space="preserve"> | Príklad úverovej žiadosti na platforme Žltý Melón</w:t>
      </w:r>
      <w:bookmarkEnd w:id="211"/>
    </w:p>
    <w:p w14:paraId="1412D748" w14:textId="77777777" w:rsidR="00D64EB7" w:rsidRPr="00C53B1E" w:rsidRDefault="00D64EB7" w:rsidP="006B1845">
      <w:pPr>
        <w:spacing w:before="0" w:line="240" w:lineRule="auto"/>
        <w:contextualSpacing/>
        <w:jc w:val="left"/>
        <w:rPr>
          <w:b/>
          <w:iCs/>
          <w:spacing w:val="15"/>
          <w:sz w:val="32"/>
        </w:rPr>
      </w:pPr>
      <w:r w:rsidRPr="00C53B1E">
        <w:br w:type="page"/>
      </w:r>
    </w:p>
    <w:p w14:paraId="48B64426" w14:textId="77DA1F5E" w:rsidR="00F21020" w:rsidRPr="00C53B1E" w:rsidRDefault="008A4E89" w:rsidP="00D31732">
      <w:pPr>
        <w:pStyle w:val="Nadpispriloha"/>
        <w:numPr>
          <w:ilvl w:val="0"/>
          <w:numId w:val="0"/>
        </w:numPr>
        <w:ind w:left="501"/>
        <w:contextualSpacing/>
        <w:jc w:val="left"/>
      </w:pPr>
      <w:bookmarkStart w:id="212" w:name="_Ref163668106"/>
      <w:bookmarkStart w:id="213" w:name="_Toc163667950"/>
      <w:bookmarkStart w:id="214" w:name="_Ref164763797"/>
      <w:bookmarkStart w:id="215" w:name="_Toc164956190"/>
      <w:r w:rsidRPr="00C53B1E">
        <w:lastRenderedPageBreak/>
        <w:drawing>
          <wp:anchor distT="0" distB="0" distL="114300" distR="114300" simplePos="0" relativeHeight="251644928" behindDoc="1" locked="0" layoutInCell="1" allowOverlap="1" wp14:anchorId="5898F292" wp14:editId="17C8AA7C">
            <wp:simplePos x="0" y="0"/>
            <wp:positionH relativeFrom="margin">
              <wp:posOffset>425450</wp:posOffset>
            </wp:positionH>
            <wp:positionV relativeFrom="paragraph">
              <wp:posOffset>699135</wp:posOffset>
            </wp:positionV>
            <wp:extent cx="4114800" cy="8898890"/>
            <wp:effectExtent l="0" t="0" r="0" b="0"/>
            <wp:wrapTight wrapText="bothSides">
              <wp:wrapPolygon edited="0">
                <wp:start x="0" y="0"/>
                <wp:lineTo x="0" y="21548"/>
                <wp:lineTo x="21500" y="21548"/>
                <wp:lineTo x="21500" y="0"/>
                <wp:lineTo x="0" y="0"/>
              </wp:wrapPolygon>
            </wp:wrapTight>
            <wp:docPr id="1280372788" name="Picture 2"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2788" name="Picture 2" descr="A close-up of a lis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88988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2"/>
      <w:bookmarkEnd w:id="213"/>
      <w:r w:rsidR="00D64EB7" w:rsidRPr="00C53B1E">
        <w:t xml:space="preserve">Príloha </w:t>
      </w:r>
      <w:r w:rsidR="00D64EB7" w:rsidRPr="00C53B1E">
        <w:fldChar w:fldCharType="begin"/>
      </w:r>
      <w:r w:rsidR="00D64EB7" w:rsidRPr="00C53B1E">
        <w:instrText xml:space="preserve"> SEQ Príloha \* ALPHABETIC </w:instrText>
      </w:r>
      <w:r w:rsidR="00D64EB7" w:rsidRPr="00C53B1E">
        <w:fldChar w:fldCharType="separate"/>
      </w:r>
      <w:r w:rsidR="00E07521">
        <w:rPr>
          <w:noProof/>
        </w:rPr>
        <w:t>B</w:t>
      </w:r>
      <w:r w:rsidR="00D64EB7" w:rsidRPr="00C53B1E">
        <w:fldChar w:fldCharType="end"/>
      </w:r>
      <w:bookmarkEnd w:id="214"/>
      <w:r w:rsidR="00D64EB7" w:rsidRPr="00C53B1E">
        <w:t xml:space="preserve"> | Hodnoty v stĺpci </w:t>
      </w:r>
      <w:proofErr w:type="spellStart"/>
      <w:r w:rsidR="00D64EB7" w:rsidRPr="00C53B1E">
        <w:t>Comment</w:t>
      </w:r>
      <w:proofErr w:type="spellEnd"/>
      <w:r w:rsidR="00D64EB7" w:rsidRPr="00C53B1E">
        <w:t xml:space="preserve"> v </w:t>
      </w:r>
      <w:proofErr w:type="spellStart"/>
      <w:r w:rsidR="00D64EB7" w:rsidRPr="00C53B1E">
        <w:t>DebtEvent</w:t>
      </w:r>
      <w:bookmarkEnd w:id="215"/>
      <w:proofErr w:type="spellEnd"/>
      <w:r w:rsidR="00D64EB7" w:rsidRPr="00C53B1E">
        <w:t xml:space="preserve"> </w:t>
      </w:r>
    </w:p>
    <w:p w14:paraId="1406D5AD" w14:textId="4C6E916D" w:rsidR="00F21020" w:rsidRPr="00C53B1E" w:rsidRDefault="00D64EB7" w:rsidP="006B1845">
      <w:pPr>
        <w:spacing w:before="0" w:line="240" w:lineRule="auto"/>
        <w:contextualSpacing/>
        <w:jc w:val="center"/>
        <w:rPr>
          <w:b/>
          <w:iCs/>
          <w:spacing w:val="15"/>
          <w:sz w:val="32"/>
        </w:rPr>
      </w:pPr>
      <w:r w:rsidRPr="00C53B1E">
        <w:t xml:space="preserve"> </w:t>
      </w:r>
      <w:r w:rsidR="00F21020" w:rsidRPr="00C53B1E">
        <w:br w:type="page"/>
      </w:r>
    </w:p>
    <w:p w14:paraId="1654106E" w14:textId="418D498B" w:rsidR="006C206B" w:rsidRPr="00C53B1E" w:rsidRDefault="006C206B" w:rsidP="00D31732">
      <w:pPr>
        <w:pStyle w:val="Nadpispriloha"/>
        <w:numPr>
          <w:ilvl w:val="0"/>
          <w:numId w:val="0"/>
        </w:numPr>
        <w:ind w:left="501"/>
        <w:contextualSpacing/>
        <w:jc w:val="left"/>
      </w:pPr>
      <w:bookmarkStart w:id="216" w:name="_Ref164424409"/>
      <w:bookmarkStart w:id="217" w:name="_Toc164956191"/>
      <w:r w:rsidRPr="00C53B1E">
        <w:lastRenderedPageBreak/>
        <w:t xml:space="preserve">Príloha </w:t>
      </w:r>
      <w:r w:rsidRPr="00C53B1E">
        <w:fldChar w:fldCharType="begin"/>
      </w:r>
      <w:r w:rsidRPr="00C53B1E">
        <w:instrText xml:space="preserve"> SEQ Príloha \* ALPHABETIC </w:instrText>
      </w:r>
      <w:r w:rsidRPr="00C53B1E">
        <w:fldChar w:fldCharType="separate"/>
      </w:r>
      <w:r w:rsidR="00E07521">
        <w:rPr>
          <w:noProof/>
        </w:rPr>
        <w:t>C</w:t>
      </w:r>
      <w:r w:rsidRPr="00C53B1E">
        <w:fldChar w:fldCharType="end"/>
      </w:r>
      <w:bookmarkEnd w:id="216"/>
      <w:r w:rsidRPr="00C53B1E">
        <w:t xml:space="preserve"> | </w:t>
      </w:r>
      <w:r w:rsidR="00D64EB7" w:rsidRPr="00C53B1E">
        <w:t>Tabuľka odstránených nezávislých premenných</w:t>
      </w:r>
      <w:bookmarkEnd w:id="217"/>
    </w:p>
    <w:tbl>
      <w:tblPr>
        <w:tblStyle w:val="TableGrid"/>
        <w:tblpPr w:leftFromText="141" w:rightFromText="141" w:vertAnchor="text" w:horzAnchor="margin" w:tblpXSpec="center" w:tblpY="312"/>
        <w:tblW w:w="10190" w:type="dxa"/>
        <w:tblLook w:val="04A0" w:firstRow="1" w:lastRow="0" w:firstColumn="1" w:lastColumn="0" w:noHBand="0" w:noVBand="1"/>
      </w:tblPr>
      <w:tblGrid>
        <w:gridCol w:w="2489"/>
        <w:gridCol w:w="3998"/>
        <w:gridCol w:w="3703"/>
      </w:tblGrid>
      <w:tr w:rsidR="00D64EB7" w:rsidRPr="00C53B1E" w14:paraId="1D45AC5C" w14:textId="77777777" w:rsidTr="00541349">
        <w:trPr>
          <w:trHeight w:val="1267"/>
        </w:trPr>
        <w:tc>
          <w:tcPr>
            <w:tcW w:w="10190" w:type="dxa"/>
            <w:gridSpan w:val="3"/>
            <w:shd w:val="clear" w:color="auto" w:fill="DBE5F1" w:themeFill="accent1" w:themeFillTint="33"/>
            <w:vAlign w:val="center"/>
          </w:tcPr>
          <w:p w14:paraId="6C553E58" w14:textId="77777777" w:rsidR="00D64EB7" w:rsidRPr="00C53B1E" w:rsidRDefault="00D64EB7" w:rsidP="006B1845">
            <w:pPr>
              <w:spacing w:before="0" w:line="240" w:lineRule="auto"/>
              <w:contextualSpacing/>
              <w:jc w:val="center"/>
              <w:rPr>
                <w:b/>
                <w:bCs/>
                <w:sz w:val="28"/>
                <w:szCs w:val="28"/>
              </w:rPr>
            </w:pPr>
            <w:r w:rsidRPr="00C53B1E">
              <w:rPr>
                <w:b/>
                <w:bCs/>
                <w:sz w:val="28"/>
                <w:szCs w:val="28"/>
              </w:rPr>
              <w:t>Odstránené nezávislé premenné</w:t>
            </w:r>
          </w:p>
        </w:tc>
      </w:tr>
      <w:tr w:rsidR="00D64EB7" w:rsidRPr="00C53B1E" w14:paraId="29BB8748" w14:textId="77777777" w:rsidTr="00D64EB7">
        <w:trPr>
          <w:trHeight w:val="1267"/>
        </w:trPr>
        <w:tc>
          <w:tcPr>
            <w:tcW w:w="2489" w:type="dxa"/>
            <w:vAlign w:val="center"/>
          </w:tcPr>
          <w:p w14:paraId="14F1F89A" w14:textId="77777777" w:rsidR="00D64EB7" w:rsidRPr="00C53B1E" w:rsidRDefault="00D64EB7" w:rsidP="006B1845">
            <w:pPr>
              <w:spacing w:before="0" w:line="240" w:lineRule="auto"/>
              <w:contextualSpacing/>
              <w:jc w:val="center"/>
              <w:rPr>
                <w:rFonts w:cs="Arial"/>
                <w:szCs w:val="22"/>
              </w:rPr>
            </w:pPr>
            <w:proofErr w:type="spellStart"/>
            <w:r w:rsidRPr="00C53B1E">
              <w:rPr>
                <w:rFonts w:cs="Arial"/>
                <w:szCs w:val="22"/>
              </w:rPr>
              <w:t>ReportAsOfEOD</w:t>
            </w:r>
            <w:proofErr w:type="spellEnd"/>
          </w:p>
        </w:tc>
        <w:tc>
          <w:tcPr>
            <w:tcW w:w="3998" w:type="dxa"/>
            <w:vAlign w:val="center"/>
          </w:tcPr>
          <w:p w14:paraId="21DAE1BF" w14:textId="77777777" w:rsidR="00D64EB7" w:rsidRPr="00C53B1E" w:rsidRDefault="00D64EB7" w:rsidP="006B1845">
            <w:pPr>
              <w:spacing w:before="0" w:line="240" w:lineRule="auto"/>
              <w:contextualSpacing/>
              <w:jc w:val="center"/>
              <w:rPr>
                <w:szCs w:val="22"/>
              </w:rPr>
            </w:pPr>
            <w:proofErr w:type="spellStart"/>
            <w:r w:rsidRPr="00C53B1E">
              <w:rPr>
                <w:szCs w:val="22"/>
              </w:rPr>
              <w:t>ContractEndDate</w:t>
            </w:r>
            <w:proofErr w:type="spellEnd"/>
          </w:p>
        </w:tc>
        <w:tc>
          <w:tcPr>
            <w:tcW w:w="3703" w:type="dxa"/>
            <w:vAlign w:val="center"/>
          </w:tcPr>
          <w:p w14:paraId="65131FE5" w14:textId="77777777" w:rsidR="00D64EB7" w:rsidRPr="00C53B1E" w:rsidRDefault="00D64EB7" w:rsidP="006B1845">
            <w:pPr>
              <w:spacing w:before="0" w:line="240" w:lineRule="auto"/>
              <w:contextualSpacing/>
              <w:jc w:val="center"/>
              <w:rPr>
                <w:szCs w:val="22"/>
              </w:rPr>
            </w:pPr>
            <w:proofErr w:type="spellStart"/>
            <w:r w:rsidRPr="00C53B1E">
              <w:rPr>
                <w:szCs w:val="22"/>
              </w:rPr>
              <w:t>LoanDate</w:t>
            </w:r>
            <w:proofErr w:type="spellEnd"/>
          </w:p>
        </w:tc>
      </w:tr>
      <w:tr w:rsidR="00D64EB7" w:rsidRPr="00C53B1E" w14:paraId="5A59DE94" w14:textId="77777777" w:rsidTr="00D64EB7">
        <w:trPr>
          <w:trHeight w:val="1267"/>
        </w:trPr>
        <w:tc>
          <w:tcPr>
            <w:tcW w:w="2489" w:type="dxa"/>
            <w:vAlign w:val="center"/>
          </w:tcPr>
          <w:p w14:paraId="1A41AEFF" w14:textId="77777777" w:rsidR="00D64EB7" w:rsidRPr="00C53B1E" w:rsidRDefault="00D64EB7" w:rsidP="006B1845">
            <w:pPr>
              <w:spacing w:before="0" w:line="240" w:lineRule="auto"/>
              <w:contextualSpacing/>
              <w:jc w:val="center"/>
              <w:rPr>
                <w:rFonts w:cs="Arial"/>
                <w:szCs w:val="22"/>
              </w:rPr>
            </w:pPr>
            <w:proofErr w:type="spellStart"/>
            <w:r w:rsidRPr="00C53B1E">
              <w:rPr>
                <w:rFonts w:cs="Arial"/>
                <w:szCs w:val="22"/>
              </w:rPr>
              <w:t>BiddingStartedOn</w:t>
            </w:r>
            <w:proofErr w:type="spellEnd"/>
          </w:p>
        </w:tc>
        <w:tc>
          <w:tcPr>
            <w:tcW w:w="3998" w:type="dxa"/>
            <w:vAlign w:val="center"/>
          </w:tcPr>
          <w:p w14:paraId="64E33E4E" w14:textId="77777777" w:rsidR="00D64EB7" w:rsidRPr="00C53B1E" w:rsidRDefault="00D64EB7" w:rsidP="006B1845">
            <w:pPr>
              <w:spacing w:before="0" w:line="240" w:lineRule="auto"/>
              <w:contextualSpacing/>
              <w:jc w:val="center"/>
              <w:rPr>
                <w:szCs w:val="22"/>
              </w:rPr>
            </w:pPr>
            <w:proofErr w:type="spellStart"/>
            <w:r w:rsidRPr="00C53B1E">
              <w:rPr>
                <w:szCs w:val="22"/>
              </w:rPr>
              <w:t>BidsPortfolioManager</w:t>
            </w:r>
            <w:proofErr w:type="spellEnd"/>
          </w:p>
        </w:tc>
        <w:tc>
          <w:tcPr>
            <w:tcW w:w="3703" w:type="dxa"/>
            <w:vAlign w:val="center"/>
          </w:tcPr>
          <w:p w14:paraId="7CDA3616" w14:textId="77777777" w:rsidR="00D64EB7" w:rsidRPr="00C53B1E" w:rsidRDefault="00D64EB7" w:rsidP="006B1845">
            <w:pPr>
              <w:spacing w:before="0" w:line="240" w:lineRule="auto"/>
              <w:contextualSpacing/>
              <w:jc w:val="center"/>
              <w:rPr>
                <w:szCs w:val="22"/>
              </w:rPr>
            </w:pPr>
            <w:proofErr w:type="spellStart"/>
            <w:r w:rsidRPr="00C53B1E">
              <w:rPr>
                <w:szCs w:val="22"/>
              </w:rPr>
              <w:t>BidsApi</w:t>
            </w:r>
            <w:proofErr w:type="spellEnd"/>
          </w:p>
        </w:tc>
      </w:tr>
      <w:tr w:rsidR="00D64EB7" w:rsidRPr="00C53B1E" w14:paraId="1CD43954" w14:textId="77777777" w:rsidTr="00D64EB7">
        <w:trPr>
          <w:trHeight w:val="1267"/>
        </w:trPr>
        <w:tc>
          <w:tcPr>
            <w:tcW w:w="2489" w:type="dxa"/>
            <w:vAlign w:val="center"/>
          </w:tcPr>
          <w:p w14:paraId="44BCC5E2" w14:textId="77777777" w:rsidR="00D64EB7" w:rsidRPr="00C53B1E" w:rsidRDefault="00D64EB7" w:rsidP="006B1845">
            <w:pPr>
              <w:spacing w:before="0" w:line="240" w:lineRule="auto"/>
              <w:contextualSpacing/>
              <w:jc w:val="center"/>
              <w:rPr>
                <w:rFonts w:cs="Arial"/>
                <w:szCs w:val="22"/>
              </w:rPr>
            </w:pPr>
            <w:proofErr w:type="spellStart"/>
            <w:r w:rsidRPr="00C53B1E">
              <w:rPr>
                <w:szCs w:val="22"/>
              </w:rPr>
              <w:t>BidsManual</w:t>
            </w:r>
            <w:proofErr w:type="spellEnd"/>
          </w:p>
        </w:tc>
        <w:tc>
          <w:tcPr>
            <w:tcW w:w="3998" w:type="dxa"/>
            <w:vAlign w:val="center"/>
          </w:tcPr>
          <w:p w14:paraId="19003B15" w14:textId="77777777" w:rsidR="00D64EB7" w:rsidRPr="00C53B1E" w:rsidRDefault="00D64EB7" w:rsidP="006B1845">
            <w:pPr>
              <w:spacing w:before="0" w:line="240" w:lineRule="auto"/>
              <w:contextualSpacing/>
              <w:jc w:val="center"/>
              <w:rPr>
                <w:szCs w:val="22"/>
              </w:rPr>
            </w:pPr>
            <w:proofErr w:type="spellStart"/>
            <w:r w:rsidRPr="00C53B1E">
              <w:rPr>
                <w:szCs w:val="22"/>
              </w:rPr>
              <w:t>PartyId</w:t>
            </w:r>
            <w:proofErr w:type="spellEnd"/>
          </w:p>
        </w:tc>
        <w:tc>
          <w:tcPr>
            <w:tcW w:w="3703" w:type="dxa"/>
            <w:vAlign w:val="center"/>
          </w:tcPr>
          <w:p w14:paraId="38E74F26" w14:textId="77777777" w:rsidR="00D64EB7" w:rsidRPr="00C53B1E" w:rsidRDefault="00D64EB7" w:rsidP="006B1845">
            <w:pPr>
              <w:tabs>
                <w:tab w:val="left" w:pos="1155"/>
              </w:tabs>
              <w:spacing w:before="0" w:line="240" w:lineRule="auto"/>
              <w:contextualSpacing/>
              <w:jc w:val="center"/>
              <w:rPr>
                <w:szCs w:val="22"/>
              </w:rPr>
            </w:pPr>
            <w:proofErr w:type="spellStart"/>
            <w:r w:rsidRPr="00C53B1E">
              <w:rPr>
                <w:szCs w:val="22"/>
              </w:rPr>
              <w:t>DefaultDate</w:t>
            </w:r>
            <w:proofErr w:type="spellEnd"/>
          </w:p>
        </w:tc>
      </w:tr>
      <w:tr w:rsidR="00D64EB7" w:rsidRPr="00C53B1E" w14:paraId="57541B34" w14:textId="77777777" w:rsidTr="00D64EB7">
        <w:trPr>
          <w:trHeight w:val="1267"/>
        </w:trPr>
        <w:tc>
          <w:tcPr>
            <w:tcW w:w="2489" w:type="dxa"/>
            <w:vAlign w:val="center"/>
          </w:tcPr>
          <w:p w14:paraId="14A7FACC" w14:textId="77777777" w:rsidR="00D64EB7" w:rsidRPr="00C53B1E" w:rsidRDefault="00D64EB7" w:rsidP="006B1845">
            <w:pPr>
              <w:spacing w:before="0" w:line="240" w:lineRule="auto"/>
              <w:contextualSpacing/>
              <w:jc w:val="center"/>
              <w:rPr>
                <w:rFonts w:cs="Arial"/>
                <w:szCs w:val="22"/>
              </w:rPr>
            </w:pPr>
            <w:proofErr w:type="spellStart"/>
            <w:r w:rsidRPr="00C53B1E">
              <w:rPr>
                <w:szCs w:val="22"/>
              </w:rPr>
              <w:t>NextPaymentDate</w:t>
            </w:r>
            <w:proofErr w:type="spellEnd"/>
          </w:p>
        </w:tc>
        <w:tc>
          <w:tcPr>
            <w:tcW w:w="3998" w:type="dxa"/>
            <w:vAlign w:val="center"/>
          </w:tcPr>
          <w:p w14:paraId="0B4D2F31" w14:textId="77777777" w:rsidR="00D64EB7" w:rsidRPr="00C53B1E" w:rsidRDefault="00D64EB7" w:rsidP="006B1845">
            <w:pPr>
              <w:spacing w:before="0" w:line="240" w:lineRule="auto"/>
              <w:contextualSpacing/>
              <w:jc w:val="center"/>
              <w:rPr>
                <w:szCs w:val="22"/>
              </w:rPr>
            </w:pPr>
            <w:proofErr w:type="spellStart"/>
            <w:r w:rsidRPr="00C53B1E">
              <w:rPr>
                <w:szCs w:val="22"/>
              </w:rPr>
              <w:t>DebtOccuredOnForSecondary</w:t>
            </w:r>
            <w:proofErr w:type="spellEnd"/>
          </w:p>
        </w:tc>
        <w:tc>
          <w:tcPr>
            <w:tcW w:w="3703" w:type="dxa"/>
            <w:vAlign w:val="center"/>
          </w:tcPr>
          <w:p w14:paraId="2B181E6E" w14:textId="77777777" w:rsidR="00D64EB7" w:rsidRPr="00C53B1E" w:rsidRDefault="00D64EB7" w:rsidP="006B1845">
            <w:pPr>
              <w:spacing w:before="0" w:line="240" w:lineRule="auto"/>
              <w:contextualSpacing/>
              <w:jc w:val="center"/>
              <w:rPr>
                <w:szCs w:val="22"/>
              </w:rPr>
            </w:pPr>
            <w:proofErr w:type="spellStart"/>
            <w:r w:rsidRPr="00C53B1E">
              <w:rPr>
                <w:szCs w:val="22"/>
              </w:rPr>
              <w:t>ListedOnUTC</w:t>
            </w:r>
            <w:proofErr w:type="spellEnd"/>
          </w:p>
        </w:tc>
      </w:tr>
      <w:tr w:rsidR="00D64EB7" w:rsidRPr="00C53B1E" w14:paraId="24FAA68D" w14:textId="77777777" w:rsidTr="00D64EB7">
        <w:trPr>
          <w:trHeight w:val="633"/>
        </w:trPr>
        <w:tc>
          <w:tcPr>
            <w:tcW w:w="2489" w:type="dxa"/>
            <w:vAlign w:val="center"/>
          </w:tcPr>
          <w:p w14:paraId="50A49167" w14:textId="77777777" w:rsidR="00D64EB7" w:rsidRPr="00C53B1E" w:rsidRDefault="00D64EB7" w:rsidP="006B1845">
            <w:pPr>
              <w:spacing w:before="0" w:line="240" w:lineRule="auto"/>
              <w:contextualSpacing/>
              <w:jc w:val="center"/>
              <w:rPr>
                <w:szCs w:val="22"/>
              </w:rPr>
            </w:pPr>
            <w:proofErr w:type="spellStart"/>
            <w:r w:rsidRPr="00C53B1E">
              <w:rPr>
                <w:szCs w:val="22"/>
              </w:rPr>
              <w:t>MaturityDate_Last</w:t>
            </w:r>
            <w:proofErr w:type="spellEnd"/>
          </w:p>
        </w:tc>
        <w:tc>
          <w:tcPr>
            <w:tcW w:w="3998" w:type="dxa"/>
            <w:vAlign w:val="center"/>
          </w:tcPr>
          <w:p w14:paraId="546AEB64" w14:textId="77777777" w:rsidR="00D64EB7" w:rsidRPr="00C53B1E" w:rsidRDefault="00D64EB7" w:rsidP="006B1845">
            <w:pPr>
              <w:spacing w:before="0" w:line="240" w:lineRule="auto"/>
              <w:contextualSpacing/>
              <w:jc w:val="center"/>
              <w:rPr>
                <w:szCs w:val="22"/>
              </w:rPr>
            </w:pPr>
            <w:proofErr w:type="spellStart"/>
            <w:r w:rsidRPr="00C53B1E">
              <w:rPr>
                <w:szCs w:val="22"/>
              </w:rPr>
              <w:t>MaturityDate_Original</w:t>
            </w:r>
            <w:proofErr w:type="spellEnd"/>
          </w:p>
        </w:tc>
        <w:tc>
          <w:tcPr>
            <w:tcW w:w="3703" w:type="dxa"/>
            <w:vAlign w:val="center"/>
          </w:tcPr>
          <w:p w14:paraId="24D54667" w14:textId="77777777" w:rsidR="00D64EB7" w:rsidRPr="00C53B1E" w:rsidRDefault="00D64EB7" w:rsidP="006B1845">
            <w:pPr>
              <w:spacing w:before="0" w:line="240" w:lineRule="auto"/>
              <w:contextualSpacing/>
              <w:jc w:val="center"/>
              <w:rPr>
                <w:szCs w:val="22"/>
              </w:rPr>
            </w:pPr>
            <w:proofErr w:type="spellStart"/>
            <w:r w:rsidRPr="00C53B1E">
              <w:rPr>
                <w:szCs w:val="22"/>
              </w:rPr>
              <w:t>GracePeriodEnd</w:t>
            </w:r>
            <w:proofErr w:type="spellEnd"/>
          </w:p>
        </w:tc>
      </w:tr>
      <w:tr w:rsidR="00D64EB7" w:rsidRPr="00C53B1E" w14:paraId="23E3DE5F" w14:textId="77777777" w:rsidTr="00D64EB7">
        <w:trPr>
          <w:trHeight w:val="633"/>
        </w:trPr>
        <w:tc>
          <w:tcPr>
            <w:tcW w:w="2489" w:type="dxa"/>
            <w:vAlign w:val="center"/>
          </w:tcPr>
          <w:p w14:paraId="3ED42D7D" w14:textId="77777777" w:rsidR="00D64EB7" w:rsidRPr="00C53B1E" w:rsidRDefault="00D64EB7" w:rsidP="006B1845">
            <w:pPr>
              <w:spacing w:before="0" w:line="240" w:lineRule="auto"/>
              <w:contextualSpacing/>
              <w:jc w:val="center"/>
              <w:rPr>
                <w:szCs w:val="22"/>
              </w:rPr>
            </w:pPr>
            <w:proofErr w:type="spellStart"/>
            <w:r w:rsidRPr="00C53B1E">
              <w:rPr>
                <w:szCs w:val="22"/>
              </w:rPr>
              <w:t>GracePeriodStart</w:t>
            </w:r>
            <w:proofErr w:type="spellEnd"/>
          </w:p>
        </w:tc>
        <w:tc>
          <w:tcPr>
            <w:tcW w:w="3998" w:type="dxa"/>
            <w:vAlign w:val="center"/>
          </w:tcPr>
          <w:p w14:paraId="6CE1EC13" w14:textId="77777777" w:rsidR="00D64EB7" w:rsidRPr="00C53B1E" w:rsidRDefault="00D64EB7" w:rsidP="006B1845">
            <w:pPr>
              <w:spacing w:before="0" w:line="240" w:lineRule="auto"/>
              <w:contextualSpacing/>
              <w:jc w:val="center"/>
              <w:rPr>
                <w:szCs w:val="22"/>
              </w:rPr>
            </w:pPr>
            <w:proofErr w:type="spellStart"/>
            <w:r w:rsidRPr="00C53B1E">
              <w:rPr>
                <w:szCs w:val="22"/>
              </w:rPr>
              <w:t>CurrentDebtDaysSecondary</w:t>
            </w:r>
            <w:proofErr w:type="spellEnd"/>
          </w:p>
        </w:tc>
        <w:tc>
          <w:tcPr>
            <w:tcW w:w="3703" w:type="dxa"/>
            <w:vAlign w:val="center"/>
          </w:tcPr>
          <w:p w14:paraId="322A82AC" w14:textId="77777777" w:rsidR="00D64EB7" w:rsidRPr="00C53B1E" w:rsidRDefault="00D64EB7" w:rsidP="006B1845">
            <w:pPr>
              <w:spacing w:before="0" w:line="240" w:lineRule="auto"/>
              <w:contextualSpacing/>
              <w:jc w:val="center"/>
              <w:rPr>
                <w:szCs w:val="22"/>
              </w:rPr>
            </w:pPr>
            <w:proofErr w:type="spellStart"/>
            <w:r w:rsidRPr="00C53B1E">
              <w:rPr>
                <w:szCs w:val="22"/>
              </w:rPr>
              <w:t>LoanApplicationStartedDate</w:t>
            </w:r>
            <w:proofErr w:type="spellEnd"/>
          </w:p>
        </w:tc>
      </w:tr>
      <w:tr w:rsidR="00D64EB7" w:rsidRPr="00C53B1E" w14:paraId="3C013F42" w14:textId="77777777" w:rsidTr="00D64EB7">
        <w:trPr>
          <w:trHeight w:val="633"/>
        </w:trPr>
        <w:tc>
          <w:tcPr>
            <w:tcW w:w="2489" w:type="dxa"/>
            <w:vAlign w:val="center"/>
          </w:tcPr>
          <w:p w14:paraId="77D6ACD6" w14:textId="77777777" w:rsidR="00D64EB7" w:rsidRPr="00C53B1E" w:rsidRDefault="00D64EB7" w:rsidP="006B1845">
            <w:pPr>
              <w:spacing w:before="0" w:line="240" w:lineRule="auto"/>
              <w:contextualSpacing/>
              <w:jc w:val="center"/>
              <w:rPr>
                <w:szCs w:val="22"/>
              </w:rPr>
            </w:pPr>
            <w:proofErr w:type="spellStart"/>
            <w:r w:rsidRPr="00C53B1E">
              <w:rPr>
                <w:szCs w:val="22"/>
              </w:rPr>
              <w:t>FirstPaymentDate</w:t>
            </w:r>
            <w:proofErr w:type="spellEnd"/>
          </w:p>
        </w:tc>
        <w:tc>
          <w:tcPr>
            <w:tcW w:w="3998" w:type="dxa"/>
            <w:vAlign w:val="center"/>
          </w:tcPr>
          <w:p w14:paraId="01B19524" w14:textId="77777777" w:rsidR="00D64EB7" w:rsidRPr="00C53B1E" w:rsidRDefault="00D64EB7" w:rsidP="006B1845">
            <w:pPr>
              <w:spacing w:before="0" w:line="240" w:lineRule="auto"/>
              <w:contextualSpacing/>
              <w:jc w:val="center"/>
              <w:rPr>
                <w:szCs w:val="22"/>
              </w:rPr>
            </w:pPr>
            <w:proofErr w:type="spellStart"/>
            <w:r w:rsidRPr="00C53B1E">
              <w:rPr>
                <w:szCs w:val="22"/>
              </w:rPr>
              <w:t>StageActiveSince</w:t>
            </w:r>
            <w:proofErr w:type="spellEnd"/>
          </w:p>
        </w:tc>
        <w:tc>
          <w:tcPr>
            <w:tcW w:w="3703" w:type="dxa"/>
            <w:vAlign w:val="center"/>
          </w:tcPr>
          <w:p w14:paraId="14B34240" w14:textId="77777777" w:rsidR="00D64EB7" w:rsidRPr="00C53B1E" w:rsidRDefault="00D64EB7" w:rsidP="006B1845">
            <w:pPr>
              <w:spacing w:before="0" w:line="240" w:lineRule="auto"/>
              <w:contextualSpacing/>
              <w:jc w:val="center"/>
              <w:rPr>
                <w:szCs w:val="22"/>
              </w:rPr>
            </w:pPr>
            <w:proofErr w:type="spellStart"/>
            <w:r w:rsidRPr="00C53B1E">
              <w:rPr>
                <w:szCs w:val="22"/>
              </w:rPr>
              <w:t>DebtOccuredOn</w:t>
            </w:r>
            <w:proofErr w:type="spellEnd"/>
          </w:p>
        </w:tc>
      </w:tr>
      <w:tr w:rsidR="00D64EB7" w:rsidRPr="00C53B1E" w14:paraId="14EB04DD" w14:textId="77777777" w:rsidTr="00D64EB7">
        <w:trPr>
          <w:trHeight w:val="602"/>
        </w:trPr>
        <w:tc>
          <w:tcPr>
            <w:tcW w:w="2489" w:type="dxa"/>
            <w:vAlign w:val="center"/>
          </w:tcPr>
          <w:p w14:paraId="16E4A5B0" w14:textId="77777777" w:rsidR="00D64EB7" w:rsidRPr="00C53B1E" w:rsidRDefault="00D64EB7" w:rsidP="006B1845">
            <w:pPr>
              <w:spacing w:before="0" w:line="240" w:lineRule="auto"/>
              <w:contextualSpacing/>
              <w:jc w:val="center"/>
              <w:rPr>
                <w:szCs w:val="22"/>
              </w:rPr>
            </w:pPr>
            <w:proofErr w:type="spellStart"/>
            <w:r w:rsidRPr="00C53B1E">
              <w:rPr>
                <w:szCs w:val="22"/>
              </w:rPr>
              <w:t>ReScheduledOn</w:t>
            </w:r>
            <w:proofErr w:type="spellEnd"/>
          </w:p>
        </w:tc>
        <w:tc>
          <w:tcPr>
            <w:tcW w:w="3998" w:type="dxa"/>
            <w:vAlign w:val="center"/>
          </w:tcPr>
          <w:p w14:paraId="5CB51B31" w14:textId="77777777" w:rsidR="00D64EB7" w:rsidRPr="00C53B1E" w:rsidRDefault="00D64EB7" w:rsidP="006B1845">
            <w:pPr>
              <w:tabs>
                <w:tab w:val="left" w:pos="1620"/>
              </w:tabs>
              <w:spacing w:before="0" w:line="240" w:lineRule="auto"/>
              <w:contextualSpacing/>
              <w:jc w:val="center"/>
              <w:rPr>
                <w:szCs w:val="22"/>
              </w:rPr>
            </w:pPr>
            <w:proofErr w:type="spellStart"/>
            <w:r w:rsidRPr="00C53B1E">
              <w:rPr>
                <w:szCs w:val="22"/>
              </w:rPr>
              <w:t>LastPaymentOn</w:t>
            </w:r>
            <w:proofErr w:type="spellEnd"/>
          </w:p>
        </w:tc>
        <w:tc>
          <w:tcPr>
            <w:tcW w:w="3703" w:type="dxa"/>
            <w:vAlign w:val="center"/>
          </w:tcPr>
          <w:p w14:paraId="2AE100DE" w14:textId="77777777" w:rsidR="00D64EB7" w:rsidRPr="00C53B1E" w:rsidRDefault="00D64EB7" w:rsidP="006B1845">
            <w:pPr>
              <w:tabs>
                <w:tab w:val="left" w:pos="945"/>
              </w:tabs>
              <w:spacing w:before="0" w:line="240" w:lineRule="auto"/>
              <w:contextualSpacing/>
              <w:jc w:val="center"/>
              <w:rPr>
                <w:szCs w:val="22"/>
              </w:rPr>
            </w:pPr>
            <w:proofErr w:type="spellStart"/>
            <w:r w:rsidRPr="00C53B1E">
              <w:rPr>
                <w:szCs w:val="22"/>
              </w:rPr>
              <w:t>LoanId</w:t>
            </w:r>
            <w:proofErr w:type="spellEnd"/>
          </w:p>
        </w:tc>
      </w:tr>
      <w:tr w:rsidR="00D64EB7" w:rsidRPr="00C53B1E" w14:paraId="38CCC58E" w14:textId="77777777" w:rsidTr="00D64EB7">
        <w:trPr>
          <w:trHeight w:val="602"/>
        </w:trPr>
        <w:tc>
          <w:tcPr>
            <w:tcW w:w="2489" w:type="dxa"/>
            <w:vAlign w:val="center"/>
          </w:tcPr>
          <w:p w14:paraId="17265F50" w14:textId="77777777" w:rsidR="00D64EB7" w:rsidRPr="00C53B1E" w:rsidRDefault="00D64EB7" w:rsidP="006B1845">
            <w:pPr>
              <w:spacing w:before="0" w:line="240" w:lineRule="auto"/>
              <w:contextualSpacing/>
              <w:jc w:val="center"/>
              <w:rPr>
                <w:szCs w:val="22"/>
              </w:rPr>
            </w:pPr>
            <w:r w:rsidRPr="00C53B1E">
              <w:rPr>
                <w:szCs w:val="22"/>
              </w:rPr>
              <w:t>EL_V0</w:t>
            </w:r>
          </w:p>
        </w:tc>
        <w:tc>
          <w:tcPr>
            <w:tcW w:w="3998" w:type="dxa"/>
            <w:vAlign w:val="center"/>
          </w:tcPr>
          <w:p w14:paraId="36234F6A" w14:textId="77777777" w:rsidR="00D64EB7" w:rsidRPr="00C53B1E" w:rsidRDefault="00D64EB7" w:rsidP="006B1845">
            <w:pPr>
              <w:tabs>
                <w:tab w:val="left" w:pos="1620"/>
              </w:tabs>
              <w:spacing w:before="0" w:line="240" w:lineRule="auto"/>
              <w:contextualSpacing/>
              <w:jc w:val="center"/>
              <w:rPr>
                <w:szCs w:val="22"/>
              </w:rPr>
            </w:pPr>
            <w:r w:rsidRPr="00C53B1E">
              <w:rPr>
                <w:szCs w:val="22"/>
              </w:rPr>
              <w:t>EL_V1</w:t>
            </w:r>
          </w:p>
        </w:tc>
        <w:tc>
          <w:tcPr>
            <w:tcW w:w="3703" w:type="dxa"/>
            <w:vAlign w:val="center"/>
          </w:tcPr>
          <w:p w14:paraId="03AA56B3" w14:textId="77777777" w:rsidR="00D64EB7" w:rsidRPr="00C53B1E" w:rsidRDefault="00D64EB7" w:rsidP="006B1845">
            <w:pPr>
              <w:tabs>
                <w:tab w:val="left" w:pos="945"/>
              </w:tabs>
              <w:spacing w:before="0" w:line="240" w:lineRule="auto"/>
              <w:contextualSpacing/>
              <w:jc w:val="center"/>
              <w:rPr>
                <w:szCs w:val="22"/>
              </w:rPr>
            </w:pPr>
            <w:r w:rsidRPr="00C53B1E">
              <w:rPr>
                <w:szCs w:val="22"/>
              </w:rPr>
              <w:t>"Rating_V0</w:t>
            </w:r>
          </w:p>
        </w:tc>
      </w:tr>
      <w:tr w:rsidR="00D64EB7" w:rsidRPr="00C53B1E" w14:paraId="27FC6A2F" w14:textId="77777777" w:rsidTr="00D64EB7">
        <w:trPr>
          <w:trHeight w:val="602"/>
        </w:trPr>
        <w:tc>
          <w:tcPr>
            <w:tcW w:w="2489" w:type="dxa"/>
            <w:vAlign w:val="center"/>
          </w:tcPr>
          <w:p w14:paraId="22C398BA" w14:textId="77777777" w:rsidR="00D64EB7" w:rsidRPr="00C53B1E" w:rsidRDefault="00D64EB7" w:rsidP="006B1845">
            <w:pPr>
              <w:spacing w:before="0" w:line="240" w:lineRule="auto"/>
              <w:contextualSpacing/>
              <w:jc w:val="center"/>
              <w:rPr>
                <w:szCs w:val="22"/>
              </w:rPr>
            </w:pPr>
            <w:r w:rsidRPr="00C53B1E">
              <w:rPr>
                <w:szCs w:val="22"/>
              </w:rPr>
              <w:t>Rating_V1</w:t>
            </w:r>
          </w:p>
        </w:tc>
        <w:tc>
          <w:tcPr>
            <w:tcW w:w="3998" w:type="dxa"/>
            <w:vAlign w:val="center"/>
          </w:tcPr>
          <w:p w14:paraId="44C6DDA1" w14:textId="77777777" w:rsidR="00D64EB7" w:rsidRPr="00C53B1E" w:rsidRDefault="00D64EB7" w:rsidP="006B1845">
            <w:pPr>
              <w:tabs>
                <w:tab w:val="left" w:pos="1620"/>
              </w:tabs>
              <w:spacing w:before="0" w:line="240" w:lineRule="auto"/>
              <w:contextualSpacing/>
              <w:jc w:val="center"/>
              <w:rPr>
                <w:szCs w:val="22"/>
              </w:rPr>
            </w:pPr>
            <w:r w:rsidRPr="00C53B1E">
              <w:rPr>
                <w:szCs w:val="22"/>
              </w:rPr>
              <w:t>Rating_V2</w:t>
            </w:r>
          </w:p>
        </w:tc>
        <w:tc>
          <w:tcPr>
            <w:tcW w:w="3703" w:type="dxa"/>
            <w:vAlign w:val="center"/>
          </w:tcPr>
          <w:p w14:paraId="1C313CF6" w14:textId="77777777" w:rsidR="00D64EB7" w:rsidRPr="00C53B1E" w:rsidRDefault="00D64EB7" w:rsidP="006B1845">
            <w:pPr>
              <w:tabs>
                <w:tab w:val="left" w:pos="945"/>
              </w:tabs>
              <w:spacing w:before="0" w:line="240" w:lineRule="auto"/>
              <w:contextualSpacing/>
              <w:jc w:val="center"/>
              <w:rPr>
                <w:szCs w:val="22"/>
              </w:rPr>
            </w:pPr>
            <w:proofErr w:type="spellStart"/>
            <w:r w:rsidRPr="00C53B1E">
              <w:rPr>
                <w:szCs w:val="22"/>
              </w:rPr>
              <w:t>LoanNumber</w:t>
            </w:r>
            <w:proofErr w:type="spellEnd"/>
          </w:p>
        </w:tc>
      </w:tr>
    </w:tbl>
    <w:p w14:paraId="653FF94E" w14:textId="32070309" w:rsidR="00F21020" w:rsidRPr="00C53B1E" w:rsidRDefault="00F21020" w:rsidP="006B1845">
      <w:pPr>
        <w:pStyle w:val="Caption"/>
        <w:contextualSpacing/>
      </w:pPr>
    </w:p>
    <w:p w14:paraId="624C0CA9" w14:textId="77777777" w:rsidR="00F21020" w:rsidRPr="00C53B1E" w:rsidRDefault="00F21020" w:rsidP="006B1845">
      <w:pPr>
        <w:pStyle w:val="Nadpispriloha"/>
        <w:numPr>
          <w:ilvl w:val="0"/>
          <w:numId w:val="0"/>
        </w:numPr>
        <w:ind w:left="501"/>
        <w:contextualSpacing/>
        <w:jc w:val="left"/>
      </w:pPr>
    </w:p>
    <w:p w14:paraId="58954FDB" w14:textId="77777777" w:rsidR="00F21020" w:rsidRPr="00C53B1E" w:rsidRDefault="00F21020" w:rsidP="006B1845">
      <w:pPr>
        <w:pStyle w:val="Nadpispriloha"/>
        <w:numPr>
          <w:ilvl w:val="0"/>
          <w:numId w:val="0"/>
        </w:numPr>
        <w:contextualSpacing/>
        <w:jc w:val="left"/>
      </w:pPr>
    </w:p>
    <w:p w14:paraId="73255F72" w14:textId="646CCB5F" w:rsidR="00F21020" w:rsidRPr="00C53B1E" w:rsidRDefault="00F21020" w:rsidP="006B1845">
      <w:pPr>
        <w:spacing w:before="0" w:line="240" w:lineRule="auto"/>
        <w:contextualSpacing/>
        <w:jc w:val="left"/>
        <w:rPr>
          <w:b/>
          <w:iCs/>
          <w:spacing w:val="15"/>
          <w:sz w:val="32"/>
        </w:rPr>
      </w:pPr>
    </w:p>
    <w:p w14:paraId="7BCB7EEA" w14:textId="39F2A593" w:rsidR="00F21020" w:rsidRPr="00C53B1E" w:rsidRDefault="00FB3C98" w:rsidP="00D31732">
      <w:pPr>
        <w:pStyle w:val="Nadpispriloha"/>
        <w:numPr>
          <w:ilvl w:val="0"/>
          <w:numId w:val="0"/>
        </w:numPr>
        <w:ind w:left="501"/>
        <w:contextualSpacing/>
        <w:jc w:val="left"/>
      </w:pPr>
      <w:bookmarkStart w:id="218" w:name="_Ref163668074"/>
      <w:bookmarkStart w:id="219" w:name="_Toc163667951"/>
      <w:bookmarkStart w:id="220" w:name="_Ref164764843"/>
      <w:bookmarkStart w:id="221" w:name="_Toc164956192"/>
      <w:r w:rsidRPr="00C53B1E">
        <w:drawing>
          <wp:anchor distT="0" distB="0" distL="114300" distR="114300" simplePos="0" relativeHeight="251669504" behindDoc="1" locked="0" layoutInCell="1" allowOverlap="1" wp14:anchorId="292206A7" wp14:editId="4EF6DABA">
            <wp:simplePos x="0" y="0"/>
            <wp:positionH relativeFrom="page">
              <wp:posOffset>622300</wp:posOffset>
            </wp:positionH>
            <wp:positionV relativeFrom="paragraph">
              <wp:posOffset>780415</wp:posOffset>
            </wp:positionV>
            <wp:extent cx="6882765" cy="2857500"/>
            <wp:effectExtent l="0" t="0" r="0" b="0"/>
            <wp:wrapTight wrapText="bothSides">
              <wp:wrapPolygon edited="0">
                <wp:start x="0" y="0"/>
                <wp:lineTo x="0" y="21456"/>
                <wp:lineTo x="21522" y="21456"/>
                <wp:lineTo x="21522" y="0"/>
                <wp:lineTo x="0" y="0"/>
              </wp:wrapPolygon>
            </wp:wrapTight>
            <wp:docPr id="2105696566"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6566" name="Obrázok 1" descr="Obrázok, na ktorom je text, snímka obrazovky, písmo&#10;&#10;Automaticky generovaný popis"/>
                    <pic:cNvPicPr/>
                  </pic:nvPicPr>
                  <pic:blipFill>
                    <a:blip r:embed="rId81"/>
                    <a:stretch>
                      <a:fillRect/>
                    </a:stretch>
                  </pic:blipFill>
                  <pic:spPr>
                    <a:xfrm>
                      <a:off x="0" y="0"/>
                      <a:ext cx="6882765" cy="2857500"/>
                    </a:xfrm>
                    <a:prstGeom prst="rect">
                      <a:avLst/>
                    </a:prstGeom>
                  </pic:spPr>
                </pic:pic>
              </a:graphicData>
            </a:graphic>
            <wp14:sizeRelH relativeFrom="margin">
              <wp14:pctWidth>0</wp14:pctWidth>
            </wp14:sizeRelH>
            <wp14:sizeRelV relativeFrom="margin">
              <wp14:pctHeight>0</wp14:pctHeight>
            </wp14:sizeRelV>
          </wp:anchor>
        </w:drawing>
      </w:r>
      <w:bookmarkEnd w:id="218"/>
      <w:bookmarkEnd w:id="219"/>
      <w:r w:rsidR="006C206B" w:rsidRPr="00C53B1E">
        <w:t xml:space="preserve">Príloha </w:t>
      </w:r>
      <w:r w:rsidRPr="00C53B1E">
        <w:fldChar w:fldCharType="begin"/>
      </w:r>
      <w:r w:rsidRPr="00C53B1E">
        <w:instrText xml:space="preserve"> SEQ Príloha \* ALPHABETIC </w:instrText>
      </w:r>
      <w:r w:rsidRPr="00C53B1E">
        <w:fldChar w:fldCharType="separate"/>
      </w:r>
      <w:r w:rsidR="00E07521">
        <w:rPr>
          <w:noProof/>
        </w:rPr>
        <w:t>D</w:t>
      </w:r>
      <w:r w:rsidRPr="00C53B1E">
        <w:fldChar w:fldCharType="end"/>
      </w:r>
      <w:bookmarkEnd w:id="220"/>
      <w:r w:rsidR="007D7ABB" w:rsidRPr="00C53B1E">
        <w:t xml:space="preserve"> | Prehľad nezávislých premenných typu kategória a typu dátum a</w:t>
      </w:r>
      <w:r w:rsidR="00945D28" w:rsidRPr="00C53B1E">
        <w:t> </w:t>
      </w:r>
      <w:r w:rsidR="007D7ABB" w:rsidRPr="00C53B1E">
        <w:t>čas</w:t>
      </w:r>
      <w:bookmarkEnd w:id="221"/>
    </w:p>
    <w:p w14:paraId="0F301A91" w14:textId="1552F8EE" w:rsidR="00945D28" w:rsidRPr="00C53B1E" w:rsidRDefault="00945D28" w:rsidP="006B1845">
      <w:pPr>
        <w:pStyle w:val="Nadpispriloha"/>
        <w:numPr>
          <w:ilvl w:val="0"/>
          <w:numId w:val="0"/>
        </w:numPr>
        <w:ind w:left="501"/>
        <w:contextualSpacing/>
        <w:jc w:val="center"/>
      </w:pPr>
    </w:p>
    <w:p w14:paraId="48D0C36E" w14:textId="5422041E" w:rsidR="00F21020" w:rsidRPr="00C53B1E" w:rsidRDefault="00F21020" w:rsidP="006B1845">
      <w:pPr>
        <w:spacing w:before="0" w:line="240" w:lineRule="auto"/>
        <w:contextualSpacing/>
        <w:jc w:val="left"/>
        <w:rPr>
          <w:b/>
          <w:iCs/>
          <w:spacing w:val="15"/>
          <w:sz w:val="32"/>
        </w:rPr>
      </w:pPr>
      <w:r w:rsidRPr="00C53B1E">
        <w:br w:type="page"/>
      </w:r>
    </w:p>
    <w:tbl>
      <w:tblPr>
        <w:tblpPr w:leftFromText="141" w:rightFromText="141" w:vertAnchor="page" w:horzAnchor="margin" w:tblpXSpec="center" w:tblpY="3025"/>
        <w:tblW w:w="11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20"/>
        <w:gridCol w:w="860"/>
        <w:gridCol w:w="908"/>
        <w:gridCol w:w="4120"/>
        <w:gridCol w:w="820"/>
        <w:gridCol w:w="908"/>
      </w:tblGrid>
      <w:tr w:rsidR="00E54446" w:rsidRPr="00C53B1E" w14:paraId="4349FE90" w14:textId="77777777" w:rsidTr="00E54446">
        <w:trPr>
          <w:trHeight w:val="288"/>
        </w:trPr>
        <w:tc>
          <w:tcPr>
            <w:tcW w:w="3520" w:type="dxa"/>
            <w:shd w:val="clear" w:color="auto" w:fill="F2DBDB" w:themeFill="accent2" w:themeFillTint="33"/>
            <w:noWrap/>
            <w:vAlign w:val="bottom"/>
            <w:hideMark/>
          </w:tcPr>
          <w:p w14:paraId="2A11044B" w14:textId="10C52399"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lastRenderedPageBreak/>
              <w:t>Column</w:t>
            </w:r>
            <w:proofErr w:type="spellEnd"/>
          </w:p>
        </w:tc>
        <w:tc>
          <w:tcPr>
            <w:tcW w:w="860" w:type="dxa"/>
            <w:shd w:val="clear" w:color="auto" w:fill="F2DBDB" w:themeFill="accent2" w:themeFillTint="33"/>
            <w:noWrap/>
            <w:vAlign w:val="bottom"/>
            <w:hideMark/>
          </w:tcPr>
          <w:p w14:paraId="69DE6E29"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Non-Null</w:t>
            </w:r>
            <w:proofErr w:type="spellEnd"/>
          </w:p>
        </w:tc>
        <w:tc>
          <w:tcPr>
            <w:tcW w:w="860" w:type="dxa"/>
            <w:shd w:val="clear" w:color="auto" w:fill="F2DBDB" w:themeFill="accent2" w:themeFillTint="33"/>
            <w:noWrap/>
            <w:vAlign w:val="bottom"/>
            <w:hideMark/>
          </w:tcPr>
          <w:p w14:paraId="15350E96"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Dtype</w:t>
            </w:r>
            <w:proofErr w:type="spellEnd"/>
          </w:p>
        </w:tc>
        <w:tc>
          <w:tcPr>
            <w:tcW w:w="4120" w:type="dxa"/>
            <w:shd w:val="clear" w:color="auto" w:fill="F2DBDB" w:themeFill="accent2" w:themeFillTint="33"/>
            <w:noWrap/>
            <w:vAlign w:val="bottom"/>
            <w:hideMark/>
          </w:tcPr>
          <w:p w14:paraId="2F7D555A"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Column</w:t>
            </w:r>
            <w:proofErr w:type="spellEnd"/>
          </w:p>
        </w:tc>
        <w:tc>
          <w:tcPr>
            <w:tcW w:w="820" w:type="dxa"/>
            <w:shd w:val="clear" w:color="auto" w:fill="F2DBDB" w:themeFill="accent2" w:themeFillTint="33"/>
            <w:noWrap/>
            <w:vAlign w:val="bottom"/>
            <w:hideMark/>
          </w:tcPr>
          <w:p w14:paraId="764034C2"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Non-Null</w:t>
            </w:r>
            <w:proofErr w:type="spellEnd"/>
          </w:p>
        </w:tc>
        <w:tc>
          <w:tcPr>
            <w:tcW w:w="826" w:type="dxa"/>
            <w:shd w:val="clear" w:color="auto" w:fill="F2DBDB" w:themeFill="accent2" w:themeFillTint="33"/>
            <w:noWrap/>
            <w:vAlign w:val="bottom"/>
            <w:hideMark/>
          </w:tcPr>
          <w:p w14:paraId="1834F93B"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Dtype</w:t>
            </w:r>
            <w:proofErr w:type="spellEnd"/>
          </w:p>
        </w:tc>
      </w:tr>
      <w:tr w:rsidR="00E54446" w:rsidRPr="00C53B1E" w14:paraId="3360E9E8" w14:textId="77777777" w:rsidTr="00E54446">
        <w:trPr>
          <w:trHeight w:val="288"/>
        </w:trPr>
        <w:tc>
          <w:tcPr>
            <w:tcW w:w="3520" w:type="dxa"/>
            <w:shd w:val="clear" w:color="auto" w:fill="auto"/>
            <w:noWrap/>
            <w:vAlign w:val="bottom"/>
            <w:hideMark/>
          </w:tcPr>
          <w:p w14:paraId="08B7A1A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ActiveLateCategory</w:t>
            </w:r>
          </w:p>
        </w:tc>
        <w:tc>
          <w:tcPr>
            <w:tcW w:w="860" w:type="dxa"/>
            <w:shd w:val="clear" w:color="auto" w:fill="auto"/>
            <w:noWrap/>
            <w:vAlign w:val="bottom"/>
            <w:hideMark/>
          </w:tcPr>
          <w:p w14:paraId="07C10DC9"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135123</w:t>
            </w:r>
          </w:p>
        </w:tc>
        <w:tc>
          <w:tcPr>
            <w:tcW w:w="860" w:type="dxa"/>
            <w:shd w:val="clear" w:color="auto" w:fill="auto"/>
            <w:noWrap/>
            <w:vAlign w:val="bottom"/>
            <w:hideMark/>
          </w:tcPr>
          <w:p w14:paraId="143A9F8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2805D648"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InterestAndPenaltyBalance</w:t>
            </w:r>
            <w:proofErr w:type="spellEnd"/>
          </w:p>
        </w:tc>
        <w:tc>
          <w:tcPr>
            <w:tcW w:w="820" w:type="dxa"/>
            <w:shd w:val="clear" w:color="auto" w:fill="auto"/>
            <w:noWrap/>
            <w:vAlign w:val="bottom"/>
            <w:hideMark/>
          </w:tcPr>
          <w:p w14:paraId="02FA476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174041</w:t>
            </w:r>
          </w:p>
        </w:tc>
        <w:tc>
          <w:tcPr>
            <w:tcW w:w="826" w:type="dxa"/>
            <w:shd w:val="clear" w:color="auto" w:fill="auto"/>
            <w:noWrap/>
            <w:vAlign w:val="bottom"/>
            <w:hideMark/>
          </w:tcPr>
          <w:p w14:paraId="5691D33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28DA78D6" w14:textId="77777777" w:rsidTr="00E54446">
        <w:trPr>
          <w:trHeight w:val="288"/>
        </w:trPr>
        <w:tc>
          <w:tcPr>
            <w:tcW w:w="3520" w:type="dxa"/>
            <w:shd w:val="clear" w:color="auto" w:fill="auto"/>
            <w:noWrap/>
            <w:vAlign w:val="bottom"/>
            <w:hideMark/>
          </w:tcPr>
          <w:p w14:paraId="27FA3C9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ActiveLateLastPaymentCategory</w:t>
            </w:r>
          </w:p>
        </w:tc>
        <w:tc>
          <w:tcPr>
            <w:tcW w:w="860" w:type="dxa"/>
            <w:shd w:val="clear" w:color="auto" w:fill="auto"/>
            <w:noWrap/>
            <w:vAlign w:val="bottom"/>
            <w:hideMark/>
          </w:tcPr>
          <w:p w14:paraId="45F3B92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149350</w:t>
            </w:r>
          </w:p>
        </w:tc>
        <w:tc>
          <w:tcPr>
            <w:tcW w:w="860" w:type="dxa"/>
            <w:shd w:val="clear" w:color="auto" w:fill="auto"/>
            <w:noWrap/>
            <w:vAlign w:val="bottom"/>
            <w:hideMark/>
          </w:tcPr>
          <w:p w14:paraId="321426B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4A1E8191"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InterestAndPenaltyDebtServicingCost</w:t>
            </w:r>
            <w:proofErr w:type="spellEnd"/>
          </w:p>
        </w:tc>
        <w:tc>
          <w:tcPr>
            <w:tcW w:w="820" w:type="dxa"/>
            <w:shd w:val="clear" w:color="auto" w:fill="auto"/>
            <w:noWrap/>
            <w:vAlign w:val="bottom"/>
            <w:hideMark/>
          </w:tcPr>
          <w:p w14:paraId="0F5D62E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112009</w:t>
            </w:r>
          </w:p>
        </w:tc>
        <w:tc>
          <w:tcPr>
            <w:tcW w:w="826" w:type="dxa"/>
            <w:shd w:val="clear" w:color="auto" w:fill="auto"/>
            <w:noWrap/>
            <w:vAlign w:val="bottom"/>
            <w:hideMark/>
          </w:tcPr>
          <w:p w14:paraId="0CA81FD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1646CED" w14:textId="77777777" w:rsidTr="00E54446">
        <w:trPr>
          <w:trHeight w:val="288"/>
        </w:trPr>
        <w:tc>
          <w:tcPr>
            <w:tcW w:w="3520" w:type="dxa"/>
            <w:shd w:val="clear" w:color="auto" w:fill="auto"/>
            <w:noWrap/>
            <w:vAlign w:val="bottom"/>
            <w:hideMark/>
          </w:tcPr>
          <w:p w14:paraId="605A7BA3"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ActiveScheduleFirstPaymentReached</w:t>
            </w:r>
            <w:proofErr w:type="spellEnd"/>
          </w:p>
        </w:tc>
        <w:tc>
          <w:tcPr>
            <w:tcW w:w="860" w:type="dxa"/>
            <w:shd w:val="clear" w:color="auto" w:fill="auto"/>
            <w:noWrap/>
            <w:vAlign w:val="bottom"/>
            <w:hideMark/>
          </w:tcPr>
          <w:p w14:paraId="0A460A83"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C0E0574"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bool</w:t>
            </w:r>
            <w:proofErr w:type="spellEnd"/>
          </w:p>
        </w:tc>
        <w:tc>
          <w:tcPr>
            <w:tcW w:w="4120" w:type="dxa"/>
            <w:shd w:val="clear" w:color="auto" w:fill="auto"/>
            <w:noWrap/>
            <w:vAlign w:val="bottom"/>
            <w:hideMark/>
          </w:tcPr>
          <w:p w14:paraId="00F4000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InterestAndPenaltyPaymentsMade</w:t>
            </w:r>
          </w:p>
        </w:tc>
        <w:tc>
          <w:tcPr>
            <w:tcW w:w="820" w:type="dxa"/>
            <w:shd w:val="clear" w:color="auto" w:fill="auto"/>
            <w:noWrap/>
            <w:vAlign w:val="bottom"/>
            <w:hideMark/>
          </w:tcPr>
          <w:p w14:paraId="2BB1813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53B77DD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0CDA083E" w14:textId="77777777" w:rsidTr="00E54446">
        <w:trPr>
          <w:trHeight w:val="288"/>
        </w:trPr>
        <w:tc>
          <w:tcPr>
            <w:tcW w:w="3520" w:type="dxa"/>
            <w:shd w:val="clear" w:color="auto" w:fill="auto"/>
            <w:noWrap/>
            <w:vAlign w:val="bottom"/>
            <w:hideMark/>
          </w:tcPr>
          <w:p w14:paraId="44B395F7"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Age</w:t>
            </w:r>
            <w:proofErr w:type="spellEnd"/>
          </w:p>
        </w:tc>
        <w:tc>
          <w:tcPr>
            <w:tcW w:w="860" w:type="dxa"/>
            <w:shd w:val="clear" w:color="auto" w:fill="auto"/>
            <w:noWrap/>
            <w:vAlign w:val="bottom"/>
            <w:hideMark/>
          </w:tcPr>
          <w:p w14:paraId="388D04B7"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14FAAE1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c>
          <w:tcPr>
            <w:tcW w:w="4120" w:type="dxa"/>
            <w:shd w:val="clear" w:color="auto" w:fill="auto"/>
            <w:noWrap/>
            <w:vAlign w:val="bottom"/>
            <w:hideMark/>
          </w:tcPr>
          <w:p w14:paraId="6FF6228A"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InterestAndPenaltyWriteOffs</w:t>
            </w:r>
            <w:proofErr w:type="spellEnd"/>
          </w:p>
        </w:tc>
        <w:tc>
          <w:tcPr>
            <w:tcW w:w="820" w:type="dxa"/>
            <w:shd w:val="clear" w:color="auto" w:fill="auto"/>
            <w:noWrap/>
            <w:vAlign w:val="bottom"/>
            <w:hideMark/>
          </w:tcPr>
          <w:p w14:paraId="5097F514"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112009</w:t>
            </w:r>
          </w:p>
        </w:tc>
        <w:tc>
          <w:tcPr>
            <w:tcW w:w="826" w:type="dxa"/>
            <w:shd w:val="clear" w:color="auto" w:fill="auto"/>
            <w:noWrap/>
            <w:vAlign w:val="bottom"/>
            <w:hideMark/>
          </w:tcPr>
          <w:p w14:paraId="70A1DE4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36BD5C57" w14:textId="77777777" w:rsidTr="00E54446">
        <w:trPr>
          <w:trHeight w:val="288"/>
        </w:trPr>
        <w:tc>
          <w:tcPr>
            <w:tcW w:w="3520" w:type="dxa"/>
            <w:shd w:val="clear" w:color="auto" w:fill="auto"/>
            <w:noWrap/>
            <w:vAlign w:val="bottom"/>
            <w:hideMark/>
          </w:tcPr>
          <w:p w14:paraId="237AE51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Amount</w:t>
            </w:r>
          </w:p>
        </w:tc>
        <w:tc>
          <w:tcPr>
            <w:tcW w:w="860" w:type="dxa"/>
            <w:shd w:val="clear" w:color="auto" w:fill="auto"/>
            <w:noWrap/>
            <w:vAlign w:val="bottom"/>
            <w:hideMark/>
          </w:tcPr>
          <w:p w14:paraId="3CB3E139"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BD42C2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5AFF72A"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InterestRecovery</w:t>
            </w:r>
            <w:proofErr w:type="spellEnd"/>
          </w:p>
        </w:tc>
        <w:tc>
          <w:tcPr>
            <w:tcW w:w="820" w:type="dxa"/>
            <w:shd w:val="clear" w:color="auto" w:fill="auto"/>
            <w:noWrap/>
            <w:vAlign w:val="bottom"/>
            <w:hideMark/>
          </w:tcPr>
          <w:p w14:paraId="7AA9FC44"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121249</w:t>
            </w:r>
          </w:p>
        </w:tc>
        <w:tc>
          <w:tcPr>
            <w:tcW w:w="826" w:type="dxa"/>
            <w:shd w:val="clear" w:color="auto" w:fill="auto"/>
            <w:noWrap/>
            <w:vAlign w:val="bottom"/>
            <w:hideMark/>
          </w:tcPr>
          <w:p w14:paraId="663FC03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3337E5C" w14:textId="77777777" w:rsidTr="00E54446">
        <w:trPr>
          <w:trHeight w:val="288"/>
        </w:trPr>
        <w:tc>
          <w:tcPr>
            <w:tcW w:w="3520" w:type="dxa"/>
            <w:shd w:val="clear" w:color="auto" w:fill="auto"/>
            <w:noWrap/>
            <w:vAlign w:val="bottom"/>
            <w:hideMark/>
          </w:tcPr>
          <w:p w14:paraId="198C3A1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AmountOfPreviousLoansBeforeLoan</w:t>
            </w:r>
          </w:p>
        </w:tc>
        <w:tc>
          <w:tcPr>
            <w:tcW w:w="860" w:type="dxa"/>
            <w:shd w:val="clear" w:color="auto" w:fill="auto"/>
            <w:noWrap/>
            <w:vAlign w:val="bottom"/>
            <w:hideMark/>
          </w:tcPr>
          <w:p w14:paraId="339D5EF2"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375466</w:t>
            </w:r>
          </w:p>
        </w:tc>
        <w:tc>
          <w:tcPr>
            <w:tcW w:w="860" w:type="dxa"/>
            <w:shd w:val="clear" w:color="auto" w:fill="auto"/>
            <w:noWrap/>
            <w:vAlign w:val="bottom"/>
            <w:hideMark/>
          </w:tcPr>
          <w:p w14:paraId="3750348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1AFC8F0A"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LanguageCode</w:t>
            </w:r>
            <w:proofErr w:type="spellEnd"/>
          </w:p>
        </w:tc>
        <w:tc>
          <w:tcPr>
            <w:tcW w:w="820" w:type="dxa"/>
            <w:shd w:val="clear" w:color="auto" w:fill="auto"/>
            <w:noWrap/>
            <w:vAlign w:val="bottom"/>
            <w:hideMark/>
          </w:tcPr>
          <w:p w14:paraId="6608449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663CBD3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4D5FA5D7" w14:textId="77777777" w:rsidTr="00E54446">
        <w:trPr>
          <w:trHeight w:val="288"/>
        </w:trPr>
        <w:tc>
          <w:tcPr>
            <w:tcW w:w="3520" w:type="dxa"/>
            <w:shd w:val="clear" w:color="auto" w:fill="auto"/>
            <w:noWrap/>
            <w:vAlign w:val="bottom"/>
            <w:hideMark/>
          </w:tcPr>
          <w:p w14:paraId="29835CA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ApplicationSignedHour</w:t>
            </w:r>
          </w:p>
        </w:tc>
        <w:tc>
          <w:tcPr>
            <w:tcW w:w="860" w:type="dxa"/>
            <w:shd w:val="clear" w:color="auto" w:fill="auto"/>
            <w:noWrap/>
            <w:vAlign w:val="bottom"/>
            <w:hideMark/>
          </w:tcPr>
          <w:p w14:paraId="2F8716B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6C802BD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c>
          <w:tcPr>
            <w:tcW w:w="4120" w:type="dxa"/>
            <w:shd w:val="clear" w:color="auto" w:fill="auto"/>
            <w:noWrap/>
            <w:vAlign w:val="bottom"/>
            <w:hideMark/>
          </w:tcPr>
          <w:p w14:paraId="0C1EFFD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LiabilitiesTotal</w:t>
            </w:r>
          </w:p>
        </w:tc>
        <w:tc>
          <w:tcPr>
            <w:tcW w:w="820" w:type="dxa"/>
            <w:shd w:val="clear" w:color="auto" w:fill="auto"/>
            <w:noWrap/>
            <w:vAlign w:val="bottom"/>
            <w:hideMark/>
          </w:tcPr>
          <w:p w14:paraId="1C49DD69"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58BFB3C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314AFA3" w14:textId="77777777" w:rsidTr="00E54446">
        <w:trPr>
          <w:trHeight w:val="288"/>
        </w:trPr>
        <w:tc>
          <w:tcPr>
            <w:tcW w:w="3520" w:type="dxa"/>
            <w:shd w:val="clear" w:color="auto" w:fill="auto"/>
            <w:noWrap/>
            <w:vAlign w:val="bottom"/>
            <w:hideMark/>
          </w:tcPr>
          <w:p w14:paraId="696A01D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ApplicationSignedWeekday</w:t>
            </w:r>
          </w:p>
        </w:tc>
        <w:tc>
          <w:tcPr>
            <w:tcW w:w="860" w:type="dxa"/>
            <w:shd w:val="clear" w:color="auto" w:fill="auto"/>
            <w:noWrap/>
            <w:vAlign w:val="bottom"/>
            <w:hideMark/>
          </w:tcPr>
          <w:p w14:paraId="22D4B187"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4AB528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c>
          <w:tcPr>
            <w:tcW w:w="4120" w:type="dxa"/>
            <w:shd w:val="clear" w:color="auto" w:fill="auto"/>
            <w:noWrap/>
            <w:vAlign w:val="bottom"/>
            <w:hideMark/>
          </w:tcPr>
          <w:p w14:paraId="4B89A74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LoanDuration</w:t>
            </w:r>
          </w:p>
        </w:tc>
        <w:tc>
          <w:tcPr>
            <w:tcW w:w="820" w:type="dxa"/>
            <w:shd w:val="clear" w:color="auto" w:fill="auto"/>
            <w:noWrap/>
            <w:vAlign w:val="bottom"/>
            <w:hideMark/>
          </w:tcPr>
          <w:p w14:paraId="7AE375B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03287B7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r>
      <w:tr w:rsidR="00E54446" w:rsidRPr="00C53B1E" w14:paraId="01E93331" w14:textId="77777777" w:rsidTr="00E54446">
        <w:trPr>
          <w:trHeight w:val="288"/>
        </w:trPr>
        <w:tc>
          <w:tcPr>
            <w:tcW w:w="3520" w:type="dxa"/>
            <w:shd w:val="clear" w:color="auto" w:fill="auto"/>
            <w:noWrap/>
            <w:vAlign w:val="bottom"/>
            <w:hideMark/>
          </w:tcPr>
          <w:p w14:paraId="0BA2D74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AppliedAmount</w:t>
            </w:r>
          </w:p>
        </w:tc>
        <w:tc>
          <w:tcPr>
            <w:tcW w:w="860" w:type="dxa"/>
            <w:shd w:val="clear" w:color="auto" w:fill="auto"/>
            <w:noWrap/>
            <w:vAlign w:val="bottom"/>
            <w:hideMark/>
          </w:tcPr>
          <w:p w14:paraId="0129D88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D65423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0A9D2C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LossGivenDefault</w:t>
            </w:r>
          </w:p>
        </w:tc>
        <w:tc>
          <w:tcPr>
            <w:tcW w:w="820" w:type="dxa"/>
            <w:shd w:val="clear" w:color="auto" w:fill="auto"/>
            <w:noWrap/>
            <w:vAlign w:val="bottom"/>
            <w:hideMark/>
          </w:tcPr>
          <w:p w14:paraId="3E090F30"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372840</w:t>
            </w:r>
          </w:p>
        </w:tc>
        <w:tc>
          <w:tcPr>
            <w:tcW w:w="826" w:type="dxa"/>
            <w:shd w:val="clear" w:color="auto" w:fill="auto"/>
            <w:noWrap/>
            <w:vAlign w:val="bottom"/>
            <w:hideMark/>
          </w:tcPr>
          <w:p w14:paraId="7C98831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747250CD" w14:textId="77777777" w:rsidTr="00E54446">
        <w:trPr>
          <w:trHeight w:val="288"/>
        </w:trPr>
        <w:tc>
          <w:tcPr>
            <w:tcW w:w="3520" w:type="dxa"/>
            <w:shd w:val="clear" w:color="auto" w:fill="auto"/>
            <w:noWrap/>
            <w:vAlign w:val="bottom"/>
            <w:hideMark/>
          </w:tcPr>
          <w:p w14:paraId="6A5D96C5"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Combined_EL</w:t>
            </w:r>
            <w:proofErr w:type="spellEnd"/>
          </w:p>
        </w:tc>
        <w:tc>
          <w:tcPr>
            <w:tcW w:w="860" w:type="dxa"/>
            <w:shd w:val="clear" w:color="auto" w:fill="auto"/>
            <w:noWrap/>
            <w:vAlign w:val="bottom"/>
            <w:hideMark/>
          </w:tcPr>
          <w:p w14:paraId="236DF7B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17493</w:t>
            </w:r>
          </w:p>
        </w:tc>
        <w:tc>
          <w:tcPr>
            <w:tcW w:w="860" w:type="dxa"/>
            <w:shd w:val="clear" w:color="auto" w:fill="auto"/>
            <w:noWrap/>
            <w:vAlign w:val="bottom"/>
            <w:hideMark/>
          </w:tcPr>
          <w:p w14:paraId="4CC4BA1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3222D373"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MaritalStatus</w:t>
            </w:r>
            <w:proofErr w:type="spellEnd"/>
          </w:p>
        </w:tc>
        <w:tc>
          <w:tcPr>
            <w:tcW w:w="820" w:type="dxa"/>
            <w:shd w:val="clear" w:color="auto" w:fill="auto"/>
            <w:noWrap/>
            <w:vAlign w:val="bottom"/>
            <w:hideMark/>
          </w:tcPr>
          <w:p w14:paraId="7D16C23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375429</w:t>
            </w:r>
          </w:p>
        </w:tc>
        <w:tc>
          <w:tcPr>
            <w:tcW w:w="826" w:type="dxa"/>
            <w:shd w:val="clear" w:color="auto" w:fill="auto"/>
            <w:noWrap/>
            <w:vAlign w:val="bottom"/>
            <w:hideMark/>
          </w:tcPr>
          <w:p w14:paraId="6D26615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116FD578" w14:textId="77777777" w:rsidTr="00E54446">
        <w:trPr>
          <w:trHeight w:val="288"/>
        </w:trPr>
        <w:tc>
          <w:tcPr>
            <w:tcW w:w="3520" w:type="dxa"/>
            <w:shd w:val="clear" w:color="auto" w:fill="auto"/>
            <w:noWrap/>
            <w:vAlign w:val="bottom"/>
            <w:hideMark/>
          </w:tcPr>
          <w:p w14:paraId="6092B9D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Country</w:t>
            </w:r>
          </w:p>
        </w:tc>
        <w:tc>
          <w:tcPr>
            <w:tcW w:w="860" w:type="dxa"/>
            <w:shd w:val="clear" w:color="auto" w:fill="auto"/>
            <w:noWrap/>
            <w:vAlign w:val="bottom"/>
            <w:hideMark/>
          </w:tcPr>
          <w:p w14:paraId="77F04033"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6DBCF3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49A9B0B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ModelVersion</w:t>
            </w:r>
          </w:p>
        </w:tc>
        <w:tc>
          <w:tcPr>
            <w:tcW w:w="820" w:type="dxa"/>
            <w:shd w:val="clear" w:color="auto" w:fill="auto"/>
            <w:noWrap/>
            <w:vAlign w:val="bottom"/>
            <w:hideMark/>
          </w:tcPr>
          <w:p w14:paraId="0DED7C15"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372840</w:t>
            </w:r>
          </w:p>
        </w:tc>
        <w:tc>
          <w:tcPr>
            <w:tcW w:w="826" w:type="dxa"/>
            <w:shd w:val="clear" w:color="auto" w:fill="auto"/>
            <w:noWrap/>
            <w:vAlign w:val="bottom"/>
            <w:hideMark/>
          </w:tcPr>
          <w:p w14:paraId="6ABDE10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10940945" w14:textId="77777777" w:rsidTr="00E54446">
        <w:trPr>
          <w:trHeight w:val="288"/>
        </w:trPr>
        <w:tc>
          <w:tcPr>
            <w:tcW w:w="3520" w:type="dxa"/>
            <w:shd w:val="clear" w:color="auto" w:fill="auto"/>
            <w:noWrap/>
            <w:vAlign w:val="bottom"/>
            <w:hideMark/>
          </w:tcPr>
          <w:p w14:paraId="0A5D07FB"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CreditScoreEeMini</w:t>
            </w:r>
            <w:proofErr w:type="spellEnd"/>
          </w:p>
        </w:tc>
        <w:tc>
          <w:tcPr>
            <w:tcW w:w="860" w:type="dxa"/>
            <w:shd w:val="clear" w:color="auto" w:fill="auto"/>
            <w:noWrap/>
            <w:vAlign w:val="bottom"/>
            <w:hideMark/>
          </w:tcPr>
          <w:p w14:paraId="2E07E22E"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164541</w:t>
            </w:r>
          </w:p>
        </w:tc>
        <w:tc>
          <w:tcPr>
            <w:tcW w:w="860" w:type="dxa"/>
            <w:shd w:val="clear" w:color="auto" w:fill="auto"/>
            <w:noWrap/>
            <w:vAlign w:val="bottom"/>
            <w:hideMark/>
          </w:tcPr>
          <w:p w14:paraId="7F7CC8D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7130C60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MonthlyPayment</w:t>
            </w:r>
          </w:p>
        </w:tc>
        <w:tc>
          <w:tcPr>
            <w:tcW w:w="820" w:type="dxa"/>
            <w:shd w:val="clear" w:color="auto" w:fill="auto"/>
            <w:noWrap/>
            <w:vAlign w:val="bottom"/>
            <w:hideMark/>
          </w:tcPr>
          <w:p w14:paraId="772ACF8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368789</w:t>
            </w:r>
          </w:p>
        </w:tc>
        <w:tc>
          <w:tcPr>
            <w:tcW w:w="826" w:type="dxa"/>
            <w:shd w:val="clear" w:color="auto" w:fill="auto"/>
            <w:noWrap/>
            <w:vAlign w:val="bottom"/>
            <w:hideMark/>
          </w:tcPr>
          <w:p w14:paraId="4068D3D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58C524D3" w14:textId="77777777" w:rsidTr="00E54446">
        <w:trPr>
          <w:trHeight w:val="288"/>
        </w:trPr>
        <w:tc>
          <w:tcPr>
            <w:tcW w:w="3520" w:type="dxa"/>
            <w:shd w:val="clear" w:color="auto" w:fill="auto"/>
            <w:noWrap/>
            <w:vAlign w:val="bottom"/>
            <w:hideMark/>
          </w:tcPr>
          <w:p w14:paraId="1A3462F4"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CreditScoreEsEquifaxRisk</w:t>
            </w:r>
            <w:proofErr w:type="spellEnd"/>
          </w:p>
        </w:tc>
        <w:tc>
          <w:tcPr>
            <w:tcW w:w="860" w:type="dxa"/>
            <w:shd w:val="clear" w:color="auto" w:fill="auto"/>
            <w:noWrap/>
            <w:vAlign w:val="bottom"/>
            <w:hideMark/>
          </w:tcPr>
          <w:p w14:paraId="66C4D7A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12219</w:t>
            </w:r>
          </w:p>
        </w:tc>
        <w:tc>
          <w:tcPr>
            <w:tcW w:w="860" w:type="dxa"/>
            <w:shd w:val="clear" w:color="auto" w:fill="auto"/>
            <w:noWrap/>
            <w:vAlign w:val="bottom"/>
            <w:hideMark/>
          </w:tcPr>
          <w:p w14:paraId="2892C1B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211D85D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MonthlyPaymentDay</w:t>
            </w:r>
          </w:p>
        </w:tc>
        <w:tc>
          <w:tcPr>
            <w:tcW w:w="820" w:type="dxa"/>
            <w:shd w:val="clear" w:color="auto" w:fill="auto"/>
            <w:noWrap/>
            <w:vAlign w:val="bottom"/>
            <w:hideMark/>
          </w:tcPr>
          <w:p w14:paraId="04A410C1"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25235D7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r>
      <w:tr w:rsidR="00E54446" w:rsidRPr="00C53B1E" w14:paraId="3C291F51" w14:textId="77777777" w:rsidTr="00E54446">
        <w:trPr>
          <w:trHeight w:val="288"/>
        </w:trPr>
        <w:tc>
          <w:tcPr>
            <w:tcW w:w="3520" w:type="dxa"/>
            <w:shd w:val="clear" w:color="auto" w:fill="auto"/>
            <w:noWrap/>
            <w:vAlign w:val="bottom"/>
            <w:hideMark/>
          </w:tcPr>
          <w:p w14:paraId="1E228BE5"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CreditScoreEsMicroL</w:t>
            </w:r>
            <w:proofErr w:type="spellEnd"/>
          </w:p>
        </w:tc>
        <w:tc>
          <w:tcPr>
            <w:tcW w:w="860" w:type="dxa"/>
            <w:shd w:val="clear" w:color="auto" w:fill="auto"/>
            <w:noWrap/>
            <w:vAlign w:val="bottom"/>
            <w:hideMark/>
          </w:tcPr>
          <w:p w14:paraId="2E5D907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343079</w:t>
            </w:r>
          </w:p>
        </w:tc>
        <w:tc>
          <w:tcPr>
            <w:tcW w:w="860" w:type="dxa"/>
            <w:shd w:val="clear" w:color="auto" w:fill="auto"/>
            <w:noWrap/>
            <w:vAlign w:val="bottom"/>
            <w:hideMark/>
          </w:tcPr>
          <w:p w14:paraId="567C92A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0413E87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NewCreditCustomer</w:t>
            </w:r>
          </w:p>
        </w:tc>
        <w:tc>
          <w:tcPr>
            <w:tcW w:w="820" w:type="dxa"/>
            <w:shd w:val="clear" w:color="auto" w:fill="auto"/>
            <w:noWrap/>
            <w:vAlign w:val="bottom"/>
            <w:hideMark/>
          </w:tcPr>
          <w:p w14:paraId="0AC8F89E"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5AF67666"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bool</w:t>
            </w:r>
            <w:proofErr w:type="spellEnd"/>
          </w:p>
        </w:tc>
      </w:tr>
      <w:tr w:rsidR="00E54446" w:rsidRPr="00C53B1E" w14:paraId="1AF029F9" w14:textId="77777777" w:rsidTr="00E54446">
        <w:trPr>
          <w:trHeight w:val="288"/>
        </w:trPr>
        <w:tc>
          <w:tcPr>
            <w:tcW w:w="3520" w:type="dxa"/>
            <w:shd w:val="clear" w:color="auto" w:fill="auto"/>
            <w:noWrap/>
            <w:vAlign w:val="bottom"/>
            <w:hideMark/>
          </w:tcPr>
          <w:p w14:paraId="10A32E5C"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CreditScoreFiAsiakasTietoRiskGrade</w:t>
            </w:r>
            <w:proofErr w:type="spellEnd"/>
          </w:p>
        </w:tc>
        <w:tc>
          <w:tcPr>
            <w:tcW w:w="860" w:type="dxa"/>
            <w:shd w:val="clear" w:color="auto" w:fill="auto"/>
            <w:noWrap/>
            <w:vAlign w:val="bottom"/>
            <w:hideMark/>
          </w:tcPr>
          <w:p w14:paraId="5F36414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166120</w:t>
            </w:r>
          </w:p>
        </w:tc>
        <w:tc>
          <w:tcPr>
            <w:tcW w:w="860" w:type="dxa"/>
            <w:shd w:val="clear" w:color="auto" w:fill="auto"/>
            <w:noWrap/>
            <w:vAlign w:val="bottom"/>
            <w:hideMark/>
          </w:tcPr>
          <w:p w14:paraId="3F735A6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475FBC7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NextPaymentNr</w:t>
            </w:r>
          </w:p>
        </w:tc>
        <w:tc>
          <w:tcPr>
            <w:tcW w:w="820" w:type="dxa"/>
            <w:shd w:val="clear" w:color="auto" w:fill="auto"/>
            <w:noWrap/>
            <w:vAlign w:val="bottom"/>
            <w:hideMark/>
          </w:tcPr>
          <w:p w14:paraId="3ECE110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200997</w:t>
            </w:r>
          </w:p>
        </w:tc>
        <w:tc>
          <w:tcPr>
            <w:tcW w:w="826" w:type="dxa"/>
            <w:shd w:val="clear" w:color="auto" w:fill="auto"/>
            <w:noWrap/>
            <w:vAlign w:val="bottom"/>
            <w:hideMark/>
          </w:tcPr>
          <w:p w14:paraId="026FED5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22D68072" w14:textId="77777777" w:rsidTr="00E54446">
        <w:trPr>
          <w:trHeight w:val="288"/>
        </w:trPr>
        <w:tc>
          <w:tcPr>
            <w:tcW w:w="3520" w:type="dxa"/>
            <w:shd w:val="clear" w:color="auto" w:fill="auto"/>
            <w:noWrap/>
            <w:vAlign w:val="bottom"/>
            <w:hideMark/>
          </w:tcPr>
          <w:p w14:paraId="0A86FE5E"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CurrentDebtDaysPrimary</w:t>
            </w:r>
            <w:proofErr w:type="spellEnd"/>
          </w:p>
        </w:tc>
        <w:tc>
          <w:tcPr>
            <w:tcW w:w="860" w:type="dxa"/>
            <w:shd w:val="clear" w:color="auto" w:fill="auto"/>
            <w:noWrap/>
            <w:vAlign w:val="bottom"/>
            <w:hideMark/>
          </w:tcPr>
          <w:p w14:paraId="77D91C82"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137887</w:t>
            </w:r>
          </w:p>
        </w:tc>
        <w:tc>
          <w:tcPr>
            <w:tcW w:w="860" w:type="dxa"/>
            <w:shd w:val="clear" w:color="auto" w:fill="auto"/>
            <w:noWrap/>
            <w:vAlign w:val="bottom"/>
            <w:hideMark/>
          </w:tcPr>
          <w:p w14:paraId="5F27A88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0F7A16D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NoOfPreviousLoansBeforeLoan</w:t>
            </w:r>
          </w:p>
        </w:tc>
        <w:tc>
          <w:tcPr>
            <w:tcW w:w="820" w:type="dxa"/>
            <w:shd w:val="clear" w:color="auto" w:fill="auto"/>
            <w:noWrap/>
            <w:vAlign w:val="bottom"/>
            <w:hideMark/>
          </w:tcPr>
          <w:p w14:paraId="59CB2C57"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375466</w:t>
            </w:r>
          </w:p>
        </w:tc>
        <w:tc>
          <w:tcPr>
            <w:tcW w:w="826" w:type="dxa"/>
            <w:shd w:val="clear" w:color="auto" w:fill="auto"/>
            <w:noWrap/>
            <w:vAlign w:val="bottom"/>
            <w:hideMark/>
          </w:tcPr>
          <w:p w14:paraId="6270F79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350A8605" w14:textId="77777777" w:rsidTr="00E54446">
        <w:trPr>
          <w:trHeight w:val="288"/>
        </w:trPr>
        <w:tc>
          <w:tcPr>
            <w:tcW w:w="3520" w:type="dxa"/>
            <w:shd w:val="clear" w:color="auto" w:fill="auto"/>
            <w:noWrap/>
            <w:vAlign w:val="bottom"/>
            <w:hideMark/>
          </w:tcPr>
          <w:p w14:paraId="1A0A582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DebtToIncome</w:t>
            </w:r>
          </w:p>
        </w:tc>
        <w:tc>
          <w:tcPr>
            <w:tcW w:w="860" w:type="dxa"/>
            <w:shd w:val="clear" w:color="auto" w:fill="auto"/>
            <w:noWrap/>
            <w:vAlign w:val="bottom"/>
            <w:hideMark/>
          </w:tcPr>
          <w:p w14:paraId="19E58A1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375429</w:t>
            </w:r>
          </w:p>
        </w:tc>
        <w:tc>
          <w:tcPr>
            <w:tcW w:w="860" w:type="dxa"/>
            <w:shd w:val="clear" w:color="auto" w:fill="auto"/>
            <w:noWrap/>
            <w:vAlign w:val="bottom"/>
            <w:hideMark/>
          </w:tcPr>
          <w:p w14:paraId="15F07D9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460EB16B"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NrOfDependants</w:t>
            </w:r>
            <w:proofErr w:type="spellEnd"/>
          </w:p>
        </w:tc>
        <w:tc>
          <w:tcPr>
            <w:tcW w:w="820" w:type="dxa"/>
            <w:shd w:val="clear" w:color="auto" w:fill="auto"/>
            <w:noWrap/>
            <w:vAlign w:val="bottom"/>
            <w:hideMark/>
          </w:tcPr>
          <w:p w14:paraId="3CB92C1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35600</w:t>
            </w:r>
          </w:p>
        </w:tc>
        <w:tc>
          <w:tcPr>
            <w:tcW w:w="826" w:type="dxa"/>
            <w:shd w:val="clear" w:color="auto" w:fill="auto"/>
            <w:noWrap/>
            <w:vAlign w:val="bottom"/>
            <w:hideMark/>
          </w:tcPr>
          <w:p w14:paraId="26DE310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719B3117" w14:textId="77777777" w:rsidTr="00E54446">
        <w:trPr>
          <w:trHeight w:val="288"/>
        </w:trPr>
        <w:tc>
          <w:tcPr>
            <w:tcW w:w="3520" w:type="dxa"/>
            <w:shd w:val="clear" w:color="auto" w:fill="auto"/>
            <w:noWrap/>
            <w:vAlign w:val="bottom"/>
            <w:hideMark/>
          </w:tcPr>
          <w:p w14:paraId="6FC4506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Default</w:t>
            </w:r>
          </w:p>
        </w:tc>
        <w:tc>
          <w:tcPr>
            <w:tcW w:w="860" w:type="dxa"/>
            <w:shd w:val="clear" w:color="auto" w:fill="auto"/>
            <w:noWrap/>
            <w:vAlign w:val="bottom"/>
            <w:hideMark/>
          </w:tcPr>
          <w:p w14:paraId="594E1A92"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245E3D1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4E59697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NrOfScheduledPayments</w:t>
            </w:r>
          </w:p>
        </w:tc>
        <w:tc>
          <w:tcPr>
            <w:tcW w:w="820" w:type="dxa"/>
            <w:shd w:val="clear" w:color="auto" w:fill="auto"/>
            <w:noWrap/>
            <w:vAlign w:val="bottom"/>
            <w:hideMark/>
          </w:tcPr>
          <w:p w14:paraId="57303EE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200997</w:t>
            </w:r>
          </w:p>
        </w:tc>
        <w:tc>
          <w:tcPr>
            <w:tcW w:w="826" w:type="dxa"/>
            <w:shd w:val="clear" w:color="auto" w:fill="auto"/>
            <w:noWrap/>
            <w:vAlign w:val="bottom"/>
            <w:hideMark/>
          </w:tcPr>
          <w:p w14:paraId="70EA8FC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547D9276" w14:textId="77777777" w:rsidTr="00E54446">
        <w:trPr>
          <w:trHeight w:val="288"/>
        </w:trPr>
        <w:tc>
          <w:tcPr>
            <w:tcW w:w="3520" w:type="dxa"/>
            <w:shd w:val="clear" w:color="auto" w:fill="auto"/>
            <w:noWrap/>
            <w:vAlign w:val="bottom"/>
            <w:hideMark/>
          </w:tcPr>
          <w:p w14:paraId="69B7312B"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DeltaBidding&amp;DebtOccured</w:t>
            </w:r>
            <w:proofErr w:type="spellEnd"/>
          </w:p>
        </w:tc>
        <w:tc>
          <w:tcPr>
            <w:tcW w:w="860" w:type="dxa"/>
            <w:shd w:val="clear" w:color="auto" w:fill="auto"/>
            <w:noWrap/>
            <w:vAlign w:val="bottom"/>
            <w:hideMark/>
          </w:tcPr>
          <w:p w14:paraId="33E63B87"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137887</w:t>
            </w:r>
          </w:p>
        </w:tc>
        <w:tc>
          <w:tcPr>
            <w:tcW w:w="860" w:type="dxa"/>
            <w:shd w:val="clear" w:color="auto" w:fill="auto"/>
            <w:noWrap/>
            <w:vAlign w:val="bottom"/>
            <w:hideMark/>
          </w:tcPr>
          <w:p w14:paraId="22867C04"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1C50745B"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OccupationArea</w:t>
            </w:r>
            <w:proofErr w:type="spellEnd"/>
          </w:p>
        </w:tc>
        <w:tc>
          <w:tcPr>
            <w:tcW w:w="820" w:type="dxa"/>
            <w:shd w:val="clear" w:color="auto" w:fill="auto"/>
            <w:noWrap/>
            <w:vAlign w:val="bottom"/>
            <w:hideMark/>
          </w:tcPr>
          <w:p w14:paraId="558C84C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375388</w:t>
            </w:r>
          </w:p>
        </w:tc>
        <w:tc>
          <w:tcPr>
            <w:tcW w:w="826" w:type="dxa"/>
            <w:shd w:val="clear" w:color="auto" w:fill="auto"/>
            <w:noWrap/>
            <w:vAlign w:val="bottom"/>
            <w:hideMark/>
          </w:tcPr>
          <w:p w14:paraId="0ACF79B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3C073EE8" w14:textId="77777777" w:rsidTr="00E54446">
        <w:trPr>
          <w:trHeight w:val="288"/>
        </w:trPr>
        <w:tc>
          <w:tcPr>
            <w:tcW w:w="3520" w:type="dxa"/>
            <w:shd w:val="clear" w:color="auto" w:fill="auto"/>
            <w:noWrap/>
            <w:vAlign w:val="bottom"/>
            <w:hideMark/>
          </w:tcPr>
          <w:p w14:paraId="7068940D"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DeltaF&amp;LPayment</w:t>
            </w:r>
            <w:proofErr w:type="spellEnd"/>
          </w:p>
        </w:tc>
        <w:tc>
          <w:tcPr>
            <w:tcW w:w="860" w:type="dxa"/>
            <w:shd w:val="clear" w:color="auto" w:fill="auto"/>
            <w:noWrap/>
            <w:vAlign w:val="bottom"/>
            <w:hideMark/>
          </w:tcPr>
          <w:p w14:paraId="7704B91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365564</w:t>
            </w:r>
          </w:p>
        </w:tc>
        <w:tc>
          <w:tcPr>
            <w:tcW w:w="860" w:type="dxa"/>
            <w:shd w:val="clear" w:color="auto" w:fill="auto"/>
            <w:noWrap/>
            <w:vAlign w:val="bottom"/>
            <w:hideMark/>
          </w:tcPr>
          <w:p w14:paraId="0B3DD00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5D6224DC"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PlannedInterestPostDefault</w:t>
            </w:r>
            <w:proofErr w:type="spellEnd"/>
          </w:p>
        </w:tc>
        <w:tc>
          <w:tcPr>
            <w:tcW w:w="820" w:type="dxa"/>
            <w:shd w:val="clear" w:color="auto" w:fill="auto"/>
            <w:noWrap/>
            <w:vAlign w:val="bottom"/>
            <w:hideMark/>
          </w:tcPr>
          <w:p w14:paraId="192CEBF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121249</w:t>
            </w:r>
          </w:p>
        </w:tc>
        <w:tc>
          <w:tcPr>
            <w:tcW w:w="826" w:type="dxa"/>
            <w:shd w:val="clear" w:color="auto" w:fill="auto"/>
            <w:noWrap/>
            <w:vAlign w:val="bottom"/>
            <w:hideMark/>
          </w:tcPr>
          <w:p w14:paraId="6B65D0C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6B9C4716" w14:textId="77777777" w:rsidTr="00E54446">
        <w:trPr>
          <w:trHeight w:val="288"/>
        </w:trPr>
        <w:tc>
          <w:tcPr>
            <w:tcW w:w="3520" w:type="dxa"/>
            <w:shd w:val="clear" w:color="auto" w:fill="auto"/>
            <w:noWrap/>
            <w:vAlign w:val="bottom"/>
            <w:hideMark/>
          </w:tcPr>
          <w:p w14:paraId="7D05113C"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DeltaGracePeriod</w:t>
            </w:r>
            <w:proofErr w:type="spellEnd"/>
          </w:p>
        </w:tc>
        <w:tc>
          <w:tcPr>
            <w:tcW w:w="860" w:type="dxa"/>
            <w:shd w:val="clear" w:color="auto" w:fill="auto"/>
            <w:noWrap/>
            <w:vAlign w:val="bottom"/>
            <w:hideMark/>
          </w:tcPr>
          <w:p w14:paraId="46732B8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99265</w:t>
            </w:r>
          </w:p>
        </w:tc>
        <w:tc>
          <w:tcPr>
            <w:tcW w:w="860" w:type="dxa"/>
            <w:shd w:val="clear" w:color="auto" w:fill="auto"/>
            <w:noWrap/>
            <w:vAlign w:val="bottom"/>
            <w:hideMark/>
          </w:tcPr>
          <w:p w14:paraId="4B598FE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45F2F4D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PlannedInterestTillDate</w:t>
            </w:r>
          </w:p>
        </w:tc>
        <w:tc>
          <w:tcPr>
            <w:tcW w:w="820" w:type="dxa"/>
            <w:shd w:val="clear" w:color="auto" w:fill="auto"/>
            <w:noWrap/>
            <w:vAlign w:val="bottom"/>
            <w:hideMark/>
          </w:tcPr>
          <w:p w14:paraId="14A817CE"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370874</w:t>
            </w:r>
          </w:p>
        </w:tc>
        <w:tc>
          <w:tcPr>
            <w:tcW w:w="826" w:type="dxa"/>
            <w:shd w:val="clear" w:color="auto" w:fill="auto"/>
            <w:noWrap/>
            <w:vAlign w:val="bottom"/>
            <w:hideMark/>
          </w:tcPr>
          <w:p w14:paraId="0FA5EDB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010D869E" w14:textId="77777777" w:rsidTr="00E54446">
        <w:trPr>
          <w:trHeight w:val="288"/>
        </w:trPr>
        <w:tc>
          <w:tcPr>
            <w:tcW w:w="3520" w:type="dxa"/>
            <w:shd w:val="clear" w:color="auto" w:fill="auto"/>
            <w:noWrap/>
            <w:vAlign w:val="bottom"/>
            <w:hideMark/>
          </w:tcPr>
          <w:p w14:paraId="6560022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DeltaMaturityDate</w:t>
            </w:r>
          </w:p>
        </w:tc>
        <w:tc>
          <w:tcPr>
            <w:tcW w:w="860" w:type="dxa"/>
            <w:shd w:val="clear" w:color="auto" w:fill="auto"/>
            <w:noWrap/>
            <w:vAlign w:val="bottom"/>
            <w:hideMark/>
          </w:tcPr>
          <w:p w14:paraId="2F3EEF54"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375477</w:t>
            </w:r>
          </w:p>
        </w:tc>
        <w:tc>
          <w:tcPr>
            <w:tcW w:w="860" w:type="dxa"/>
            <w:shd w:val="clear" w:color="auto" w:fill="auto"/>
            <w:noWrap/>
            <w:vAlign w:val="bottom"/>
            <w:hideMark/>
          </w:tcPr>
          <w:p w14:paraId="1C70319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172B8A62"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PlannedPrincipalPostDefault</w:t>
            </w:r>
            <w:proofErr w:type="spellEnd"/>
          </w:p>
        </w:tc>
        <w:tc>
          <w:tcPr>
            <w:tcW w:w="820" w:type="dxa"/>
            <w:shd w:val="clear" w:color="auto" w:fill="auto"/>
            <w:noWrap/>
            <w:vAlign w:val="bottom"/>
            <w:hideMark/>
          </w:tcPr>
          <w:p w14:paraId="7C68963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121249</w:t>
            </w:r>
          </w:p>
        </w:tc>
        <w:tc>
          <w:tcPr>
            <w:tcW w:w="826" w:type="dxa"/>
            <w:shd w:val="clear" w:color="auto" w:fill="auto"/>
            <w:noWrap/>
            <w:vAlign w:val="bottom"/>
            <w:hideMark/>
          </w:tcPr>
          <w:p w14:paraId="5358645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591A0B4C" w14:textId="77777777" w:rsidTr="00E54446">
        <w:trPr>
          <w:trHeight w:val="288"/>
        </w:trPr>
        <w:tc>
          <w:tcPr>
            <w:tcW w:w="3520" w:type="dxa"/>
            <w:shd w:val="clear" w:color="auto" w:fill="auto"/>
            <w:noWrap/>
            <w:vAlign w:val="bottom"/>
            <w:hideMark/>
          </w:tcPr>
          <w:p w14:paraId="7EF2134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EAD1</w:t>
            </w:r>
          </w:p>
        </w:tc>
        <w:tc>
          <w:tcPr>
            <w:tcW w:w="860" w:type="dxa"/>
            <w:shd w:val="clear" w:color="auto" w:fill="auto"/>
            <w:noWrap/>
            <w:vAlign w:val="bottom"/>
            <w:hideMark/>
          </w:tcPr>
          <w:p w14:paraId="27DB116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121247</w:t>
            </w:r>
          </w:p>
        </w:tc>
        <w:tc>
          <w:tcPr>
            <w:tcW w:w="860" w:type="dxa"/>
            <w:shd w:val="clear" w:color="auto" w:fill="auto"/>
            <w:noWrap/>
            <w:vAlign w:val="bottom"/>
            <w:hideMark/>
          </w:tcPr>
          <w:p w14:paraId="1A380DE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37A8DE4"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PlannedPrincipalTillDate</w:t>
            </w:r>
            <w:proofErr w:type="spellEnd"/>
          </w:p>
        </w:tc>
        <w:tc>
          <w:tcPr>
            <w:tcW w:w="820" w:type="dxa"/>
            <w:shd w:val="clear" w:color="auto" w:fill="auto"/>
            <w:noWrap/>
            <w:vAlign w:val="bottom"/>
            <w:hideMark/>
          </w:tcPr>
          <w:p w14:paraId="3FA2536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54464</w:t>
            </w:r>
          </w:p>
        </w:tc>
        <w:tc>
          <w:tcPr>
            <w:tcW w:w="826" w:type="dxa"/>
            <w:shd w:val="clear" w:color="auto" w:fill="auto"/>
            <w:noWrap/>
            <w:vAlign w:val="bottom"/>
            <w:hideMark/>
          </w:tcPr>
          <w:p w14:paraId="5166355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933D10B" w14:textId="77777777" w:rsidTr="00E54446">
        <w:trPr>
          <w:trHeight w:val="288"/>
        </w:trPr>
        <w:tc>
          <w:tcPr>
            <w:tcW w:w="3520" w:type="dxa"/>
            <w:shd w:val="clear" w:color="auto" w:fill="auto"/>
            <w:noWrap/>
            <w:vAlign w:val="bottom"/>
            <w:hideMark/>
          </w:tcPr>
          <w:p w14:paraId="57304CA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EAD2</w:t>
            </w:r>
          </w:p>
        </w:tc>
        <w:tc>
          <w:tcPr>
            <w:tcW w:w="860" w:type="dxa"/>
            <w:shd w:val="clear" w:color="auto" w:fill="auto"/>
            <w:noWrap/>
            <w:vAlign w:val="bottom"/>
            <w:hideMark/>
          </w:tcPr>
          <w:p w14:paraId="72F8BD83"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121247</w:t>
            </w:r>
          </w:p>
        </w:tc>
        <w:tc>
          <w:tcPr>
            <w:tcW w:w="860" w:type="dxa"/>
            <w:shd w:val="clear" w:color="auto" w:fill="auto"/>
            <w:noWrap/>
            <w:vAlign w:val="bottom"/>
            <w:hideMark/>
          </w:tcPr>
          <w:p w14:paraId="4B8B428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3884EDB8"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PreviousEarlyRepaymentsBefoleLoan</w:t>
            </w:r>
            <w:proofErr w:type="spellEnd"/>
          </w:p>
        </w:tc>
        <w:tc>
          <w:tcPr>
            <w:tcW w:w="820" w:type="dxa"/>
            <w:shd w:val="clear" w:color="auto" w:fill="auto"/>
            <w:noWrap/>
            <w:vAlign w:val="bottom"/>
            <w:hideMark/>
          </w:tcPr>
          <w:p w14:paraId="5EA0852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62099</w:t>
            </w:r>
          </w:p>
        </w:tc>
        <w:tc>
          <w:tcPr>
            <w:tcW w:w="826" w:type="dxa"/>
            <w:shd w:val="clear" w:color="auto" w:fill="auto"/>
            <w:noWrap/>
            <w:vAlign w:val="bottom"/>
            <w:hideMark/>
          </w:tcPr>
          <w:p w14:paraId="4F213D2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2FA1EBCC" w14:textId="77777777" w:rsidTr="00E54446">
        <w:trPr>
          <w:trHeight w:val="288"/>
        </w:trPr>
        <w:tc>
          <w:tcPr>
            <w:tcW w:w="3520" w:type="dxa"/>
            <w:shd w:val="clear" w:color="auto" w:fill="auto"/>
            <w:noWrap/>
            <w:vAlign w:val="bottom"/>
            <w:hideMark/>
          </w:tcPr>
          <w:p w14:paraId="63E75E9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Education</w:t>
            </w:r>
          </w:p>
        </w:tc>
        <w:tc>
          <w:tcPr>
            <w:tcW w:w="860" w:type="dxa"/>
            <w:shd w:val="clear" w:color="auto" w:fill="auto"/>
            <w:noWrap/>
            <w:vAlign w:val="bottom"/>
            <w:hideMark/>
          </w:tcPr>
          <w:p w14:paraId="3E24F7F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375429</w:t>
            </w:r>
          </w:p>
        </w:tc>
        <w:tc>
          <w:tcPr>
            <w:tcW w:w="860" w:type="dxa"/>
            <w:shd w:val="clear" w:color="auto" w:fill="auto"/>
            <w:noWrap/>
            <w:vAlign w:val="bottom"/>
            <w:hideMark/>
          </w:tcPr>
          <w:p w14:paraId="2B4A67A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6078054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PreviousEarlyRepaymentsCountBeforeLoan</w:t>
            </w:r>
          </w:p>
        </w:tc>
        <w:tc>
          <w:tcPr>
            <w:tcW w:w="820" w:type="dxa"/>
            <w:shd w:val="clear" w:color="auto" w:fill="auto"/>
            <w:noWrap/>
            <w:vAlign w:val="bottom"/>
            <w:hideMark/>
          </w:tcPr>
          <w:p w14:paraId="776E6B4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375466</w:t>
            </w:r>
          </w:p>
        </w:tc>
        <w:tc>
          <w:tcPr>
            <w:tcW w:w="826" w:type="dxa"/>
            <w:shd w:val="clear" w:color="auto" w:fill="auto"/>
            <w:noWrap/>
            <w:vAlign w:val="bottom"/>
            <w:hideMark/>
          </w:tcPr>
          <w:p w14:paraId="621736E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0E4966C1" w14:textId="77777777" w:rsidTr="00E54446">
        <w:trPr>
          <w:trHeight w:val="288"/>
        </w:trPr>
        <w:tc>
          <w:tcPr>
            <w:tcW w:w="3520" w:type="dxa"/>
            <w:shd w:val="clear" w:color="auto" w:fill="auto"/>
            <w:noWrap/>
            <w:vAlign w:val="bottom"/>
            <w:hideMark/>
          </w:tcPr>
          <w:p w14:paraId="71DFCD9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EmploymentDurationCurrentEmployer</w:t>
            </w:r>
          </w:p>
        </w:tc>
        <w:tc>
          <w:tcPr>
            <w:tcW w:w="860" w:type="dxa"/>
            <w:shd w:val="clear" w:color="auto" w:fill="auto"/>
            <w:noWrap/>
            <w:vAlign w:val="bottom"/>
            <w:hideMark/>
          </w:tcPr>
          <w:p w14:paraId="31DE396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364326</w:t>
            </w:r>
          </w:p>
        </w:tc>
        <w:tc>
          <w:tcPr>
            <w:tcW w:w="860" w:type="dxa"/>
            <w:shd w:val="clear" w:color="auto" w:fill="auto"/>
            <w:noWrap/>
            <w:vAlign w:val="bottom"/>
            <w:hideMark/>
          </w:tcPr>
          <w:p w14:paraId="354DC6E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03D4E151"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PreviousRepaymentsBeforeLoan</w:t>
            </w:r>
            <w:proofErr w:type="spellEnd"/>
          </w:p>
        </w:tc>
        <w:tc>
          <w:tcPr>
            <w:tcW w:w="820" w:type="dxa"/>
            <w:shd w:val="clear" w:color="auto" w:fill="auto"/>
            <w:noWrap/>
            <w:vAlign w:val="bottom"/>
            <w:hideMark/>
          </w:tcPr>
          <w:p w14:paraId="18D49FE5"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232411</w:t>
            </w:r>
          </w:p>
        </w:tc>
        <w:tc>
          <w:tcPr>
            <w:tcW w:w="826" w:type="dxa"/>
            <w:shd w:val="clear" w:color="auto" w:fill="auto"/>
            <w:noWrap/>
            <w:vAlign w:val="bottom"/>
            <w:hideMark/>
          </w:tcPr>
          <w:p w14:paraId="3006C1E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26488089" w14:textId="77777777" w:rsidTr="00E54446">
        <w:trPr>
          <w:trHeight w:val="288"/>
        </w:trPr>
        <w:tc>
          <w:tcPr>
            <w:tcW w:w="3520" w:type="dxa"/>
            <w:shd w:val="clear" w:color="auto" w:fill="auto"/>
            <w:noWrap/>
            <w:vAlign w:val="bottom"/>
            <w:hideMark/>
          </w:tcPr>
          <w:p w14:paraId="30F7B78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EmploymentStatus</w:t>
            </w:r>
          </w:p>
        </w:tc>
        <w:tc>
          <w:tcPr>
            <w:tcW w:w="860" w:type="dxa"/>
            <w:shd w:val="clear" w:color="auto" w:fill="auto"/>
            <w:noWrap/>
            <w:vAlign w:val="bottom"/>
            <w:hideMark/>
          </w:tcPr>
          <w:p w14:paraId="2A499A54"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375277</w:t>
            </w:r>
          </w:p>
        </w:tc>
        <w:tc>
          <w:tcPr>
            <w:tcW w:w="860" w:type="dxa"/>
            <w:shd w:val="clear" w:color="auto" w:fill="auto"/>
            <w:noWrap/>
            <w:vAlign w:val="bottom"/>
            <w:hideMark/>
          </w:tcPr>
          <w:p w14:paraId="64B256E4"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28BC428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PrincipalBalance</w:t>
            </w:r>
          </w:p>
        </w:tc>
        <w:tc>
          <w:tcPr>
            <w:tcW w:w="820" w:type="dxa"/>
            <w:shd w:val="clear" w:color="auto" w:fill="auto"/>
            <w:noWrap/>
            <w:vAlign w:val="bottom"/>
            <w:hideMark/>
          </w:tcPr>
          <w:p w14:paraId="5950AC0D"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06E5505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C9651E8" w14:textId="77777777" w:rsidTr="00E54446">
        <w:trPr>
          <w:trHeight w:val="288"/>
        </w:trPr>
        <w:tc>
          <w:tcPr>
            <w:tcW w:w="3520" w:type="dxa"/>
            <w:shd w:val="clear" w:color="auto" w:fill="auto"/>
            <w:noWrap/>
            <w:vAlign w:val="bottom"/>
            <w:hideMark/>
          </w:tcPr>
          <w:p w14:paraId="4677DA91"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ExistingLiabilities</w:t>
            </w:r>
            <w:proofErr w:type="spellEnd"/>
          </w:p>
        </w:tc>
        <w:tc>
          <w:tcPr>
            <w:tcW w:w="860" w:type="dxa"/>
            <w:shd w:val="clear" w:color="auto" w:fill="auto"/>
            <w:noWrap/>
            <w:vAlign w:val="bottom"/>
            <w:hideMark/>
          </w:tcPr>
          <w:p w14:paraId="7F08BB7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0D0DFAA4"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c>
          <w:tcPr>
            <w:tcW w:w="4120" w:type="dxa"/>
            <w:shd w:val="clear" w:color="auto" w:fill="auto"/>
            <w:noWrap/>
            <w:vAlign w:val="bottom"/>
            <w:hideMark/>
          </w:tcPr>
          <w:p w14:paraId="6C5510A9"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PrincipalDebtServicingCost</w:t>
            </w:r>
            <w:proofErr w:type="spellEnd"/>
          </w:p>
        </w:tc>
        <w:tc>
          <w:tcPr>
            <w:tcW w:w="820" w:type="dxa"/>
            <w:shd w:val="clear" w:color="auto" w:fill="auto"/>
            <w:noWrap/>
            <w:vAlign w:val="bottom"/>
            <w:hideMark/>
          </w:tcPr>
          <w:p w14:paraId="166D0E3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112009</w:t>
            </w:r>
          </w:p>
        </w:tc>
        <w:tc>
          <w:tcPr>
            <w:tcW w:w="826" w:type="dxa"/>
            <w:shd w:val="clear" w:color="auto" w:fill="auto"/>
            <w:noWrap/>
            <w:vAlign w:val="bottom"/>
            <w:hideMark/>
          </w:tcPr>
          <w:p w14:paraId="70C83B4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750F36CB" w14:textId="77777777" w:rsidTr="00E54446">
        <w:trPr>
          <w:trHeight w:val="288"/>
        </w:trPr>
        <w:tc>
          <w:tcPr>
            <w:tcW w:w="3520" w:type="dxa"/>
            <w:shd w:val="clear" w:color="auto" w:fill="auto"/>
            <w:noWrap/>
            <w:vAlign w:val="bottom"/>
            <w:hideMark/>
          </w:tcPr>
          <w:p w14:paraId="3DD0FFB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ExpectedLoss</w:t>
            </w:r>
          </w:p>
        </w:tc>
        <w:tc>
          <w:tcPr>
            <w:tcW w:w="860" w:type="dxa"/>
            <w:shd w:val="clear" w:color="auto" w:fill="auto"/>
            <w:noWrap/>
            <w:vAlign w:val="bottom"/>
            <w:hideMark/>
          </w:tcPr>
          <w:p w14:paraId="15EF899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372840</w:t>
            </w:r>
          </w:p>
        </w:tc>
        <w:tc>
          <w:tcPr>
            <w:tcW w:w="860" w:type="dxa"/>
            <w:shd w:val="clear" w:color="auto" w:fill="auto"/>
            <w:noWrap/>
            <w:vAlign w:val="bottom"/>
            <w:hideMark/>
          </w:tcPr>
          <w:p w14:paraId="217E4BD6"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05300C64"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PrincipalOverdueBySchedule</w:t>
            </w:r>
          </w:p>
        </w:tc>
        <w:tc>
          <w:tcPr>
            <w:tcW w:w="820" w:type="dxa"/>
            <w:shd w:val="clear" w:color="auto" w:fill="auto"/>
            <w:noWrap/>
            <w:vAlign w:val="bottom"/>
            <w:hideMark/>
          </w:tcPr>
          <w:p w14:paraId="1F57FBE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360621</w:t>
            </w:r>
          </w:p>
        </w:tc>
        <w:tc>
          <w:tcPr>
            <w:tcW w:w="826" w:type="dxa"/>
            <w:shd w:val="clear" w:color="auto" w:fill="auto"/>
            <w:noWrap/>
            <w:vAlign w:val="bottom"/>
            <w:hideMark/>
          </w:tcPr>
          <w:p w14:paraId="0D684AE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B731379" w14:textId="77777777" w:rsidTr="00E54446">
        <w:trPr>
          <w:trHeight w:val="288"/>
        </w:trPr>
        <w:tc>
          <w:tcPr>
            <w:tcW w:w="3520" w:type="dxa"/>
            <w:shd w:val="clear" w:color="auto" w:fill="auto"/>
            <w:noWrap/>
            <w:vAlign w:val="bottom"/>
            <w:hideMark/>
          </w:tcPr>
          <w:p w14:paraId="63B5FBA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ExpectedReturn</w:t>
            </w:r>
          </w:p>
        </w:tc>
        <w:tc>
          <w:tcPr>
            <w:tcW w:w="860" w:type="dxa"/>
            <w:shd w:val="clear" w:color="auto" w:fill="auto"/>
            <w:noWrap/>
            <w:vAlign w:val="bottom"/>
            <w:hideMark/>
          </w:tcPr>
          <w:p w14:paraId="578379A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372840</w:t>
            </w:r>
          </w:p>
        </w:tc>
        <w:tc>
          <w:tcPr>
            <w:tcW w:w="860" w:type="dxa"/>
            <w:shd w:val="clear" w:color="auto" w:fill="auto"/>
            <w:noWrap/>
            <w:vAlign w:val="bottom"/>
            <w:hideMark/>
          </w:tcPr>
          <w:p w14:paraId="69DEC28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21DA6E9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PrincipalPaymentsMade</w:t>
            </w:r>
          </w:p>
        </w:tc>
        <w:tc>
          <w:tcPr>
            <w:tcW w:w="820" w:type="dxa"/>
            <w:shd w:val="clear" w:color="auto" w:fill="auto"/>
            <w:noWrap/>
            <w:vAlign w:val="bottom"/>
            <w:hideMark/>
          </w:tcPr>
          <w:p w14:paraId="53D2839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4E0FB3D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65EDA7E3" w14:textId="77777777" w:rsidTr="00E54446">
        <w:trPr>
          <w:trHeight w:val="288"/>
        </w:trPr>
        <w:tc>
          <w:tcPr>
            <w:tcW w:w="3520" w:type="dxa"/>
            <w:shd w:val="clear" w:color="auto" w:fill="auto"/>
            <w:noWrap/>
            <w:vAlign w:val="bottom"/>
            <w:hideMark/>
          </w:tcPr>
          <w:p w14:paraId="18BEF708"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Explanation</w:t>
            </w:r>
            <w:proofErr w:type="spellEnd"/>
          </w:p>
        </w:tc>
        <w:tc>
          <w:tcPr>
            <w:tcW w:w="860" w:type="dxa"/>
            <w:shd w:val="clear" w:color="auto" w:fill="auto"/>
            <w:noWrap/>
            <w:vAlign w:val="bottom"/>
            <w:hideMark/>
          </w:tcPr>
          <w:p w14:paraId="71179AD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19CE98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6BB7A067"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PrincipalRecovery</w:t>
            </w:r>
            <w:proofErr w:type="spellEnd"/>
          </w:p>
        </w:tc>
        <w:tc>
          <w:tcPr>
            <w:tcW w:w="820" w:type="dxa"/>
            <w:shd w:val="clear" w:color="auto" w:fill="auto"/>
            <w:noWrap/>
            <w:vAlign w:val="bottom"/>
            <w:hideMark/>
          </w:tcPr>
          <w:p w14:paraId="7E9190BE"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121249</w:t>
            </w:r>
          </w:p>
        </w:tc>
        <w:tc>
          <w:tcPr>
            <w:tcW w:w="826" w:type="dxa"/>
            <w:shd w:val="clear" w:color="auto" w:fill="auto"/>
            <w:noWrap/>
            <w:vAlign w:val="bottom"/>
            <w:hideMark/>
          </w:tcPr>
          <w:p w14:paraId="316AB6A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483D10B4" w14:textId="77777777" w:rsidTr="00E54446">
        <w:trPr>
          <w:trHeight w:val="288"/>
        </w:trPr>
        <w:tc>
          <w:tcPr>
            <w:tcW w:w="3520" w:type="dxa"/>
            <w:shd w:val="clear" w:color="auto" w:fill="auto"/>
            <w:noWrap/>
            <w:vAlign w:val="bottom"/>
            <w:hideMark/>
          </w:tcPr>
          <w:p w14:paraId="694EA866"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Fraud</w:t>
            </w:r>
            <w:proofErr w:type="spellEnd"/>
          </w:p>
        </w:tc>
        <w:tc>
          <w:tcPr>
            <w:tcW w:w="860" w:type="dxa"/>
            <w:shd w:val="clear" w:color="auto" w:fill="auto"/>
            <w:noWrap/>
            <w:vAlign w:val="bottom"/>
            <w:hideMark/>
          </w:tcPr>
          <w:p w14:paraId="099F3157"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B3499B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6BFADE45"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PrincipalWriteOffs</w:t>
            </w:r>
            <w:proofErr w:type="spellEnd"/>
          </w:p>
        </w:tc>
        <w:tc>
          <w:tcPr>
            <w:tcW w:w="820" w:type="dxa"/>
            <w:shd w:val="clear" w:color="auto" w:fill="auto"/>
            <w:noWrap/>
            <w:vAlign w:val="bottom"/>
            <w:hideMark/>
          </w:tcPr>
          <w:p w14:paraId="122DEB84"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112009</w:t>
            </w:r>
          </w:p>
        </w:tc>
        <w:tc>
          <w:tcPr>
            <w:tcW w:w="826" w:type="dxa"/>
            <w:shd w:val="clear" w:color="auto" w:fill="auto"/>
            <w:noWrap/>
            <w:vAlign w:val="bottom"/>
            <w:hideMark/>
          </w:tcPr>
          <w:p w14:paraId="06B0D08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0DEB562A" w14:textId="77777777" w:rsidTr="00E54446">
        <w:trPr>
          <w:trHeight w:val="288"/>
        </w:trPr>
        <w:tc>
          <w:tcPr>
            <w:tcW w:w="3520" w:type="dxa"/>
            <w:shd w:val="clear" w:color="auto" w:fill="auto"/>
            <w:noWrap/>
            <w:vAlign w:val="bottom"/>
            <w:hideMark/>
          </w:tcPr>
          <w:p w14:paraId="69B6A9A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FreeCash</w:t>
            </w:r>
          </w:p>
        </w:tc>
        <w:tc>
          <w:tcPr>
            <w:tcW w:w="860" w:type="dxa"/>
            <w:shd w:val="clear" w:color="auto" w:fill="auto"/>
            <w:noWrap/>
            <w:vAlign w:val="bottom"/>
            <w:hideMark/>
          </w:tcPr>
          <w:p w14:paraId="1F9814F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375429</w:t>
            </w:r>
          </w:p>
        </w:tc>
        <w:tc>
          <w:tcPr>
            <w:tcW w:w="860" w:type="dxa"/>
            <w:shd w:val="clear" w:color="auto" w:fill="auto"/>
            <w:noWrap/>
            <w:vAlign w:val="bottom"/>
            <w:hideMark/>
          </w:tcPr>
          <w:p w14:paraId="2869D7CC"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F88753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ProbabilityOfDefault</w:t>
            </w:r>
          </w:p>
        </w:tc>
        <w:tc>
          <w:tcPr>
            <w:tcW w:w="820" w:type="dxa"/>
            <w:shd w:val="clear" w:color="auto" w:fill="auto"/>
            <w:noWrap/>
            <w:vAlign w:val="bottom"/>
            <w:hideMark/>
          </w:tcPr>
          <w:p w14:paraId="3104A89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372840</w:t>
            </w:r>
          </w:p>
        </w:tc>
        <w:tc>
          <w:tcPr>
            <w:tcW w:w="826" w:type="dxa"/>
            <w:shd w:val="clear" w:color="auto" w:fill="auto"/>
            <w:noWrap/>
            <w:vAlign w:val="bottom"/>
            <w:hideMark/>
          </w:tcPr>
          <w:p w14:paraId="1AC4E0A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r>
      <w:tr w:rsidR="00E54446" w:rsidRPr="00C53B1E" w14:paraId="66D6CCD8" w14:textId="77777777" w:rsidTr="00E54446">
        <w:trPr>
          <w:trHeight w:val="288"/>
        </w:trPr>
        <w:tc>
          <w:tcPr>
            <w:tcW w:w="3520" w:type="dxa"/>
            <w:shd w:val="clear" w:color="auto" w:fill="auto"/>
            <w:noWrap/>
            <w:vAlign w:val="bottom"/>
            <w:hideMark/>
          </w:tcPr>
          <w:p w14:paraId="1855478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Gender</w:t>
            </w:r>
          </w:p>
        </w:tc>
        <w:tc>
          <w:tcPr>
            <w:tcW w:w="860" w:type="dxa"/>
            <w:shd w:val="clear" w:color="auto" w:fill="auto"/>
            <w:noWrap/>
            <w:vAlign w:val="bottom"/>
            <w:hideMark/>
          </w:tcPr>
          <w:p w14:paraId="1AA5B759"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375434</w:t>
            </w:r>
          </w:p>
        </w:tc>
        <w:tc>
          <w:tcPr>
            <w:tcW w:w="860" w:type="dxa"/>
            <w:shd w:val="clear" w:color="auto" w:fill="auto"/>
            <w:noWrap/>
            <w:vAlign w:val="bottom"/>
            <w:hideMark/>
          </w:tcPr>
          <w:p w14:paraId="627798BD"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212B6879"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Rating</w:t>
            </w:r>
          </w:p>
        </w:tc>
        <w:tc>
          <w:tcPr>
            <w:tcW w:w="820" w:type="dxa"/>
            <w:shd w:val="clear" w:color="auto" w:fill="auto"/>
            <w:noWrap/>
            <w:vAlign w:val="bottom"/>
            <w:hideMark/>
          </w:tcPr>
          <w:p w14:paraId="1953AD52"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372762</w:t>
            </w:r>
          </w:p>
        </w:tc>
        <w:tc>
          <w:tcPr>
            <w:tcW w:w="826" w:type="dxa"/>
            <w:shd w:val="clear" w:color="auto" w:fill="auto"/>
            <w:noWrap/>
            <w:vAlign w:val="bottom"/>
            <w:hideMark/>
          </w:tcPr>
          <w:p w14:paraId="3A2CE194"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717670A9" w14:textId="77777777" w:rsidTr="00E54446">
        <w:trPr>
          <w:trHeight w:val="288"/>
        </w:trPr>
        <w:tc>
          <w:tcPr>
            <w:tcW w:w="3520" w:type="dxa"/>
            <w:shd w:val="clear" w:color="auto" w:fill="auto"/>
            <w:noWrap/>
            <w:vAlign w:val="bottom"/>
            <w:hideMark/>
          </w:tcPr>
          <w:p w14:paraId="597D71C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HomeOwnershipType</w:t>
            </w:r>
          </w:p>
        </w:tc>
        <w:tc>
          <w:tcPr>
            <w:tcW w:w="860" w:type="dxa"/>
            <w:shd w:val="clear" w:color="auto" w:fill="auto"/>
            <w:noWrap/>
            <w:vAlign w:val="bottom"/>
            <w:hideMark/>
          </w:tcPr>
          <w:p w14:paraId="3C81D98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373822</w:t>
            </w:r>
          </w:p>
        </w:tc>
        <w:tc>
          <w:tcPr>
            <w:tcW w:w="860" w:type="dxa"/>
            <w:shd w:val="clear" w:color="auto" w:fill="auto"/>
            <w:noWrap/>
            <w:vAlign w:val="bottom"/>
            <w:hideMark/>
          </w:tcPr>
          <w:p w14:paraId="5C83A0EE"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c>
          <w:tcPr>
            <w:tcW w:w="4120" w:type="dxa"/>
            <w:shd w:val="clear" w:color="auto" w:fill="auto"/>
            <w:noWrap/>
            <w:vAlign w:val="bottom"/>
            <w:hideMark/>
          </w:tcPr>
          <w:p w14:paraId="40C1B8D5"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RecoveryStage</w:t>
            </w:r>
            <w:proofErr w:type="spellEnd"/>
          </w:p>
        </w:tc>
        <w:tc>
          <w:tcPr>
            <w:tcW w:w="820" w:type="dxa"/>
            <w:shd w:val="clear" w:color="auto" w:fill="auto"/>
            <w:noWrap/>
            <w:vAlign w:val="bottom"/>
            <w:hideMark/>
          </w:tcPr>
          <w:p w14:paraId="62DC8C35"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223093</w:t>
            </w:r>
          </w:p>
        </w:tc>
        <w:tc>
          <w:tcPr>
            <w:tcW w:w="826" w:type="dxa"/>
            <w:shd w:val="clear" w:color="auto" w:fill="auto"/>
            <w:noWrap/>
            <w:vAlign w:val="bottom"/>
            <w:hideMark/>
          </w:tcPr>
          <w:p w14:paraId="41FBBC5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11184C03" w14:textId="77777777" w:rsidTr="00E54446">
        <w:trPr>
          <w:trHeight w:val="288"/>
        </w:trPr>
        <w:tc>
          <w:tcPr>
            <w:tcW w:w="3520" w:type="dxa"/>
            <w:shd w:val="clear" w:color="auto" w:fill="auto"/>
            <w:noWrap/>
            <w:vAlign w:val="bottom"/>
            <w:hideMark/>
          </w:tcPr>
          <w:p w14:paraId="67CCEFA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IncomeFromChildSupport</w:t>
            </w:r>
          </w:p>
        </w:tc>
        <w:tc>
          <w:tcPr>
            <w:tcW w:w="860" w:type="dxa"/>
            <w:shd w:val="clear" w:color="auto" w:fill="auto"/>
            <w:noWrap/>
            <w:vAlign w:val="bottom"/>
            <w:hideMark/>
          </w:tcPr>
          <w:p w14:paraId="3C1338B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48742DF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2C13E98B"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RefinanceLiabilities</w:t>
            </w:r>
          </w:p>
        </w:tc>
        <w:tc>
          <w:tcPr>
            <w:tcW w:w="820" w:type="dxa"/>
            <w:shd w:val="clear" w:color="auto" w:fill="auto"/>
            <w:noWrap/>
            <w:vAlign w:val="bottom"/>
            <w:hideMark/>
          </w:tcPr>
          <w:p w14:paraId="12F355A9"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1C29F7E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int64</w:t>
            </w:r>
          </w:p>
        </w:tc>
      </w:tr>
      <w:tr w:rsidR="00E54446" w:rsidRPr="00C53B1E" w14:paraId="0BCC9717" w14:textId="77777777" w:rsidTr="00E54446">
        <w:trPr>
          <w:trHeight w:val="288"/>
        </w:trPr>
        <w:tc>
          <w:tcPr>
            <w:tcW w:w="3520" w:type="dxa"/>
            <w:shd w:val="clear" w:color="auto" w:fill="auto"/>
            <w:noWrap/>
            <w:vAlign w:val="bottom"/>
            <w:hideMark/>
          </w:tcPr>
          <w:p w14:paraId="6C28C29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IncomeFromFamilyAllowance</w:t>
            </w:r>
          </w:p>
        </w:tc>
        <w:tc>
          <w:tcPr>
            <w:tcW w:w="860" w:type="dxa"/>
            <w:shd w:val="clear" w:color="auto" w:fill="auto"/>
            <w:noWrap/>
            <w:vAlign w:val="bottom"/>
            <w:hideMark/>
          </w:tcPr>
          <w:p w14:paraId="72BD0658"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8A95DD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483103F"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Rescheduled</w:t>
            </w:r>
            <w:proofErr w:type="spellEnd"/>
          </w:p>
        </w:tc>
        <w:tc>
          <w:tcPr>
            <w:tcW w:w="820" w:type="dxa"/>
            <w:shd w:val="clear" w:color="auto" w:fill="auto"/>
            <w:noWrap/>
            <w:vAlign w:val="bottom"/>
            <w:hideMark/>
          </w:tcPr>
          <w:p w14:paraId="631331B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72679BB0"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bool</w:t>
            </w:r>
            <w:proofErr w:type="spellEnd"/>
          </w:p>
        </w:tc>
      </w:tr>
      <w:tr w:rsidR="00E54446" w:rsidRPr="00C53B1E" w14:paraId="2948535A" w14:textId="77777777" w:rsidTr="00E54446">
        <w:trPr>
          <w:trHeight w:val="288"/>
        </w:trPr>
        <w:tc>
          <w:tcPr>
            <w:tcW w:w="3520" w:type="dxa"/>
            <w:shd w:val="clear" w:color="auto" w:fill="auto"/>
            <w:noWrap/>
            <w:vAlign w:val="bottom"/>
            <w:hideMark/>
          </w:tcPr>
          <w:p w14:paraId="42CD136A"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IncomeFromLeavePay</w:t>
            </w:r>
            <w:proofErr w:type="spellEnd"/>
          </w:p>
        </w:tc>
        <w:tc>
          <w:tcPr>
            <w:tcW w:w="860" w:type="dxa"/>
            <w:shd w:val="clear" w:color="auto" w:fill="auto"/>
            <w:noWrap/>
            <w:vAlign w:val="bottom"/>
            <w:hideMark/>
          </w:tcPr>
          <w:p w14:paraId="506E9CF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E8909F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2A515A0C"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Restructured</w:t>
            </w:r>
            <w:proofErr w:type="spellEnd"/>
          </w:p>
        </w:tc>
        <w:tc>
          <w:tcPr>
            <w:tcW w:w="820" w:type="dxa"/>
            <w:shd w:val="clear" w:color="auto" w:fill="auto"/>
            <w:noWrap/>
            <w:vAlign w:val="bottom"/>
            <w:hideMark/>
          </w:tcPr>
          <w:p w14:paraId="0DF8531B"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0A98F6F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39CE5D53" w14:textId="77777777" w:rsidTr="00E54446">
        <w:trPr>
          <w:trHeight w:val="288"/>
        </w:trPr>
        <w:tc>
          <w:tcPr>
            <w:tcW w:w="3520" w:type="dxa"/>
            <w:shd w:val="clear" w:color="auto" w:fill="auto"/>
            <w:noWrap/>
            <w:vAlign w:val="bottom"/>
            <w:hideMark/>
          </w:tcPr>
          <w:p w14:paraId="56B27EC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IncomeFromPension</w:t>
            </w:r>
          </w:p>
        </w:tc>
        <w:tc>
          <w:tcPr>
            <w:tcW w:w="860" w:type="dxa"/>
            <w:shd w:val="clear" w:color="auto" w:fill="auto"/>
            <w:noWrap/>
            <w:vAlign w:val="bottom"/>
            <w:hideMark/>
          </w:tcPr>
          <w:p w14:paraId="18B7A03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78B4A9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15B90AB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Status</w:t>
            </w:r>
          </w:p>
        </w:tc>
        <w:tc>
          <w:tcPr>
            <w:tcW w:w="820" w:type="dxa"/>
            <w:shd w:val="clear" w:color="auto" w:fill="auto"/>
            <w:noWrap/>
            <w:vAlign w:val="bottom"/>
            <w:hideMark/>
          </w:tcPr>
          <w:p w14:paraId="76DD37D1"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1FB33A40"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3441DFE3" w14:textId="77777777" w:rsidTr="00E54446">
        <w:trPr>
          <w:trHeight w:val="288"/>
        </w:trPr>
        <w:tc>
          <w:tcPr>
            <w:tcW w:w="3520" w:type="dxa"/>
            <w:shd w:val="clear" w:color="auto" w:fill="auto"/>
            <w:noWrap/>
            <w:vAlign w:val="bottom"/>
            <w:hideMark/>
          </w:tcPr>
          <w:p w14:paraId="3CDF1C3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IncomeFromPrincipalEmployer</w:t>
            </w:r>
          </w:p>
        </w:tc>
        <w:tc>
          <w:tcPr>
            <w:tcW w:w="860" w:type="dxa"/>
            <w:shd w:val="clear" w:color="auto" w:fill="auto"/>
            <w:noWrap/>
            <w:vAlign w:val="bottom"/>
            <w:hideMark/>
          </w:tcPr>
          <w:p w14:paraId="5649FC0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6F56DCD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72639380"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UseOfLoan</w:t>
            </w:r>
            <w:proofErr w:type="spellEnd"/>
          </w:p>
        </w:tc>
        <w:tc>
          <w:tcPr>
            <w:tcW w:w="820" w:type="dxa"/>
            <w:shd w:val="clear" w:color="auto" w:fill="auto"/>
            <w:noWrap/>
            <w:vAlign w:val="bottom"/>
            <w:hideMark/>
          </w:tcPr>
          <w:p w14:paraId="711E7C86"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26" w:type="dxa"/>
            <w:shd w:val="clear" w:color="auto" w:fill="auto"/>
            <w:noWrap/>
            <w:vAlign w:val="bottom"/>
            <w:hideMark/>
          </w:tcPr>
          <w:p w14:paraId="399C179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2F9C80A0" w14:textId="77777777" w:rsidTr="00E54446">
        <w:trPr>
          <w:trHeight w:val="288"/>
        </w:trPr>
        <w:tc>
          <w:tcPr>
            <w:tcW w:w="3520" w:type="dxa"/>
            <w:shd w:val="clear" w:color="auto" w:fill="auto"/>
            <w:noWrap/>
            <w:vAlign w:val="bottom"/>
            <w:hideMark/>
          </w:tcPr>
          <w:p w14:paraId="5E36CDBF"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IncomeFromSocialWelfare</w:t>
            </w:r>
            <w:proofErr w:type="spellEnd"/>
          </w:p>
        </w:tc>
        <w:tc>
          <w:tcPr>
            <w:tcW w:w="860" w:type="dxa"/>
            <w:shd w:val="clear" w:color="auto" w:fill="auto"/>
            <w:noWrap/>
            <w:vAlign w:val="bottom"/>
            <w:hideMark/>
          </w:tcPr>
          <w:p w14:paraId="778000C2"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04AA13A8"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0BC0CD34"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VerificationType</w:t>
            </w:r>
            <w:proofErr w:type="spellEnd"/>
          </w:p>
        </w:tc>
        <w:tc>
          <w:tcPr>
            <w:tcW w:w="820" w:type="dxa"/>
            <w:shd w:val="clear" w:color="auto" w:fill="auto"/>
            <w:noWrap/>
            <w:vAlign w:val="bottom"/>
            <w:hideMark/>
          </w:tcPr>
          <w:p w14:paraId="7E8D0E11"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375429</w:t>
            </w:r>
          </w:p>
        </w:tc>
        <w:tc>
          <w:tcPr>
            <w:tcW w:w="826" w:type="dxa"/>
            <w:shd w:val="clear" w:color="auto" w:fill="auto"/>
            <w:noWrap/>
            <w:vAlign w:val="bottom"/>
            <w:hideMark/>
          </w:tcPr>
          <w:p w14:paraId="04619BA3"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7D939E8B" w14:textId="77777777" w:rsidTr="00E54446">
        <w:trPr>
          <w:trHeight w:val="288"/>
        </w:trPr>
        <w:tc>
          <w:tcPr>
            <w:tcW w:w="3520" w:type="dxa"/>
            <w:shd w:val="clear" w:color="auto" w:fill="auto"/>
            <w:noWrap/>
            <w:vAlign w:val="bottom"/>
            <w:hideMark/>
          </w:tcPr>
          <w:p w14:paraId="21FF4DBF"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IncomeOther</w:t>
            </w:r>
          </w:p>
        </w:tc>
        <w:tc>
          <w:tcPr>
            <w:tcW w:w="860" w:type="dxa"/>
            <w:shd w:val="clear" w:color="auto" w:fill="auto"/>
            <w:noWrap/>
            <w:vAlign w:val="bottom"/>
            <w:hideMark/>
          </w:tcPr>
          <w:p w14:paraId="5A566723"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3FBF7FE2"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3099D699"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WorkExperience</w:t>
            </w:r>
            <w:proofErr w:type="spellEnd"/>
          </w:p>
        </w:tc>
        <w:tc>
          <w:tcPr>
            <w:tcW w:w="820" w:type="dxa"/>
            <w:shd w:val="clear" w:color="auto" w:fill="auto"/>
            <w:noWrap/>
            <w:vAlign w:val="bottom"/>
            <w:hideMark/>
          </w:tcPr>
          <w:p w14:paraId="18CA68BA"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36522</w:t>
            </w:r>
          </w:p>
        </w:tc>
        <w:tc>
          <w:tcPr>
            <w:tcW w:w="826" w:type="dxa"/>
            <w:shd w:val="clear" w:color="auto" w:fill="auto"/>
            <w:noWrap/>
            <w:vAlign w:val="bottom"/>
            <w:hideMark/>
          </w:tcPr>
          <w:p w14:paraId="2820637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036CF33D" w14:textId="77777777" w:rsidTr="00E54446">
        <w:trPr>
          <w:trHeight w:val="288"/>
        </w:trPr>
        <w:tc>
          <w:tcPr>
            <w:tcW w:w="3520" w:type="dxa"/>
            <w:shd w:val="clear" w:color="auto" w:fill="auto"/>
            <w:noWrap/>
            <w:vAlign w:val="bottom"/>
            <w:hideMark/>
          </w:tcPr>
          <w:p w14:paraId="2336390D" w14:textId="77777777" w:rsidR="00E54446" w:rsidRPr="00C53B1E" w:rsidRDefault="00E54446" w:rsidP="006B1845">
            <w:pPr>
              <w:spacing w:before="0" w:line="240" w:lineRule="auto"/>
              <w:contextualSpacing/>
              <w:jc w:val="left"/>
              <w:rPr>
                <w:rFonts w:cs="Arial"/>
                <w:color w:val="000000"/>
                <w:sz w:val="20"/>
                <w:szCs w:val="20"/>
              </w:rPr>
            </w:pPr>
            <w:proofErr w:type="spellStart"/>
            <w:r w:rsidRPr="00C53B1E">
              <w:rPr>
                <w:rFonts w:cs="Arial"/>
                <w:color w:val="000000"/>
                <w:sz w:val="20"/>
                <w:szCs w:val="20"/>
              </w:rPr>
              <w:t>IncomeTotal</w:t>
            </w:r>
            <w:proofErr w:type="spellEnd"/>
          </w:p>
        </w:tc>
        <w:tc>
          <w:tcPr>
            <w:tcW w:w="860" w:type="dxa"/>
            <w:shd w:val="clear" w:color="auto" w:fill="auto"/>
            <w:noWrap/>
            <w:vAlign w:val="bottom"/>
            <w:hideMark/>
          </w:tcPr>
          <w:p w14:paraId="7237799E"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554190B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4F58BE87"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WorseLateCategory</w:t>
            </w:r>
          </w:p>
        </w:tc>
        <w:tc>
          <w:tcPr>
            <w:tcW w:w="820" w:type="dxa"/>
            <w:shd w:val="clear" w:color="auto" w:fill="auto"/>
            <w:noWrap/>
            <w:vAlign w:val="bottom"/>
            <w:hideMark/>
          </w:tcPr>
          <w:p w14:paraId="1A920DEC"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245414</w:t>
            </w:r>
          </w:p>
        </w:tc>
        <w:tc>
          <w:tcPr>
            <w:tcW w:w="826" w:type="dxa"/>
            <w:shd w:val="clear" w:color="auto" w:fill="auto"/>
            <w:noWrap/>
            <w:vAlign w:val="bottom"/>
            <w:hideMark/>
          </w:tcPr>
          <w:p w14:paraId="702CD825"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category</w:t>
            </w:r>
          </w:p>
        </w:tc>
      </w:tr>
      <w:tr w:rsidR="00E54446" w:rsidRPr="00C53B1E" w14:paraId="4F1876C8" w14:textId="77777777" w:rsidTr="00E54446">
        <w:trPr>
          <w:trHeight w:val="288"/>
        </w:trPr>
        <w:tc>
          <w:tcPr>
            <w:tcW w:w="3520" w:type="dxa"/>
            <w:shd w:val="clear" w:color="auto" w:fill="auto"/>
            <w:noWrap/>
            <w:vAlign w:val="bottom"/>
            <w:hideMark/>
          </w:tcPr>
          <w:p w14:paraId="05BC1EF1"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Interest</w:t>
            </w:r>
          </w:p>
        </w:tc>
        <w:tc>
          <w:tcPr>
            <w:tcW w:w="860" w:type="dxa"/>
            <w:shd w:val="clear" w:color="auto" w:fill="auto"/>
            <w:noWrap/>
            <w:vAlign w:val="bottom"/>
            <w:hideMark/>
          </w:tcPr>
          <w:p w14:paraId="1CFBA45F" w14:textId="77777777" w:rsidR="00E54446" w:rsidRPr="00C53B1E" w:rsidRDefault="00E54446" w:rsidP="006B1845">
            <w:pPr>
              <w:spacing w:before="0" w:line="240" w:lineRule="auto"/>
              <w:contextualSpacing/>
              <w:jc w:val="right"/>
              <w:rPr>
                <w:rFonts w:cs="Arial"/>
                <w:color w:val="000000"/>
                <w:sz w:val="20"/>
                <w:szCs w:val="20"/>
              </w:rPr>
            </w:pPr>
            <w:r w:rsidRPr="00C53B1E">
              <w:rPr>
                <w:rFonts w:cs="Arial"/>
                <w:color w:val="000000"/>
                <w:sz w:val="20"/>
                <w:szCs w:val="20"/>
              </w:rPr>
              <w:t>375479</w:t>
            </w:r>
          </w:p>
        </w:tc>
        <w:tc>
          <w:tcPr>
            <w:tcW w:w="860" w:type="dxa"/>
            <w:shd w:val="clear" w:color="auto" w:fill="auto"/>
            <w:noWrap/>
            <w:vAlign w:val="bottom"/>
            <w:hideMark/>
          </w:tcPr>
          <w:p w14:paraId="7CDD996A" w14:textId="77777777" w:rsidR="00E54446" w:rsidRPr="00C53B1E" w:rsidRDefault="00E54446" w:rsidP="006B1845">
            <w:pPr>
              <w:spacing w:before="0" w:line="240" w:lineRule="auto"/>
              <w:contextualSpacing/>
              <w:jc w:val="left"/>
              <w:rPr>
                <w:rFonts w:cs="Arial"/>
                <w:color w:val="000000"/>
                <w:sz w:val="20"/>
                <w:szCs w:val="20"/>
              </w:rPr>
            </w:pPr>
            <w:r w:rsidRPr="00C53B1E">
              <w:rPr>
                <w:rFonts w:cs="Arial"/>
                <w:color w:val="000000"/>
                <w:sz w:val="20"/>
                <w:szCs w:val="20"/>
              </w:rPr>
              <w:t>float64</w:t>
            </w:r>
          </w:p>
        </w:tc>
        <w:tc>
          <w:tcPr>
            <w:tcW w:w="4120" w:type="dxa"/>
            <w:shd w:val="clear" w:color="auto" w:fill="auto"/>
            <w:noWrap/>
            <w:vAlign w:val="bottom"/>
            <w:hideMark/>
          </w:tcPr>
          <w:p w14:paraId="5C536D98" w14:textId="77777777" w:rsidR="00E54446" w:rsidRPr="00C53B1E" w:rsidRDefault="00E54446" w:rsidP="006B1845">
            <w:pPr>
              <w:spacing w:before="0" w:line="240" w:lineRule="auto"/>
              <w:contextualSpacing/>
              <w:jc w:val="left"/>
              <w:rPr>
                <w:rFonts w:cs="Arial"/>
                <w:color w:val="000000"/>
                <w:sz w:val="20"/>
                <w:szCs w:val="20"/>
              </w:rPr>
            </w:pPr>
          </w:p>
        </w:tc>
        <w:tc>
          <w:tcPr>
            <w:tcW w:w="820" w:type="dxa"/>
            <w:shd w:val="clear" w:color="auto" w:fill="auto"/>
            <w:noWrap/>
            <w:vAlign w:val="bottom"/>
            <w:hideMark/>
          </w:tcPr>
          <w:p w14:paraId="07A04440" w14:textId="77777777" w:rsidR="00E54446" w:rsidRPr="00C53B1E" w:rsidRDefault="00E54446" w:rsidP="006B1845">
            <w:pPr>
              <w:spacing w:before="0" w:line="240" w:lineRule="auto"/>
              <w:contextualSpacing/>
              <w:jc w:val="left"/>
              <w:rPr>
                <w:rFonts w:cs="Arial"/>
                <w:sz w:val="20"/>
                <w:szCs w:val="20"/>
              </w:rPr>
            </w:pPr>
          </w:p>
        </w:tc>
        <w:tc>
          <w:tcPr>
            <w:tcW w:w="826" w:type="dxa"/>
            <w:shd w:val="clear" w:color="auto" w:fill="auto"/>
            <w:noWrap/>
            <w:vAlign w:val="bottom"/>
            <w:hideMark/>
          </w:tcPr>
          <w:p w14:paraId="2A671189" w14:textId="77777777" w:rsidR="00E54446" w:rsidRPr="00C53B1E" w:rsidRDefault="00E54446" w:rsidP="006B1845">
            <w:pPr>
              <w:spacing w:before="0" w:line="240" w:lineRule="auto"/>
              <w:contextualSpacing/>
              <w:jc w:val="left"/>
              <w:rPr>
                <w:rFonts w:cs="Arial"/>
                <w:sz w:val="20"/>
                <w:szCs w:val="20"/>
              </w:rPr>
            </w:pPr>
          </w:p>
        </w:tc>
      </w:tr>
    </w:tbl>
    <w:p w14:paraId="0BE62682" w14:textId="1DAF706F" w:rsidR="00E54446" w:rsidRPr="00C53B1E" w:rsidRDefault="007D7ABB" w:rsidP="006B1845">
      <w:pPr>
        <w:pStyle w:val="Nadpispriloha"/>
        <w:numPr>
          <w:ilvl w:val="0"/>
          <w:numId w:val="0"/>
        </w:numPr>
        <w:ind w:left="501"/>
        <w:contextualSpacing/>
        <w:jc w:val="left"/>
      </w:pPr>
      <w:bookmarkStart w:id="222" w:name="_Ref164765246"/>
      <w:bookmarkStart w:id="223" w:name="_Toc164956193"/>
      <w:r w:rsidRPr="00C53B1E">
        <w:t xml:space="preserve">Príloha </w:t>
      </w:r>
      <w:r w:rsidR="00BB03DC" w:rsidRPr="00C53B1E">
        <w:fldChar w:fldCharType="begin"/>
      </w:r>
      <w:r w:rsidR="00BB03DC" w:rsidRPr="00C53B1E">
        <w:instrText xml:space="preserve"> SEQ Príloha \* ALPHABETIC </w:instrText>
      </w:r>
      <w:r w:rsidR="00BB03DC" w:rsidRPr="00C53B1E">
        <w:fldChar w:fldCharType="separate"/>
      </w:r>
      <w:r w:rsidR="00E07521">
        <w:rPr>
          <w:noProof/>
        </w:rPr>
        <w:t>E</w:t>
      </w:r>
      <w:r w:rsidR="00BB03DC" w:rsidRPr="00C53B1E">
        <w:fldChar w:fldCharType="end"/>
      </w:r>
      <w:bookmarkEnd w:id="222"/>
      <w:r w:rsidRPr="00C53B1E">
        <w:t xml:space="preserve"> | Prehľad vyplnenia jednotlivých premenných a ich kategórií pred spracovaním</w:t>
      </w:r>
      <w:bookmarkEnd w:id="223"/>
    </w:p>
    <w:p w14:paraId="771C97A9" w14:textId="0E4F33B2" w:rsidR="00387F77" w:rsidRPr="00C53B1E" w:rsidRDefault="00E54446">
      <w:pPr>
        <w:spacing w:before="0" w:line="240" w:lineRule="auto"/>
        <w:jc w:val="left"/>
        <w:rPr>
          <w:b/>
          <w:iCs/>
          <w:spacing w:val="15"/>
          <w:sz w:val="32"/>
        </w:rPr>
      </w:pPr>
      <w:r w:rsidRPr="00C53B1E">
        <w:br w:type="page"/>
      </w:r>
    </w:p>
    <w:p w14:paraId="122835B1" w14:textId="0E406C00" w:rsidR="006C206B" w:rsidRPr="00C53B1E" w:rsidRDefault="00C84336" w:rsidP="00D31732">
      <w:pPr>
        <w:pStyle w:val="Nadpispriloha"/>
        <w:numPr>
          <w:ilvl w:val="0"/>
          <w:numId w:val="0"/>
        </w:numPr>
        <w:ind w:left="501"/>
        <w:jc w:val="left"/>
      </w:pPr>
      <w:bookmarkStart w:id="224" w:name="_Ref164424823"/>
      <w:bookmarkStart w:id="225" w:name="_Toc164956194"/>
      <w:r w:rsidRPr="00C53B1E">
        <w:lastRenderedPageBreak/>
        <w:drawing>
          <wp:anchor distT="0" distB="0" distL="114300" distR="114300" simplePos="0" relativeHeight="251633664" behindDoc="1" locked="0" layoutInCell="1" allowOverlap="1" wp14:anchorId="6E04677D" wp14:editId="4ED89625">
            <wp:simplePos x="0" y="0"/>
            <wp:positionH relativeFrom="page">
              <wp:posOffset>-29796</wp:posOffset>
            </wp:positionH>
            <wp:positionV relativeFrom="paragraph">
              <wp:posOffset>1258734</wp:posOffset>
            </wp:positionV>
            <wp:extent cx="7920668" cy="7166610"/>
            <wp:effectExtent l="0" t="381000" r="0" b="358140"/>
            <wp:wrapTight wrapText="bothSides">
              <wp:wrapPolygon edited="0">
                <wp:start x="-11" y="21588"/>
                <wp:lineTo x="21549" y="21588"/>
                <wp:lineTo x="21549" y="56"/>
                <wp:lineTo x="-11" y="56"/>
                <wp:lineTo x="-11" y="21588"/>
              </wp:wrapPolygon>
            </wp:wrapTight>
            <wp:docPr id="564435298" name="Picture 1" descr="A blue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35298" name="Picture 1" descr="A blue and red chart with black text&#10;&#10;Description automatically generated"/>
                    <pic:cNvPicPr/>
                  </pic:nvPicPr>
                  <pic:blipFill>
                    <a:blip r:embed="rId82"/>
                    <a:stretch>
                      <a:fillRect/>
                    </a:stretch>
                  </pic:blipFill>
                  <pic:spPr>
                    <a:xfrm rot="5400000">
                      <a:off x="0" y="0"/>
                      <a:ext cx="7920668" cy="7166610"/>
                    </a:xfrm>
                    <a:prstGeom prst="rect">
                      <a:avLst/>
                    </a:prstGeom>
                  </pic:spPr>
                </pic:pic>
              </a:graphicData>
            </a:graphic>
            <wp14:sizeRelH relativeFrom="margin">
              <wp14:pctWidth>0</wp14:pctWidth>
            </wp14:sizeRelH>
            <wp14:sizeRelV relativeFrom="margin">
              <wp14:pctHeight>0</wp14:pctHeight>
            </wp14:sizeRelV>
          </wp:anchor>
        </w:drawing>
      </w:r>
      <w:r w:rsidR="007D7ABB" w:rsidRPr="00C53B1E">
        <w:t xml:space="preserve">Príloha </w:t>
      </w:r>
      <w:r w:rsidR="00842792" w:rsidRPr="00C53B1E">
        <w:fldChar w:fldCharType="begin"/>
      </w:r>
      <w:r w:rsidR="00842792" w:rsidRPr="00C53B1E">
        <w:instrText xml:space="preserve"> SEQ Príloha \* ALPHABETIC </w:instrText>
      </w:r>
      <w:r w:rsidR="00842792" w:rsidRPr="00C53B1E">
        <w:fldChar w:fldCharType="separate"/>
      </w:r>
      <w:r w:rsidR="00E07521">
        <w:rPr>
          <w:noProof/>
        </w:rPr>
        <w:t>F</w:t>
      </w:r>
      <w:r w:rsidR="00842792" w:rsidRPr="00C53B1E">
        <w:fldChar w:fldCharType="end"/>
      </w:r>
      <w:bookmarkEnd w:id="224"/>
      <w:r w:rsidR="007D7ABB" w:rsidRPr="00C53B1E">
        <w:t xml:space="preserve"> | </w:t>
      </w:r>
      <w:r w:rsidR="00842792" w:rsidRPr="00C53B1E">
        <w:t>Korelačná matica pre numerické premenné</w:t>
      </w:r>
      <w:bookmarkEnd w:id="225"/>
    </w:p>
    <w:p w14:paraId="79982B19" w14:textId="6F994679" w:rsidR="002D42BD" w:rsidRPr="00C53B1E" w:rsidRDefault="002D42BD" w:rsidP="00672094"/>
    <w:p w14:paraId="3C549E93" w14:textId="21D66812" w:rsidR="00842792" w:rsidRPr="00C53B1E" w:rsidRDefault="00842792">
      <w:pPr>
        <w:spacing w:before="0" w:line="240" w:lineRule="auto"/>
        <w:jc w:val="left"/>
        <w:rPr>
          <w:b/>
          <w:iCs/>
          <w:spacing w:val="15"/>
          <w:sz w:val="32"/>
        </w:rPr>
      </w:pPr>
      <w:bookmarkStart w:id="226" w:name="_Ref164404737"/>
    </w:p>
    <w:p w14:paraId="2835B4E6" w14:textId="2388A4F9" w:rsidR="007D7ABB" w:rsidRPr="00C53B1E" w:rsidRDefault="00336D73" w:rsidP="00D31732">
      <w:pPr>
        <w:pStyle w:val="Nadpispriloha"/>
        <w:numPr>
          <w:ilvl w:val="0"/>
          <w:numId w:val="0"/>
        </w:numPr>
        <w:ind w:left="501"/>
        <w:jc w:val="left"/>
      </w:pPr>
      <w:bookmarkStart w:id="227" w:name="_Ref164424843"/>
      <w:bookmarkStart w:id="228" w:name="_Toc164956195"/>
      <w:r w:rsidRPr="00C53B1E">
        <w:drawing>
          <wp:anchor distT="0" distB="0" distL="114300" distR="114300" simplePos="0" relativeHeight="251680768" behindDoc="1" locked="0" layoutInCell="1" allowOverlap="1" wp14:anchorId="0BD1DBA3" wp14:editId="52AAA08D">
            <wp:simplePos x="0" y="0"/>
            <wp:positionH relativeFrom="page">
              <wp:posOffset>299720</wp:posOffset>
            </wp:positionH>
            <wp:positionV relativeFrom="paragraph">
              <wp:posOffset>1184276</wp:posOffset>
            </wp:positionV>
            <wp:extent cx="7473950" cy="7018655"/>
            <wp:effectExtent l="0" t="228600" r="0" b="201295"/>
            <wp:wrapSquare wrapText="bothSides"/>
            <wp:docPr id="1601296340" name="Obrázok 1" descr="Obrázok, na ktorom je snímka obrazovky, text, vzor, pestrofarebnosť&#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6340" name="Obrázok 1" descr="Obrázok, na ktorom je snímka obrazovky, text, vzor, pestrofarebnosť&#10;&#10;Automaticky generovaný popis"/>
                    <pic:cNvPicPr/>
                  </pic:nvPicPr>
                  <pic:blipFill>
                    <a:blip r:embed="rId83"/>
                    <a:stretch>
                      <a:fillRect/>
                    </a:stretch>
                  </pic:blipFill>
                  <pic:spPr>
                    <a:xfrm rot="5400000">
                      <a:off x="0" y="0"/>
                      <a:ext cx="7473950" cy="7018655"/>
                    </a:xfrm>
                    <a:prstGeom prst="rect">
                      <a:avLst/>
                    </a:prstGeom>
                  </pic:spPr>
                </pic:pic>
              </a:graphicData>
            </a:graphic>
            <wp14:sizeRelH relativeFrom="margin">
              <wp14:pctWidth>0</wp14:pctWidth>
            </wp14:sizeRelH>
            <wp14:sizeRelV relativeFrom="margin">
              <wp14:pctHeight>0</wp14:pctHeight>
            </wp14:sizeRelV>
          </wp:anchor>
        </w:drawing>
      </w:r>
      <w:r w:rsidR="007D7ABB" w:rsidRPr="00C53B1E">
        <w:t xml:space="preserve">Príloha </w:t>
      </w:r>
      <w:r w:rsidR="00842792" w:rsidRPr="00C53B1E">
        <w:fldChar w:fldCharType="begin"/>
      </w:r>
      <w:r w:rsidR="00842792" w:rsidRPr="00C53B1E">
        <w:instrText xml:space="preserve"> SEQ Príloha \* ALPHABETIC </w:instrText>
      </w:r>
      <w:r w:rsidR="00842792" w:rsidRPr="00C53B1E">
        <w:fldChar w:fldCharType="separate"/>
      </w:r>
      <w:r w:rsidR="00E07521">
        <w:rPr>
          <w:noProof/>
        </w:rPr>
        <w:t>G</w:t>
      </w:r>
      <w:r w:rsidR="00842792" w:rsidRPr="00C53B1E">
        <w:fldChar w:fldCharType="end"/>
      </w:r>
      <w:bookmarkEnd w:id="226"/>
      <w:bookmarkEnd w:id="227"/>
      <w:r w:rsidR="007D7ABB" w:rsidRPr="00C53B1E">
        <w:t xml:space="preserve"> | </w:t>
      </w:r>
      <w:r w:rsidR="00842792" w:rsidRPr="00C53B1E">
        <w:t>Korelačná matica pre kategorické premenné</w:t>
      </w:r>
      <w:bookmarkEnd w:id="228"/>
    </w:p>
    <w:p w14:paraId="45604EFD" w14:textId="63009D7A" w:rsidR="007D7ABB" w:rsidRPr="00C53B1E" w:rsidRDefault="00842792" w:rsidP="00D31732">
      <w:pPr>
        <w:pStyle w:val="Nadpispriloha"/>
        <w:numPr>
          <w:ilvl w:val="0"/>
          <w:numId w:val="0"/>
        </w:numPr>
        <w:ind w:left="501"/>
        <w:jc w:val="left"/>
      </w:pPr>
      <w:bookmarkStart w:id="229" w:name="_Ref164404975"/>
      <w:bookmarkStart w:id="230" w:name="_Toc164956196"/>
      <w:r w:rsidRPr="00C53B1E">
        <w:lastRenderedPageBreak/>
        <w:drawing>
          <wp:anchor distT="0" distB="0" distL="114300" distR="114300" simplePos="0" relativeHeight="251692032" behindDoc="1" locked="0" layoutInCell="1" allowOverlap="1" wp14:anchorId="626D075A" wp14:editId="52F9C4F0">
            <wp:simplePos x="0" y="0"/>
            <wp:positionH relativeFrom="margin">
              <wp:posOffset>-19050</wp:posOffset>
            </wp:positionH>
            <wp:positionV relativeFrom="paragraph">
              <wp:posOffset>919480</wp:posOffset>
            </wp:positionV>
            <wp:extent cx="5399405" cy="7968615"/>
            <wp:effectExtent l="0" t="0" r="0" b="0"/>
            <wp:wrapTight wrapText="bothSides">
              <wp:wrapPolygon edited="0">
                <wp:start x="0" y="0"/>
                <wp:lineTo x="0" y="10586"/>
                <wp:lineTo x="915" y="10741"/>
                <wp:lineTo x="915" y="14872"/>
                <wp:lineTo x="0" y="15491"/>
                <wp:lineTo x="0" y="20965"/>
                <wp:lineTo x="20500" y="21120"/>
                <wp:lineTo x="21491" y="21120"/>
                <wp:lineTo x="21491" y="0"/>
                <wp:lineTo x="0" y="0"/>
              </wp:wrapPolygon>
            </wp:wrapTight>
            <wp:docPr id="1656522161" name="Obrázok 1" descr="Obrázok, na ktorom je diagram, rad, plán, rovnobežný&#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2161" name="Obrázok 1" descr="Obrázok, na ktorom je diagram, rad, plán, rovnobežný&#10;&#10;Automaticky generovaný popis"/>
                    <pic:cNvPicPr/>
                  </pic:nvPicPr>
                  <pic:blipFill>
                    <a:blip r:embed="rId84"/>
                    <a:stretch>
                      <a:fillRect/>
                    </a:stretch>
                  </pic:blipFill>
                  <pic:spPr>
                    <a:xfrm>
                      <a:off x="0" y="0"/>
                      <a:ext cx="5399405" cy="7968615"/>
                    </a:xfrm>
                    <a:prstGeom prst="rect">
                      <a:avLst/>
                    </a:prstGeom>
                  </pic:spPr>
                </pic:pic>
              </a:graphicData>
            </a:graphic>
          </wp:anchor>
        </w:drawing>
      </w:r>
      <w:r w:rsidR="007D7ABB" w:rsidRPr="00C53B1E">
        <w:t xml:space="preserve">Príloha </w:t>
      </w:r>
      <w:r w:rsidRPr="00C53B1E">
        <w:fldChar w:fldCharType="begin"/>
      </w:r>
      <w:r w:rsidRPr="00C53B1E">
        <w:instrText xml:space="preserve"> SEQ Príloha \* ALPHABETIC </w:instrText>
      </w:r>
      <w:r w:rsidRPr="00C53B1E">
        <w:fldChar w:fldCharType="separate"/>
      </w:r>
      <w:r w:rsidR="00E07521">
        <w:rPr>
          <w:noProof/>
        </w:rPr>
        <w:t>H</w:t>
      </w:r>
      <w:r w:rsidRPr="00C53B1E">
        <w:fldChar w:fldCharType="end"/>
      </w:r>
      <w:bookmarkEnd w:id="229"/>
      <w:r w:rsidR="007D7ABB" w:rsidRPr="00C53B1E">
        <w:t xml:space="preserve"> </w:t>
      </w:r>
      <w:r w:rsidR="004E1AE0" w:rsidRPr="00C53B1E">
        <w:t>|</w:t>
      </w:r>
      <w:r w:rsidR="007D7ABB" w:rsidRPr="00C53B1E">
        <w:t xml:space="preserve"> </w:t>
      </w:r>
      <w:r w:rsidRPr="00C53B1E">
        <w:t>ROC krivka a AUC</w:t>
      </w:r>
      <w:bookmarkEnd w:id="230"/>
    </w:p>
    <w:p w14:paraId="21C8F1F4" w14:textId="08397B28" w:rsidR="007D7ABB" w:rsidRPr="00C53B1E" w:rsidRDefault="007D7ABB">
      <w:pPr>
        <w:spacing w:before="0" w:line="240" w:lineRule="auto"/>
        <w:jc w:val="left"/>
        <w:rPr>
          <w:b/>
          <w:iCs/>
          <w:spacing w:val="15"/>
          <w:sz w:val="32"/>
        </w:rPr>
      </w:pPr>
      <w:r w:rsidRPr="00C53B1E">
        <w:rPr>
          <w:b/>
          <w:bCs/>
          <w:iCs/>
          <w:spacing w:val="15"/>
          <w:sz w:val="32"/>
        </w:rPr>
        <w:br w:type="page"/>
      </w:r>
    </w:p>
    <w:p w14:paraId="746646E5" w14:textId="58C99E2A" w:rsidR="00877A81" w:rsidRPr="00C53B1E" w:rsidRDefault="007D7ABB" w:rsidP="00D31732">
      <w:pPr>
        <w:pStyle w:val="Nadpispriloha"/>
        <w:numPr>
          <w:ilvl w:val="0"/>
          <w:numId w:val="0"/>
        </w:numPr>
        <w:ind w:left="501"/>
        <w:jc w:val="left"/>
      </w:pPr>
      <w:bookmarkStart w:id="231" w:name="_Ref164505163"/>
      <w:bookmarkStart w:id="232" w:name="_Toc164956197"/>
      <w:r w:rsidRPr="00C53B1E">
        <w:lastRenderedPageBreak/>
        <w:t xml:space="preserve">Príloha </w:t>
      </w:r>
      <w:r w:rsidRPr="00C53B1E">
        <w:fldChar w:fldCharType="begin"/>
      </w:r>
      <w:r w:rsidRPr="00C53B1E">
        <w:instrText xml:space="preserve"> SEQ Príloha \* ALPHABETIC </w:instrText>
      </w:r>
      <w:r w:rsidRPr="00C53B1E">
        <w:fldChar w:fldCharType="separate"/>
      </w:r>
      <w:r w:rsidR="00E07521">
        <w:rPr>
          <w:noProof/>
        </w:rPr>
        <w:t>I</w:t>
      </w:r>
      <w:r w:rsidRPr="00C53B1E">
        <w:fldChar w:fldCharType="end"/>
      </w:r>
      <w:bookmarkEnd w:id="231"/>
      <w:r w:rsidRPr="00C53B1E">
        <w:t xml:space="preserve"> |</w:t>
      </w:r>
      <w:r w:rsidR="00842792" w:rsidRPr="00C53B1E">
        <w:t xml:space="preserve"> </w:t>
      </w:r>
      <w:r w:rsidR="001A6D28" w:rsidRPr="00C53B1E">
        <w:t>Nastavenie modelu Logistickej regresie</w:t>
      </w:r>
      <w:bookmarkEnd w:id="232"/>
    </w:p>
    <w:p w14:paraId="03B48472" w14:textId="77777777" w:rsidR="00877A81" w:rsidRPr="00C53B1E" w:rsidRDefault="00877A81" w:rsidP="007D7ABB">
      <w:pPr>
        <w:pStyle w:val="Nadpispriloha"/>
        <w:numPr>
          <w:ilvl w:val="0"/>
          <w:numId w:val="0"/>
        </w:numPr>
        <w:ind w:left="501"/>
        <w:jc w:val="center"/>
      </w:pPr>
    </w:p>
    <w:tbl>
      <w:tblPr>
        <w:tblStyle w:val="TableGrid"/>
        <w:tblpPr w:leftFromText="141" w:rightFromText="141" w:vertAnchor="page" w:horzAnchor="margin" w:tblpXSpec="center" w:tblpY="3481"/>
        <w:tblW w:w="10749" w:type="dxa"/>
        <w:tblLook w:val="04A0" w:firstRow="1" w:lastRow="0" w:firstColumn="1" w:lastColumn="0" w:noHBand="0" w:noVBand="1"/>
      </w:tblPr>
      <w:tblGrid>
        <w:gridCol w:w="2504"/>
        <w:gridCol w:w="3442"/>
        <w:gridCol w:w="1465"/>
        <w:gridCol w:w="3338"/>
      </w:tblGrid>
      <w:tr w:rsidR="00E61463" w:rsidRPr="00C53B1E" w14:paraId="132BCC67" w14:textId="77777777" w:rsidTr="008A4E89">
        <w:trPr>
          <w:trHeight w:val="1136"/>
        </w:trPr>
        <w:tc>
          <w:tcPr>
            <w:tcW w:w="2504" w:type="dxa"/>
            <w:vMerge w:val="restart"/>
            <w:shd w:val="clear" w:color="auto" w:fill="E5DFEC" w:themeFill="accent4" w:themeFillTint="33"/>
            <w:textDirection w:val="btLr"/>
            <w:vAlign w:val="center"/>
          </w:tcPr>
          <w:p w14:paraId="48242E79" w14:textId="77777777" w:rsidR="00E61463" w:rsidRPr="00C53B1E" w:rsidRDefault="00E61463" w:rsidP="00E61463">
            <w:pPr>
              <w:pStyle w:val="Nadpispriloha"/>
              <w:numPr>
                <w:ilvl w:val="0"/>
                <w:numId w:val="0"/>
              </w:numPr>
              <w:ind w:left="113" w:right="113"/>
              <w:jc w:val="center"/>
              <w:rPr>
                <w:b w:val="0"/>
                <w:bCs/>
                <w:sz w:val="40"/>
                <w:szCs w:val="40"/>
              </w:rPr>
            </w:pPr>
            <w:proofErr w:type="spellStart"/>
            <w:r w:rsidRPr="00C53B1E">
              <w:rPr>
                <w:b w:val="0"/>
                <w:bCs/>
                <w:sz w:val="40"/>
                <w:szCs w:val="40"/>
              </w:rPr>
              <w:t>Randomized</w:t>
            </w:r>
            <w:proofErr w:type="spellEnd"/>
          </w:p>
          <w:p w14:paraId="2F17C4D4" w14:textId="77777777" w:rsidR="00E61463" w:rsidRPr="00C53B1E" w:rsidRDefault="00E61463" w:rsidP="00E61463">
            <w:pPr>
              <w:pStyle w:val="Nadpispriloha"/>
              <w:numPr>
                <w:ilvl w:val="0"/>
                <w:numId w:val="0"/>
              </w:numPr>
              <w:ind w:left="113" w:right="113"/>
              <w:jc w:val="center"/>
              <w:rPr>
                <w:b w:val="0"/>
                <w:bCs/>
                <w:sz w:val="24"/>
              </w:rPr>
            </w:pPr>
            <w:proofErr w:type="spellStart"/>
            <w:r w:rsidRPr="00C53B1E">
              <w:rPr>
                <w:b w:val="0"/>
                <w:bCs/>
                <w:sz w:val="40"/>
                <w:szCs w:val="40"/>
              </w:rPr>
              <w:t>Search</w:t>
            </w:r>
            <w:proofErr w:type="spellEnd"/>
          </w:p>
        </w:tc>
        <w:tc>
          <w:tcPr>
            <w:tcW w:w="3442" w:type="dxa"/>
            <w:vAlign w:val="center"/>
          </w:tcPr>
          <w:p w14:paraId="3DE6CFEF" w14:textId="77777777" w:rsidR="00E61463" w:rsidRPr="00C53B1E" w:rsidRDefault="00E61463" w:rsidP="00E61463">
            <w:pPr>
              <w:pStyle w:val="Nadpispriloha"/>
              <w:numPr>
                <w:ilvl w:val="0"/>
                <w:numId w:val="0"/>
              </w:numPr>
              <w:jc w:val="center"/>
              <w:rPr>
                <w:b w:val="0"/>
                <w:bCs/>
                <w:sz w:val="24"/>
              </w:rPr>
            </w:pPr>
            <w:r w:rsidRPr="00C53B1E">
              <w:rPr>
                <w:b w:val="0"/>
                <w:bCs/>
                <w:sz w:val="24"/>
              </w:rPr>
              <w:t>Logistická</w:t>
            </w:r>
          </w:p>
          <w:p w14:paraId="5AC3D246" w14:textId="77777777" w:rsidR="00E61463" w:rsidRPr="00C53B1E" w:rsidRDefault="00E61463" w:rsidP="00E61463">
            <w:pPr>
              <w:pStyle w:val="Nadpispriloha"/>
              <w:numPr>
                <w:ilvl w:val="0"/>
                <w:numId w:val="0"/>
              </w:numPr>
              <w:jc w:val="center"/>
              <w:rPr>
                <w:b w:val="0"/>
                <w:bCs/>
                <w:sz w:val="24"/>
              </w:rPr>
            </w:pPr>
            <w:r w:rsidRPr="00C53B1E">
              <w:rPr>
                <w:b w:val="0"/>
                <w:bCs/>
                <w:sz w:val="24"/>
              </w:rPr>
              <w:t>regresia</w:t>
            </w:r>
          </w:p>
        </w:tc>
        <w:tc>
          <w:tcPr>
            <w:tcW w:w="1465" w:type="dxa"/>
            <w:vMerge w:val="restart"/>
            <w:shd w:val="clear" w:color="auto" w:fill="EAF1DD" w:themeFill="accent3" w:themeFillTint="33"/>
            <w:textDirection w:val="btLr"/>
            <w:vAlign w:val="center"/>
          </w:tcPr>
          <w:p w14:paraId="2566A817" w14:textId="77777777" w:rsidR="00E61463" w:rsidRPr="00C53B1E" w:rsidRDefault="00E61463" w:rsidP="00E61463">
            <w:pPr>
              <w:pStyle w:val="Nadpispriloha"/>
              <w:numPr>
                <w:ilvl w:val="0"/>
                <w:numId w:val="0"/>
              </w:numPr>
              <w:ind w:left="113" w:right="113"/>
              <w:jc w:val="center"/>
              <w:rPr>
                <w:b w:val="0"/>
                <w:bCs/>
                <w:sz w:val="24"/>
              </w:rPr>
            </w:pPr>
            <w:r w:rsidRPr="00C53B1E">
              <w:rPr>
                <w:b w:val="0"/>
                <w:bCs/>
                <w:sz w:val="40"/>
                <w:szCs w:val="40"/>
              </w:rPr>
              <w:t>GridSearch</w:t>
            </w:r>
          </w:p>
        </w:tc>
        <w:tc>
          <w:tcPr>
            <w:tcW w:w="3338" w:type="dxa"/>
            <w:vAlign w:val="center"/>
          </w:tcPr>
          <w:p w14:paraId="6E4B39F8" w14:textId="77777777" w:rsidR="00E61463" w:rsidRPr="00C53B1E" w:rsidRDefault="00E61463" w:rsidP="00E61463">
            <w:pPr>
              <w:pStyle w:val="Nadpispriloha"/>
              <w:numPr>
                <w:ilvl w:val="0"/>
                <w:numId w:val="0"/>
              </w:numPr>
              <w:jc w:val="center"/>
              <w:rPr>
                <w:b w:val="0"/>
                <w:bCs/>
                <w:sz w:val="24"/>
              </w:rPr>
            </w:pPr>
            <w:r w:rsidRPr="00C53B1E">
              <w:rPr>
                <w:b w:val="0"/>
                <w:bCs/>
                <w:sz w:val="24"/>
              </w:rPr>
              <w:t>Logistická</w:t>
            </w:r>
          </w:p>
          <w:p w14:paraId="56FBC119" w14:textId="77777777" w:rsidR="00E61463" w:rsidRPr="00C53B1E" w:rsidRDefault="00E61463" w:rsidP="00E61463">
            <w:pPr>
              <w:pStyle w:val="Nadpispriloha"/>
              <w:numPr>
                <w:ilvl w:val="0"/>
                <w:numId w:val="0"/>
              </w:numPr>
              <w:jc w:val="center"/>
              <w:rPr>
                <w:b w:val="0"/>
                <w:bCs/>
                <w:sz w:val="40"/>
                <w:szCs w:val="40"/>
              </w:rPr>
            </w:pPr>
            <w:r w:rsidRPr="00C53B1E">
              <w:rPr>
                <w:b w:val="0"/>
                <w:bCs/>
                <w:sz w:val="24"/>
              </w:rPr>
              <w:t>regresia</w:t>
            </w:r>
          </w:p>
        </w:tc>
      </w:tr>
      <w:tr w:rsidR="00E61463" w:rsidRPr="00C53B1E" w14:paraId="20AB186C" w14:textId="77777777" w:rsidTr="008A4E89">
        <w:trPr>
          <w:trHeight w:val="1136"/>
        </w:trPr>
        <w:tc>
          <w:tcPr>
            <w:tcW w:w="2504" w:type="dxa"/>
            <w:vMerge/>
            <w:shd w:val="clear" w:color="auto" w:fill="E5DFEC" w:themeFill="accent4" w:themeFillTint="33"/>
          </w:tcPr>
          <w:p w14:paraId="124D499D"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3A0DB65F"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solver</w:t>
            </w:r>
            <w:proofErr w:type="spellEnd"/>
            <w:r w:rsidRPr="00C53B1E">
              <w:rPr>
                <w:b w:val="0"/>
                <w:bCs/>
                <w:sz w:val="24"/>
              </w:rPr>
              <w:t xml:space="preserve"> =</w:t>
            </w:r>
            <w:r w:rsidRPr="00C53B1E">
              <w:t xml:space="preserve"> </w:t>
            </w:r>
            <w:r w:rsidRPr="00C53B1E">
              <w:rPr>
                <w:b w:val="0"/>
                <w:bCs/>
                <w:sz w:val="24"/>
              </w:rPr>
              <w:t>newton-</w:t>
            </w:r>
            <w:proofErr w:type="spellStart"/>
            <w:r w:rsidRPr="00C53B1E">
              <w:rPr>
                <w:b w:val="0"/>
                <w:bCs/>
                <w:sz w:val="24"/>
              </w:rPr>
              <w:t>cholesky</w:t>
            </w:r>
            <w:proofErr w:type="spellEnd"/>
          </w:p>
        </w:tc>
        <w:tc>
          <w:tcPr>
            <w:tcW w:w="1465" w:type="dxa"/>
            <w:vMerge/>
            <w:shd w:val="clear" w:color="auto" w:fill="EAF1DD" w:themeFill="accent3" w:themeFillTint="33"/>
          </w:tcPr>
          <w:p w14:paraId="3B1A260A"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75322B11"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solver</w:t>
            </w:r>
            <w:proofErr w:type="spellEnd"/>
            <w:r w:rsidRPr="00C53B1E">
              <w:rPr>
                <w:b w:val="0"/>
                <w:bCs/>
                <w:sz w:val="24"/>
              </w:rPr>
              <w:t xml:space="preserve"> =</w:t>
            </w:r>
            <w:r w:rsidRPr="00C53B1E">
              <w:t xml:space="preserve"> </w:t>
            </w:r>
            <w:r w:rsidRPr="00C53B1E">
              <w:rPr>
                <w:b w:val="0"/>
                <w:bCs/>
                <w:sz w:val="24"/>
              </w:rPr>
              <w:t>newton-</w:t>
            </w:r>
            <w:proofErr w:type="spellStart"/>
            <w:r w:rsidRPr="00C53B1E">
              <w:rPr>
                <w:b w:val="0"/>
                <w:bCs/>
                <w:sz w:val="24"/>
              </w:rPr>
              <w:t>cholesky</w:t>
            </w:r>
            <w:proofErr w:type="spellEnd"/>
          </w:p>
        </w:tc>
      </w:tr>
      <w:tr w:rsidR="00E61463" w:rsidRPr="00C53B1E" w14:paraId="6CCDE936" w14:textId="77777777" w:rsidTr="008A4E89">
        <w:trPr>
          <w:trHeight w:val="1136"/>
        </w:trPr>
        <w:tc>
          <w:tcPr>
            <w:tcW w:w="2504" w:type="dxa"/>
            <w:vMerge/>
            <w:shd w:val="clear" w:color="auto" w:fill="E5DFEC" w:themeFill="accent4" w:themeFillTint="33"/>
          </w:tcPr>
          <w:p w14:paraId="5ED4BAC7"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220E5271" w14:textId="77777777" w:rsidR="00E61463" w:rsidRPr="00C53B1E" w:rsidRDefault="00E61463" w:rsidP="00E61463">
            <w:pPr>
              <w:pStyle w:val="Nadpispriloha"/>
              <w:numPr>
                <w:ilvl w:val="0"/>
                <w:numId w:val="0"/>
              </w:numPr>
              <w:jc w:val="center"/>
              <w:rPr>
                <w:b w:val="0"/>
                <w:bCs/>
                <w:sz w:val="24"/>
              </w:rPr>
            </w:pPr>
            <w:r w:rsidRPr="00C53B1E">
              <w:rPr>
                <w:b w:val="0"/>
                <w:bCs/>
                <w:sz w:val="24"/>
              </w:rPr>
              <w:t>penalty =</w:t>
            </w:r>
            <w:r w:rsidRPr="00C53B1E">
              <w:t xml:space="preserve"> </w:t>
            </w:r>
            <w:r w:rsidRPr="00C53B1E">
              <w:rPr>
                <w:b w:val="0"/>
                <w:bCs/>
                <w:sz w:val="24"/>
              </w:rPr>
              <w:t>l2</w:t>
            </w:r>
          </w:p>
        </w:tc>
        <w:tc>
          <w:tcPr>
            <w:tcW w:w="1465" w:type="dxa"/>
            <w:vMerge/>
            <w:shd w:val="clear" w:color="auto" w:fill="EAF1DD" w:themeFill="accent3" w:themeFillTint="33"/>
          </w:tcPr>
          <w:p w14:paraId="1A7D6CFB"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58CA87F0" w14:textId="77777777" w:rsidR="00E61463" w:rsidRPr="00C53B1E" w:rsidRDefault="00E61463" w:rsidP="00E61463">
            <w:pPr>
              <w:pStyle w:val="Nadpispriloha"/>
              <w:numPr>
                <w:ilvl w:val="0"/>
                <w:numId w:val="0"/>
              </w:numPr>
              <w:jc w:val="center"/>
              <w:rPr>
                <w:b w:val="0"/>
                <w:bCs/>
                <w:sz w:val="24"/>
              </w:rPr>
            </w:pPr>
            <w:r w:rsidRPr="00C53B1E">
              <w:rPr>
                <w:b w:val="0"/>
                <w:bCs/>
                <w:sz w:val="24"/>
              </w:rPr>
              <w:t>penalty =</w:t>
            </w:r>
            <w:r w:rsidRPr="00C53B1E">
              <w:t xml:space="preserve"> </w:t>
            </w:r>
            <w:r w:rsidRPr="00C53B1E">
              <w:rPr>
                <w:b w:val="0"/>
                <w:bCs/>
                <w:sz w:val="24"/>
              </w:rPr>
              <w:t>l2</w:t>
            </w:r>
          </w:p>
        </w:tc>
      </w:tr>
      <w:tr w:rsidR="00E61463" w:rsidRPr="00C53B1E" w14:paraId="662E6B6C" w14:textId="77777777" w:rsidTr="008A4E89">
        <w:trPr>
          <w:trHeight w:val="681"/>
        </w:trPr>
        <w:tc>
          <w:tcPr>
            <w:tcW w:w="2504" w:type="dxa"/>
            <w:vMerge/>
            <w:shd w:val="clear" w:color="auto" w:fill="E5DFEC" w:themeFill="accent4" w:themeFillTint="33"/>
          </w:tcPr>
          <w:p w14:paraId="3278B374"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5B894646"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max_iter</w:t>
            </w:r>
            <w:proofErr w:type="spellEnd"/>
            <w:r w:rsidRPr="00C53B1E">
              <w:rPr>
                <w:b w:val="0"/>
                <w:bCs/>
                <w:sz w:val="24"/>
              </w:rPr>
              <w:t xml:space="preserve"> = 300</w:t>
            </w:r>
          </w:p>
        </w:tc>
        <w:tc>
          <w:tcPr>
            <w:tcW w:w="1465" w:type="dxa"/>
            <w:vMerge/>
            <w:shd w:val="clear" w:color="auto" w:fill="EAF1DD" w:themeFill="accent3" w:themeFillTint="33"/>
          </w:tcPr>
          <w:p w14:paraId="3C59E32A"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5F6CA623"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max_iter</w:t>
            </w:r>
            <w:proofErr w:type="spellEnd"/>
            <w:r w:rsidRPr="00C53B1E">
              <w:rPr>
                <w:b w:val="0"/>
                <w:bCs/>
                <w:sz w:val="24"/>
              </w:rPr>
              <w:t xml:space="preserve"> = 275</w:t>
            </w:r>
          </w:p>
        </w:tc>
      </w:tr>
      <w:tr w:rsidR="00E61463" w:rsidRPr="00C53B1E" w14:paraId="2E1C2B63" w14:textId="77777777" w:rsidTr="008A4E89">
        <w:trPr>
          <w:trHeight w:val="694"/>
        </w:trPr>
        <w:tc>
          <w:tcPr>
            <w:tcW w:w="2504" w:type="dxa"/>
            <w:vMerge/>
            <w:shd w:val="clear" w:color="auto" w:fill="E5DFEC" w:themeFill="accent4" w:themeFillTint="33"/>
          </w:tcPr>
          <w:p w14:paraId="1DDBFEDB"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1BCCCB43"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class_weigh</w:t>
            </w:r>
            <w:proofErr w:type="spellEnd"/>
            <w:r w:rsidRPr="00C53B1E">
              <w:rPr>
                <w:b w:val="0"/>
                <w:bCs/>
                <w:sz w:val="24"/>
              </w:rPr>
              <w:t xml:space="preserve"> t= </w:t>
            </w:r>
            <w:proofErr w:type="spellStart"/>
            <w:r w:rsidRPr="00C53B1E">
              <w:rPr>
                <w:b w:val="0"/>
                <w:bCs/>
                <w:sz w:val="24"/>
              </w:rPr>
              <w:t>None</w:t>
            </w:r>
            <w:proofErr w:type="spellEnd"/>
          </w:p>
        </w:tc>
        <w:tc>
          <w:tcPr>
            <w:tcW w:w="1465" w:type="dxa"/>
            <w:vMerge/>
            <w:shd w:val="clear" w:color="auto" w:fill="EAF1DD" w:themeFill="accent3" w:themeFillTint="33"/>
          </w:tcPr>
          <w:p w14:paraId="1A9E898E"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4F0FD99D" w14:textId="77777777" w:rsidR="00E61463" w:rsidRPr="00C53B1E" w:rsidRDefault="00E61463" w:rsidP="00E61463">
            <w:pPr>
              <w:pStyle w:val="Nadpispriloha"/>
              <w:numPr>
                <w:ilvl w:val="0"/>
                <w:numId w:val="0"/>
              </w:numPr>
              <w:jc w:val="center"/>
              <w:rPr>
                <w:b w:val="0"/>
                <w:bCs/>
                <w:sz w:val="24"/>
              </w:rPr>
            </w:pPr>
            <w:proofErr w:type="spellStart"/>
            <w:r w:rsidRPr="00C53B1E">
              <w:rPr>
                <w:b w:val="0"/>
                <w:bCs/>
                <w:sz w:val="24"/>
              </w:rPr>
              <w:t>class_weight</w:t>
            </w:r>
            <w:proofErr w:type="spellEnd"/>
            <w:r w:rsidRPr="00C53B1E">
              <w:rPr>
                <w:b w:val="0"/>
                <w:bCs/>
                <w:sz w:val="24"/>
              </w:rPr>
              <w:t xml:space="preserve"> = </w:t>
            </w:r>
            <w:proofErr w:type="spellStart"/>
            <w:r w:rsidRPr="00C53B1E">
              <w:rPr>
                <w:b w:val="0"/>
                <w:bCs/>
                <w:sz w:val="24"/>
              </w:rPr>
              <w:t>None</w:t>
            </w:r>
            <w:proofErr w:type="spellEnd"/>
          </w:p>
        </w:tc>
      </w:tr>
      <w:tr w:rsidR="00E61463" w:rsidRPr="00C53B1E" w14:paraId="2B5DBE7B" w14:textId="77777777" w:rsidTr="008A4E89">
        <w:trPr>
          <w:trHeight w:val="694"/>
        </w:trPr>
        <w:tc>
          <w:tcPr>
            <w:tcW w:w="2504" w:type="dxa"/>
            <w:vMerge/>
            <w:shd w:val="clear" w:color="auto" w:fill="E5DFEC" w:themeFill="accent4" w:themeFillTint="33"/>
          </w:tcPr>
          <w:p w14:paraId="09B93628"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215F510F" w14:textId="77777777" w:rsidR="00E61463" w:rsidRPr="00C53B1E" w:rsidRDefault="00E61463" w:rsidP="00E61463">
            <w:pPr>
              <w:pStyle w:val="Nadpispriloha"/>
              <w:numPr>
                <w:ilvl w:val="0"/>
                <w:numId w:val="0"/>
              </w:numPr>
              <w:jc w:val="center"/>
              <w:rPr>
                <w:b w:val="0"/>
                <w:bCs/>
                <w:sz w:val="24"/>
              </w:rPr>
            </w:pPr>
            <w:r w:rsidRPr="00C53B1E">
              <w:rPr>
                <w:b w:val="0"/>
                <w:bCs/>
                <w:sz w:val="24"/>
              </w:rPr>
              <w:t>C =</w:t>
            </w:r>
            <w:r w:rsidRPr="00C53B1E">
              <w:t xml:space="preserve"> </w:t>
            </w:r>
            <w:r w:rsidRPr="00C53B1E">
              <w:rPr>
                <w:b w:val="0"/>
                <w:bCs/>
                <w:sz w:val="24"/>
              </w:rPr>
              <w:t>10826.36733874054</w:t>
            </w:r>
          </w:p>
        </w:tc>
        <w:tc>
          <w:tcPr>
            <w:tcW w:w="1465" w:type="dxa"/>
            <w:vMerge/>
            <w:shd w:val="clear" w:color="auto" w:fill="EAF1DD" w:themeFill="accent3" w:themeFillTint="33"/>
          </w:tcPr>
          <w:p w14:paraId="60B56C96"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2B13A2EA" w14:textId="77777777" w:rsidR="00E61463" w:rsidRPr="00C53B1E" w:rsidRDefault="00E61463" w:rsidP="00E61463">
            <w:pPr>
              <w:pStyle w:val="Nadpispriloha"/>
              <w:numPr>
                <w:ilvl w:val="0"/>
                <w:numId w:val="0"/>
              </w:numPr>
              <w:jc w:val="center"/>
              <w:rPr>
                <w:b w:val="0"/>
                <w:bCs/>
                <w:sz w:val="24"/>
              </w:rPr>
            </w:pPr>
            <w:r w:rsidRPr="00C53B1E">
              <w:rPr>
                <w:b w:val="0"/>
                <w:bCs/>
                <w:sz w:val="24"/>
              </w:rPr>
              <w:t>C =</w:t>
            </w:r>
            <w:r w:rsidRPr="00C53B1E">
              <w:t xml:space="preserve"> </w:t>
            </w:r>
            <w:r w:rsidRPr="00C53B1E">
              <w:rPr>
                <w:b w:val="0"/>
                <w:bCs/>
                <w:sz w:val="24"/>
              </w:rPr>
              <w:t>10826.36733874054</w:t>
            </w:r>
          </w:p>
        </w:tc>
      </w:tr>
      <w:tr w:rsidR="00E61463" w:rsidRPr="00C53B1E" w14:paraId="3A4456DA" w14:textId="77777777" w:rsidTr="008A4E89">
        <w:trPr>
          <w:trHeight w:val="1385"/>
        </w:trPr>
        <w:tc>
          <w:tcPr>
            <w:tcW w:w="2504" w:type="dxa"/>
            <w:vMerge/>
            <w:shd w:val="clear" w:color="auto" w:fill="E5DFEC" w:themeFill="accent4" w:themeFillTint="33"/>
          </w:tcPr>
          <w:p w14:paraId="4661357F" w14:textId="77777777" w:rsidR="00E61463" w:rsidRPr="00C53B1E" w:rsidRDefault="00E61463" w:rsidP="00E61463">
            <w:pPr>
              <w:pStyle w:val="Nadpispriloha"/>
              <w:numPr>
                <w:ilvl w:val="0"/>
                <w:numId w:val="0"/>
              </w:numPr>
              <w:jc w:val="center"/>
              <w:rPr>
                <w:b w:val="0"/>
                <w:bCs/>
                <w:sz w:val="24"/>
              </w:rPr>
            </w:pPr>
          </w:p>
        </w:tc>
        <w:tc>
          <w:tcPr>
            <w:tcW w:w="3442" w:type="dxa"/>
            <w:vAlign w:val="center"/>
          </w:tcPr>
          <w:p w14:paraId="1A4E278D" w14:textId="77777777" w:rsidR="00E61463" w:rsidRPr="00C53B1E" w:rsidRDefault="00E61463" w:rsidP="00E61463">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xml:space="preserve"> =</w:t>
            </w:r>
            <w:r w:rsidRPr="00C53B1E">
              <w:t xml:space="preserve"> </w:t>
            </w:r>
            <w:r w:rsidRPr="00C53B1E">
              <w:rPr>
                <w:b w:val="0"/>
                <w:bCs/>
                <w:sz w:val="24"/>
              </w:rPr>
              <w:t>0.91</w:t>
            </w:r>
          </w:p>
        </w:tc>
        <w:tc>
          <w:tcPr>
            <w:tcW w:w="1465" w:type="dxa"/>
            <w:vMerge/>
            <w:shd w:val="clear" w:color="auto" w:fill="EAF1DD" w:themeFill="accent3" w:themeFillTint="33"/>
          </w:tcPr>
          <w:p w14:paraId="434FFA9A" w14:textId="77777777" w:rsidR="00E61463" w:rsidRPr="00C53B1E" w:rsidRDefault="00E61463" w:rsidP="00E61463">
            <w:pPr>
              <w:pStyle w:val="Nadpispriloha"/>
              <w:numPr>
                <w:ilvl w:val="0"/>
                <w:numId w:val="0"/>
              </w:numPr>
              <w:jc w:val="center"/>
              <w:rPr>
                <w:b w:val="0"/>
                <w:bCs/>
                <w:sz w:val="24"/>
              </w:rPr>
            </w:pPr>
          </w:p>
        </w:tc>
        <w:tc>
          <w:tcPr>
            <w:tcW w:w="3338" w:type="dxa"/>
            <w:vAlign w:val="center"/>
          </w:tcPr>
          <w:p w14:paraId="6E4DD07E" w14:textId="77777777" w:rsidR="00E61463" w:rsidRPr="00C53B1E" w:rsidRDefault="00E61463" w:rsidP="00E61463">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xml:space="preserve"> =</w:t>
            </w:r>
            <w:r w:rsidRPr="00C53B1E">
              <w:t xml:space="preserve"> </w:t>
            </w:r>
            <w:r w:rsidRPr="00C53B1E">
              <w:rPr>
                <w:b w:val="0"/>
                <w:bCs/>
                <w:sz w:val="24"/>
              </w:rPr>
              <w:t>0.91</w:t>
            </w:r>
          </w:p>
        </w:tc>
      </w:tr>
    </w:tbl>
    <w:p w14:paraId="7414D169" w14:textId="77777777" w:rsidR="00460915" w:rsidRPr="00C53B1E" w:rsidRDefault="00460915">
      <w:pPr>
        <w:spacing w:before="0" w:line="240" w:lineRule="auto"/>
        <w:jc w:val="left"/>
        <w:rPr>
          <w:b/>
          <w:iCs/>
          <w:spacing w:val="15"/>
          <w:sz w:val="32"/>
        </w:rPr>
      </w:pPr>
    </w:p>
    <w:p w14:paraId="2A8A87E8" w14:textId="77777777" w:rsidR="00460915" w:rsidRPr="00C53B1E" w:rsidRDefault="00460915">
      <w:pPr>
        <w:spacing w:before="0" w:line="240" w:lineRule="auto"/>
        <w:jc w:val="left"/>
        <w:rPr>
          <w:b/>
          <w:iCs/>
          <w:spacing w:val="15"/>
          <w:sz w:val="32"/>
        </w:rPr>
      </w:pPr>
    </w:p>
    <w:p w14:paraId="71860456" w14:textId="77777777" w:rsidR="00460915" w:rsidRPr="00C53B1E" w:rsidRDefault="00460915">
      <w:pPr>
        <w:spacing w:before="0" w:line="240" w:lineRule="auto"/>
        <w:jc w:val="left"/>
        <w:rPr>
          <w:b/>
          <w:iCs/>
          <w:spacing w:val="15"/>
          <w:sz w:val="32"/>
        </w:rPr>
      </w:pPr>
    </w:p>
    <w:p w14:paraId="5A396406" w14:textId="77777777" w:rsidR="00460915" w:rsidRPr="00C53B1E" w:rsidRDefault="00460915">
      <w:pPr>
        <w:spacing w:before="0" w:line="240" w:lineRule="auto"/>
        <w:jc w:val="left"/>
        <w:rPr>
          <w:b/>
          <w:iCs/>
          <w:spacing w:val="15"/>
          <w:sz w:val="32"/>
        </w:rPr>
      </w:pPr>
    </w:p>
    <w:p w14:paraId="4EE24DC9" w14:textId="77777777" w:rsidR="00460915" w:rsidRPr="00C53B1E" w:rsidRDefault="00460915">
      <w:pPr>
        <w:spacing w:before="0" w:line="240" w:lineRule="auto"/>
        <w:jc w:val="left"/>
        <w:rPr>
          <w:b/>
          <w:iCs/>
          <w:spacing w:val="15"/>
          <w:sz w:val="32"/>
        </w:rPr>
      </w:pPr>
    </w:p>
    <w:p w14:paraId="502FB5F2" w14:textId="77777777" w:rsidR="00460915" w:rsidRPr="00C53B1E" w:rsidRDefault="00460915">
      <w:pPr>
        <w:spacing w:before="0" w:line="240" w:lineRule="auto"/>
        <w:jc w:val="left"/>
        <w:rPr>
          <w:b/>
          <w:iCs/>
          <w:spacing w:val="15"/>
          <w:sz w:val="32"/>
        </w:rPr>
      </w:pPr>
    </w:p>
    <w:p w14:paraId="01FD65EA" w14:textId="77777777" w:rsidR="00460915" w:rsidRPr="00C53B1E" w:rsidRDefault="00460915">
      <w:pPr>
        <w:spacing w:before="0" w:line="240" w:lineRule="auto"/>
        <w:jc w:val="left"/>
        <w:rPr>
          <w:b/>
          <w:iCs/>
          <w:spacing w:val="15"/>
          <w:sz w:val="32"/>
        </w:rPr>
      </w:pPr>
    </w:p>
    <w:p w14:paraId="1216BC37" w14:textId="77777777" w:rsidR="00460915" w:rsidRPr="00C53B1E" w:rsidRDefault="00460915">
      <w:pPr>
        <w:spacing w:before="0" w:line="240" w:lineRule="auto"/>
        <w:jc w:val="left"/>
        <w:rPr>
          <w:b/>
          <w:iCs/>
          <w:spacing w:val="15"/>
          <w:sz w:val="32"/>
        </w:rPr>
      </w:pPr>
    </w:p>
    <w:p w14:paraId="5F5FED57" w14:textId="713B7C26" w:rsidR="001A6D28" w:rsidRPr="00C53B1E" w:rsidRDefault="001A6D28">
      <w:pPr>
        <w:spacing w:before="0" w:line="240" w:lineRule="auto"/>
        <w:jc w:val="left"/>
        <w:rPr>
          <w:b/>
          <w:iCs/>
          <w:spacing w:val="15"/>
          <w:sz w:val="32"/>
        </w:rPr>
      </w:pPr>
      <w:r w:rsidRPr="00C53B1E">
        <w:rPr>
          <w:b/>
          <w:iCs/>
          <w:spacing w:val="15"/>
          <w:sz w:val="32"/>
        </w:rPr>
        <w:br w:type="page"/>
      </w:r>
    </w:p>
    <w:tbl>
      <w:tblPr>
        <w:tblStyle w:val="TableGrid"/>
        <w:tblpPr w:leftFromText="141" w:rightFromText="141" w:vertAnchor="page" w:horzAnchor="margin" w:tblpXSpec="center" w:tblpY="3121"/>
        <w:tblW w:w="10952" w:type="dxa"/>
        <w:tblLayout w:type="fixed"/>
        <w:tblLook w:val="04A0" w:firstRow="1" w:lastRow="0" w:firstColumn="1" w:lastColumn="0" w:noHBand="0" w:noVBand="1"/>
      </w:tblPr>
      <w:tblGrid>
        <w:gridCol w:w="1629"/>
        <w:gridCol w:w="3742"/>
        <w:gridCol w:w="1244"/>
        <w:gridCol w:w="4337"/>
      </w:tblGrid>
      <w:tr w:rsidR="00532422" w:rsidRPr="00C53B1E" w14:paraId="1589B202" w14:textId="77777777" w:rsidTr="008A4E89">
        <w:trPr>
          <w:trHeight w:val="1448"/>
        </w:trPr>
        <w:tc>
          <w:tcPr>
            <w:tcW w:w="1629" w:type="dxa"/>
            <w:vMerge w:val="restart"/>
            <w:shd w:val="clear" w:color="auto" w:fill="E5DFEC" w:themeFill="accent4" w:themeFillTint="33"/>
            <w:textDirection w:val="btLr"/>
            <w:vAlign w:val="center"/>
          </w:tcPr>
          <w:p w14:paraId="78407E25" w14:textId="77777777" w:rsidR="00532422" w:rsidRPr="00C53B1E" w:rsidRDefault="00532422" w:rsidP="00532422">
            <w:pPr>
              <w:pStyle w:val="Nadpispriloha"/>
              <w:numPr>
                <w:ilvl w:val="0"/>
                <w:numId w:val="0"/>
              </w:numPr>
              <w:ind w:left="113" w:right="113"/>
              <w:jc w:val="center"/>
              <w:rPr>
                <w:b w:val="0"/>
                <w:bCs/>
                <w:sz w:val="40"/>
                <w:szCs w:val="40"/>
              </w:rPr>
            </w:pPr>
            <w:proofErr w:type="spellStart"/>
            <w:r w:rsidRPr="00C53B1E">
              <w:rPr>
                <w:b w:val="0"/>
                <w:bCs/>
                <w:sz w:val="40"/>
                <w:szCs w:val="40"/>
              </w:rPr>
              <w:lastRenderedPageBreak/>
              <w:t>Randomized</w:t>
            </w:r>
            <w:proofErr w:type="spellEnd"/>
          </w:p>
          <w:p w14:paraId="5D34426F" w14:textId="77777777" w:rsidR="00532422" w:rsidRPr="00C53B1E" w:rsidRDefault="00532422" w:rsidP="00532422">
            <w:pPr>
              <w:pStyle w:val="Nadpispriloha"/>
              <w:numPr>
                <w:ilvl w:val="0"/>
                <w:numId w:val="0"/>
              </w:numPr>
              <w:ind w:left="113" w:right="113"/>
              <w:jc w:val="center"/>
              <w:rPr>
                <w:b w:val="0"/>
                <w:bCs/>
                <w:sz w:val="24"/>
              </w:rPr>
            </w:pPr>
            <w:proofErr w:type="spellStart"/>
            <w:r w:rsidRPr="00C53B1E">
              <w:rPr>
                <w:b w:val="0"/>
                <w:bCs/>
                <w:sz w:val="40"/>
                <w:szCs w:val="40"/>
              </w:rPr>
              <w:t>Search</w:t>
            </w:r>
            <w:proofErr w:type="spellEnd"/>
          </w:p>
        </w:tc>
        <w:tc>
          <w:tcPr>
            <w:tcW w:w="3742" w:type="dxa"/>
            <w:vAlign w:val="center"/>
          </w:tcPr>
          <w:p w14:paraId="38E572DE" w14:textId="77777777" w:rsidR="00532422" w:rsidRPr="00C53B1E" w:rsidRDefault="00532422" w:rsidP="00532422">
            <w:pPr>
              <w:pStyle w:val="Nadpispriloha"/>
              <w:numPr>
                <w:ilvl w:val="0"/>
                <w:numId w:val="0"/>
              </w:numPr>
              <w:jc w:val="center"/>
              <w:rPr>
                <w:b w:val="0"/>
                <w:bCs/>
                <w:sz w:val="24"/>
              </w:rPr>
            </w:pPr>
            <w:r w:rsidRPr="00C53B1E">
              <w:rPr>
                <w:b w:val="0"/>
                <w:bCs/>
                <w:sz w:val="24"/>
              </w:rPr>
              <w:t>Rozhodovací</w:t>
            </w:r>
          </w:p>
          <w:p w14:paraId="5574809E" w14:textId="77777777" w:rsidR="00532422" w:rsidRPr="00C53B1E" w:rsidRDefault="00532422" w:rsidP="00532422">
            <w:pPr>
              <w:pStyle w:val="Nadpispriloha"/>
              <w:numPr>
                <w:ilvl w:val="0"/>
                <w:numId w:val="0"/>
              </w:numPr>
              <w:jc w:val="center"/>
              <w:rPr>
                <w:b w:val="0"/>
                <w:bCs/>
                <w:sz w:val="24"/>
              </w:rPr>
            </w:pPr>
            <w:r w:rsidRPr="00C53B1E">
              <w:rPr>
                <w:b w:val="0"/>
                <w:bCs/>
                <w:sz w:val="24"/>
              </w:rPr>
              <w:t>strom</w:t>
            </w:r>
          </w:p>
        </w:tc>
        <w:tc>
          <w:tcPr>
            <w:tcW w:w="1244" w:type="dxa"/>
            <w:vMerge w:val="restart"/>
            <w:shd w:val="clear" w:color="auto" w:fill="EAF1DD" w:themeFill="accent3" w:themeFillTint="33"/>
            <w:textDirection w:val="btLr"/>
            <w:vAlign w:val="center"/>
          </w:tcPr>
          <w:p w14:paraId="717722A9" w14:textId="77777777" w:rsidR="00532422" w:rsidRPr="00C53B1E" w:rsidRDefault="00532422" w:rsidP="00532422">
            <w:pPr>
              <w:pStyle w:val="Nadpispriloha"/>
              <w:numPr>
                <w:ilvl w:val="0"/>
                <w:numId w:val="0"/>
              </w:numPr>
              <w:ind w:left="113" w:right="113"/>
              <w:jc w:val="center"/>
              <w:rPr>
                <w:b w:val="0"/>
                <w:bCs/>
                <w:sz w:val="24"/>
              </w:rPr>
            </w:pPr>
            <w:r w:rsidRPr="00C53B1E">
              <w:rPr>
                <w:b w:val="0"/>
                <w:bCs/>
                <w:sz w:val="40"/>
                <w:szCs w:val="40"/>
              </w:rPr>
              <w:t>GridSearch</w:t>
            </w:r>
          </w:p>
        </w:tc>
        <w:tc>
          <w:tcPr>
            <w:tcW w:w="4337" w:type="dxa"/>
            <w:vAlign w:val="center"/>
          </w:tcPr>
          <w:p w14:paraId="02799181" w14:textId="77777777" w:rsidR="00532422" w:rsidRPr="00C53B1E" w:rsidRDefault="00532422" w:rsidP="00532422">
            <w:pPr>
              <w:pStyle w:val="Nadpispriloha"/>
              <w:numPr>
                <w:ilvl w:val="0"/>
                <w:numId w:val="0"/>
              </w:numPr>
              <w:jc w:val="center"/>
              <w:rPr>
                <w:b w:val="0"/>
                <w:bCs/>
                <w:sz w:val="24"/>
              </w:rPr>
            </w:pPr>
            <w:r w:rsidRPr="00C53B1E">
              <w:rPr>
                <w:b w:val="0"/>
                <w:bCs/>
                <w:sz w:val="24"/>
              </w:rPr>
              <w:t>Rozhodovací</w:t>
            </w:r>
          </w:p>
          <w:p w14:paraId="0CCFA8C1" w14:textId="77777777" w:rsidR="00532422" w:rsidRPr="00C53B1E" w:rsidRDefault="00532422" w:rsidP="00532422">
            <w:pPr>
              <w:pStyle w:val="Nadpispriloha"/>
              <w:numPr>
                <w:ilvl w:val="0"/>
                <w:numId w:val="0"/>
              </w:numPr>
              <w:jc w:val="center"/>
              <w:rPr>
                <w:b w:val="0"/>
                <w:bCs/>
                <w:sz w:val="24"/>
              </w:rPr>
            </w:pPr>
            <w:r w:rsidRPr="00C53B1E">
              <w:rPr>
                <w:b w:val="0"/>
                <w:bCs/>
                <w:sz w:val="24"/>
              </w:rPr>
              <w:t>strom</w:t>
            </w:r>
          </w:p>
        </w:tc>
      </w:tr>
      <w:tr w:rsidR="00532422" w:rsidRPr="00C53B1E" w14:paraId="1F5BD450" w14:textId="77777777" w:rsidTr="008A4E89">
        <w:trPr>
          <w:trHeight w:val="1448"/>
        </w:trPr>
        <w:tc>
          <w:tcPr>
            <w:tcW w:w="1629" w:type="dxa"/>
            <w:vMerge/>
            <w:shd w:val="clear" w:color="auto" w:fill="E5DFEC" w:themeFill="accent4" w:themeFillTint="33"/>
          </w:tcPr>
          <w:p w14:paraId="5E7EC28B"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3FFA388F"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splitter</w:t>
            </w:r>
            <w:proofErr w:type="spellEnd"/>
            <w:r w:rsidRPr="00C53B1E">
              <w:rPr>
                <w:b w:val="0"/>
                <w:bCs/>
                <w:sz w:val="24"/>
              </w:rPr>
              <w:t xml:space="preserve"> = </w:t>
            </w:r>
            <w:proofErr w:type="spellStart"/>
            <w:r w:rsidRPr="00C53B1E">
              <w:rPr>
                <w:b w:val="0"/>
                <w:bCs/>
                <w:sz w:val="24"/>
              </w:rPr>
              <w:t>best</w:t>
            </w:r>
            <w:proofErr w:type="spellEnd"/>
          </w:p>
        </w:tc>
        <w:tc>
          <w:tcPr>
            <w:tcW w:w="1244" w:type="dxa"/>
            <w:vMerge/>
            <w:shd w:val="clear" w:color="auto" w:fill="EAF1DD" w:themeFill="accent3" w:themeFillTint="33"/>
          </w:tcPr>
          <w:p w14:paraId="7D5890E0"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49BAD3CA"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splitter</w:t>
            </w:r>
            <w:proofErr w:type="spellEnd"/>
            <w:r w:rsidRPr="00C53B1E">
              <w:rPr>
                <w:b w:val="0"/>
                <w:bCs/>
                <w:sz w:val="24"/>
              </w:rPr>
              <w:t xml:space="preserve"> = </w:t>
            </w:r>
            <w:proofErr w:type="spellStart"/>
            <w:r w:rsidRPr="00C53B1E">
              <w:rPr>
                <w:b w:val="0"/>
                <w:bCs/>
                <w:sz w:val="24"/>
              </w:rPr>
              <w:t>best</w:t>
            </w:r>
            <w:proofErr w:type="spellEnd"/>
          </w:p>
        </w:tc>
      </w:tr>
      <w:tr w:rsidR="00532422" w:rsidRPr="00C53B1E" w14:paraId="29BB7630" w14:textId="77777777" w:rsidTr="008A4E89">
        <w:trPr>
          <w:trHeight w:val="1448"/>
        </w:trPr>
        <w:tc>
          <w:tcPr>
            <w:tcW w:w="1629" w:type="dxa"/>
            <w:vMerge/>
            <w:shd w:val="clear" w:color="auto" w:fill="E5DFEC" w:themeFill="accent4" w:themeFillTint="33"/>
          </w:tcPr>
          <w:p w14:paraId="20ECB211"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33780813" w14:textId="615A9BB9"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min_samples_split</w:t>
            </w:r>
            <w:proofErr w:type="spellEnd"/>
            <w:r w:rsidRPr="00C53B1E">
              <w:rPr>
                <w:b w:val="0"/>
                <w:bCs/>
                <w:sz w:val="24"/>
              </w:rPr>
              <w:t xml:space="preserve"> = </w:t>
            </w:r>
            <w:r w:rsidR="008F5489" w:rsidRPr="00C53B1E">
              <w:rPr>
                <w:b w:val="0"/>
                <w:bCs/>
                <w:sz w:val="24"/>
              </w:rPr>
              <w:t>3</w:t>
            </w:r>
          </w:p>
        </w:tc>
        <w:tc>
          <w:tcPr>
            <w:tcW w:w="1244" w:type="dxa"/>
            <w:vMerge/>
            <w:shd w:val="clear" w:color="auto" w:fill="EAF1DD" w:themeFill="accent3" w:themeFillTint="33"/>
          </w:tcPr>
          <w:p w14:paraId="1EDA88D6"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40C03B9B" w14:textId="3EB9787F"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min_samples_split</w:t>
            </w:r>
            <w:proofErr w:type="spellEnd"/>
            <w:r w:rsidRPr="00C53B1E">
              <w:rPr>
                <w:b w:val="0"/>
                <w:bCs/>
                <w:sz w:val="24"/>
              </w:rPr>
              <w:t xml:space="preserve"> = </w:t>
            </w:r>
            <w:r w:rsidR="008F5489" w:rsidRPr="00C53B1E">
              <w:rPr>
                <w:b w:val="0"/>
                <w:bCs/>
                <w:sz w:val="24"/>
              </w:rPr>
              <w:t>3</w:t>
            </w:r>
          </w:p>
        </w:tc>
      </w:tr>
      <w:tr w:rsidR="00532422" w:rsidRPr="00C53B1E" w14:paraId="10FD1060" w14:textId="77777777" w:rsidTr="008A4E89">
        <w:trPr>
          <w:trHeight w:val="868"/>
        </w:trPr>
        <w:tc>
          <w:tcPr>
            <w:tcW w:w="1629" w:type="dxa"/>
            <w:vMerge/>
            <w:shd w:val="clear" w:color="auto" w:fill="E5DFEC" w:themeFill="accent4" w:themeFillTint="33"/>
          </w:tcPr>
          <w:p w14:paraId="17B1D0DA"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1BA604A1" w14:textId="7B5B538F"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min_samples_leaf</w:t>
            </w:r>
            <w:proofErr w:type="spellEnd"/>
            <w:r w:rsidRPr="00C53B1E">
              <w:rPr>
                <w:b w:val="0"/>
                <w:bCs/>
                <w:sz w:val="24"/>
              </w:rPr>
              <w:t xml:space="preserve"> = 1</w:t>
            </w:r>
            <w:r w:rsidR="008F5489" w:rsidRPr="00C53B1E">
              <w:rPr>
                <w:b w:val="0"/>
                <w:bCs/>
                <w:sz w:val="24"/>
              </w:rPr>
              <w:t>0</w:t>
            </w:r>
          </w:p>
        </w:tc>
        <w:tc>
          <w:tcPr>
            <w:tcW w:w="1244" w:type="dxa"/>
            <w:vMerge/>
            <w:shd w:val="clear" w:color="auto" w:fill="EAF1DD" w:themeFill="accent3" w:themeFillTint="33"/>
          </w:tcPr>
          <w:p w14:paraId="4B0C4843"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313D1FE3" w14:textId="21C9077E"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min_samples_leaf</w:t>
            </w:r>
            <w:proofErr w:type="spellEnd"/>
            <w:r w:rsidRPr="00C53B1E">
              <w:rPr>
                <w:b w:val="0"/>
                <w:bCs/>
                <w:sz w:val="24"/>
              </w:rPr>
              <w:t xml:space="preserve"> = 1</w:t>
            </w:r>
            <w:r w:rsidR="008F5489" w:rsidRPr="00C53B1E">
              <w:rPr>
                <w:b w:val="0"/>
                <w:bCs/>
                <w:sz w:val="24"/>
              </w:rPr>
              <w:t>1</w:t>
            </w:r>
          </w:p>
        </w:tc>
      </w:tr>
      <w:tr w:rsidR="00532422" w:rsidRPr="00C53B1E" w14:paraId="02E6015D" w14:textId="77777777" w:rsidTr="008A4E89">
        <w:trPr>
          <w:trHeight w:val="885"/>
        </w:trPr>
        <w:tc>
          <w:tcPr>
            <w:tcW w:w="1629" w:type="dxa"/>
            <w:vMerge/>
            <w:shd w:val="clear" w:color="auto" w:fill="E5DFEC" w:themeFill="accent4" w:themeFillTint="33"/>
          </w:tcPr>
          <w:p w14:paraId="5769DC3C"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1332CDD4"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min_impurity_decrease</w:t>
            </w:r>
            <w:proofErr w:type="spellEnd"/>
            <w:r w:rsidRPr="00C53B1E">
              <w:rPr>
                <w:b w:val="0"/>
                <w:bCs/>
                <w:sz w:val="24"/>
              </w:rPr>
              <w:t xml:space="preserve"> = 0.0</w:t>
            </w:r>
          </w:p>
        </w:tc>
        <w:tc>
          <w:tcPr>
            <w:tcW w:w="1244" w:type="dxa"/>
            <w:vMerge/>
            <w:shd w:val="clear" w:color="auto" w:fill="EAF1DD" w:themeFill="accent3" w:themeFillTint="33"/>
          </w:tcPr>
          <w:p w14:paraId="1F0F044D"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1E24BFFD"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min_impurity_decrease</w:t>
            </w:r>
            <w:proofErr w:type="spellEnd"/>
            <w:r w:rsidRPr="00C53B1E">
              <w:rPr>
                <w:b w:val="0"/>
                <w:bCs/>
                <w:sz w:val="24"/>
              </w:rPr>
              <w:t xml:space="preserve"> = 0.0</w:t>
            </w:r>
          </w:p>
        </w:tc>
      </w:tr>
      <w:tr w:rsidR="00532422" w:rsidRPr="00C53B1E" w14:paraId="467F66E0" w14:textId="77777777" w:rsidTr="008A4E89">
        <w:trPr>
          <w:trHeight w:val="885"/>
        </w:trPr>
        <w:tc>
          <w:tcPr>
            <w:tcW w:w="1629" w:type="dxa"/>
            <w:vMerge/>
            <w:shd w:val="clear" w:color="auto" w:fill="E5DFEC" w:themeFill="accent4" w:themeFillTint="33"/>
          </w:tcPr>
          <w:p w14:paraId="4CCF05F4"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3D245230" w14:textId="4C122AB4" w:rsidR="00532422" w:rsidRPr="00C53B1E" w:rsidRDefault="00532422" w:rsidP="00532422">
            <w:pPr>
              <w:pStyle w:val="Nadpispriloha"/>
              <w:numPr>
                <w:ilvl w:val="0"/>
                <w:numId w:val="0"/>
              </w:numPr>
              <w:jc w:val="center"/>
              <w:rPr>
                <w:b w:val="0"/>
                <w:bCs/>
                <w:sz w:val="24"/>
              </w:rPr>
            </w:pPr>
            <w:proofErr w:type="spellStart"/>
            <w:r w:rsidRPr="00C53B1E">
              <w:rPr>
                <w:b w:val="0"/>
                <w:bCs/>
                <w:sz w:val="24"/>
              </w:rPr>
              <w:t>max_depth</w:t>
            </w:r>
            <w:proofErr w:type="spellEnd"/>
            <w:r w:rsidRPr="00C53B1E">
              <w:rPr>
                <w:b w:val="0"/>
                <w:bCs/>
                <w:sz w:val="24"/>
              </w:rPr>
              <w:t xml:space="preserve"> = </w:t>
            </w:r>
            <w:r w:rsidR="008F5489" w:rsidRPr="00C53B1E">
              <w:rPr>
                <w:b w:val="0"/>
                <w:bCs/>
                <w:sz w:val="24"/>
              </w:rPr>
              <w:t>4</w:t>
            </w:r>
            <w:r w:rsidRPr="00C53B1E">
              <w:rPr>
                <w:b w:val="0"/>
                <w:bCs/>
                <w:sz w:val="24"/>
              </w:rPr>
              <w:t>0</w:t>
            </w:r>
          </w:p>
        </w:tc>
        <w:tc>
          <w:tcPr>
            <w:tcW w:w="1244" w:type="dxa"/>
            <w:vMerge/>
            <w:shd w:val="clear" w:color="auto" w:fill="EAF1DD" w:themeFill="accent3" w:themeFillTint="33"/>
          </w:tcPr>
          <w:p w14:paraId="3571BF2C"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67BFDC9D" w14:textId="45235F17" w:rsidR="00532422" w:rsidRPr="00C53B1E" w:rsidRDefault="00532422" w:rsidP="00532422">
            <w:pPr>
              <w:pStyle w:val="Nadpispriloha"/>
              <w:numPr>
                <w:ilvl w:val="0"/>
                <w:numId w:val="0"/>
              </w:numPr>
              <w:jc w:val="center"/>
              <w:rPr>
                <w:b w:val="0"/>
                <w:bCs/>
                <w:sz w:val="24"/>
              </w:rPr>
            </w:pPr>
            <w:proofErr w:type="spellStart"/>
            <w:r w:rsidRPr="00C53B1E">
              <w:rPr>
                <w:b w:val="0"/>
                <w:bCs/>
                <w:sz w:val="24"/>
              </w:rPr>
              <w:t>max_depth</w:t>
            </w:r>
            <w:proofErr w:type="spellEnd"/>
            <w:r w:rsidRPr="00C53B1E">
              <w:rPr>
                <w:b w:val="0"/>
                <w:bCs/>
                <w:sz w:val="24"/>
              </w:rPr>
              <w:t xml:space="preserve"> = </w:t>
            </w:r>
            <w:r w:rsidR="008F5489" w:rsidRPr="00C53B1E">
              <w:rPr>
                <w:b w:val="0"/>
                <w:bCs/>
                <w:sz w:val="24"/>
              </w:rPr>
              <w:t>4</w:t>
            </w:r>
            <w:r w:rsidRPr="00C53B1E">
              <w:rPr>
                <w:b w:val="0"/>
                <w:bCs/>
                <w:sz w:val="24"/>
              </w:rPr>
              <w:t>0</w:t>
            </w:r>
          </w:p>
        </w:tc>
      </w:tr>
      <w:tr w:rsidR="00532422" w:rsidRPr="00C53B1E" w14:paraId="60875110" w14:textId="77777777" w:rsidTr="008A4E89">
        <w:trPr>
          <w:trHeight w:val="1112"/>
        </w:trPr>
        <w:tc>
          <w:tcPr>
            <w:tcW w:w="1629" w:type="dxa"/>
            <w:vMerge/>
            <w:shd w:val="clear" w:color="auto" w:fill="E5DFEC" w:themeFill="accent4" w:themeFillTint="33"/>
          </w:tcPr>
          <w:p w14:paraId="209A722C"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601AD0CF"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criterion</w:t>
            </w:r>
            <w:proofErr w:type="spellEnd"/>
            <w:r w:rsidRPr="00C53B1E">
              <w:rPr>
                <w:b w:val="0"/>
                <w:bCs/>
                <w:sz w:val="24"/>
              </w:rPr>
              <w:t xml:space="preserve"> = </w:t>
            </w:r>
            <w:proofErr w:type="spellStart"/>
            <w:r w:rsidRPr="00C53B1E">
              <w:rPr>
                <w:b w:val="0"/>
                <w:bCs/>
                <w:sz w:val="24"/>
              </w:rPr>
              <w:t>entropy</w:t>
            </w:r>
            <w:proofErr w:type="spellEnd"/>
          </w:p>
        </w:tc>
        <w:tc>
          <w:tcPr>
            <w:tcW w:w="1244" w:type="dxa"/>
            <w:vMerge/>
            <w:shd w:val="clear" w:color="auto" w:fill="EAF1DD" w:themeFill="accent3" w:themeFillTint="33"/>
          </w:tcPr>
          <w:p w14:paraId="7FC97255"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6E341E9D" w14:textId="77777777" w:rsidR="00532422" w:rsidRPr="00C53B1E" w:rsidRDefault="00532422" w:rsidP="00532422">
            <w:pPr>
              <w:pStyle w:val="Nadpispriloha"/>
              <w:numPr>
                <w:ilvl w:val="0"/>
                <w:numId w:val="0"/>
              </w:numPr>
              <w:jc w:val="center"/>
              <w:rPr>
                <w:b w:val="0"/>
                <w:bCs/>
                <w:sz w:val="24"/>
              </w:rPr>
            </w:pPr>
            <w:proofErr w:type="spellStart"/>
            <w:r w:rsidRPr="00C53B1E">
              <w:rPr>
                <w:b w:val="0"/>
                <w:bCs/>
                <w:sz w:val="24"/>
              </w:rPr>
              <w:t>criterion</w:t>
            </w:r>
            <w:proofErr w:type="spellEnd"/>
            <w:r w:rsidRPr="00C53B1E">
              <w:rPr>
                <w:b w:val="0"/>
                <w:bCs/>
                <w:sz w:val="24"/>
              </w:rPr>
              <w:t xml:space="preserve"> = </w:t>
            </w:r>
            <w:proofErr w:type="spellStart"/>
            <w:r w:rsidRPr="00C53B1E">
              <w:rPr>
                <w:b w:val="0"/>
                <w:bCs/>
                <w:sz w:val="24"/>
              </w:rPr>
              <w:t>entropy</w:t>
            </w:r>
            <w:proofErr w:type="spellEnd"/>
          </w:p>
        </w:tc>
      </w:tr>
      <w:tr w:rsidR="00532422" w:rsidRPr="00C53B1E" w14:paraId="1BD97507" w14:textId="77777777" w:rsidTr="008A4E89">
        <w:trPr>
          <w:trHeight w:val="868"/>
        </w:trPr>
        <w:tc>
          <w:tcPr>
            <w:tcW w:w="1629" w:type="dxa"/>
            <w:vMerge/>
            <w:shd w:val="clear" w:color="auto" w:fill="E5DFEC" w:themeFill="accent4" w:themeFillTint="33"/>
          </w:tcPr>
          <w:p w14:paraId="423DBF89" w14:textId="77777777" w:rsidR="00532422" w:rsidRPr="00C53B1E" w:rsidRDefault="00532422" w:rsidP="00532422">
            <w:pPr>
              <w:pStyle w:val="Nadpispriloha"/>
              <w:numPr>
                <w:ilvl w:val="0"/>
                <w:numId w:val="0"/>
              </w:numPr>
              <w:jc w:val="center"/>
              <w:rPr>
                <w:b w:val="0"/>
                <w:bCs/>
                <w:sz w:val="24"/>
              </w:rPr>
            </w:pPr>
          </w:p>
        </w:tc>
        <w:tc>
          <w:tcPr>
            <w:tcW w:w="3742" w:type="dxa"/>
            <w:vAlign w:val="center"/>
          </w:tcPr>
          <w:p w14:paraId="55E9B3C0" w14:textId="77777777" w:rsidR="00532422" w:rsidRPr="00C53B1E" w:rsidRDefault="00532422" w:rsidP="00532422">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0.95</w:t>
            </w:r>
          </w:p>
        </w:tc>
        <w:tc>
          <w:tcPr>
            <w:tcW w:w="1244" w:type="dxa"/>
            <w:vMerge/>
            <w:shd w:val="clear" w:color="auto" w:fill="EAF1DD" w:themeFill="accent3" w:themeFillTint="33"/>
          </w:tcPr>
          <w:p w14:paraId="01A1A372" w14:textId="77777777" w:rsidR="00532422" w:rsidRPr="00C53B1E" w:rsidRDefault="00532422" w:rsidP="00532422">
            <w:pPr>
              <w:pStyle w:val="Nadpispriloha"/>
              <w:numPr>
                <w:ilvl w:val="0"/>
                <w:numId w:val="0"/>
              </w:numPr>
              <w:jc w:val="center"/>
              <w:rPr>
                <w:b w:val="0"/>
                <w:bCs/>
                <w:sz w:val="24"/>
              </w:rPr>
            </w:pPr>
          </w:p>
        </w:tc>
        <w:tc>
          <w:tcPr>
            <w:tcW w:w="4337" w:type="dxa"/>
            <w:vAlign w:val="center"/>
          </w:tcPr>
          <w:p w14:paraId="310805F6" w14:textId="77777777" w:rsidR="00532422" w:rsidRPr="00C53B1E" w:rsidRDefault="00532422" w:rsidP="00532422">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0.95</w:t>
            </w:r>
          </w:p>
        </w:tc>
      </w:tr>
    </w:tbl>
    <w:p w14:paraId="7B708C76" w14:textId="113845CB" w:rsidR="001A6D28" w:rsidRPr="00C53B1E" w:rsidRDefault="00613345" w:rsidP="00D31732">
      <w:pPr>
        <w:pStyle w:val="Nadpispriloha"/>
        <w:numPr>
          <w:ilvl w:val="0"/>
          <w:numId w:val="0"/>
        </w:numPr>
        <w:ind w:left="501"/>
        <w:jc w:val="left"/>
      </w:pPr>
      <w:r w:rsidRPr="00C53B1E">
        <w:t xml:space="preserve"> </w:t>
      </w:r>
      <w:bookmarkStart w:id="233" w:name="_Ref164505164"/>
      <w:bookmarkStart w:id="234" w:name="_Toc164956198"/>
      <w:r w:rsidRPr="00C53B1E">
        <w:t xml:space="preserve">Príloha </w:t>
      </w:r>
      <w:r w:rsidRPr="00C53B1E">
        <w:fldChar w:fldCharType="begin"/>
      </w:r>
      <w:r w:rsidRPr="00C53B1E">
        <w:instrText xml:space="preserve"> SEQ Príloha \* ALPHABETIC </w:instrText>
      </w:r>
      <w:r w:rsidRPr="00C53B1E">
        <w:fldChar w:fldCharType="separate"/>
      </w:r>
      <w:r w:rsidR="00E07521">
        <w:rPr>
          <w:noProof/>
        </w:rPr>
        <w:t>J</w:t>
      </w:r>
      <w:r w:rsidRPr="00C53B1E">
        <w:fldChar w:fldCharType="end"/>
      </w:r>
      <w:bookmarkEnd w:id="233"/>
      <w:r w:rsidRPr="00C53B1E">
        <w:t xml:space="preserve"> </w:t>
      </w:r>
      <w:r w:rsidR="00532422" w:rsidRPr="00C53B1E">
        <w:t>|</w:t>
      </w:r>
      <w:r w:rsidRPr="00C53B1E">
        <w:t xml:space="preserve"> </w:t>
      </w:r>
      <w:r w:rsidR="00532422" w:rsidRPr="00C53B1E">
        <w:t>N</w:t>
      </w:r>
      <w:r w:rsidRPr="00C53B1E">
        <w:t>astavenie modelu Rozhodovacieho stromu</w:t>
      </w:r>
      <w:bookmarkEnd w:id="234"/>
    </w:p>
    <w:p w14:paraId="12645D5B" w14:textId="77777777" w:rsidR="001A6D28" w:rsidRPr="00C53B1E" w:rsidRDefault="001A6D28" w:rsidP="001A6D28">
      <w:pPr>
        <w:pStyle w:val="Nadpispriloha"/>
        <w:numPr>
          <w:ilvl w:val="0"/>
          <w:numId w:val="0"/>
        </w:numPr>
        <w:ind w:left="501"/>
        <w:jc w:val="center"/>
      </w:pPr>
    </w:p>
    <w:p w14:paraId="1464D5F3" w14:textId="32D36752" w:rsidR="00532422" w:rsidRPr="00C53B1E" w:rsidRDefault="00532422" w:rsidP="00945D28">
      <w:pPr>
        <w:spacing w:before="0" w:line="240" w:lineRule="auto"/>
        <w:jc w:val="left"/>
        <w:rPr>
          <w:b/>
          <w:iCs/>
          <w:spacing w:val="15"/>
          <w:sz w:val="32"/>
        </w:rPr>
      </w:pPr>
    </w:p>
    <w:p w14:paraId="15C74908" w14:textId="77777777" w:rsidR="00101133" w:rsidRPr="00C53B1E" w:rsidRDefault="00101133" w:rsidP="00945D28">
      <w:pPr>
        <w:spacing w:before="0" w:line="240" w:lineRule="auto"/>
        <w:jc w:val="left"/>
        <w:rPr>
          <w:b/>
          <w:iCs/>
          <w:spacing w:val="15"/>
          <w:sz w:val="32"/>
        </w:rPr>
      </w:pPr>
    </w:p>
    <w:p w14:paraId="33E53B07" w14:textId="77777777" w:rsidR="00101133" w:rsidRPr="00C53B1E" w:rsidRDefault="00101133" w:rsidP="00945D28">
      <w:pPr>
        <w:spacing w:before="0" w:line="240" w:lineRule="auto"/>
        <w:jc w:val="left"/>
        <w:rPr>
          <w:b/>
          <w:iCs/>
          <w:spacing w:val="15"/>
          <w:sz w:val="32"/>
        </w:rPr>
      </w:pPr>
    </w:p>
    <w:p w14:paraId="066CCDF2" w14:textId="77777777" w:rsidR="00AD56DA" w:rsidRPr="00C53B1E" w:rsidRDefault="00AD56DA">
      <w:pPr>
        <w:spacing w:before="0" w:line="240" w:lineRule="auto"/>
        <w:jc w:val="left"/>
        <w:rPr>
          <w:b/>
          <w:iCs/>
          <w:spacing w:val="15"/>
          <w:sz w:val="32"/>
        </w:rPr>
      </w:pPr>
      <w:bookmarkStart w:id="235" w:name="_Ref164505165"/>
      <w:r w:rsidRPr="00C53B1E">
        <w:br w:type="page"/>
      </w:r>
    </w:p>
    <w:p w14:paraId="7DAF41B7" w14:textId="4F592D02" w:rsidR="00101133" w:rsidRPr="00C53B1E" w:rsidRDefault="00101133" w:rsidP="00D31732">
      <w:pPr>
        <w:pStyle w:val="Nadpispriloha"/>
        <w:numPr>
          <w:ilvl w:val="0"/>
          <w:numId w:val="0"/>
        </w:numPr>
        <w:ind w:left="501"/>
        <w:jc w:val="left"/>
      </w:pPr>
      <w:bookmarkStart w:id="236" w:name="_Ref164787286"/>
      <w:bookmarkStart w:id="237" w:name="_Toc164956199"/>
      <w:r w:rsidRPr="00C53B1E">
        <w:lastRenderedPageBreak/>
        <w:t xml:space="preserve">Príloha </w:t>
      </w:r>
      <w:r w:rsidRPr="00C53B1E">
        <w:fldChar w:fldCharType="begin"/>
      </w:r>
      <w:r w:rsidRPr="00C53B1E">
        <w:instrText xml:space="preserve"> SEQ Príloha \* ALPHABETIC </w:instrText>
      </w:r>
      <w:r w:rsidRPr="00C53B1E">
        <w:fldChar w:fldCharType="separate"/>
      </w:r>
      <w:r w:rsidR="00E07521">
        <w:rPr>
          <w:noProof/>
        </w:rPr>
        <w:t>K</w:t>
      </w:r>
      <w:r w:rsidRPr="00C53B1E">
        <w:fldChar w:fldCharType="end"/>
      </w:r>
      <w:bookmarkEnd w:id="235"/>
      <w:bookmarkEnd w:id="236"/>
      <w:r w:rsidRPr="00C53B1E">
        <w:t xml:space="preserve"> | Nastavenie modelu Náhodného lesa</w:t>
      </w:r>
      <w:bookmarkEnd w:id="237"/>
    </w:p>
    <w:tbl>
      <w:tblPr>
        <w:tblStyle w:val="TableGrid"/>
        <w:tblpPr w:leftFromText="141" w:rightFromText="141" w:vertAnchor="page" w:horzAnchor="margin" w:tblpXSpec="center" w:tblpY="2791"/>
        <w:tblW w:w="10952" w:type="dxa"/>
        <w:tblLayout w:type="fixed"/>
        <w:tblLook w:val="04A0" w:firstRow="1" w:lastRow="0" w:firstColumn="1" w:lastColumn="0" w:noHBand="0" w:noVBand="1"/>
      </w:tblPr>
      <w:tblGrid>
        <w:gridCol w:w="1629"/>
        <w:gridCol w:w="3742"/>
        <w:gridCol w:w="1244"/>
        <w:gridCol w:w="4337"/>
      </w:tblGrid>
      <w:tr w:rsidR="00101133" w:rsidRPr="00C53B1E" w14:paraId="2B8CB13E" w14:textId="77777777" w:rsidTr="008A4E89">
        <w:trPr>
          <w:trHeight w:val="1448"/>
        </w:trPr>
        <w:tc>
          <w:tcPr>
            <w:tcW w:w="1629" w:type="dxa"/>
            <w:vMerge w:val="restart"/>
            <w:shd w:val="clear" w:color="auto" w:fill="E5DFEC" w:themeFill="accent4" w:themeFillTint="33"/>
            <w:textDirection w:val="btLr"/>
            <w:vAlign w:val="center"/>
          </w:tcPr>
          <w:p w14:paraId="456CCF5D" w14:textId="77777777" w:rsidR="00101133" w:rsidRPr="00C53B1E" w:rsidRDefault="00101133" w:rsidP="00101133">
            <w:pPr>
              <w:pStyle w:val="Nadpispriloha"/>
              <w:numPr>
                <w:ilvl w:val="0"/>
                <w:numId w:val="0"/>
              </w:numPr>
              <w:ind w:left="113" w:right="113"/>
              <w:jc w:val="center"/>
              <w:rPr>
                <w:b w:val="0"/>
                <w:bCs/>
                <w:sz w:val="40"/>
                <w:szCs w:val="40"/>
              </w:rPr>
            </w:pPr>
            <w:proofErr w:type="spellStart"/>
            <w:r w:rsidRPr="00C53B1E">
              <w:rPr>
                <w:b w:val="0"/>
                <w:bCs/>
                <w:sz w:val="40"/>
                <w:szCs w:val="40"/>
              </w:rPr>
              <w:t>Randomized</w:t>
            </w:r>
            <w:proofErr w:type="spellEnd"/>
          </w:p>
          <w:p w14:paraId="7A5C0D41" w14:textId="77777777" w:rsidR="00101133" w:rsidRPr="00C53B1E" w:rsidRDefault="00101133" w:rsidP="00101133">
            <w:pPr>
              <w:pStyle w:val="Nadpispriloha"/>
              <w:numPr>
                <w:ilvl w:val="0"/>
                <w:numId w:val="0"/>
              </w:numPr>
              <w:ind w:left="113" w:right="113"/>
              <w:jc w:val="center"/>
              <w:rPr>
                <w:b w:val="0"/>
                <w:bCs/>
                <w:sz w:val="24"/>
              </w:rPr>
            </w:pPr>
            <w:proofErr w:type="spellStart"/>
            <w:r w:rsidRPr="00C53B1E">
              <w:rPr>
                <w:b w:val="0"/>
                <w:bCs/>
                <w:sz w:val="40"/>
                <w:szCs w:val="40"/>
              </w:rPr>
              <w:t>Search</w:t>
            </w:r>
            <w:proofErr w:type="spellEnd"/>
          </w:p>
        </w:tc>
        <w:tc>
          <w:tcPr>
            <w:tcW w:w="3742" w:type="dxa"/>
            <w:vAlign w:val="center"/>
          </w:tcPr>
          <w:p w14:paraId="38757B16" w14:textId="77777777" w:rsidR="00101133" w:rsidRPr="00C53B1E" w:rsidRDefault="00101133" w:rsidP="00101133">
            <w:pPr>
              <w:pStyle w:val="Nadpispriloha"/>
              <w:numPr>
                <w:ilvl w:val="0"/>
                <w:numId w:val="0"/>
              </w:numPr>
              <w:jc w:val="center"/>
              <w:rPr>
                <w:b w:val="0"/>
                <w:bCs/>
                <w:sz w:val="24"/>
              </w:rPr>
            </w:pPr>
            <w:r w:rsidRPr="00C53B1E">
              <w:rPr>
                <w:b w:val="0"/>
                <w:bCs/>
                <w:sz w:val="24"/>
              </w:rPr>
              <w:t>Náhodný les</w:t>
            </w:r>
          </w:p>
        </w:tc>
        <w:tc>
          <w:tcPr>
            <w:tcW w:w="1244" w:type="dxa"/>
            <w:vMerge w:val="restart"/>
            <w:shd w:val="clear" w:color="auto" w:fill="EAF1DD" w:themeFill="accent3" w:themeFillTint="33"/>
            <w:textDirection w:val="btLr"/>
            <w:vAlign w:val="center"/>
          </w:tcPr>
          <w:p w14:paraId="0DFFDA3B" w14:textId="77777777" w:rsidR="00101133" w:rsidRPr="00C53B1E" w:rsidRDefault="00101133" w:rsidP="00101133">
            <w:pPr>
              <w:pStyle w:val="Nadpispriloha"/>
              <w:numPr>
                <w:ilvl w:val="0"/>
                <w:numId w:val="0"/>
              </w:numPr>
              <w:ind w:left="113" w:right="113"/>
              <w:jc w:val="center"/>
              <w:rPr>
                <w:b w:val="0"/>
                <w:bCs/>
                <w:sz w:val="24"/>
              </w:rPr>
            </w:pPr>
            <w:r w:rsidRPr="00C53B1E">
              <w:rPr>
                <w:b w:val="0"/>
                <w:bCs/>
                <w:sz w:val="40"/>
                <w:szCs w:val="40"/>
              </w:rPr>
              <w:t>GridSearch</w:t>
            </w:r>
          </w:p>
        </w:tc>
        <w:tc>
          <w:tcPr>
            <w:tcW w:w="4337" w:type="dxa"/>
            <w:vAlign w:val="center"/>
          </w:tcPr>
          <w:p w14:paraId="2B63B7BE" w14:textId="77777777" w:rsidR="00101133" w:rsidRPr="00C53B1E" w:rsidRDefault="00101133" w:rsidP="00101133">
            <w:pPr>
              <w:pStyle w:val="Nadpispriloha"/>
              <w:numPr>
                <w:ilvl w:val="0"/>
                <w:numId w:val="0"/>
              </w:numPr>
              <w:jc w:val="center"/>
              <w:rPr>
                <w:b w:val="0"/>
                <w:bCs/>
                <w:sz w:val="24"/>
              </w:rPr>
            </w:pPr>
            <w:r w:rsidRPr="00C53B1E">
              <w:rPr>
                <w:b w:val="0"/>
                <w:bCs/>
                <w:sz w:val="24"/>
              </w:rPr>
              <w:t>Náhodný les</w:t>
            </w:r>
          </w:p>
        </w:tc>
      </w:tr>
      <w:tr w:rsidR="00101133" w:rsidRPr="00C53B1E" w14:paraId="16830058" w14:textId="77777777" w:rsidTr="008A4E89">
        <w:trPr>
          <w:trHeight w:val="1448"/>
        </w:trPr>
        <w:tc>
          <w:tcPr>
            <w:tcW w:w="1629" w:type="dxa"/>
            <w:vMerge/>
            <w:shd w:val="clear" w:color="auto" w:fill="E5DFEC" w:themeFill="accent4" w:themeFillTint="33"/>
          </w:tcPr>
          <w:p w14:paraId="4F785A5C"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572F5629" w14:textId="103EB612" w:rsidR="00101133" w:rsidRPr="00C53B1E" w:rsidRDefault="00101133" w:rsidP="00101133">
            <w:pPr>
              <w:pStyle w:val="Nadpispriloha"/>
              <w:numPr>
                <w:ilvl w:val="0"/>
                <w:numId w:val="0"/>
              </w:numPr>
              <w:jc w:val="center"/>
              <w:rPr>
                <w:b w:val="0"/>
                <w:bCs/>
                <w:sz w:val="24"/>
              </w:rPr>
            </w:pPr>
            <w:proofErr w:type="spellStart"/>
            <w:r w:rsidRPr="00C53B1E">
              <w:rPr>
                <w:b w:val="0"/>
                <w:bCs/>
                <w:sz w:val="24"/>
              </w:rPr>
              <w:t>n_estimators</w:t>
            </w:r>
            <w:proofErr w:type="spellEnd"/>
            <w:r w:rsidRPr="00C53B1E">
              <w:rPr>
                <w:b w:val="0"/>
                <w:bCs/>
                <w:sz w:val="24"/>
              </w:rPr>
              <w:t xml:space="preserve"> = </w:t>
            </w:r>
            <w:r w:rsidR="008F5489" w:rsidRPr="00C53B1E">
              <w:rPr>
                <w:b w:val="0"/>
                <w:bCs/>
                <w:sz w:val="24"/>
              </w:rPr>
              <w:t>125</w:t>
            </w:r>
          </w:p>
        </w:tc>
        <w:tc>
          <w:tcPr>
            <w:tcW w:w="1244" w:type="dxa"/>
            <w:vMerge/>
            <w:shd w:val="clear" w:color="auto" w:fill="EAF1DD" w:themeFill="accent3" w:themeFillTint="33"/>
          </w:tcPr>
          <w:p w14:paraId="4E093B76"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533AEC2B" w14:textId="01DCC8D3" w:rsidR="00101133" w:rsidRPr="00C53B1E" w:rsidRDefault="00101133" w:rsidP="00101133">
            <w:pPr>
              <w:pStyle w:val="Nadpispriloha"/>
              <w:numPr>
                <w:ilvl w:val="0"/>
                <w:numId w:val="0"/>
              </w:numPr>
              <w:jc w:val="center"/>
              <w:rPr>
                <w:b w:val="0"/>
                <w:bCs/>
                <w:sz w:val="24"/>
              </w:rPr>
            </w:pPr>
            <w:proofErr w:type="spellStart"/>
            <w:r w:rsidRPr="00C53B1E">
              <w:rPr>
                <w:b w:val="0"/>
                <w:bCs/>
                <w:sz w:val="24"/>
              </w:rPr>
              <w:t>n_estimators</w:t>
            </w:r>
            <w:proofErr w:type="spellEnd"/>
            <w:r w:rsidRPr="00C53B1E">
              <w:rPr>
                <w:b w:val="0"/>
                <w:bCs/>
                <w:sz w:val="24"/>
              </w:rPr>
              <w:t xml:space="preserve"> = </w:t>
            </w:r>
            <w:r w:rsidR="008F5489" w:rsidRPr="00C53B1E">
              <w:rPr>
                <w:b w:val="0"/>
                <w:bCs/>
                <w:sz w:val="24"/>
              </w:rPr>
              <w:t>175</w:t>
            </w:r>
          </w:p>
        </w:tc>
      </w:tr>
      <w:tr w:rsidR="00101133" w:rsidRPr="00C53B1E" w14:paraId="1865B123" w14:textId="77777777" w:rsidTr="008A4E89">
        <w:trPr>
          <w:trHeight w:val="1448"/>
        </w:trPr>
        <w:tc>
          <w:tcPr>
            <w:tcW w:w="1629" w:type="dxa"/>
            <w:vMerge/>
            <w:shd w:val="clear" w:color="auto" w:fill="E5DFEC" w:themeFill="accent4" w:themeFillTint="33"/>
          </w:tcPr>
          <w:p w14:paraId="3AB0F7D3"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32203AE9"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min_weight_fraction_leaf</w:t>
            </w:r>
            <w:proofErr w:type="spellEnd"/>
            <w:r w:rsidRPr="00C53B1E">
              <w:rPr>
                <w:b w:val="0"/>
                <w:bCs/>
                <w:sz w:val="24"/>
              </w:rPr>
              <w:t xml:space="preserve"> = 0.0</w:t>
            </w:r>
          </w:p>
        </w:tc>
        <w:tc>
          <w:tcPr>
            <w:tcW w:w="1244" w:type="dxa"/>
            <w:vMerge/>
            <w:shd w:val="clear" w:color="auto" w:fill="EAF1DD" w:themeFill="accent3" w:themeFillTint="33"/>
          </w:tcPr>
          <w:p w14:paraId="1980CDA5"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7D5DF3FA"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min_weight_fraction_leaf</w:t>
            </w:r>
            <w:proofErr w:type="spellEnd"/>
            <w:r w:rsidRPr="00C53B1E">
              <w:rPr>
                <w:b w:val="0"/>
                <w:bCs/>
                <w:sz w:val="24"/>
              </w:rPr>
              <w:t xml:space="preserve"> = 0.0</w:t>
            </w:r>
          </w:p>
        </w:tc>
      </w:tr>
      <w:tr w:rsidR="00101133" w:rsidRPr="00C53B1E" w14:paraId="3B192C05" w14:textId="77777777" w:rsidTr="008A4E89">
        <w:trPr>
          <w:trHeight w:val="868"/>
        </w:trPr>
        <w:tc>
          <w:tcPr>
            <w:tcW w:w="1629" w:type="dxa"/>
            <w:vMerge/>
            <w:shd w:val="clear" w:color="auto" w:fill="E5DFEC" w:themeFill="accent4" w:themeFillTint="33"/>
          </w:tcPr>
          <w:p w14:paraId="1049542C"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682EE842"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min_samples_split</w:t>
            </w:r>
            <w:proofErr w:type="spellEnd"/>
            <w:r w:rsidRPr="00C53B1E">
              <w:rPr>
                <w:b w:val="0"/>
                <w:bCs/>
                <w:sz w:val="24"/>
              </w:rPr>
              <w:t xml:space="preserve"> = 15</w:t>
            </w:r>
          </w:p>
        </w:tc>
        <w:tc>
          <w:tcPr>
            <w:tcW w:w="1244" w:type="dxa"/>
            <w:vMerge/>
            <w:shd w:val="clear" w:color="auto" w:fill="EAF1DD" w:themeFill="accent3" w:themeFillTint="33"/>
          </w:tcPr>
          <w:p w14:paraId="6A9128BB"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5DD47855" w14:textId="3DC8851C"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min_samples_split</w:t>
            </w:r>
            <w:proofErr w:type="spellEnd"/>
            <w:r w:rsidRPr="00C53B1E">
              <w:rPr>
                <w:b w:val="0"/>
                <w:bCs/>
                <w:sz w:val="24"/>
              </w:rPr>
              <w:t xml:space="preserve"> = 1</w:t>
            </w:r>
            <w:r w:rsidR="008F5489" w:rsidRPr="00C53B1E">
              <w:rPr>
                <w:b w:val="0"/>
                <w:bCs/>
                <w:sz w:val="24"/>
              </w:rPr>
              <w:t>5</w:t>
            </w:r>
          </w:p>
        </w:tc>
      </w:tr>
      <w:tr w:rsidR="00101133" w:rsidRPr="00C53B1E" w14:paraId="5CA9ECB7" w14:textId="77777777" w:rsidTr="008A4E89">
        <w:trPr>
          <w:trHeight w:val="885"/>
        </w:trPr>
        <w:tc>
          <w:tcPr>
            <w:tcW w:w="1629" w:type="dxa"/>
            <w:vMerge/>
            <w:shd w:val="clear" w:color="auto" w:fill="E5DFEC" w:themeFill="accent4" w:themeFillTint="33"/>
          </w:tcPr>
          <w:p w14:paraId="4FBA9F2C"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45792F47"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min_samples_leaf</w:t>
            </w:r>
            <w:proofErr w:type="spellEnd"/>
            <w:r w:rsidRPr="00C53B1E">
              <w:rPr>
                <w:b w:val="0"/>
                <w:bCs/>
                <w:sz w:val="24"/>
              </w:rPr>
              <w:t xml:space="preserve"> = 1</w:t>
            </w:r>
          </w:p>
        </w:tc>
        <w:tc>
          <w:tcPr>
            <w:tcW w:w="1244" w:type="dxa"/>
            <w:vMerge/>
            <w:shd w:val="clear" w:color="auto" w:fill="EAF1DD" w:themeFill="accent3" w:themeFillTint="33"/>
          </w:tcPr>
          <w:p w14:paraId="55179DE5"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061131A3" w14:textId="6C50764D"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min_samples_leaf</w:t>
            </w:r>
            <w:proofErr w:type="spellEnd"/>
            <w:r w:rsidRPr="00C53B1E">
              <w:rPr>
                <w:b w:val="0"/>
                <w:bCs/>
                <w:sz w:val="24"/>
              </w:rPr>
              <w:t xml:space="preserve"> =1</w:t>
            </w:r>
          </w:p>
        </w:tc>
      </w:tr>
      <w:tr w:rsidR="00101133" w:rsidRPr="00C53B1E" w14:paraId="4357983C" w14:textId="77777777" w:rsidTr="008A4E89">
        <w:trPr>
          <w:trHeight w:val="885"/>
        </w:trPr>
        <w:tc>
          <w:tcPr>
            <w:tcW w:w="1629" w:type="dxa"/>
            <w:vMerge/>
            <w:shd w:val="clear" w:color="auto" w:fill="E5DFEC" w:themeFill="accent4" w:themeFillTint="33"/>
          </w:tcPr>
          <w:p w14:paraId="7DEB12A7"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3E377945"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min_impurity_decrease</w:t>
            </w:r>
            <w:proofErr w:type="spellEnd"/>
            <w:r w:rsidRPr="00C53B1E">
              <w:rPr>
                <w:b w:val="0"/>
                <w:bCs/>
                <w:sz w:val="24"/>
              </w:rPr>
              <w:t xml:space="preserve"> = 0.0,</w:t>
            </w:r>
          </w:p>
        </w:tc>
        <w:tc>
          <w:tcPr>
            <w:tcW w:w="1244" w:type="dxa"/>
            <w:vMerge/>
            <w:shd w:val="clear" w:color="auto" w:fill="EAF1DD" w:themeFill="accent3" w:themeFillTint="33"/>
          </w:tcPr>
          <w:p w14:paraId="7134156B"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7626A367" w14:textId="59229B43" w:rsidR="00101133" w:rsidRPr="00C53B1E" w:rsidRDefault="00101133" w:rsidP="00101133">
            <w:pPr>
              <w:pStyle w:val="Nadpispriloha"/>
              <w:numPr>
                <w:ilvl w:val="0"/>
                <w:numId w:val="0"/>
              </w:numPr>
              <w:jc w:val="center"/>
              <w:rPr>
                <w:b w:val="0"/>
                <w:bCs/>
                <w:sz w:val="24"/>
              </w:rPr>
            </w:pPr>
            <w:proofErr w:type="spellStart"/>
            <w:r w:rsidRPr="00C53B1E">
              <w:rPr>
                <w:b w:val="0"/>
                <w:bCs/>
                <w:sz w:val="24"/>
              </w:rPr>
              <w:t>min_impurity_decrease</w:t>
            </w:r>
            <w:proofErr w:type="spellEnd"/>
            <w:r w:rsidRPr="00C53B1E">
              <w:rPr>
                <w:b w:val="0"/>
                <w:bCs/>
                <w:sz w:val="24"/>
              </w:rPr>
              <w:t xml:space="preserve"> = 0.</w:t>
            </w:r>
            <w:r w:rsidR="0032065F" w:rsidRPr="00C53B1E">
              <w:rPr>
                <w:b w:val="0"/>
                <w:bCs/>
                <w:sz w:val="24"/>
              </w:rPr>
              <w:t>0</w:t>
            </w:r>
          </w:p>
        </w:tc>
      </w:tr>
      <w:tr w:rsidR="00101133" w:rsidRPr="00C53B1E" w14:paraId="6CDEA389" w14:textId="77777777" w:rsidTr="008A4E89">
        <w:trPr>
          <w:trHeight w:val="1112"/>
        </w:trPr>
        <w:tc>
          <w:tcPr>
            <w:tcW w:w="1629" w:type="dxa"/>
            <w:vMerge/>
            <w:shd w:val="clear" w:color="auto" w:fill="E5DFEC" w:themeFill="accent4" w:themeFillTint="33"/>
          </w:tcPr>
          <w:p w14:paraId="12780C58"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227E3794"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max_depth</w:t>
            </w:r>
            <w:proofErr w:type="spellEnd"/>
            <w:r w:rsidRPr="00C53B1E">
              <w:rPr>
                <w:b w:val="0"/>
                <w:bCs/>
                <w:sz w:val="24"/>
              </w:rPr>
              <w:t xml:space="preserve"> = 50</w:t>
            </w:r>
          </w:p>
        </w:tc>
        <w:tc>
          <w:tcPr>
            <w:tcW w:w="1244" w:type="dxa"/>
            <w:vMerge/>
            <w:shd w:val="clear" w:color="auto" w:fill="EAF1DD" w:themeFill="accent3" w:themeFillTint="33"/>
          </w:tcPr>
          <w:p w14:paraId="5F26F7AA"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74F818DC" w14:textId="77777777" w:rsidR="00101133" w:rsidRPr="00C53B1E" w:rsidRDefault="00101133" w:rsidP="00101133">
            <w:pPr>
              <w:pStyle w:val="Nadpispriloha"/>
              <w:numPr>
                <w:ilvl w:val="0"/>
                <w:numId w:val="0"/>
              </w:numPr>
              <w:jc w:val="center"/>
              <w:rPr>
                <w:b w:val="0"/>
                <w:bCs/>
                <w:sz w:val="24"/>
              </w:rPr>
            </w:pPr>
            <w:proofErr w:type="spellStart"/>
            <w:r w:rsidRPr="00C53B1E">
              <w:rPr>
                <w:b w:val="0"/>
                <w:bCs/>
                <w:sz w:val="24"/>
              </w:rPr>
              <w:t>max_depth</w:t>
            </w:r>
            <w:proofErr w:type="spellEnd"/>
            <w:r w:rsidRPr="00C53B1E">
              <w:rPr>
                <w:b w:val="0"/>
                <w:bCs/>
                <w:sz w:val="24"/>
              </w:rPr>
              <w:t xml:space="preserve"> = 50</w:t>
            </w:r>
          </w:p>
        </w:tc>
      </w:tr>
      <w:tr w:rsidR="00101133" w:rsidRPr="00C53B1E" w14:paraId="0D6DC1EC" w14:textId="77777777" w:rsidTr="008A4E89">
        <w:trPr>
          <w:trHeight w:val="868"/>
        </w:trPr>
        <w:tc>
          <w:tcPr>
            <w:tcW w:w="1629" w:type="dxa"/>
            <w:vMerge/>
            <w:shd w:val="clear" w:color="auto" w:fill="E5DFEC" w:themeFill="accent4" w:themeFillTint="33"/>
          </w:tcPr>
          <w:p w14:paraId="3434A319" w14:textId="77777777" w:rsidR="00101133" w:rsidRPr="00C53B1E" w:rsidRDefault="00101133" w:rsidP="00101133">
            <w:pPr>
              <w:pStyle w:val="Nadpispriloha"/>
              <w:numPr>
                <w:ilvl w:val="0"/>
                <w:numId w:val="0"/>
              </w:numPr>
              <w:jc w:val="center"/>
              <w:rPr>
                <w:b w:val="0"/>
                <w:bCs/>
                <w:sz w:val="24"/>
              </w:rPr>
            </w:pPr>
          </w:p>
        </w:tc>
        <w:tc>
          <w:tcPr>
            <w:tcW w:w="3742" w:type="dxa"/>
            <w:vAlign w:val="center"/>
          </w:tcPr>
          <w:p w14:paraId="6261D850" w14:textId="77777777" w:rsidR="00101133" w:rsidRPr="00C53B1E" w:rsidRDefault="00101133" w:rsidP="00101133">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0.91</w:t>
            </w:r>
          </w:p>
        </w:tc>
        <w:tc>
          <w:tcPr>
            <w:tcW w:w="1244" w:type="dxa"/>
            <w:vMerge/>
            <w:shd w:val="clear" w:color="auto" w:fill="EAF1DD" w:themeFill="accent3" w:themeFillTint="33"/>
          </w:tcPr>
          <w:p w14:paraId="5EB453EC" w14:textId="77777777" w:rsidR="00101133" w:rsidRPr="00C53B1E" w:rsidRDefault="00101133" w:rsidP="00101133">
            <w:pPr>
              <w:pStyle w:val="Nadpispriloha"/>
              <w:numPr>
                <w:ilvl w:val="0"/>
                <w:numId w:val="0"/>
              </w:numPr>
              <w:jc w:val="center"/>
              <w:rPr>
                <w:b w:val="0"/>
                <w:bCs/>
                <w:sz w:val="24"/>
              </w:rPr>
            </w:pPr>
          </w:p>
        </w:tc>
        <w:tc>
          <w:tcPr>
            <w:tcW w:w="4337" w:type="dxa"/>
            <w:vAlign w:val="center"/>
          </w:tcPr>
          <w:p w14:paraId="47045CED" w14:textId="77777777" w:rsidR="00101133" w:rsidRPr="00C53B1E" w:rsidRDefault="00101133" w:rsidP="00101133">
            <w:pPr>
              <w:pStyle w:val="Nadpispriloha"/>
              <w:numPr>
                <w:ilvl w:val="0"/>
                <w:numId w:val="0"/>
              </w:numPr>
              <w:jc w:val="center"/>
              <w:rPr>
                <w:b w:val="0"/>
                <w:bCs/>
                <w:sz w:val="24"/>
              </w:rPr>
            </w:pPr>
            <w:r w:rsidRPr="00C53B1E">
              <w:rPr>
                <w:b w:val="0"/>
                <w:bCs/>
                <w:sz w:val="24"/>
              </w:rPr>
              <w:t xml:space="preserve">Výsledné </w:t>
            </w:r>
            <w:proofErr w:type="spellStart"/>
            <w:r w:rsidRPr="00C53B1E">
              <w:rPr>
                <w:b w:val="0"/>
                <w:bCs/>
                <w:sz w:val="24"/>
              </w:rPr>
              <w:t>FBeta</w:t>
            </w:r>
            <w:proofErr w:type="spellEnd"/>
            <w:r w:rsidRPr="00C53B1E">
              <w:rPr>
                <w:b w:val="0"/>
                <w:bCs/>
                <w:sz w:val="24"/>
              </w:rPr>
              <w:t>: 0.91</w:t>
            </w:r>
          </w:p>
        </w:tc>
      </w:tr>
    </w:tbl>
    <w:p w14:paraId="1041B5EE" w14:textId="77777777" w:rsidR="00AD56DA" w:rsidRPr="00C53B1E" w:rsidRDefault="00AD56DA" w:rsidP="00460915">
      <w:pPr>
        <w:pStyle w:val="Nadpispriloha"/>
        <w:numPr>
          <w:ilvl w:val="0"/>
          <w:numId w:val="0"/>
        </w:numPr>
        <w:ind w:left="501"/>
        <w:jc w:val="center"/>
      </w:pPr>
    </w:p>
    <w:p w14:paraId="30DDBDBA" w14:textId="0BC8553F" w:rsidR="00460915" w:rsidRPr="00C53B1E" w:rsidRDefault="00460915" w:rsidP="00986623">
      <w:pPr>
        <w:spacing w:before="0" w:line="240" w:lineRule="auto"/>
        <w:jc w:val="left"/>
        <w:rPr>
          <w:b/>
          <w:iCs/>
          <w:spacing w:val="15"/>
          <w:sz w:val="32"/>
        </w:rPr>
      </w:pPr>
    </w:p>
    <w:p w14:paraId="1AB53FAC" w14:textId="77777777" w:rsidR="00460915" w:rsidRPr="00C53B1E" w:rsidRDefault="00460915" w:rsidP="00101133">
      <w:pPr>
        <w:pStyle w:val="Nadpispriloha"/>
        <w:numPr>
          <w:ilvl w:val="0"/>
          <w:numId w:val="0"/>
        </w:numPr>
      </w:pPr>
    </w:p>
    <w:p w14:paraId="6548E13F" w14:textId="626E147D" w:rsidR="00904438" w:rsidRPr="00C53B1E" w:rsidRDefault="00904438">
      <w:pPr>
        <w:spacing w:before="0" w:line="240" w:lineRule="auto"/>
        <w:jc w:val="left"/>
        <w:rPr>
          <w:b/>
          <w:iCs/>
          <w:spacing w:val="15"/>
          <w:sz w:val="32"/>
        </w:rPr>
      </w:pPr>
      <w:r w:rsidRPr="00C53B1E">
        <w:rPr>
          <w:b/>
          <w:iCs/>
          <w:spacing w:val="15"/>
          <w:sz w:val="32"/>
        </w:rPr>
        <w:br w:type="page"/>
      </w:r>
    </w:p>
    <w:p w14:paraId="3414EFA7" w14:textId="089DC309" w:rsidR="00532422" w:rsidRPr="00C53B1E" w:rsidRDefault="00904438" w:rsidP="00904438">
      <w:pPr>
        <w:pStyle w:val="Nadpispriloha"/>
        <w:numPr>
          <w:ilvl w:val="0"/>
          <w:numId w:val="0"/>
        </w:numPr>
        <w:ind w:left="501"/>
        <w:jc w:val="left"/>
      </w:pPr>
      <w:bookmarkStart w:id="238" w:name="_Toc164956200"/>
      <w:r w:rsidRPr="00C53B1E">
        <w:lastRenderedPageBreak/>
        <w:t xml:space="preserve">Príloha </w:t>
      </w:r>
      <w:r w:rsidRPr="00C53B1E">
        <w:fldChar w:fldCharType="begin"/>
      </w:r>
      <w:r w:rsidRPr="00C53B1E">
        <w:instrText xml:space="preserve"> SEQ Príloha \* ALPHABETIC </w:instrText>
      </w:r>
      <w:r w:rsidRPr="00C53B1E">
        <w:fldChar w:fldCharType="separate"/>
      </w:r>
      <w:r w:rsidR="00E07521">
        <w:rPr>
          <w:noProof/>
        </w:rPr>
        <w:t>L</w:t>
      </w:r>
      <w:r w:rsidRPr="00C53B1E">
        <w:fldChar w:fldCharType="end"/>
      </w:r>
      <w:r w:rsidRPr="00C53B1E">
        <w:t xml:space="preserve"> | Pamäťová karta</w:t>
      </w:r>
      <w:bookmarkEnd w:id="238"/>
    </w:p>
    <w:p w14:paraId="1AE3537A" w14:textId="691D460B" w:rsidR="009D46DD" w:rsidRPr="00C53B1E" w:rsidRDefault="009D46DD" w:rsidP="00904438">
      <w:pPr>
        <w:pStyle w:val="Nadpispriloha"/>
        <w:numPr>
          <w:ilvl w:val="0"/>
          <w:numId w:val="0"/>
        </w:numPr>
        <w:ind w:left="501"/>
        <w:jc w:val="left"/>
        <w:rPr>
          <w:b w:val="0"/>
          <w:bCs/>
          <w:sz w:val="22"/>
          <w:szCs w:val="22"/>
        </w:rPr>
      </w:pPr>
      <w:r w:rsidRPr="00C53B1E">
        <w:rPr>
          <w:b w:val="0"/>
          <w:bCs/>
          <w:sz w:val="22"/>
          <w:szCs w:val="22"/>
        </w:rPr>
        <w:t>Príloha vo forme pamäťovej karty obsahuje:</w:t>
      </w:r>
    </w:p>
    <w:p w14:paraId="2902E819" w14:textId="3A00DAA2" w:rsidR="009D46DD" w:rsidRPr="00C53B1E" w:rsidRDefault="009D46DD" w:rsidP="009D46DD">
      <w:pPr>
        <w:pStyle w:val="Nadpispriloha"/>
        <w:numPr>
          <w:ilvl w:val="0"/>
          <w:numId w:val="18"/>
        </w:numPr>
        <w:jc w:val="left"/>
        <w:rPr>
          <w:b w:val="0"/>
          <w:bCs/>
          <w:sz w:val="22"/>
          <w:szCs w:val="22"/>
        </w:rPr>
      </w:pPr>
      <w:r w:rsidRPr="00C53B1E">
        <w:rPr>
          <w:b w:val="0"/>
          <w:bCs/>
          <w:sz w:val="22"/>
          <w:szCs w:val="22"/>
        </w:rPr>
        <w:t>Práca vo formáte PDF</w:t>
      </w:r>
    </w:p>
    <w:p w14:paraId="47D14E47" w14:textId="0723CA8A" w:rsidR="009D46DD" w:rsidRPr="00C53B1E" w:rsidRDefault="009D46DD" w:rsidP="009D46DD">
      <w:pPr>
        <w:pStyle w:val="Nadpispriloha"/>
        <w:numPr>
          <w:ilvl w:val="0"/>
          <w:numId w:val="18"/>
        </w:numPr>
        <w:jc w:val="left"/>
        <w:rPr>
          <w:b w:val="0"/>
          <w:bCs/>
          <w:sz w:val="22"/>
          <w:szCs w:val="22"/>
        </w:rPr>
      </w:pPr>
      <w:proofErr w:type="spellStart"/>
      <w:r w:rsidRPr="00C53B1E">
        <w:rPr>
          <w:b w:val="0"/>
          <w:bCs/>
          <w:sz w:val="22"/>
          <w:szCs w:val="22"/>
        </w:rPr>
        <w:t>D</w:t>
      </w:r>
      <w:r w:rsidRPr="00C53B1E">
        <w:rPr>
          <w:b w:val="0"/>
          <w:bCs/>
          <w:sz w:val="22"/>
          <w:szCs w:val="22"/>
        </w:rPr>
        <w:t>atasety</w:t>
      </w:r>
      <w:proofErr w:type="spellEnd"/>
      <w:r w:rsidRPr="00C53B1E">
        <w:rPr>
          <w:b w:val="0"/>
          <w:bCs/>
          <w:sz w:val="22"/>
          <w:szCs w:val="22"/>
        </w:rPr>
        <w:t xml:space="preserve"> s použitými dátami</w:t>
      </w:r>
    </w:p>
    <w:p w14:paraId="4AF22DBB" w14:textId="1F7DF322" w:rsidR="009D46DD" w:rsidRPr="00C53B1E" w:rsidRDefault="009D46DD" w:rsidP="009D46DD">
      <w:pPr>
        <w:pStyle w:val="Nadpispriloha"/>
        <w:numPr>
          <w:ilvl w:val="0"/>
          <w:numId w:val="18"/>
        </w:numPr>
        <w:jc w:val="left"/>
        <w:rPr>
          <w:b w:val="0"/>
          <w:bCs/>
          <w:sz w:val="22"/>
          <w:szCs w:val="22"/>
        </w:rPr>
      </w:pPr>
      <w:r w:rsidRPr="00C53B1E">
        <w:rPr>
          <w:b w:val="0"/>
          <w:bCs/>
          <w:sz w:val="22"/>
          <w:szCs w:val="22"/>
        </w:rPr>
        <w:t>Zdrojový kód</w:t>
      </w:r>
    </w:p>
    <w:p w14:paraId="26D7D581" w14:textId="1B24B1ED" w:rsidR="009D46DD" w:rsidRPr="009D46DD" w:rsidRDefault="009D46DD" w:rsidP="009D46DD">
      <w:pPr>
        <w:pStyle w:val="Nadpispriloha"/>
        <w:numPr>
          <w:ilvl w:val="0"/>
          <w:numId w:val="18"/>
        </w:numPr>
        <w:jc w:val="left"/>
        <w:rPr>
          <w:b w:val="0"/>
          <w:bCs/>
          <w:sz w:val="22"/>
          <w:szCs w:val="22"/>
          <w:lang w:val="en-US"/>
        </w:rPr>
      </w:pPr>
      <w:r w:rsidRPr="00C53B1E">
        <w:rPr>
          <w:b w:val="0"/>
          <w:bCs/>
          <w:sz w:val="22"/>
          <w:szCs w:val="22"/>
        </w:rPr>
        <w:t>Používateľská príručka vo formáte PDF</w:t>
      </w:r>
    </w:p>
    <w:sectPr w:rsidR="009D46DD" w:rsidRPr="009D46DD" w:rsidSect="0091717A">
      <w:headerReference w:type="even" r:id="rId85"/>
      <w:footerReference w:type="even" r:id="rId86"/>
      <w:footerReference w:type="default" r:id="rId87"/>
      <w:headerReference w:type="first" r:id="rId88"/>
      <w:footerReference w:type="first" r:id="rId89"/>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441E8" w14:textId="77777777" w:rsidR="0091717A" w:rsidRPr="00C53B1E" w:rsidRDefault="0091717A">
      <w:r w:rsidRPr="00C53B1E">
        <w:separator/>
      </w:r>
    </w:p>
    <w:p w14:paraId="49513AF8" w14:textId="77777777" w:rsidR="0091717A" w:rsidRPr="00C53B1E" w:rsidRDefault="0091717A"/>
  </w:endnote>
  <w:endnote w:type="continuationSeparator" w:id="0">
    <w:p w14:paraId="39D6076F" w14:textId="77777777" w:rsidR="0091717A" w:rsidRPr="00C53B1E" w:rsidRDefault="0091717A">
      <w:r w:rsidRPr="00C53B1E">
        <w:continuationSeparator/>
      </w:r>
    </w:p>
    <w:p w14:paraId="62E7FACC" w14:textId="77777777" w:rsidR="0091717A" w:rsidRPr="00C53B1E" w:rsidRDefault="00917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D9DDC" w14:textId="77777777" w:rsidR="0048668B" w:rsidRPr="00C53B1E" w:rsidRDefault="0048668B" w:rsidP="00226230">
    <w:pPr>
      <w:pStyle w:val="Footer"/>
      <w:tabs>
        <w:tab w:val="clear" w:pos="4189"/>
        <w:tab w:val="clear" w:pos="4536"/>
        <w:tab w:val="clear" w:pos="6873"/>
        <w:tab w:val="clear" w:pos="6971"/>
        <w:tab w:val="clear" w:pos="7805"/>
        <w:tab w:val="clear" w:pos="8100"/>
        <w:tab w:val="clear" w:pos="8313"/>
        <w:tab w:val="clear" w:pos="9072"/>
      </w:tabs>
      <w:spacing w:before="0" w:line="240" w:lineRule="auto"/>
      <w:rPr>
        <w:smallCaps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17EE" w14:textId="77777777" w:rsidR="00502DC4" w:rsidRPr="00C53B1E" w:rsidRDefault="00502DC4" w:rsidP="00D73B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65239" w14:textId="77777777" w:rsidR="00502DC4" w:rsidRPr="00C53B1E" w:rsidRDefault="00502DC4" w:rsidP="00502DC4">
    <w:pPr>
      <w:pStyle w:val="Footer"/>
      <w:tabs>
        <w:tab w:val="clear" w:pos="4189"/>
        <w:tab w:val="clear" w:pos="4536"/>
        <w:tab w:val="clear" w:pos="6873"/>
        <w:tab w:val="clear" w:pos="6971"/>
        <w:tab w:val="clear" w:pos="7805"/>
        <w:tab w:val="clear" w:pos="8100"/>
        <w:tab w:val="clear" w:pos="8313"/>
        <w:tab w:val="clear" w:pos="9072"/>
      </w:tabs>
    </w:pPr>
  </w:p>
  <w:p w14:paraId="09B3261F" w14:textId="77777777" w:rsidR="000775B0" w:rsidRPr="00C53B1E" w:rsidRDefault="000775B0"/>
  <w:p w14:paraId="7E6EF949" w14:textId="77777777" w:rsidR="00502DC4" w:rsidRPr="00C53B1E" w:rsidRDefault="00502DC4" w:rsidP="00E26E2D">
    <w:pPr>
      <w:pStyle w:val="Header"/>
    </w:pPr>
  </w:p>
  <w:p w14:paraId="53EA49AC" w14:textId="77777777" w:rsidR="000775B0" w:rsidRPr="00C53B1E" w:rsidRDefault="000775B0"/>
  <w:p w14:paraId="48801166" w14:textId="7BBCEA8C" w:rsidR="000775B0" w:rsidRPr="00C53B1E" w:rsidRDefault="000775B0">
    <w:r w:rsidRPr="00C53B1E">
      <w:rPr>
        <w:smallCaps/>
        <w:szCs w:val="22"/>
      </w:rPr>
      <w:fldChar w:fldCharType="begin"/>
    </w:r>
    <w:r w:rsidRPr="00C53B1E">
      <w:rPr>
        <w:szCs w:val="22"/>
      </w:rPr>
      <w:fldChar w:fldCharType="end"/>
    </w:r>
    <w:r w:rsidR="00D73B6E" w:rsidRPr="00C53B1E">
      <w:rPr>
        <w:szCs w:val="22"/>
      </w:rPr>
      <w:t xml:space="preserve"> </w:t>
    </w:r>
    <w:r w:rsidR="00D73B6E" w:rsidRPr="00C53B1E">
      <w:rPr>
        <w:szCs w:val="22"/>
      </w:rPr>
      <w:t>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58D9E" w14:textId="77777777" w:rsidR="00502DC4" w:rsidRPr="00C53B1E" w:rsidRDefault="00502DC4" w:rsidP="00502DC4">
    <w:pPr>
      <w:pStyle w:val="Footer"/>
      <w:tabs>
        <w:tab w:val="clear" w:pos="4189"/>
        <w:tab w:val="clear" w:pos="4536"/>
        <w:tab w:val="clear" w:pos="6873"/>
        <w:tab w:val="clear" w:pos="6971"/>
        <w:tab w:val="clear" w:pos="7805"/>
        <w:tab w:val="clear" w:pos="8100"/>
        <w:tab w:val="clear" w:pos="8313"/>
        <w:tab w:val="clear" w:pos="907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F8A5" w14:textId="77777777" w:rsidR="000775B0" w:rsidRPr="00C53B1E" w:rsidRDefault="00D73B6E">
    <w:r w:rsidRPr="00C53B1E">
      <w:rPr>
        <w:szCs w:val="22"/>
      </w:rPr>
      <w: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742629"/>
      <w:docPartObj>
        <w:docPartGallery w:val="Page Numbers (Bottom of Page)"/>
        <w:docPartUnique/>
      </w:docPartObj>
    </w:sdtPr>
    <w:sdtContent>
      <w:p w14:paraId="232C36C1" w14:textId="71C467B2" w:rsidR="00460915" w:rsidRPr="00C53B1E" w:rsidRDefault="00460915">
        <w:pPr>
          <w:pStyle w:val="Footer"/>
          <w:jc w:val="right"/>
        </w:pPr>
        <w:r w:rsidRPr="00C53B1E">
          <w:fldChar w:fldCharType="begin"/>
        </w:r>
        <w:r w:rsidRPr="00C53B1E">
          <w:instrText>PAGE   \* MERGEFORMAT</w:instrText>
        </w:r>
        <w:r w:rsidRPr="00C53B1E">
          <w:fldChar w:fldCharType="separate"/>
        </w:r>
        <w:r w:rsidRPr="00C53B1E">
          <w:t>2</w:t>
        </w:r>
        <w:r w:rsidRPr="00C53B1E">
          <w:fldChar w:fldCharType="end"/>
        </w:r>
      </w:p>
    </w:sdtContent>
  </w:sdt>
  <w:p w14:paraId="77E7992E" w14:textId="4D3BC2EE" w:rsidR="00D73B6E" w:rsidRPr="00C53B1E" w:rsidRDefault="00D73B6E" w:rsidP="00EB2D62">
    <w:pPr>
      <w:pStyle w:val="Footer"/>
      <w:jc w:val="right"/>
      <w:rPr>
        <w:sz w:val="22"/>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32A1D" w14:textId="77777777" w:rsidR="00EB2D62" w:rsidRPr="00C53B1E" w:rsidRDefault="00EB2D62" w:rsidP="00EB2D62">
    <w:pPr>
      <w:pStyle w:val="Footer"/>
      <w:jc w:val="right"/>
    </w:pPr>
    <w:r w:rsidRPr="00C53B1E">
      <w:rPr>
        <w:smallCaps w:val="0"/>
      </w:rPr>
      <w:fldChar w:fldCharType="begin"/>
    </w:r>
    <w:r w:rsidRPr="00C53B1E">
      <w:rPr>
        <w:smallCaps w:val="0"/>
      </w:rPr>
      <w:instrText xml:space="preserve"> PAGE   \* MERGEFORMAT </w:instrText>
    </w:r>
    <w:r w:rsidRPr="00C53B1E">
      <w:rPr>
        <w:smallCaps w:val="0"/>
      </w:rPr>
      <w:fldChar w:fldCharType="separate"/>
    </w:r>
    <w:r w:rsidR="006301E0" w:rsidRPr="00C53B1E">
      <w:rPr>
        <w:rFonts w:ascii="Cambria" w:hAnsi="Cambria"/>
        <w:smallCaps w:val="0"/>
      </w:rPr>
      <w:t>I</w:t>
    </w:r>
    <w:r w:rsidRPr="00C53B1E">
      <w:rPr>
        <w:smallCaps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9B4F5" w14:textId="77777777" w:rsidR="0091717A" w:rsidRPr="00C53B1E" w:rsidRDefault="0091717A">
      <w:r w:rsidRPr="00C53B1E">
        <w:separator/>
      </w:r>
    </w:p>
    <w:p w14:paraId="61DFDA77" w14:textId="77777777" w:rsidR="0091717A" w:rsidRPr="00C53B1E" w:rsidRDefault="0091717A"/>
  </w:footnote>
  <w:footnote w:type="continuationSeparator" w:id="0">
    <w:p w14:paraId="4AC5A8F4" w14:textId="77777777" w:rsidR="0091717A" w:rsidRPr="00C53B1E" w:rsidRDefault="0091717A">
      <w:r w:rsidRPr="00C53B1E">
        <w:continuationSeparator/>
      </w:r>
    </w:p>
    <w:p w14:paraId="1BEF7C73" w14:textId="77777777" w:rsidR="0091717A" w:rsidRPr="00C53B1E" w:rsidRDefault="009171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680C" w14:textId="77777777" w:rsidR="00226230" w:rsidRPr="00C53B1E" w:rsidRDefault="00226230" w:rsidP="00226230">
    <w:pPr>
      <w:pStyle w:val="Header"/>
      <w:tabs>
        <w:tab w:val="clear" w:pos="4536"/>
        <w:tab w:val="clear"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2AC7A" w14:textId="77777777" w:rsidR="0036434D" w:rsidRPr="00C53B1E" w:rsidRDefault="0036434D" w:rsidP="00502DC4">
    <w:pPr>
      <w:pStyle w:val="Header"/>
      <w:tabs>
        <w:tab w:val="clear" w:pos="4536"/>
        <w:tab w:val="clear"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AB28E" w14:textId="63E6A415" w:rsidR="00C96291" w:rsidRPr="00C53B1E" w:rsidRDefault="00C96291" w:rsidP="00502D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77A2" w14:textId="77777777" w:rsidR="00502DC4" w:rsidRPr="00C53B1E" w:rsidRDefault="00502DC4" w:rsidP="00502DC4">
    <w:pPr>
      <w:pStyle w:val="Header"/>
      <w:tabs>
        <w:tab w:val="clear" w:pos="4536"/>
        <w:tab w:val="clear" w:pos="9072"/>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2AD0" w14:textId="77777777" w:rsidR="000775B0" w:rsidRPr="00C53B1E" w:rsidRDefault="000775B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0C6A" w14:textId="6A138BF4" w:rsidR="00502DC4" w:rsidRPr="00C53B1E" w:rsidRDefault="00502DC4" w:rsidP="00502D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A1702" w14:textId="77777777" w:rsidR="00502DC4" w:rsidRPr="00C53B1E" w:rsidRDefault="00502DC4" w:rsidP="00502DC4">
    <w:pPr>
      <w:pStyle w:val="Header"/>
      <w:tabs>
        <w:tab w:val="clear" w:pos="4536"/>
        <w:tab w:val="clear" w:pos="9072"/>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5F23A" w14:textId="77777777" w:rsidR="000775B0" w:rsidRPr="00C53B1E" w:rsidRDefault="000775B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0735C" w14:textId="77777777" w:rsidR="00EB2D62" w:rsidRPr="00C53B1E" w:rsidRDefault="00EB2D62" w:rsidP="00EB2D62">
    <w:pPr>
      <w:pStyle w:val="Header"/>
      <w:pBdr>
        <w:bottom w:val="single" w:sz="8" w:space="1" w:color="1F497D"/>
      </w:pBdr>
      <w:jc w:val="right"/>
      <w:rPr>
        <w:rFonts w:ascii="Cambria" w:hAnsi="Cambria"/>
        <w:smallCaps/>
        <w:color w:val="000000"/>
      </w:rPr>
    </w:pPr>
    <w:proofErr w:type="spellStart"/>
    <w:r w:rsidRPr="00C53B1E">
      <w:rPr>
        <w:rFonts w:ascii="Cambria" w:hAnsi="Cambria"/>
        <w:smallCaps/>
        <w:color w:val="000000"/>
      </w:rPr>
      <w:t>Prílohová</w:t>
    </w:r>
    <w:proofErr w:type="spellEnd"/>
    <w:r w:rsidRPr="00C53B1E">
      <w:rPr>
        <w:rFonts w:ascii="Cambria" w:hAnsi="Cambria"/>
        <w:smallCaps/>
        <w:color w:val="000000"/>
      </w:rPr>
      <w:t xml:space="preserve"> časť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4D65"/>
    <w:multiLevelType w:val="hybridMultilevel"/>
    <w:tmpl w:val="A446B130"/>
    <w:lvl w:ilvl="0" w:tplc="8E54A2D4">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7C2DEA"/>
    <w:multiLevelType w:val="hybridMultilevel"/>
    <w:tmpl w:val="5414F79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A32A26"/>
    <w:multiLevelType w:val="hybridMultilevel"/>
    <w:tmpl w:val="9A5C5E9E"/>
    <w:lvl w:ilvl="0" w:tplc="9DAAF058">
      <w:start w:val="1"/>
      <w:numFmt w:val="decimal"/>
      <w:pStyle w:val="slovanzoznam1"/>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3" w15:restartNumberingAfterBreak="0">
    <w:nsid w:val="1651498D"/>
    <w:multiLevelType w:val="hybridMultilevel"/>
    <w:tmpl w:val="89AE3E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3E2021"/>
    <w:multiLevelType w:val="hybridMultilevel"/>
    <w:tmpl w:val="C58896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B591FE7"/>
    <w:multiLevelType w:val="multilevel"/>
    <w:tmpl w:val="58FE64A2"/>
    <w:lvl w:ilvl="0">
      <w:start w:val="1"/>
      <w:numFmt w:val="decimal"/>
      <w:pStyle w:val="Heading1"/>
      <w:lvlText w:val="%1"/>
      <w:lvlJc w:val="left"/>
      <w:pPr>
        <w:tabs>
          <w:tab w:val="num" w:pos="425"/>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851"/>
        </w:tabs>
        <w:ind w:left="851" w:hanging="851"/>
      </w:pPr>
      <w:rPr>
        <w:rFonts w:hint="default"/>
        <w:sz w:val="24"/>
        <w:szCs w:val="24"/>
      </w:rPr>
    </w:lvl>
    <w:lvl w:ilvl="3">
      <w:start w:val="1"/>
      <w:numFmt w:val="decimal"/>
      <w:pStyle w:val="Heading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EE1817"/>
    <w:multiLevelType w:val="hybridMultilevel"/>
    <w:tmpl w:val="D48CA6C4"/>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36C90D7B"/>
    <w:multiLevelType w:val="hybridMultilevel"/>
    <w:tmpl w:val="E8FA4716"/>
    <w:lvl w:ilvl="0" w:tplc="692E6174">
      <w:start w:val="1"/>
      <w:numFmt w:val="bullet"/>
      <w:pStyle w:val="Odrka1"/>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3FE329E4"/>
    <w:multiLevelType w:val="hybridMultilevel"/>
    <w:tmpl w:val="A140BDF0"/>
    <w:lvl w:ilvl="0" w:tplc="041B0001">
      <w:start w:val="1"/>
      <w:numFmt w:val="bullet"/>
      <w:lvlText w:val=""/>
      <w:lvlJc w:val="left"/>
      <w:pPr>
        <w:ind w:left="1221" w:hanging="360"/>
      </w:pPr>
      <w:rPr>
        <w:rFonts w:ascii="Symbol" w:hAnsi="Symbol" w:hint="default"/>
      </w:rPr>
    </w:lvl>
    <w:lvl w:ilvl="1" w:tplc="041B0003" w:tentative="1">
      <w:start w:val="1"/>
      <w:numFmt w:val="bullet"/>
      <w:lvlText w:val="o"/>
      <w:lvlJc w:val="left"/>
      <w:pPr>
        <w:ind w:left="1941" w:hanging="360"/>
      </w:pPr>
      <w:rPr>
        <w:rFonts w:ascii="Courier New" w:hAnsi="Courier New" w:cs="Courier New" w:hint="default"/>
      </w:rPr>
    </w:lvl>
    <w:lvl w:ilvl="2" w:tplc="041B0005" w:tentative="1">
      <w:start w:val="1"/>
      <w:numFmt w:val="bullet"/>
      <w:lvlText w:val=""/>
      <w:lvlJc w:val="left"/>
      <w:pPr>
        <w:ind w:left="2661" w:hanging="360"/>
      </w:pPr>
      <w:rPr>
        <w:rFonts w:ascii="Wingdings" w:hAnsi="Wingdings" w:hint="default"/>
      </w:rPr>
    </w:lvl>
    <w:lvl w:ilvl="3" w:tplc="041B0001" w:tentative="1">
      <w:start w:val="1"/>
      <w:numFmt w:val="bullet"/>
      <w:lvlText w:val=""/>
      <w:lvlJc w:val="left"/>
      <w:pPr>
        <w:ind w:left="3381" w:hanging="360"/>
      </w:pPr>
      <w:rPr>
        <w:rFonts w:ascii="Symbol" w:hAnsi="Symbol" w:hint="default"/>
      </w:rPr>
    </w:lvl>
    <w:lvl w:ilvl="4" w:tplc="041B0003" w:tentative="1">
      <w:start w:val="1"/>
      <w:numFmt w:val="bullet"/>
      <w:lvlText w:val="o"/>
      <w:lvlJc w:val="left"/>
      <w:pPr>
        <w:ind w:left="4101" w:hanging="360"/>
      </w:pPr>
      <w:rPr>
        <w:rFonts w:ascii="Courier New" w:hAnsi="Courier New" w:cs="Courier New" w:hint="default"/>
      </w:rPr>
    </w:lvl>
    <w:lvl w:ilvl="5" w:tplc="041B0005" w:tentative="1">
      <w:start w:val="1"/>
      <w:numFmt w:val="bullet"/>
      <w:lvlText w:val=""/>
      <w:lvlJc w:val="left"/>
      <w:pPr>
        <w:ind w:left="4821" w:hanging="360"/>
      </w:pPr>
      <w:rPr>
        <w:rFonts w:ascii="Wingdings" w:hAnsi="Wingdings" w:hint="default"/>
      </w:rPr>
    </w:lvl>
    <w:lvl w:ilvl="6" w:tplc="041B0001" w:tentative="1">
      <w:start w:val="1"/>
      <w:numFmt w:val="bullet"/>
      <w:lvlText w:val=""/>
      <w:lvlJc w:val="left"/>
      <w:pPr>
        <w:ind w:left="5541" w:hanging="360"/>
      </w:pPr>
      <w:rPr>
        <w:rFonts w:ascii="Symbol" w:hAnsi="Symbol" w:hint="default"/>
      </w:rPr>
    </w:lvl>
    <w:lvl w:ilvl="7" w:tplc="041B0003" w:tentative="1">
      <w:start w:val="1"/>
      <w:numFmt w:val="bullet"/>
      <w:lvlText w:val="o"/>
      <w:lvlJc w:val="left"/>
      <w:pPr>
        <w:ind w:left="6261" w:hanging="360"/>
      </w:pPr>
      <w:rPr>
        <w:rFonts w:ascii="Courier New" w:hAnsi="Courier New" w:cs="Courier New" w:hint="default"/>
      </w:rPr>
    </w:lvl>
    <w:lvl w:ilvl="8" w:tplc="041B0005" w:tentative="1">
      <w:start w:val="1"/>
      <w:numFmt w:val="bullet"/>
      <w:lvlText w:val=""/>
      <w:lvlJc w:val="left"/>
      <w:pPr>
        <w:ind w:left="6981" w:hanging="360"/>
      </w:pPr>
      <w:rPr>
        <w:rFonts w:ascii="Wingdings" w:hAnsi="Wingdings" w:hint="default"/>
      </w:rPr>
    </w:lvl>
  </w:abstractNum>
  <w:abstractNum w:abstractNumId="9" w15:restartNumberingAfterBreak="0">
    <w:nsid w:val="4012311B"/>
    <w:multiLevelType w:val="hybridMultilevel"/>
    <w:tmpl w:val="14D0E6CA"/>
    <w:lvl w:ilvl="0" w:tplc="61DC8C1C">
      <w:start w:val="1"/>
      <w:numFmt w:val="bullet"/>
      <w:pStyle w:val="Odrka3"/>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0" w15:restartNumberingAfterBreak="0">
    <w:nsid w:val="4CE81480"/>
    <w:multiLevelType w:val="hybridMultilevel"/>
    <w:tmpl w:val="B36E3AC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665045BB"/>
    <w:multiLevelType w:val="hybridMultilevel"/>
    <w:tmpl w:val="EA1E32B6"/>
    <w:lvl w:ilvl="0" w:tplc="D018CAFC">
      <w:start w:val="1"/>
      <w:numFmt w:val="decimal"/>
      <w:pStyle w:val="Literatra"/>
      <w:lvlText w:val="[%1]"/>
      <w:lvlJc w:val="left"/>
      <w:pPr>
        <w:ind w:left="502" w:hanging="360"/>
      </w:pPr>
      <w:rPr>
        <w:rFonts w:hint="default"/>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2" w15:restartNumberingAfterBreak="0">
    <w:nsid w:val="6A656633"/>
    <w:multiLevelType w:val="hybridMultilevel"/>
    <w:tmpl w:val="7B561070"/>
    <w:lvl w:ilvl="0" w:tplc="6A70DFBE">
      <w:start w:val="1"/>
      <w:numFmt w:val="upperLetter"/>
      <w:pStyle w:val="Nadpispriloha"/>
      <w:lvlText w:val="Príloha %1 |"/>
      <w:lvlJc w:val="left"/>
      <w:pPr>
        <w:ind w:left="501" w:hanging="360"/>
      </w:pPr>
      <w:rPr>
        <w:rFonts w:hint="default"/>
        <w:spacing w:val="0"/>
        <w:sz w:val="32"/>
        <w:szCs w:val="32"/>
      </w:r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13" w15:restartNumberingAfterBreak="0">
    <w:nsid w:val="751F0585"/>
    <w:multiLevelType w:val="hybridMultilevel"/>
    <w:tmpl w:val="0334612A"/>
    <w:lvl w:ilvl="0" w:tplc="8CA40BFA">
      <w:start w:val="1"/>
      <w:numFmt w:val="upperLetter"/>
      <w:pStyle w:val="islovanzoznam2"/>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14" w15:restartNumberingAfterBreak="0">
    <w:nsid w:val="767F48BB"/>
    <w:multiLevelType w:val="hybridMultilevel"/>
    <w:tmpl w:val="879E1F4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6B4224C"/>
    <w:multiLevelType w:val="hybridMultilevel"/>
    <w:tmpl w:val="7F5452FE"/>
    <w:lvl w:ilvl="0" w:tplc="5CA45B06">
      <w:start w:val="1"/>
      <w:numFmt w:val="bullet"/>
      <w:pStyle w:val="Odrka2"/>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7E7D4D91"/>
    <w:multiLevelType w:val="multilevel"/>
    <w:tmpl w:val="A3F800F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470584921">
    <w:abstractNumId w:val="16"/>
  </w:num>
  <w:num w:numId="2" w16cid:durableId="2016180008">
    <w:abstractNumId w:val="7"/>
  </w:num>
  <w:num w:numId="3" w16cid:durableId="130367635">
    <w:abstractNumId w:val="15"/>
  </w:num>
  <w:num w:numId="4" w16cid:durableId="1128817523">
    <w:abstractNumId w:val="9"/>
  </w:num>
  <w:num w:numId="5" w16cid:durableId="1711222847">
    <w:abstractNumId w:val="5"/>
  </w:num>
  <w:num w:numId="6" w16cid:durableId="1985548767">
    <w:abstractNumId w:val="5"/>
  </w:num>
  <w:num w:numId="7" w16cid:durableId="1099330521">
    <w:abstractNumId w:val="11"/>
  </w:num>
  <w:num w:numId="8" w16cid:durableId="1204093611">
    <w:abstractNumId w:val="2"/>
  </w:num>
  <w:num w:numId="9" w16cid:durableId="237062638">
    <w:abstractNumId w:val="13"/>
  </w:num>
  <w:num w:numId="10" w16cid:durableId="889196987">
    <w:abstractNumId w:val="12"/>
  </w:num>
  <w:num w:numId="11" w16cid:durableId="1432093908">
    <w:abstractNumId w:val="10"/>
  </w:num>
  <w:num w:numId="12" w16cid:durableId="365954510">
    <w:abstractNumId w:val="6"/>
  </w:num>
  <w:num w:numId="13" w16cid:durableId="1533305654">
    <w:abstractNumId w:val="0"/>
  </w:num>
  <w:num w:numId="14" w16cid:durableId="1129319558">
    <w:abstractNumId w:val="4"/>
  </w:num>
  <w:num w:numId="15" w16cid:durableId="1575119413">
    <w:abstractNumId w:val="3"/>
  </w:num>
  <w:num w:numId="16" w16cid:durableId="1829201774">
    <w:abstractNumId w:val="14"/>
  </w:num>
  <w:num w:numId="17" w16cid:durableId="758016043">
    <w:abstractNumId w:val="1"/>
  </w:num>
  <w:num w:numId="18" w16cid:durableId="1889877607">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072D7"/>
    <w:rsid w:val="00004ADB"/>
    <w:rsid w:val="000061E2"/>
    <w:rsid w:val="000074D9"/>
    <w:rsid w:val="00007838"/>
    <w:rsid w:val="00010116"/>
    <w:rsid w:val="00010DCA"/>
    <w:rsid w:val="00011D81"/>
    <w:rsid w:val="00015C78"/>
    <w:rsid w:val="000167DE"/>
    <w:rsid w:val="000176D0"/>
    <w:rsid w:val="000207F7"/>
    <w:rsid w:val="00021648"/>
    <w:rsid w:val="00022BBC"/>
    <w:rsid w:val="00023F55"/>
    <w:rsid w:val="00025A8F"/>
    <w:rsid w:val="0002672B"/>
    <w:rsid w:val="00027270"/>
    <w:rsid w:val="000278E8"/>
    <w:rsid w:val="00027E46"/>
    <w:rsid w:val="000301E7"/>
    <w:rsid w:val="00030B5F"/>
    <w:rsid w:val="0003192F"/>
    <w:rsid w:val="000321FF"/>
    <w:rsid w:val="00034403"/>
    <w:rsid w:val="0003452B"/>
    <w:rsid w:val="00042F6E"/>
    <w:rsid w:val="00043C73"/>
    <w:rsid w:val="00043D95"/>
    <w:rsid w:val="000446F8"/>
    <w:rsid w:val="00044A77"/>
    <w:rsid w:val="00045C54"/>
    <w:rsid w:val="00047462"/>
    <w:rsid w:val="0005009C"/>
    <w:rsid w:val="000534EF"/>
    <w:rsid w:val="00054E16"/>
    <w:rsid w:val="00056772"/>
    <w:rsid w:val="00056D9F"/>
    <w:rsid w:val="000616FD"/>
    <w:rsid w:val="00062471"/>
    <w:rsid w:val="00062DC6"/>
    <w:rsid w:val="000675ED"/>
    <w:rsid w:val="00067F0D"/>
    <w:rsid w:val="00071354"/>
    <w:rsid w:val="0007424C"/>
    <w:rsid w:val="000753F2"/>
    <w:rsid w:val="0007579C"/>
    <w:rsid w:val="00075DF1"/>
    <w:rsid w:val="000775B0"/>
    <w:rsid w:val="00080662"/>
    <w:rsid w:val="00082C68"/>
    <w:rsid w:val="00084415"/>
    <w:rsid w:val="000852AE"/>
    <w:rsid w:val="00086795"/>
    <w:rsid w:val="00086BA2"/>
    <w:rsid w:val="00090893"/>
    <w:rsid w:val="000909DB"/>
    <w:rsid w:val="00090F00"/>
    <w:rsid w:val="0009218C"/>
    <w:rsid w:val="00093812"/>
    <w:rsid w:val="000957EE"/>
    <w:rsid w:val="000A0E80"/>
    <w:rsid w:val="000A1F75"/>
    <w:rsid w:val="000A3421"/>
    <w:rsid w:val="000A36DA"/>
    <w:rsid w:val="000A4C60"/>
    <w:rsid w:val="000A508F"/>
    <w:rsid w:val="000A76E3"/>
    <w:rsid w:val="000B0DC8"/>
    <w:rsid w:val="000B1370"/>
    <w:rsid w:val="000B1822"/>
    <w:rsid w:val="000B2E4B"/>
    <w:rsid w:val="000B3884"/>
    <w:rsid w:val="000B3B3D"/>
    <w:rsid w:val="000B6532"/>
    <w:rsid w:val="000C1EF6"/>
    <w:rsid w:val="000C2601"/>
    <w:rsid w:val="000C26F2"/>
    <w:rsid w:val="000C29A8"/>
    <w:rsid w:val="000C401D"/>
    <w:rsid w:val="000C5021"/>
    <w:rsid w:val="000C59A3"/>
    <w:rsid w:val="000D0951"/>
    <w:rsid w:val="000D36B5"/>
    <w:rsid w:val="000D38C0"/>
    <w:rsid w:val="000E189D"/>
    <w:rsid w:val="000E2203"/>
    <w:rsid w:val="000E3F92"/>
    <w:rsid w:val="000E4529"/>
    <w:rsid w:val="000E6115"/>
    <w:rsid w:val="000E617F"/>
    <w:rsid w:val="000E6941"/>
    <w:rsid w:val="000E778C"/>
    <w:rsid w:val="000E7ADC"/>
    <w:rsid w:val="000E7F36"/>
    <w:rsid w:val="000F0324"/>
    <w:rsid w:val="000F0576"/>
    <w:rsid w:val="000F201F"/>
    <w:rsid w:val="000F2ACA"/>
    <w:rsid w:val="000F3D9E"/>
    <w:rsid w:val="000F4E08"/>
    <w:rsid w:val="000F6920"/>
    <w:rsid w:val="000F751B"/>
    <w:rsid w:val="000F79E1"/>
    <w:rsid w:val="00100990"/>
    <w:rsid w:val="00101133"/>
    <w:rsid w:val="00104BBA"/>
    <w:rsid w:val="00105F38"/>
    <w:rsid w:val="00106653"/>
    <w:rsid w:val="001106A9"/>
    <w:rsid w:val="001116F9"/>
    <w:rsid w:val="001117DC"/>
    <w:rsid w:val="001125DD"/>
    <w:rsid w:val="0011314A"/>
    <w:rsid w:val="001150E5"/>
    <w:rsid w:val="00115125"/>
    <w:rsid w:val="00115ABC"/>
    <w:rsid w:val="001173FF"/>
    <w:rsid w:val="00120B65"/>
    <w:rsid w:val="0012142A"/>
    <w:rsid w:val="001215F9"/>
    <w:rsid w:val="0012264C"/>
    <w:rsid w:val="00124A84"/>
    <w:rsid w:val="001261A9"/>
    <w:rsid w:val="0012623B"/>
    <w:rsid w:val="001276A2"/>
    <w:rsid w:val="00127CD3"/>
    <w:rsid w:val="00127D2D"/>
    <w:rsid w:val="00134988"/>
    <w:rsid w:val="00135792"/>
    <w:rsid w:val="00135A0F"/>
    <w:rsid w:val="00135E4A"/>
    <w:rsid w:val="001360D7"/>
    <w:rsid w:val="00137540"/>
    <w:rsid w:val="0013783F"/>
    <w:rsid w:val="001403B5"/>
    <w:rsid w:val="001420A2"/>
    <w:rsid w:val="001435CA"/>
    <w:rsid w:val="0014372D"/>
    <w:rsid w:val="0014397D"/>
    <w:rsid w:val="00144C5E"/>
    <w:rsid w:val="00146362"/>
    <w:rsid w:val="00150F25"/>
    <w:rsid w:val="001521D9"/>
    <w:rsid w:val="001537AE"/>
    <w:rsid w:val="00153A6F"/>
    <w:rsid w:val="00153DF2"/>
    <w:rsid w:val="00156F76"/>
    <w:rsid w:val="001573C0"/>
    <w:rsid w:val="00157588"/>
    <w:rsid w:val="00157AFD"/>
    <w:rsid w:val="00160450"/>
    <w:rsid w:val="00161853"/>
    <w:rsid w:val="00163F37"/>
    <w:rsid w:val="00172379"/>
    <w:rsid w:val="0017245F"/>
    <w:rsid w:val="00174772"/>
    <w:rsid w:val="0017478C"/>
    <w:rsid w:val="00174FE0"/>
    <w:rsid w:val="00175826"/>
    <w:rsid w:val="00176887"/>
    <w:rsid w:val="00177856"/>
    <w:rsid w:val="00177AEE"/>
    <w:rsid w:val="00180567"/>
    <w:rsid w:val="00181762"/>
    <w:rsid w:val="00181CAC"/>
    <w:rsid w:val="001841F4"/>
    <w:rsid w:val="001845D0"/>
    <w:rsid w:val="001848B8"/>
    <w:rsid w:val="001861CB"/>
    <w:rsid w:val="00187661"/>
    <w:rsid w:val="0019180F"/>
    <w:rsid w:val="00192105"/>
    <w:rsid w:val="001926F6"/>
    <w:rsid w:val="00192708"/>
    <w:rsid w:val="00194876"/>
    <w:rsid w:val="00194F1C"/>
    <w:rsid w:val="00197960"/>
    <w:rsid w:val="001A0ABB"/>
    <w:rsid w:val="001A0BAD"/>
    <w:rsid w:val="001A134A"/>
    <w:rsid w:val="001A35CF"/>
    <w:rsid w:val="001A5745"/>
    <w:rsid w:val="001A6D28"/>
    <w:rsid w:val="001A72E4"/>
    <w:rsid w:val="001A7870"/>
    <w:rsid w:val="001A79F3"/>
    <w:rsid w:val="001A7BD1"/>
    <w:rsid w:val="001B0E48"/>
    <w:rsid w:val="001B1A7F"/>
    <w:rsid w:val="001B28FE"/>
    <w:rsid w:val="001B426D"/>
    <w:rsid w:val="001B524C"/>
    <w:rsid w:val="001C138B"/>
    <w:rsid w:val="001C1B9A"/>
    <w:rsid w:val="001C2190"/>
    <w:rsid w:val="001C2DA3"/>
    <w:rsid w:val="001C2F3F"/>
    <w:rsid w:val="001C38B7"/>
    <w:rsid w:val="001C48F1"/>
    <w:rsid w:val="001C4DA9"/>
    <w:rsid w:val="001D39BF"/>
    <w:rsid w:val="001D4254"/>
    <w:rsid w:val="001D42FD"/>
    <w:rsid w:val="001D458B"/>
    <w:rsid w:val="001D45BA"/>
    <w:rsid w:val="001D5589"/>
    <w:rsid w:val="001D65D6"/>
    <w:rsid w:val="001D6DB6"/>
    <w:rsid w:val="001D7C74"/>
    <w:rsid w:val="001E1BE0"/>
    <w:rsid w:val="001E1ECB"/>
    <w:rsid w:val="001E44E9"/>
    <w:rsid w:val="001E514F"/>
    <w:rsid w:val="001E7100"/>
    <w:rsid w:val="001E71BC"/>
    <w:rsid w:val="001E7B02"/>
    <w:rsid w:val="001F0AAA"/>
    <w:rsid w:val="001F1736"/>
    <w:rsid w:val="001F1C90"/>
    <w:rsid w:val="001F5844"/>
    <w:rsid w:val="001F5E9C"/>
    <w:rsid w:val="00200076"/>
    <w:rsid w:val="002012BD"/>
    <w:rsid w:val="00202B49"/>
    <w:rsid w:val="00203504"/>
    <w:rsid w:val="00203E7D"/>
    <w:rsid w:val="002050E7"/>
    <w:rsid w:val="00212A5C"/>
    <w:rsid w:val="00213EC7"/>
    <w:rsid w:val="00216F6F"/>
    <w:rsid w:val="00217256"/>
    <w:rsid w:val="00221464"/>
    <w:rsid w:val="0022204D"/>
    <w:rsid w:val="002227A4"/>
    <w:rsid w:val="00226230"/>
    <w:rsid w:val="00227663"/>
    <w:rsid w:val="00230521"/>
    <w:rsid w:val="00230A1F"/>
    <w:rsid w:val="00230FFA"/>
    <w:rsid w:val="00231196"/>
    <w:rsid w:val="00232C91"/>
    <w:rsid w:val="00233058"/>
    <w:rsid w:val="002330A1"/>
    <w:rsid w:val="00234089"/>
    <w:rsid w:val="00236EAC"/>
    <w:rsid w:val="00237144"/>
    <w:rsid w:val="0023749B"/>
    <w:rsid w:val="00241A5A"/>
    <w:rsid w:val="00243295"/>
    <w:rsid w:val="00243D79"/>
    <w:rsid w:val="00244212"/>
    <w:rsid w:val="0024633D"/>
    <w:rsid w:val="00246CB9"/>
    <w:rsid w:val="00250542"/>
    <w:rsid w:val="00252FEE"/>
    <w:rsid w:val="00254152"/>
    <w:rsid w:val="0025425C"/>
    <w:rsid w:val="00254BC9"/>
    <w:rsid w:val="002550F9"/>
    <w:rsid w:val="002555EE"/>
    <w:rsid w:val="002615B5"/>
    <w:rsid w:val="00261B41"/>
    <w:rsid w:val="00262333"/>
    <w:rsid w:val="002632C3"/>
    <w:rsid w:val="00263B36"/>
    <w:rsid w:val="002642CD"/>
    <w:rsid w:val="002652ED"/>
    <w:rsid w:val="0026614B"/>
    <w:rsid w:val="002677E6"/>
    <w:rsid w:val="00272732"/>
    <w:rsid w:val="00272D38"/>
    <w:rsid w:val="002743B1"/>
    <w:rsid w:val="002775EF"/>
    <w:rsid w:val="0027774B"/>
    <w:rsid w:val="00277F89"/>
    <w:rsid w:val="00280270"/>
    <w:rsid w:val="00282174"/>
    <w:rsid w:val="0028464A"/>
    <w:rsid w:val="0028478C"/>
    <w:rsid w:val="00284FD7"/>
    <w:rsid w:val="00285090"/>
    <w:rsid w:val="00285FA5"/>
    <w:rsid w:val="0028681E"/>
    <w:rsid w:val="00292BD5"/>
    <w:rsid w:val="00292F3F"/>
    <w:rsid w:val="00294B1A"/>
    <w:rsid w:val="00294B4E"/>
    <w:rsid w:val="00295630"/>
    <w:rsid w:val="00295C42"/>
    <w:rsid w:val="00295F21"/>
    <w:rsid w:val="00297392"/>
    <w:rsid w:val="002A14EF"/>
    <w:rsid w:val="002A17D4"/>
    <w:rsid w:val="002A1B47"/>
    <w:rsid w:val="002A1FC5"/>
    <w:rsid w:val="002A364F"/>
    <w:rsid w:val="002A3C9C"/>
    <w:rsid w:val="002A4223"/>
    <w:rsid w:val="002A4C71"/>
    <w:rsid w:val="002A72E6"/>
    <w:rsid w:val="002B0794"/>
    <w:rsid w:val="002B527C"/>
    <w:rsid w:val="002B6032"/>
    <w:rsid w:val="002B7CA8"/>
    <w:rsid w:val="002C0563"/>
    <w:rsid w:val="002C0802"/>
    <w:rsid w:val="002C14A1"/>
    <w:rsid w:val="002C23C1"/>
    <w:rsid w:val="002C2457"/>
    <w:rsid w:val="002C2839"/>
    <w:rsid w:val="002C3AEB"/>
    <w:rsid w:val="002C3F97"/>
    <w:rsid w:val="002C5D21"/>
    <w:rsid w:val="002C61D0"/>
    <w:rsid w:val="002C7763"/>
    <w:rsid w:val="002C784D"/>
    <w:rsid w:val="002C7CA4"/>
    <w:rsid w:val="002D0696"/>
    <w:rsid w:val="002D06BF"/>
    <w:rsid w:val="002D0920"/>
    <w:rsid w:val="002D0F21"/>
    <w:rsid w:val="002D158B"/>
    <w:rsid w:val="002D28DD"/>
    <w:rsid w:val="002D42BD"/>
    <w:rsid w:val="002E3D8F"/>
    <w:rsid w:val="002E4BB6"/>
    <w:rsid w:val="002E6B4B"/>
    <w:rsid w:val="002E7319"/>
    <w:rsid w:val="002F0A63"/>
    <w:rsid w:val="002F1CF0"/>
    <w:rsid w:val="002F2A8E"/>
    <w:rsid w:val="002F382E"/>
    <w:rsid w:val="002F49D9"/>
    <w:rsid w:val="002F6F62"/>
    <w:rsid w:val="002F7040"/>
    <w:rsid w:val="003034DB"/>
    <w:rsid w:val="0030377C"/>
    <w:rsid w:val="00303F55"/>
    <w:rsid w:val="00304EA0"/>
    <w:rsid w:val="003052C3"/>
    <w:rsid w:val="00305AC9"/>
    <w:rsid w:val="00305ACA"/>
    <w:rsid w:val="0030685D"/>
    <w:rsid w:val="003078DA"/>
    <w:rsid w:val="00310083"/>
    <w:rsid w:val="00310729"/>
    <w:rsid w:val="00311D26"/>
    <w:rsid w:val="003142B7"/>
    <w:rsid w:val="0032065F"/>
    <w:rsid w:val="00322422"/>
    <w:rsid w:val="00323F37"/>
    <w:rsid w:val="0032445F"/>
    <w:rsid w:val="00324D82"/>
    <w:rsid w:val="00324F30"/>
    <w:rsid w:val="003267E9"/>
    <w:rsid w:val="00326EC4"/>
    <w:rsid w:val="00330A28"/>
    <w:rsid w:val="00331328"/>
    <w:rsid w:val="003313FF"/>
    <w:rsid w:val="00331989"/>
    <w:rsid w:val="003322E4"/>
    <w:rsid w:val="00332BE2"/>
    <w:rsid w:val="00335AAF"/>
    <w:rsid w:val="00336D73"/>
    <w:rsid w:val="003407F5"/>
    <w:rsid w:val="00340C31"/>
    <w:rsid w:val="003417F7"/>
    <w:rsid w:val="003437E7"/>
    <w:rsid w:val="00344A3C"/>
    <w:rsid w:val="0034541B"/>
    <w:rsid w:val="003477EB"/>
    <w:rsid w:val="003506FE"/>
    <w:rsid w:val="00355A00"/>
    <w:rsid w:val="00355C9F"/>
    <w:rsid w:val="00356E9D"/>
    <w:rsid w:val="0035714F"/>
    <w:rsid w:val="00357157"/>
    <w:rsid w:val="003576FB"/>
    <w:rsid w:val="00361169"/>
    <w:rsid w:val="00362B36"/>
    <w:rsid w:val="00363329"/>
    <w:rsid w:val="00363EE3"/>
    <w:rsid w:val="0036434D"/>
    <w:rsid w:val="00364E58"/>
    <w:rsid w:val="00365702"/>
    <w:rsid w:val="00365D50"/>
    <w:rsid w:val="0036699E"/>
    <w:rsid w:val="00367735"/>
    <w:rsid w:val="00367855"/>
    <w:rsid w:val="00367890"/>
    <w:rsid w:val="00367DE7"/>
    <w:rsid w:val="003706B7"/>
    <w:rsid w:val="00370FB0"/>
    <w:rsid w:val="0037204F"/>
    <w:rsid w:val="00372290"/>
    <w:rsid w:val="00376ACD"/>
    <w:rsid w:val="003770AD"/>
    <w:rsid w:val="00377113"/>
    <w:rsid w:val="00377540"/>
    <w:rsid w:val="00380141"/>
    <w:rsid w:val="003811A1"/>
    <w:rsid w:val="00382E1E"/>
    <w:rsid w:val="00384D1F"/>
    <w:rsid w:val="00385424"/>
    <w:rsid w:val="003867DE"/>
    <w:rsid w:val="00387D8F"/>
    <w:rsid w:val="00387F77"/>
    <w:rsid w:val="00390208"/>
    <w:rsid w:val="00390628"/>
    <w:rsid w:val="00390FF3"/>
    <w:rsid w:val="003922ED"/>
    <w:rsid w:val="003927F5"/>
    <w:rsid w:val="00393113"/>
    <w:rsid w:val="00393CDC"/>
    <w:rsid w:val="0039404D"/>
    <w:rsid w:val="00396437"/>
    <w:rsid w:val="003974C1"/>
    <w:rsid w:val="003A1D23"/>
    <w:rsid w:val="003A723E"/>
    <w:rsid w:val="003A7CC1"/>
    <w:rsid w:val="003B30A4"/>
    <w:rsid w:val="003B454C"/>
    <w:rsid w:val="003B482B"/>
    <w:rsid w:val="003B4A65"/>
    <w:rsid w:val="003B506F"/>
    <w:rsid w:val="003B5E32"/>
    <w:rsid w:val="003C228B"/>
    <w:rsid w:val="003C35B2"/>
    <w:rsid w:val="003C3740"/>
    <w:rsid w:val="003C3DF9"/>
    <w:rsid w:val="003C58E7"/>
    <w:rsid w:val="003C665B"/>
    <w:rsid w:val="003C765E"/>
    <w:rsid w:val="003C79A8"/>
    <w:rsid w:val="003D03FF"/>
    <w:rsid w:val="003D07A8"/>
    <w:rsid w:val="003D2274"/>
    <w:rsid w:val="003D3CF3"/>
    <w:rsid w:val="003D40EC"/>
    <w:rsid w:val="003D46CE"/>
    <w:rsid w:val="003D5773"/>
    <w:rsid w:val="003D5F73"/>
    <w:rsid w:val="003D6032"/>
    <w:rsid w:val="003D6CE7"/>
    <w:rsid w:val="003D6FEA"/>
    <w:rsid w:val="003E006A"/>
    <w:rsid w:val="003E0372"/>
    <w:rsid w:val="003E0CB2"/>
    <w:rsid w:val="003E3D3E"/>
    <w:rsid w:val="003E7AC1"/>
    <w:rsid w:val="003F0C1E"/>
    <w:rsid w:val="003F33DA"/>
    <w:rsid w:val="003F43B2"/>
    <w:rsid w:val="003F6414"/>
    <w:rsid w:val="003F66E4"/>
    <w:rsid w:val="00401E80"/>
    <w:rsid w:val="00402F69"/>
    <w:rsid w:val="004039FD"/>
    <w:rsid w:val="00403E18"/>
    <w:rsid w:val="0040578B"/>
    <w:rsid w:val="004067D8"/>
    <w:rsid w:val="00406E8D"/>
    <w:rsid w:val="00410943"/>
    <w:rsid w:val="0041166A"/>
    <w:rsid w:val="00411E67"/>
    <w:rsid w:val="00412A80"/>
    <w:rsid w:val="00412FC0"/>
    <w:rsid w:val="00413F55"/>
    <w:rsid w:val="004156A2"/>
    <w:rsid w:val="00416B6B"/>
    <w:rsid w:val="00416CC8"/>
    <w:rsid w:val="004172AC"/>
    <w:rsid w:val="00417466"/>
    <w:rsid w:val="00417A54"/>
    <w:rsid w:val="0042001C"/>
    <w:rsid w:val="00420237"/>
    <w:rsid w:val="00421B4B"/>
    <w:rsid w:val="004224AB"/>
    <w:rsid w:val="004240F1"/>
    <w:rsid w:val="00424A42"/>
    <w:rsid w:val="00425005"/>
    <w:rsid w:val="00425A1C"/>
    <w:rsid w:val="004266DC"/>
    <w:rsid w:val="00430A54"/>
    <w:rsid w:val="00430C05"/>
    <w:rsid w:val="0043188E"/>
    <w:rsid w:val="00431C78"/>
    <w:rsid w:val="00432D39"/>
    <w:rsid w:val="00433326"/>
    <w:rsid w:val="00433C4C"/>
    <w:rsid w:val="0043776A"/>
    <w:rsid w:val="00440EDD"/>
    <w:rsid w:val="004428DA"/>
    <w:rsid w:val="00442C69"/>
    <w:rsid w:val="00443772"/>
    <w:rsid w:val="00444271"/>
    <w:rsid w:val="00444A1B"/>
    <w:rsid w:val="00445AC3"/>
    <w:rsid w:val="00445C3B"/>
    <w:rsid w:val="00446205"/>
    <w:rsid w:val="00450637"/>
    <w:rsid w:val="00451FAB"/>
    <w:rsid w:val="004547FA"/>
    <w:rsid w:val="00456054"/>
    <w:rsid w:val="0045670F"/>
    <w:rsid w:val="0045765C"/>
    <w:rsid w:val="00460915"/>
    <w:rsid w:val="00461D22"/>
    <w:rsid w:val="0046327D"/>
    <w:rsid w:val="00464629"/>
    <w:rsid w:val="00464B81"/>
    <w:rsid w:val="004658C6"/>
    <w:rsid w:val="00465C7C"/>
    <w:rsid w:val="0047005E"/>
    <w:rsid w:val="00470B2F"/>
    <w:rsid w:val="00471573"/>
    <w:rsid w:val="0047327A"/>
    <w:rsid w:val="00473398"/>
    <w:rsid w:val="00474785"/>
    <w:rsid w:val="0047506D"/>
    <w:rsid w:val="00476136"/>
    <w:rsid w:val="0047645A"/>
    <w:rsid w:val="00477FF2"/>
    <w:rsid w:val="004818B3"/>
    <w:rsid w:val="004821CC"/>
    <w:rsid w:val="004840AF"/>
    <w:rsid w:val="0048668B"/>
    <w:rsid w:val="00490975"/>
    <w:rsid w:val="0049273D"/>
    <w:rsid w:val="00493216"/>
    <w:rsid w:val="00496C15"/>
    <w:rsid w:val="004A09DF"/>
    <w:rsid w:val="004A1312"/>
    <w:rsid w:val="004A1582"/>
    <w:rsid w:val="004A228F"/>
    <w:rsid w:val="004A275E"/>
    <w:rsid w:val="004A35CC"/>
    <w:rsid w:val="004A3ADE"/>
    <w:rsid w:val="004A48C7"/>
    <w:rsid w:val="004A4D2C"/>
    <w:rsid w:val="004A5486"/>
    <w:rsid w:val="004A61DE"/>
    <w:rsid w:val="004B1448"/>
    <w:rsid w:val="004B22D6"/>
    <w:rsid w:val="004B30F9"/>
    <w:rsid w:val="004B394A"/>
    <w:rsid w:val="004B3E49"/>
    <w:rsid w:val="004B3EBA"/>
    <w:rsid w:val="004B44AF"/>
    <w:rsid w:val="004B5816"/>
    <w:rsid w:val="004B584B"/>
    <w:rsid w:val="004B5B2F"/>
    <w:rsid w:val="004B6341"/>
    <w:rsid w:val="004C09C1"/>
    <w:rsid w:val="004C26D7"/>
    <w:rsid w:val="004C3D74"/>
    <w:rsid w:val="004C41F0"/>
    <w:rsid w:val="004C4529"/>
    <w:rsid w:val="004C6232"/>
    <w:rsid w:val="004C6F3E"/>
    <w:rsid w:val="004C73E6"/>
    <w:rsid w:val="004C74A2"/>
    <w:rsid w:val="004D01B4"/>
    <w:rsid w:val="004D0C18"/>
    <w:rsid w:val="004D15C4"/>
    <w:rsid w:val="004D1A7A"/>
    <w:rsid w:val="004D2079"/>
    <w:rsid w:val="004D21EA"/>
    <w:rsid w:val="004D3788"/>
    <w:rsid w:val="004D3FCF"/>
    <w:rsid w:val="004D4A1C"/>
    <w:rsid w:val="004E0005"/>
    <w:rsid w:val="004E1AE0"/>
    <w:rsid w:val="004E1BF3"/>
    <w:rsid w:val="004E2860"/>
    <w:rsid w:val="004E40C3"/>
    <w:rsid w:val="004E40C8"/>
    <w:rsid w:val="004E55F5"/>
    <w:rsid w:val="004E60C0"/>
    <w:rsid w:val="004E657F"/>
    <w:rsid w:val="004F0753"/>
    <w:rsid w:val="004F3711"/>
    <w:rsid w:val="004F594B"/>
    <w:rsid w:val="004F67C6"/>
    <w:rsid w:val="004F6BF4"/>
    <w:rsid w:val="00500C37"/>
    <w:rsid w:val="00502D42"/>
    <w:rsid w:val="00502DC4"/>
    <w:rsid w:val="00505AB6"/>
    <w:rsid w:val="00507523"/>
    <w:rsid w:val="00507769"/>
    <w:rsid w:val="00507895"/>
    <w:rsid w:val="00507D65"/>
    <w:rsid w:val="00511577"/>
    <w:rsid w:val="005135CA"/>
    <w:rsid w:val="00514BCC"/>
    <w:rsid w:val="0051794D"/>
    <w:rsid w:val="0052343E"/>
    <w:rsid w:val="00523FA0"/>
    <w:rsid w:val="00524005"/>
    <w:rsid w:val="00524FF8"/>
    <w:rsid w:val="0053017D"/>
    <w:rsid w:val="005301C1"/>
    <w:rsid w:val="0053070E"/>
    <w:rsid w:val="00532422"/>
    <w:rsid w:val="00534837"/>
    <w:rsid w:val="00535607"/>
    <w:rsid w:val="00536FE5"/>
    <w:rsid w:val="00537256"/>
    <w:rsid w:val="00537451"/>
    <w:rsid w:val="00541349"/>
    <w:rsid w:val="00541390"/>
    <w:rsid w:val="00541614"/>
    <w:rsid w:val="00541B64"/>
    <w:rsid w:val="005422E4"/>
    <w:rsid w:val="00542CC4"/>
    <w:rsid w:val="00543765"/>
    <w:rsid w:val="0054416C"/>
    <w:rsid w:val="0054462B"/>
    <w:rsid w:val="00544849"/>
    <w:rsid w:val="00545808"/>
    <w:rsid w:val="005460B5"/>
    <w:rsid w:val="0054631F"/>
    <w:rsid w:val="005467BE"/>
    <w:rsid w:val="00547470"/>
    <w:rsid w:val="00551E86"/>
    <w:rsid w:val="005531C9"/>
    <w:rsid w:val="00556464"/>
    <w:rsid w:val="00556D2F"/>
    <w:rsid w:val="00557068"/>
    <w:rsid w:val="00557710"/>
    <w:rsid w:val="00560729"/>
    <w:rsid w:val="00560AEB"/>
    <w:rsid w:val="005623A3"/>
    <w:rsid w:val="00562FEC"/>
    <w:rsid w:val="0056406B"/>
    <w:rsid w:val="00564FE1"/>
    <w:rsid w:val="0056504E"/>
    <w:rsid w:val="00566B18"/>
    <w:rsid w:val="00567E8C"/>
    <w:rsid w:val="00572B83"/>
    <w:rsid w:val="005776FF"/>
    <w:rsid w:val="0058083A"/>
    <w:rsid w:val="005814A4"/>
    <w:rsid w:val="00584259"/>
    <w:rsid w:val="0058471F"/>
    <w:rsid w:val="00585703"/>
    <w:rsid w:val="005861E7"/>
    <w:rsid w:val="0058798B"/>
    <w:rsid w:val="0059224B"/>
    <w:rsid w:val="00595ACC"/>
    <w:rsid w:val="0059697E"/>
    <w:rsid w:val="005A06A1"/>
    <w:rsid w:val="005A0B9D"/>
    <w:rsid w:val="005A13D8"/>
    <w:rsid w:val="005A149D"/>
    <w:rsid w:val="005A2EB4"/>
    <w:rsid w:val="005B072B"/>
    <w:rsid w:val="005B0ABB"/>
    <w:rsid w:val="005B0D1B"/>
    <w:rsid w:val="005B3470"/>
    <w:rsid w:val="005B41F8"/>
    <w:rsid w:val="005B4E7B"/>
    <w:rsid w:val="005B6596"/>
    <w:rsid w:val="005B67A6"/>
    <w:rsid w:val="005B6851"/>
    <w:rsid w:val="005B7F1F"/>
    <w:rsid w:val="005C06C1"/>
    <w:rsid w:val="005C1C1E"/>
    <w:rsid w:val="005C3097"/>
    <w:rsid w:val="005C3614"/>
    <w:rsid w:val="005C59E2"/>
    <w:rsid w:val="005C7218"/>
    <w:rsid w:val="005D14D3"/>
    <w:rsid w:val="005D1B6A"/>
    <w:rsid w:val="005D1F80"/>
    <w:rsid w:val="005D2ED0"/>
    <w:rsid w:val="005D3DE3"/>
    <w:rsid w:val="005D47A6"/>
    <w:rsid w:val="005D6B45"/>
    <w:rsid w:val="005D7949"/>
    <w:rsid w:val="005D7F33"/>
    <w:rsid w:val="005E0055"/>
    <w:rsid w:val="005E1947"/>
    <w:rsid w:val="005E298F"/>
    <w:rsid w:val="005E3709"/>
    <w:rsid w:val="005E398D"/>
    <w:rsid w:val="005E48B9"/>
    <w:rsid w:val="005E58B7"/>
    <w:rsid w:val="005E5FE8"/>
    <w:rsid w:val="005E7CC3"/>
    <w:rsid w:val="005F2E01"/>
    <w:rsid w:val="005F5737"/>
    <w:rsid w:val="005F7A17"/>
    <w:rsid w:val="00600213"/>
    <w:rsid w:val="00602504"/>
    <w:rsid w:val="00603445"/>
    <w:rsid w:val="006071CC"/>
    <w:rsid w:val="006106CF"/>
    <w:rsid w:val="006109A9"/>
    <w:rsid w:val="0061219F"/>
    <w:rsid w:val="00613345"/>
    <w:rsid w:val="0061433F"/>
    <w:rsid w:val="006150E2"/>
    <w:rsid w:val="0062107C"/>
    <w:rsid w:val="006237A7"/>
    <w:rsid w:val="00623B60"/>
    <w:rsid w:val="006245FD"/>
    <w:rsid w:val="00626987"/>
    <w:rsid w:val="006301E0"/>
    <w:rsid w:val="00630CC7"/>
    <w:rsid w:val="00632540"/>
    <w:rsid w:val="0063292B"/>
    <w:rsid w:val="00632A4E"/>
    <w:rsid w:val="006334D5"/>
    <w:rsid w:val="00634BE9"/>
    <w:rsid w:val="00636D77"/>
    <w:rsid w:val="00641170"/>
    <w:rsid w:val="00641239"/>
    <w:rsid w:val="00641C8E"/>
    <w:rsid w:val="00642660"/>
    <w:rsid w:val="006429F2"/>
    <w:rsid w:val="00642DD6"/>
    <w:rsid w:val="00643694"/>
    <w:rsid w:val="00643AE1"/>
    <w:rsid w:val="00644E8B"/>
    <w:rsid w:val="00645243"/>
    <w:rsid w:val="0064577E"/>
    <w:rsid w:val="00645904"/>
    <w:rsid w:val="00645FED"/>
    <w:rsid w:val="00647130"/>
    <w:rsid w:val="00647FBA"/>
    <w:rsid w:val="006503E1"/>
    <w:rsid w:val="00651A34"/>
    <w:rsid w:val="0065422C"/>
    <w:rsid w:val="00654578"/>
    <w:rsid w:val="00654C85"/>
    <w:rsid w:val="0065595B"/>
    <w:rsid w:val="00655C8E"/>
    <w:rsid w:val="006565F9"/>
    <w:rsid w:val="00656CBF"/>
    <w:rsid w:val="00657343"/>
    <w:rsid w:val="0065763C"/>
    <w:rsid w:val="0066131C"/>
    <w:rsid w:val="00662BA7"/>
    <w:rsid w:val="006636B9"/>
    <w:rsid w:val="006637FA"/>
    <w:rsid w:val="00663889"/>
    <w:rsid w:val="00663BA7"/>
    <w:rsid w:val="00664B0B"/>
    <w:rsid w:val="006665AA"/>
    <w:rsid w:val="006703AE"/>
    <w:rsid w:val="00670685"/>
    <w:rsid w:val="00671006"/>
    <w:rsid w:val="00672094"/>
    <w:rsid w:val="00673CD3"/>
    <w:rsid w:val="00674A78"/>
    <w:rsid w:val="0067578F"/>
    <w:rsid w:val="006758A6"/>
    <w:rsid w:val="00680457"/>
    <w:rsid w:val="00680564"/>
    <w:rsid w:val="006810D7"/>
    <w:rsid w:val="00682345"/>
    <w:rsid w:val="00682E51"/>
    <w:rsid w:val="00684016"/>
    <w:rsid w:val="00684939"/>
    <w:rsid w:val="00684F7A"/>
    <w:rsid w:val="006866A6"/>
    <w:rsid w:val="00686777"/>
    <w:rsid w:val="00686892"/>
    <w:rsid w:val="00687797"/>
    <w:rsid w:val="0069052B"/>
    <w:rsid w:val="006914A0"/>
    <w:rsid w:val="00691927"/>
    <w:rsid w:val="00692A4E"/>
    <w:rsid w:val="00695A96"/>
    <w:rsid w:val="00695AC1"/>
    <w:rsid w:val="006961C0"/>
    <w:rsid w:val="006A01CB"/>
    <w:rsid w:val="006A3C6C"/>
    <w:rsid w:val="006A4132"/>
    <w:rsid w:val="006A5498"/>
    <w:rsid w:val="006A5BEE"/>
    <w:rsid w:val="006A5CB6"/>
    <w:rsid w:val="006A60E8"/>
    <w:rsid w:val="006A725E"/>
    <w:rsid w:val="006B1845"/>
    <w:rsid w:val="006B231E"/>
    <w:rsid w:val="006B314F"/>
    <w:rsid w:val="006B3BED"/>
    <w:rsid w:val="006B4012"/>
    <w:rsid w:val="006B4165"/>
    <w:rsid w:val="006B469D"/>
    <w:rsid w:val="006B4D4A"/>
    <w:rsid w:val="006B4E2D"/>
    <w:rsid w:val="006B6C16"/>
    <w:rsid w:val="006B6DBA"/>
    <w:rsid w:val="006B7329"/>
    <w:rsid w:val="006C206B"/>
    <w:rsid w:val="006C27EA"/>
    <w:rsid w:val="006C2AFE"/>
    <w:rsid w:val="006C3B4B"/>
    <w:rsid w:val="006C3FC3"/>
    <w:rsid w:val="006C4CE0"/>
    <w:rsid w:val="006C5FBE"/>
    <w:rsid w:val="006C6C53"/>
    <w:rsid w:val="006C76DF"/>
    <w:rsid w:val="006D0C74"/>
    <w:rsid w:val="006D219E"/>
    <w:rsid w:val="006D390F"/>
    <w:rsid w:val="006D5AA9"/>
    <w:rsid w:val="006D5C1F"/>
    <w:rsid w:val="006D5D72"/>
    <w:rsid w:val="006E08B5"/>
    <w:rsid w:val="006E48F9"/>
    <w:rsid w:val="006E5286"/>
    <w:rsid w:val="006E5E76"/>
    <w:rsid w:val="006E60BE"/>
    <w:rsid w:val="006E6850"/>
    <w:rsid w:val="006E7D1A"/>
    <w:rsid w:val="006F2503"/>
    <w:rsid w:val="006F281D"/>
    <w:rsid w:val="006F33C9"/>
    <w:rsid w:val="006F4559"/>
    <w:rsid w:val="006F4DB1"/>
    <w:rsid w:val="006F7EBD"/>
    <w:rsid w:val="006F7EE4"/>
    <w:rsid w:val="0070310E"/>
    <w:rsid w:val="007040A5"/>
    <w:rsid w:val="00706AA7"/>
    <w:rsid w:val="00710302"/>
    <w:rsid w:val="00712310"/>
    <w:rsid w:val="007123C8"/>
    <w:rsid w:val="007136A8"/>
    <w:rsid w:val="00713F9D"/>
    <w:rsid w:val="007177DC"/>
    <w:rsid w:val="007179CE"/>
    <w:rsid w:val="00721653"/>
    <w:rsid w:val="00721AB2"/>
    <w:rsid w:val="00724621"/>
    <w:rsid w:val="00730039"/>
    <w:rsid w:val="007302F5"/>
    <w:rsid w:val="0073042B"/>
    <w:rsid w:val="00730B96"/>
    <w:rsid w:val="00730D8C"/>
    <w:rsid w:val="00732AC8"/>
    <w:rsid w:val="00733809"/>
    <w:rsid w:val="00734831"/>
    <w:rsid w:val="00736620"/>
    <w:rsid w:val="00736D8B"/>
    <w:rsid w:val="00736DA3"/>
    <w:rsid w:val="0073702C"/>
    <w:rsid w:val="00737EA8"/>
    <w:rsid w:val="007409D9"/>
    <w:rsid w:val="00740D51"/>
    <w:rsid w:val="00741745"/>
    <w:rsid w:val="0074194F"/>
    <w:rsid w:val="00741F9D"/>
    <w:rsid w:val="0074394C"/>
    <w:rsid w:val="00744617"/>
    <w:rsid w:val="00744F31"/>
    <w:rsid w:val="00745C70"/>
    <w:rsid w:val="007478A4"/>
    <w:rsid w:val="00747A51"/>
    <w:rsid w:val="00750C19"/>
    <w:rsid w:val="00754416"/>
    <w:rsid w:val="00757029"/>
    <w:rsid w:val="0075764E"/>
    <w:rsid w:val="00757EFC"/>
    <w:rsid w:val="007604A2"/>
    <w:rsid w:val="0076165C"/>
    <w:rsid w:val="00763EA7"/>
    <w:rsid w:val="00764063"/>
    <w:rsid w:val="00764F6A"/>
    <w:rsid w:val="007662A4"/>
    <w:rsid w:val="00773CFE"/>
    <w:rsid w:val="00774E00"/>
    <w:rsid w:val="00775474"/>
    <w:rsid w:val="00775667"/>
    <w:rsid w:val="007771A0"/>
    <w:rsid w:val="0077736D"/>
    <w:rsid w:val="00782901"/>
    <w:rsid w:val="007844CB"/>
    <w:rsid w:val="007848B0"/>
    <w:rsid w:val="007850C1"/>
    <w:rsid w:val="007853C6"/>
    <w:rsid w:val="00785E56"/>
    <w:rsid w:val="0078629C"/>
    <w:rsid w:val="007873C2"/>
    <w:rsid w:val="0078742C"/>
    <w:rsid w:val="007878C2"/>
    <w:rsid w:val="00790F12"/>
    <w:rsid w:val="007918C4"/>
    <w:rsid w:val="00791F60"/>
    <w:rsid w:val="0079348D"/>
    <w:rsid w:val="007943AF"/>
    <w:rsid w:val="00794861"/>
    <w:rsid w:val="00795211"/>
    <w:rsid w:val="00795C5D"/>
    <w:rsid w:val="00797F9D"/>
    <w:rsid w:val="007A0FCE"/>
    <w:rsid w:val="007A222F"/>
    <w:rsid w:val="007A2641"/>
    <w:rsid w:val="007A301F"/>
    <w:rsid w:val="007A52A9"/>
    <w:rsid w:val="007A5C32"/>
    <w:rsid w:val="007B2D3D"/>
    <w:rsid w:val="007B362D"/>
    <w:rsid w:val="007B3C5B"/>
    <w:rsid w:val="007B3E51"/>
    <w:rsid w:val="007B3F6B"/>
    <w:rsid w:val="007B44E5"/>
    <w:rsid w:val="007B5177"/>
    <w:rsid w:val="007B550D"/>
    <w:rsid w:val="007B6107"/>
    <w:rsid w:val="007B6798"/>
    <w:rsid w:val="007B6C75"/>
    <w:rsid w:val="007B79F8"/>
    <w:rsid w:val="007B7A8C"/>
    <w:rsid w:val="007C0D7E"/>
    <w:rsid w:val="007C2A3D"/>
    <w:rsid w:val="007C453C"/>
    <w:rsid w:val="007C7225"/>
    <w:rsid w:val="007C7554"/>
    <w:rsid w:val="007C7C5D"/>
    <w:rsid w:val="007D0D6E"/>
    <w:rsid w:val="007D20B7"/>
    <w:rsid w:val="007D2961"/>
    <w:rsid w:val="007D411C"/>
    <w:rsid w:val="007D415D"/>
    <w:rsid w:val="007D7944"/>
    <w:rsid w:val="007D7ABB"/>
    <w:rsid w:val="007E153F"/>
    <w:rsid w:val="007E1BEA"/>
    <w:rsid w:val="007E30C0"/>
    <w:rsid w:val="007E3B8F"/>
    <w:rsid w:val="007E3E0E"/>
    <w:rsid w:val="007E3F29"/>
    <w:rsid w:val="007E6346"/>
    <w:rsid w:val="007E6ACC"/>
    <w:rsid w:val="007F06C5"/>
    <w:rsid w:val="007F0EC8"/>
    <w:rsid w:val="007F22AB"/>
    <w:rsid w:val="007F363A"/>
    <w:rsid w:val="007F3DE8"/>
    <w:rsid w:val="007F55E9"/>
    <w:rsid w:val="007F5677"/>
    <w:rsid w:val="007F68A8"/>
    <w:rsid w:val="007F7EBF"/>
    <w:rsid w:val="00800EE2"/>
    <w:rsid w:val="00801ECC"/>
    <w:rsid w:val="00802D85"/>
    <w:rsid w:val="00803F40"/>
    <w:rsid w:val="00803F62"/>
    <w:rsid w:val="00804BCF"/>
    <w:rsid w:val="00804F06"/>
    <w:rsid w:val="00805243"/>
    <w:rsid w:val="008053EE"/>
    <w:rsid w:val="008054EB"/>
    <w:rsid w:val="00806587"/>
    <w:rsid w:val="008066A8"/>
    <w:rsid w:val="00807852"/>
    <w:rsid w:val="00810AEA"/>
    <w:rsid w:val="00812ED0"/>
    <w:rsid w:val="00814167"/>
    <w:rsid w:val="008142DA"/>
    <w:rsid w:val="0081509E"/>
    <w:rsid w:val="00815997"/>
    <w:rsid w:val="00816274"/>
    <w:rsid w:val="0082157B"/>
    <w:rsid w:val="008226F1"/>
    <w:rsid w:val="008228A5"/>
    <w:rsid w:val="00823349"/>
    <w:rsid w:val="008233DE"/>
    <w:rsid w:val="00823CBF"/>
    <w:rsid w:val="00830038"/>
    <w:rsid w:val="0083124F"/>
    <w:rsid w:val="0083206A"/>
    <w:rsid w:val="00835E09"/>
    <w:rsid w:val="008373FB"/>
    <w:rsid w:val="00840DA1"/>
    <w:rsid w:val="00841453"/>
    <w:rsid w:val="00841BC1"/>
    <w:rsid w:val="00841CCA"/>
    <w:rsid w:val="00842792"/>
    <w:rsid w:val="008448C4"/>
    <w:rsid w:val="00844F99"/>
    <w:rsid w:val="00845953"/>
    <w:rsid w:val="00845AA8"/>
    <w:rsid w:val="008467BF"/>
    <w:rsid w:val="0085205D"/>
    <w:rsid w:val="008528C1"/>
    <w:rsid w:val="00852C3E"/>
    <w:rsid w:val="0085319E"/>
    <w:rsid w:val="00853334"/>
    <w:rsid w:val="008534BA"/>
    <w:rsid w:val="00853DD9"/>
    <w:rsid w:val="0085508B"/>
    <w:rsid w:val="00856993"/>
    <w:rsid w:val="00856F33"/>
    <w:rsid w:val="00863464"/>
    <w:rsid w:val="008640DC"/>
    <w:rsid w:val="00864E97"/>
    <w:rsid w:val="0086578D"/>
    <w:rsid w:val="00871581"/>
    <w:rsid w:val="00871E1F"/>
    <w:rsid w:val="0087295C"/>
    <w:rsid w:val="00873663"/>
    <w:rsid w:val="00873732"/>
    <w:rsid w:val="008744E5"/>
    <w:rsid w:val="00874B4F"/>
    <w:rsid w:val="00874E60"/>
    <w:rsid w:val="00877A81"/>
    <w:rsid w:val="00881ECC"/>
    <w:rsid w:val="00882D88"/>
    <w:rsid w:val="00884B2B"/>
    <w:rsid w:val="00885110"/>
    <w:rsid w:val="00886DA1"/>
    <w:rsid w:val="008907A1"/>
    <w:rsid w:val="008907CD"/>
    <w:rsid w:val="00890F5C"/>
    <w:rsid w:val="00891ABD"/>
    <w:rsid w:val="0089319D"/>
    <w:rsid w:val="0089363D"/>
    <w:rsid w:val="00894409"/>
    <w:rsid w:val="0089677B"/>
    <w:rsid w:val="008A1DD2"/>
    <w:rsid w:val="008A2F2F"/>
    <w:rsid w:val="008A37FB"/>
    <w:rsid w:val="008A3B62"/>
    <w:rsid w:val="008A4E89"/>
    <w:rsid w:val="008A540E"/>
    <w:rsid w:val="008A5AAD"/>
    <w:rsid w:val="008A638C"/>
    <w:rsid w:val="008A6886"/>
    <w:rsid w:val="008A71E5"/>
    <w:rsid w:val="008A7258"/>
    <w:rsid w:val="008B0474"/>
    <w:rsid w:val="008B04D4"/>
    <w:rsid w:val="008B04FA"/>
    <w:rsid w:val="008B1036"/>
    <w:rsid w:val="008B126C"/>
    <w:rsid w:val="008B1C6A"/>
    <w:rsid w:val="008B24B5"/>
    <w:rsid w:val="008B321A"/>
    <w:rsid w:val="008B32F1"/>
    <w:rsid w:val="008B49E3"/>
    <w:rsid w:val="008B5058"/>
    <w:rsid w:val="008B5700"/>
    <w:rsid w:val="008B67AB"/>
    <w:rsid w:val="008C0070"/>
    <w:rsid w:val="008C1F4E"/>
    <w:rsid w:val="008C4248"/>
    <w:rsid w:val="008C4402"/>
    <w:rsid w:val="008D1289"/>
    <w:rsid w:val="008D1E69"/>
    <w:rsid w:val="008D2144"/>
    <w:rsid w:val="008D26B5"/>
    <w:rsid w:val="008D2E3B"/>
    <w:rsid w:val="008D2EAB"/>
    <w:rsid w:val="008D3A07"/>
    <w:rsid w:val="008E0737"/>
    <w:rsid w:val="008E0924"/>
    <w:rsid w:val="008E17DC"/>
    <w:rsid w:val="008E18CA"/>
    <w:rsid w:val="008E2F44"/>
    <w:rsid w:val="008E3C69"/>
    <w:rsid w:val="008E5A25"/>
    <w:rsid w:val="008E7694"/>
    <w:rsid w:val="008E7A6D"/>
    <w:rsid w:val="008F0B16"/>
    <w:rsid w:val="008F1A8D"/>
    <w:rsid w:val="008F2CD1"/>
    <w:rsid w:val="008F2EAA"/>
    <w:rsid w:val="008F39FE"/>
    <w:rsid w:val="008F408A"/>
    <w:rsid w:val="008F4C0F"/>
    <w:rsid w:val="008F5455"/>
    <w:rsid w:val="008F5489"/>
    <w:rsid w:val="008F56F9"/>
    <w:rsid w:val="008F58EB"/>
    <w:rsid w:val="008F597D"/>
    <w:rsid w:val="008F619D"/>
    <w:rsid w:val="008F7CC3"/>
    <w:rsid w:val="008F7F6C"/>
    <w:rsid w:val="009009B7"/>
    <w:rsid w:val="00900B9F"/>
    <w:rsid w:val="00900D19"/>
    <w:rsid w:val="009018CF"/>
    <w:rsid w:val="00903B35"/>
    <w:rsid w:val="00904438"/>
    <w:rsid w:val="00905E5D"/>
    <w:rsid w:val="00910AC4"/>
    <w:rsid w:val="00910AC8"/>
    <w:rsid w:val="0091143D"/>
    <w:rsid w:val="0091197F"/>
    <w:rsid w:val="00912B49"/>
    <w:rsid w:val="009140E3"/>
    <w:rsid w:val="009151D4"/>
    <w:rsid w:val="0091655D"/>
    <w:rsid w:val="0091717A"/>
    <w:rsid w:val="00917981"/>
    <w:rsid w:val="00917FE9"/>
    <w:rsid w:val="0092033C"/>
    <w:rsid w:val="009209B3"/>
    <w:rsid w:val="00921A0E"/>
    <w:rsid w:val="00923965"/>
    <w:rsid w:val="00924212"/>
    <w:rsid w:val="009256B4"/>
    <w:rsid w:val="00926388"/>
    <w:rsid w:val="00927467"/>
    <w:rsid w:val="00930C57"/>
    <w:rsid w:val="00931AA9"/>
    <w:rsid w:val="00932B54"/>
    <w:rsid w:val="0093321A"/>
    <w:rsid w:val="009338E9"/>
    <w:rsid w:val="00933BEC"/>
    <w:rsid w:val="00934B9D"/>
    <w:rsid w:val="009367BC"/>
    <w:rsid w:val="00936987"/>
    <w:rsid w:val="00936A77"/>
    <w:rsid w:val="00940689"/>
    <w:rsid w:val="00945D28"/>
    <w:rsid w:val="00945E6A"/>
    <w:rsid w:val="009463C5"/>
    <w:rsid w:val="0095042B"/>
    <w:rsid w:val="00950944"/>
    <w:rsid w:val="00951292"/>
    <w:rsid w:val="00953590"/>
    <w:rsid w:val="00953DFD"/>
    <w:rsid w:val="009543E7"/>
    <w:rsid w:val="0095459F"/>
    <w:rsid w:val="0095572F"/>
    <w:rsid w:val="00955938"/>
    <w:rsid w:val="009568E8"/>
    <w:rsid w:val="0095746D"/>
    <w:rsid w:val="0096097C"/>
    <w:rsid w:val="00960FE6"/>
    <w:rsid w:val="00961B10"/>
    <w:rsid w:val="00963E40"/>
    <w:rsid w:val="0096482A"/>
    <w:rsid w:val="00964EFD"/>
    <w:rsid w:val="00966282"/>
    <w:rsid w:val="00966C63"/>
    <w:rsid w:val="00967860"/>
    <w:rsid w:val="00971B18"/>
    <w:rsid w:val="00973114"/>
    <w:rsid w:val="0097650F"/>
    <w:rsid w:val="00980590"/>
    <w:rsid w:val="00980E88"/>
    <w:rsid w:val="00981565"/>
    <w:rsid w:val="00986401"/>
    <w:rsid w:val="00986623"/>
    <w:rsid w:val="00986649"/>
    <w:rsid w:val="009877DB"/>
    <w:rsid w:val="009914E7"/>
    <w:rsid w:val="009927D5"/>
    <w:rsid w:val="00992C3E"/>
    <w:rsid w:val="00994B5E"/>
    <w:rsid w:val="009979F8"/>
    <w:rsid w:val="009A2160"/>
    <w:rsid w:val="009A222B"/>
    <w:rsid w:val="009A373B"/>
    <w:rsid w:val="009A387F"/>
    <w:rsid w:val="009A5724"/>
    <w:rsid w:val="009A6CCF"/>
    <w:rsid w:val="009A7A50"/>
    <w:rsid w:val="009A7B25"/>
    <w:rsid w:val="009B02E2"/>
    <w:rsid w:val="009B0377"/>
    <w:rsid w:val="009B130D"/>
    <w:rsid w:val="009B24C1"/>
    <w:rsid w:val="009B3C11"/>
    <w:rsid w:val="009B3DA8"/>
    <w:rsid w:val="009B468B"/>
    <w:rsid w:val="009B7741"/>
    <w:rsid w:val="009C245B"/>
    <w:rsid w:val="009C26ED"/>
    <w:rsid w:val="009C4A3E"/>
    <w:rsid w:val="009C55B2"/>
    <w:rsid w:val="009D0355"/>
    <w:rsid w:val="009D0BFA"/>
    <w:rsid w:val="009D2584"/>
    <w:rsid w:val="009D2C4C"/>
    <w:rsid w:val="009D2E2D"/>
    <w:rsid w:val="009D46DD"/>
    <w:rsid w:val="009D515A"/>
    <w:rsid w:val="009D62BF"/>
    <w:rsid w:val="009D734A"/>
    <w:rsid w:val="009D7B7F"/>
    <w:rsid w:val="009E05D5"/>
    <w:rsid w:val="009E0BBB"/>
    <w:rsid w:val="009E55BE"/>
    <w:rsid w:val="009E66FB"/>
    <w:rsid w:val="009E7C59"/>
    <w:rsid w:val="009E7C81"/>
    <w:rsid w:val="009F138F"/>
    <w:rsid w:val="009F2557"/>
    <w:rsid w:val="009F5881"/>
    <w:rsid w:val="009F62D6"/>
    <w:rsid w:val="00A01493"/>
    <w:rsid w:val="00A02B17"/>
    <w:rsid w:val="00A04487"/>
    <w:rsid w:val="00A0584E"/>
    <w:rsid w:val="00A05E33"/>
    <w:rsid w:val="00A079E6"/>
    <w:rsid w:val="00A12C53"/>
    <w:rsid w:val="00A138EB"/>
    <w:rsid w:val="00A13927"/>
    <w:rsid w:val="00A16CA3"/>
    <w:rsid w:val="00A20F38"/>
    <w:rsid w:val="00A21120"/>
    <w:rsid w:val="00A21992"/>
    <w:rsid w:val="00A225E2"/>
    <w:rsid w:val="00A243C4"/>
    <w:rsid w:val="00A26429"/>
    <w:rsid w:val="00A27550"/>
    <w:rsid w:val="00A27A23"/>
    <w:rsid w:val="00A30802"/>
    <w:rsid w:val="00A308A7"/>
    <w:rsid w:val="00A30D53"/>
    <w:rsid w:val="00A30D9D"/>
    <w:rsid w:val="00A324C9"/>
    <w:rsid w:val="00A332CC"/>
    <w:rsid w:val="00A33B1C"/>
    <w:rsid w:val="00A34777"/>
    <w:rsid w:val="00A34891"/>
    <w:rsid w:val="00A35681"/>
    <w:rsid w:val="00A35BA2"/>
    <w:rsid w:val="00A371AE"/>
    <w:rsid w:val="00A410B9"/>
    <w:rsid w:val="00A4234D"/>
    <w:rsid w:val="00A43022"/>
    <w:rsid w:val="00A451FE"/>
    <w:rsid w:val="00A4584A"/>
    <w:rsid w:val="00A472AF"/>
    <w:rsid w:val="00A501B7"/>
    <w:rsid w:val="00A50783"/>
    <w:rsid w:val="00A50C1E"/>
    <w:rsid w:val="00A51D4A"/>
    <w:rsid w:val="00A52B39"/>
    <w:rsid w:val="00A52B72"/>
    <w:rsid w:val="00A533CB"/>
    <w:rsid w:val="00A53AE3"/>
    <w:rsid w:val="00A54A79"/>
    <w:rsid w:val="00A57881"/>
    <w:rsid w:val="00A6323D"/>
    <w:rsid w:val="00A63548"/>
    <w:rsid w:val="00A64131"/>
    <w:rsid w:val="00A670A1"/>
    <w:rsid w:val="00A7248B"/>
    <w:rsid w:val="00A72859"/>
    <w:rsid w:val="00A72BB0"/>
    <w:rsid w:val="00A7550D"/>
    <w:rsid w:val="00A76286"/>
    <w:rsid w:val="00A77425"/>
    <w:rsid w:val="00A8484D"/>
    <w:rsid w:val="00A84CFD"/>
    <w:rsid w:val="00A855CE"/>
    <w:rsid w:val="00A86DCB"/>
    <w:rsid w:val="00A911AB"/>
    <w:rsid w:val="00A94B73"/>
    <w:rsid w:val="00A94D11"/>
    <w:rsid w:val="00A9528F"/>
    <w:rsid w:val="00A9785E"/>
    <w:rsid w:val="00AA0984"/>
    <w:rsid w:val="00AA116D"/>
    <w:rsid w:val="00AA1568"/>
    <w:rsid w:val="00AA1B04"/>
    <w:rsid w:val="00AA37E8"/>
    <w:rsid w:val="00AA3974"/>
    <w:rsid w:val="00AA4584"/>
    <w:rsid w:val="00AA4ACB"/>
    <w:rsid w:val="00AA4F5C"/>
    <w:rsid w:val="00AA5BCB"/>
    <w:rsid w:val="00AA5BDA"/>
    <w:rsid w:val="00AA7735"/>
    <w:rsid w:val="00AB04DB"/>
    <w:rsid w:val="00AB2AEE"/>
    <w:rsid w:val="00AB3C6E"/>
    <w:rsid w:val="00AB48DD"/>
    <w:rsid w:val="00AB6FC7"/>
    <w:rsid w:val="00AB77BE"/>
    <w:rsid w:val="00AB7C24"/>
    <w:rsid w:val="00AC020E"/>
    <w:rsid w:val="00AC1442"/>
    <w:rsid w:val="00AC2151"/>
    <w:rsid w:val="00AC29E6"/>
    <w:rsid w:val="00AC2CC8"/>
    <w:rsid w:val="00AC2E44"/>
    <w:rsid w:val="00AC3189"/>
    <w:rsid w:val="00AC377F"/>
    <w:rsid w:val="00AC3845"/>
    <w:rsid w:val="00AC40F0"/>
    <w:rsid w:val="00AC418F"/>
    <w:rsid w:val="00AC73B9"/>
    <w:rsid w:val="00AD18CB"/>
    <w:rsid w:val="00AD1CAD"/>
    <w:rsid w:val="00AD1F91"/>
    <w:rsid w:val="00AD272D"/>
    <w:rsid w:val="00AD3043"/>
    <w:rsid w:val="00AD3A74"/>
    <w:rsid w:val="00AD3DB7"/>
    <w:rsid w:val="00AD4FCD"/>
    <w:rsid w:val="00AD52C4"/>
    <w:rsid w:val="00AD56DA"/>
    <w:rsid w:val="00AD5794"/>
    <w:rsid w:val="00AD5CBA"/>
    <w:rsid w:val="00AD6656"/>
    <w:rsid w:val="00AD754B"/>
    <w:rsid w:val="00AE1A15"/>
    <w:rsid w:val="00AE1E34"/>
    <w:rsid w:val="00AE3075"/>
    <w:rsid w:val="00AE3B34"/>
    <w:rsid w:val="00AE3C12"/>
    <w:rsid w:val="00AE3E8E"/>
    <w:rsid w:val="00AE511D"/>
    <w:rsid w:val="00AE5359"/>
    <w:rsid w:val="00AE685F"/>
    <w:rsid w:val="00AE79F0"/>
    <w:rsid w:val="00AF0D7E"/>
    <w:rsid w:val="00AF2BC0"/>
    <w:rsid w:val="00AF31FE"/>
    <w:rsid w:val="00AF3EAA"/>
    <w:rsid w:val="00AF4912"/>
    <w:rsid w:val="00AF4991"/>
    <w:rsid w:val="00AF6518"/>
    <w:rsid w:val="00AF6673"/>
    <w:rsid w:val="00AF678B"/>
    <w:rsid w:val="00AF6DF9"/>
    <w:rsid w:val="00AF7D85"/>
    <w:rsid w:val="00B00945"/>
    <w:rsid w:val="00B01074"/>
    <w:rsid w:val="00B0107C"/>
    <w:rsid w:val="00B010F8"/>
    <w:rsid w:val="00B0168F"/>
    <w:rsid w:val="00B02310"/>
    <w:rsid w:val="00B0250D"/>
    <w:rsid w:val="00B03ACE"/>
    <w:rsid w:val="00B04479"/>
    <w:rsid w:val="00B057E7"/>
    <w:rsid w:val="00B058BD"/>
    <w:rsid w:val="00B05921"/>
    <w:rsid w:val="00B0750A"/>
    <w:rsid w:val="00B07515"/>
    <w:rsid w:val="00B07FF2"/>
    <w:rsid w:val="00B118DA"/>
    <w:rsid w:val="00B12F91"/>
    <w:rsid w:val="00B14A18"/>
    <w:rsid w:val="00B1569E"/>
    <w:rsid w:val="00B16723"/>
    <w:rsid w:val="00B17FB2"/>
    <w:rsid w:val="00B22C16"/>
    <w:rsid w:val="00B23940"/>
    <w:rsid w:val="00B25041"/>
    <w:rsid w:val="00B26489"/>
    <w:rsid w:val="00B26BEB"/>
    <w:rsid w:val="00B307CA"/>
    <w:rsid w:val="00B3237A"/>
    <w:rsid w:val="00B32518"/>
    <w:rsid w:val="00B325DD"/>
    <w:rsid w:val="00B3464D"/>
    <w:rsid w:val="00B35B11"/>
    <w:rsid w:val="00B35E0B"/>
    <w:rsid w:val="00B40062"/>
    <w:rsid w:val="00B417FA"/>
    <w:rsid w:val="00B41998"/>
    <w:rsid w:val="00B422B7"/>
    <w:rsid w:val="00B436BB"/>
    <w:rsid w:val="00B43D75"/>
    <w:rsid w:val="00B43FF2"/>
    <w:rsid w:val="00B4721E"/>
    <w:rsid w:val="00B53D38"/>
    <w:rsid w:val="00B54A93"/>
    <w:rsid w:val="00B60CBF"/>
    <w:rsid w:val="00B623F9"/>
    <w:rsid w:val="00B62608"/>
    <w:rsid w:val="00B626A7"/>
    <w:rsid w:val="00B638D4"/>
    <w:rsid w:val="00B6467B"/>
    <w:rsid w:val="00B65727"/>
    <w:rsid w:val="00B672ED"/>
    <w:rsid w:val="00B67725"/>
    <w:rsid w:val="00B72150"/>
    <w:rsid w:val="00B75C74"/>
    <w:rsid w:val="00B7725F"/>
    <w:rsid w:val="00B77E51"/>
    <w:rsid w:val="00B81767"/>
    <w:rsid w:val="00B82E28"/>
    <w:rsid w:val="00B83856"/>
    <w:rsid w:val="00B85643"/>
    <w:rsid w:val="00B86993"/>
    <w:rsid w:val="00B86AA5"/>
    <w:rsid w:val="00B930FF"/>
    <w:rsid w:val="00B931A2"/>
    <w:rsid w:val="00B9346B"/>
    <w:rsid w:val="00B94265"/>
    <w:rsid w:val="00B94A5B"/>
    <w:rsid w:val="00B97376"/>
    <w:rsid w:val="00BA0F2D"/>
    <w:rsid w:val="00BA1143"/>
    <w:rsid w:val="00BA1856"/>
    <w:rsid w:val="00BA1C99"/>
    <w:rsid w:val="00BA22CD"/>
    <w:rsid w:val="00BA23DC"/>
    <w:rsid w:val="00BA2500"/>
    <w:rsid w:val="00BA30EC"/>
    <w:rsid w:val="00BA4D67"/>
    <w:rsid w:val="00BB03DC"/>
    <w:rsid w:val="00BB0EC5"/>
    <w:rsid w:val="00BB25A0"/>
    <w:rsid w:val="00BB50C0"/>
    <w:rsid w:val="00BB56C9"/>
    <w:rsid w:val="00BB7DFE"/>
    <w:rsid w:val="00BB7E21"/>
    <w:rsid w:val="00BC01CC"/>
    <w:rsid w:val="00BC03E8"/>
    <w:rsid w:val="00BC0679"/>
    <w:rsid w:val="00BC09D9"/>
    <w:rsid w:val="00BC15A3"/>
    <w:rsid w:val="00BC256F"/>
    <w:rsid w:val="00BC5E39"/>
    <w:rsid w:val="00BC686F"/>
    <w:rsid w:val="00BC7A34"/>
    <w:rsid w:val="00BD57F5"/>
    <w:rsid w:val="00BD66F2"/>
    <w:rsid w:val="00BD6823"/>
    <w:rsid w:val="00BE2651"/>
    <w:rsid w:val="00BE4623"/>
    <w:rsid w:val="00BE5190"/>
    <w:rsid w:val="00BE5705"/>
    <w:rsid w:val="00BF003C"/>
    <w:rsid w:val="00BF0B98"/>
    <w:rsid w:val="00BF0CC0"/>
    <w:rsid w:val="00BF1D92"/>
    <w:rsid w:val="00BF1F3E"/>
    <w:rsid w:val="00BF24B9"/>
    <w:rsid w:val="00BF2723"/>
    <w:rsid w:val="00BF3210"/>
    <w:rsid w:val="00BF33FA"/>
    <w:rsid w:val="00BF4217"/>
    <w:rsid w:val="00BF4850"/>
    <w:rsid w:val="00BF4CB8"/>
    <w:rsid w:val="00BF750D"/>
    <w:rsid w:val="00C02BEF"/>
    <w:rsid w:val="00C02D60"/>
    <w:rsid w:val="00C04F5D"/>
    <w:rsid w:val="00C05A28"/>
    <w:rsid w:val="00C05D8B"/>
    <w:rsid w:val="00C06353"/>
    <w:rsid w:val="00C064A2"/>
    <w:rsid w:val="00C06E02"/>
    <w:rsid w:val="00C077D8"/>
    <w:rsid w:val="00C07DA9"/>
    <w:rsid w:val="00C12E68"/>
    <w:rsid w:val="00C146BD"/>
    <w:rsid w:val="00C1626D"/>
    <w:rsid w:val="00C172EB"/>
    <w:rsid w:val="00C175DB"/>
    <w:rsid w:val="00C206A1"/>
    <w:rsid w:val="00C22B15"/>
    <w:rsid w:val="00C22F3C"/>
    <w:rsid w:val="00C25077"/>
    <w:rsid w:val="00C2593A"/>
    <w:rsid w:val="00C3028C"/>
    <w:rsid w:val="00C33533"/>
    <w:rsid w:val="00C35216"/>
    <w:rsid w:val="00C3730E"/>
    <w:rsid w:val="00C3799C"/>
    <w:rsid w:val="00C37EF8"/>
    <w:rsid w:val="00C404EE"/>
    <w:rsid w:val="00C40BE9"/>
    <w:rsid w:val="00C40F19"/>
    <w:rsid w:val="00C41A9A"/>
    <w:rsid w:val="00C41F69"/>
    <w:rsid w:val="00C42ABE"/>
    <w:rsid w:val="00C45501"/>
    <w:rsid w:val="00C474CB"/>
    <w:rsid w:val="00C53B1E"/>
    <w:rsid w:val="00C53CB3"/>
    <w:rsid w:val="00C6306E"/>
    <w:rsid w:val="00C632F7"/>
    <w:rsid w:val="00C63694"/>
    <w:rsid w:val="00C64627"/>
    <w:rsid w:val="00C65168"/>
    <w:rsid w:val="00C66E9D"/>
    <w:rsid w:val="00C66F84"/>
    <w:rsid w:val="00C715CB"/>
    <w:rsid w:val="00C73188"/>
    <w:rsid w:val="00C764F7"/>
    <w:rsid w:val="00C76CA9"/>
    <w:rsid w:val="00C7740D"/>
    <w:rsid w:val="00C80B66"/>
    <w:rsid w:val="00C81B59"/>
    <w:rsid w:val="00C8382C"/>
    <w:rsid w:val="00C84336"/>
    <w:rsid w:val="00C84533"/>
    <w:rsid w:val="00C851CC"/>
    <w:rsid w:val="00C87023"/>
    <w:rsid w:val="00C87A4A"/>
    <w:rsid w:val="00C908A7"/>
    <w:rsid w:val="00C90FE1"/>
    <w:rsid w:val="00C9108B"/>
    <w:rsid w:val="00C92301"/>
    <w:rsid w:val="00C938AE"/>
    <w:rsid w:val="00C941CC"/>
    <w:rsid w:val="00C96291"/>
    <w:rsid w:val="00C97305"/>
    <w:rsid w:val="00CA0511"/>
    <w:rsid w:val="00CA0B26"/>
    <w:rsid w:val="00CA1E89"/>
    <w:rsid w:val="00CA26EB"/>
    <w:rsid w:val="00CA27C9"/>
    <w:rsid w:val="00CA7FD5"/>
    <w:rsid w:val="00CB001A"/>
    <w:rsid w:val="00CB0BC2"/>
    <w:rsid w:val="00CB0C8E"/>
    <w:rsid w:val="00CB3302"/>
    <w:rsid w:val="00CB5AE0"/>
    <w:rsid w:val="00CC2320"/>
    <w:rsid w:val="00CC3E5B"/>
    <w:rsid w:val="00CC4A72"/>
    <w:rsid w:val="00CC5515"/>
    <w:rsid w:val="00CC7056"/>
    <w:rsid w:val="00CC719A"/>
    <w:rsid w:val="00CD13DD"/>
    <w:rsid w:val="00CD1725"/>
    <w:rsid w:val="00CD28D8"/>
    <w:rsid w:val="00CD2AC5"/>
    <w:rsid w:val="00CD2BBB"/>
    <w:rsid w:val="00CD2D5D"/>
    <w:rsid w:val="00CD30DD"/>
    <w:rsid w:val="00CD4E2F"/>
    <w:rsid w:val="00CD5888"/>
    <w:rsid w:val="00CD702E"/>
    <w:rsid w:val="00CE4622"/>
    <w:rsid w:val="00CE4C0C"/>
    <w:rsid w:val="00CE54B9"/>
    <w:rsid w:val="00CE5638"/>
    <w:rsid w:val="00CE6441"/>
    <w:rsid w:val="00CE7728"/>
    <w:rsid w:val="00CF04E9"/>
    <w:rsid w:val="00CF0E21"/>
    <w:rsid w:val="00CF11C1"/>
    <w:rsid w:val="00CF1A3A"/>
    <w:rsid w:val="00CF24BD"/>
    <w:rsid w:val="00CF3267"/>
    <w:rsid w:val="00CF33D0"/>
    <w:rsid w:val="00CF3A60"/>
    <w:rsid w:val="00CF3F71"/>
    <w:rsid w:val="00CF4C21"/>
    <w:rsid w:val="00CF6235"/>
    <w:rsid w:val="00CF6FDC"/>
    <w:rsid w:val="00D02101"/>
    <w:rsid w:val="00D03F63"/>
    <w:rsid w:val="00D050DF"/>
    <w:rsid w:val="00D05728"/>
    <w:rsid w:val="00D06527"/>
    <w:rsid w:val="00D06EB7"/>
    <w:rsid w:val="00D07255"/>
    <w:rsid w:val="00D074C3"/>
    <w:rsid w:val="00D112EE"/>
    <w:rsid w:val="00D11937"/>
    <w:rsid w:val="00D11FD2"/>
    <w:rsid w:val="00D141E5"/>
    <w:rsid w:val="00D1499E"/>
    <w:rsid w:val="00D1596C"/>
    <w:rsid w:val="00D168E9"/>
    <w:rsid w:val="00D17293"/>
    <w:rsid w:val="00D1762D"/>
    <w:rsid w:val="00D206FD"/>
    <w:rsid w:val="00D212F5"/>
    <w:rsid w:val="00D212FF"/>
    <w:rsid w:val="00D218A3"/>
    <w:rsid w:val="00D21A05"/>
    <w:rsid w:val="00D2239F"/>
    <w:rsid w:val="00D23E0D"/>
    <w:rsid w:val="00D23E42"/>
    <w:rsid w:val="00D252CF"/>
    <w:rsid w:val="00D26426"/>
    <w:rsid w:val="00D26C5D"/>
    <w:rsid w:val="00D3029E"/>
    <w:rsid w:val="00D30641"/>
    <w:rsid w:val="00D31732"/>
    <w:rsid w:val="00D33E6B"/>
    <w:rsid w:val="00D347A7"/>
    <w:rsid w:val="00D3519C"/>
    <w:rsid w:val="00D366EC"/>
    <w:rsid w:val="00D36767"/>
    <w:rsid w:val="00D412E7"/>
    <w:rsid w:val="00D41420"/>
    <w:rsid w:val="00D43F55"/>
    <w:rsid w:val="00D4593C"/>
    <w:rsid w:val="00D4600B"/>
    <w:rsid w:val="00D4614A"/>
    <w:rsid w:val="00D47501"/>
    <w:rsid w:val="00D47B74"/>
    <w:rsid w:val="00D51864"/>
    <w:rsid w:val="00D52A45"/>
    <w:rsid w:val="00D608AF"/>
    <w:rsid w:val="00D6171C"/>
    <w:rsid w:val="00D64EB7"/>
    <w:rsid w:val="00D65757"/>
    <w:rsid w:val="00D663E8"/>
    <w:rsid w:val="00D67FC6"/>
    <w:rsid w:val="00D71B4A"/>
    <w:rsid w:val="00D73B6E"/>
    <w:rsid w:val="00D75506"/>
    <w:rsid w:val="00D75772"/>
    <w:rsid w:val="00D7598A"/>
    <w:rsid w:val="00D7727E"/>
    <w:rsid w:val="00D8000F"/>
    <w:rsid w:val="00D80201"/>
    <w:rsid w:val="00D82785"/>
    <w:rsid w:val="00D8445D"/>
    <w:rsid w:val="00D84F50"/>
    <w:rsid w:val="00D85FD9"/>
    <w:rsid w:val="00D864E9"/>
    <w:rsid w:val="00D8667D"/>
    <w:rsid w:val="00D86C39"/>
    <w:rsid w:val="00D879EC"/>
    <w:rsid w:val="00D87DD1"/>
    <w:rsid w:val="00D9104C"/>
    <w:rsid w:val="00D91A0E"/>
    <w:rsid w:val="00D922F2"/>
    <w:rsid w:val="00D924E2"/>
    <w:rsid w:val="00D93541"/>
    <w:rsid w:val="00D978B9"/>
    <w:rsid w:val="00D97B5B"/>
    <w:rsid w:val="00D97CC2"/>
    <w:rsid w:val="00DA06CB"/>
    <w:rsid w:val="00DA0C50"/>
    <w:rsid w:val="00DA12DD"/>
    <w:rsid w:val="00DA1B44"/>
    <w:rsid w:val="00DA2498"/>
    <w:rsid w:val="00DA554F"/>
    <w:rsid w:val="00DA5A48"/>
    <w:rsid w:val="00DA66DA"/>
    <w:rsid w:val="00DA7897"/>
    <w:rsid w:val="00DB1299"/>
    <w:rsid w:val="00DB495D"/>
    <w:rsid w:val="00DB56C8"/>
    <w:rsid w:val="00DB6230"/>
    <w:rsid w:val="00DB6E3F"/>
    <w:rsid w:val="00DC108D"/>
    <w:rsid w:val="00DC1DB3"/>
    <w:rsid w:val="00DC2B73"/>
    <w:rsid w:val="00DC3B3D"/>
    <w:rsid w:val="00DC6EF8"/>
    <w:rsid w:val="00DC7DD3"/>
    <w:rsid w:val="00DD0370"/>
    <w:rsid w:val="00DD14EF"/>
    <w:rsid w:val="00DD1B20"/>
    <w:rsid w:val="00DD3076"/>
    <w:rsid w:val="00DD4087"/>
    <w:rsid w:val="00DD4FFA"/>
    <w:rsid w:val="00DD56B9"/>
    <w:rsid w:val="00DD5CBE"/>
    <w:rsid w:val="00DD5D91"/>
    <w:rsid w:val="00DD5E95"/>
    <w:rsid w:val="00DD61D1"/>
    <w:rsid w:val="00DE1531"/>
    <w:rsid w:val="00DE236B"/>
    <w:rsid w:val="00DE23DB"/>
    <w:rsid w:val="00DE27FF"/>
    <w:rsid w:val="00DE2D2B"/>
    <w:rsid w:val="00DE39EB"/>
    <w:rsid w:val="00DE4BC5"/>
    <w:rsid w:val="00DE4F8A"/>
    <w:rsid w:val="00DE51BB"/>
    <w:rsid w:val="00E01B23"/>
    <w:rsid w:val="00E028AD"/>
    <w:rsid w:val="00E0291E"/>
    <w:rsid w:val="00E03D86"/>
    <w:rsid w:val="00E047E0"/>
    <w:rsid w:val="00E070DC"/>
    <w:rsid w:val="00E072D7"/>
    <w:rsid w:val="00E07521"/>
    <w:rsid w:val="00E116D2"/>
    <w:rsid w:val="00E13013"/>
    <w:rsid w:val="00E131F0"/>
    <w:rsid w:val="00E14D82"/>
    <w:rsid w:val="00E154AD"/>
    <w:rsid w:val="00E16740"/>
    <w:rsid w:val="00E21299"/>
    <w:rsid w:val="00E21A07"/>
    <w:rsid w:val="00E232EE"/>
    <w:rsid w:val="00E2372B"/>
    <w:rsid w:val="00E248EC"/>
    <w:rsid w:val="00E25B6B"/>
    <w:rsid w:val="00E26E2D"/>
    <w:rsid w:val="00E30116"/>
    <w:rsid w:val="00E310CC"/>
    <w:rsid w:val="00E3163F"/>
    <w:rsid w:val="00E316F4"/>
    <w:rsid w:val="00E31886"/>
    <w:rsid w:val="00E32772"/>
    <w:rsid w:val="00E327B0"/>
    <w:rsid w:val="00E33B80"/>
    <w:rsid w:val="00E34642"/>
    <w:rsid w:val="00E34E76"/>
    <w:rsid w:val="00E36B7E"/>
    <w:rsid w:val="00E36C0F"/>
    <w:rsid w:val="00E36DC2"/>
    <w:rsid w:val="00E36F16"/>
    <w:rsid w:val="00E37729"/>
    <w:rsid w:val="00E405F5"/>
    <w:rsid w:val="00E42884"/>
    <w:rsid w:val="00E438F1"/>
    <w:rsid w:val="00E44DF7"/>
    <w:rsid w:val="00E44E25"/>
    <w:rsid w:val="00E46692"/>
    <w:rsid w:val="00E4695A"/>
    <w:rsid w:val="00E46B13"/>
    <w:rsid w:val="00E47BB6"/>
    <w:rsid w:val="00E52E3B"/>
    <w:rsid w:val="00E53410"/>
    <w:rsid w:val="00E54025"/>
    <w:rsid w:val="00E54446"/>
    <w:rsid w:val="00E5664C"/>
    <w:rsid w:val="00E60313"/>
    <w:rsid w:val="00E603CE"/>
    <w:rsid w:val="00E60728"/>
    <w:rsid w:val="00E61463"/>
    <w:rsid w:val="00E6163B"/>
    <w:rsid w:val="00E61EDD"/>
    <w:rsid w:val="00E62A4B"/>
    <w:rsid w:val="00E63A5E"/>
    <w:rsid w:val="00E64F4A"/>
    <w:rsid w:val="00E65145"/>
    <w:rsid w:val="00E665F3"/>
    <w:rsid w:val="00E679B6"/>
    <w:rsid w:val="00E73B20"/>
    <w:rsid w:val="00E73BBD"/>
    <w:rsid w:val="00E740E0"/>
    <w:rsid w:val="00E74416"/>
    <w:rsid w:val="00E74CE2"/>
    <w:rsid w:val="00E74E96"/>
    <w:rsid w:val="00E74F4D"/>
    <w:rsid w:val="00E75E9C"/>
    <w:rsid w:val="00E76DA5"/>
    <w:rsid w:val="00E83A66"/>
    <w:rsid w:val="00E84C55"/>
    <w:rsid w:val="00E87A38"/>
    <w:rsid w:val="00E87AD1"/>
    <w:rsid w:val="00E87B52"/>
    <w:rsid w:val="00E90EDE"/>
    <w:rsid w:val="00E916DA"/>
    <w:rsid w:val="00E925C9"/>
    <w:rsid w:val="00E929D2"/>
    <w:rsid w:val="00E92E3C"/>
    <w:rsid w:val="00E945ED"/>
    <w:rsid w:val="00E94A5B"/>
    <w:rsid w:val="00E95921"/>
    <w:rsid w:val="00E96ED7"/>
    <w:rsid w:val="00EA0940"/>
    <w:rsid w:val="00EA09F9"/>
    <w:rsid w:val="00EA137F"/>
    <w:rsid w:val="00EA30AB"/>
    <w:rsid w:val="00EA345D"/>
    <w:rsid w:val="00EA4A6F"/>
    <w:rsid w:val="00EA50BD"/>
    <w:rsid w:val="00EB18D7"/>
    <w:rsid w:val="00EB1F56"/>
    <w:rsid w:val="00EB2D62"/>
    <w:rsid w:val="00EB363C"/>
    <w:rsid w:val="00EB4F69"/>
    <w:rsid w:val="00EB51C8"/>
    <w:rsid w:val="00EB5246"/>
    <w:rsid w:val="00EB7BBB"/>
    <w:rsid w:val="00EC14F3"/>
    <w:rsid w:val="00EC1AC0"/>
    <w:rsid w:val="00EC21DD"/>
    <w:rsid w:val="00EC3EE8"/>
    <w:rsid w:val="00EC42F8"/>
    <w:rsid w:val="00EC6BE1"/>
    <w:rsid w:val="00EC77E7"/>
    <w:rsid w:val="00ED0928"/>
    <w:rsid w:val="00ED222B"/>
    <w:rsid w:val="00ED27B3"/>
    <w:rsid w:val="00ED2921"/>
    <w:rsid w:val="00ED32D5"/>
    <w:rsid w:val="00ED3401"/>
    <w:rsid w:val="00ED4033"/>
    <w:rsid w:val="00ED4715"/>
    <w:rsid w:val="00ED48A2"/>
    <w:rsid w:val="00ED48B0"/>
    <w:rsid w:val="00ED5304"/>
    <w:rsid w:val="00EE0662"/>
    <w:rsid w:val="00EE0F77"/>
    <w:rsid w:val="00EE2739"/>
    <w:rsid w:val="00EE389C"/>
    <w:rsid w:val="00EE41B0"/>
    <w:rsid w:val="00EE41C5"/>
    <w:rsid w:val="00EE611D"/>
    <w:rsid w:val="00EE7BC8"/>
    <w:rsid w:val="00EF052B"/>
    <w:rsid w:val="00EF0787"/>
    <w:rsid w:val="00EF1B7B"/>
    <w:rsid w:val="00EF1C51"/>
    <w:rsid w:val="00EF2225"/>
    <w:rsid w:val="00EF267C"/>
    <w:rsid w:val="00EF3C59"/>
    <w:rsid w:val="00EF42E6"/>
    <w:rsid w:val="00EF72FB"/>
    <w:rsid w:val="00F00463"/>
    <w:rsid w:val="00F031AF"/>
    <w:rsid w:val="00F05F86"/>
    <w:rsid w:val="00F063A3"/>
    <w:rsid w:val="00F07B0D"/>
    <w:rsid w:val="00F07E51"/>
    <w:rsid w:val="00F13205"/>
    <w:rsid w:val="00F1570B"/>
    <w:rsid w:val="00F15717"/>
    <w:rsid w:val="00F1637F"/>
    <w:rsid w:val="00F2042C"/>
    <w:rsid w:val="00F20486"/>
    <w:rsid w:val="00F21020"/>
    <w:rsid w:val="00F224CC"/>
    <w:rsid w:val="00F23C10"/>
    <w:rsid w:val="00F24A04"/>
    <w:rsid w:val="00F24B1B"/>
    <w:rsid w:val="00F26272"/>
    <w:rsid w:val="00F26AA3"/>
    <w:rsid w:val="00F27607"/>
    <w:rsid w:val="00F3157E"/>
    <w:rsid w:val="00F31D24"/>
    <w:rsid w:val="00F3217B"/>
    <w:rsid w:val="00F32182"/>
    <w:rsid w:val="00F32A61"/>
    <w:rsid w:val="00F335C7"/>
    <w:rsid w:val="00F33A38"/>
    <w:rsid w:val="00F342DA"/>
    <w:rsid w:val="00F3457A"/>
    <w:rsid w:val="00F352F0"/>
    <w:rsid w:val="00F353F1"/>
    <w:rsid w:val="00F36E23"/>
    <w:rsid w:val="00F41555"/>
    <w:rsid w:val="00F41752"/>
    <w:rsid w:val="00F424BD"/>
    <w:rsid w:val="00F44A0B"/>
    <w:rsid w:val="00F44FD6"/>
    <w:rsid w:val="00F464A1"/>
    <w:rsid w:val="00F46CDB"/>
    <w:rsid w:val="00F52059"/>
    <w:rsid w:val="00F52BD8"/>
    <w:rsid w:val="00F534A3"/>
    <w:rsid w:val="00F53DF1"/>
    <w:rsid w:val="00F555B0"/>
    <w:rsid w:val="00F557E5"/>
    <w:rsid w:val="00F55E7F"/>
    <w:rsid w:val="00F56269"/>
    <w:rsid w:val="00F56359"/>
    <w:rsid w:val="00F571DA"/>
    <w:rsid w:val="00F579B6"/>
    <w:rsid w:val="00F6045C"/>
    <w:rsid w:val="00F60A90"/>
    <w:rsid w:val="00F63E16"/>
    <w:rsid w:val="00F67A75"/>
    <w:rsid w:val="00F72727"/>
    <w:rsid w:val="00F73C54"/>
    <w:rsid w:val="00F746D6"/>
    <w:rsid w:val="00F74E4D"/>
    <w:rsid w:val="00F74F4C"/>
    <w:rsid w:val="00F76154"/>
    <w:rsid w:val="00F76F79"/>
    <w:rsid w:val="00F80559"/>
    <w:rsid w:val="00F80B31"/>
    <w:rsid w:val="00F8224E"/>
    <w:rsid w:val="00F826EC"/>
    <w:rsid w:val="00F829E7"/>
    <w:rsid w:val="00F82FDD"/>
    <w:rsid w:val="00F83688"/>
    <w:rsid w:val="00F838F5"/>
    <w:rsid w:val="00F875B8"/>
    <w:rsid w:val="00F90989"/>
    <w:rsid w:val="00F9295E"/>
    <w:rsid w:val="00F94019"/>
    <w:rsid w:val="00F94C53"/>
    <w:rsid w:val="00F95540"/>
    <w:rsid w:val="00F95541"/>
    <w:rsid w:val="00F95FB0"/>
    <w:rsid w:val="00F961A8"/>
    <w:rsid w:val="00FA0523"/>
    <w:rsid w:val="00FA101D"/>
    <w:rsid w:val="00FA10BC"/>
    <w:rsid w:val="00FA5118"/>
    <w:rsid w:val="00FA6AF4"/>
    <w:rsid w:val="00FA71D9"/>
    <w:rsid w:val="00FA7653"/>
    <w:rsid w:val="00FA79D3"/>
    <w:rsid w:val="00FB0702"/>
    <w:rsid w:val="00FB154E"/>
    <w:rsid w:val="00FB3C98"/>
    <w:rsid w:val="00FB4633"/>
    <w:rsid w:val="00FB5C20"/>
    <w:rsid w:val="00FB71E4"/>
    <w:rsid w:val="00FB74B2"/>
    <w:rsid w:val="00FC4701"/>
    <w:rsid w:val="00FC4F11"/>
    <w:rsid w:val="00FC5FF2"/>
    <w:rsid w:val="00FC653A"/>
    <w:rsid w:val="00FC7234"/>
    <w:rsid w:val="00FC7C3C"/>
    <w:rsid w:val="00FD0306"/>
    <w:rsid w:val="00FD126B"/>
    <w:rsid w:val="00FD16AC"/>
    <w:rsid w:val="00FD2894"/>
    <w:rsid w:val="00FD3B08"/>
    <w:rsid w:val="00FD7DC3"/>
    <w:rsid w:val="00FE2A5F"/>
    <w:rsid w:val="00FE39E3"/>
    <w:rsid w:val="00FE3A24"/>
    <w:rsid w:val="00FE3DC7"/>
    <w:rsid w:val="00FE7A0B"/>
    <w:rsid w:val="00FF0349"/>
    <w:rsid w:val="00FF0858"/>
    <w:rsid w:val="00FF1320"/>
    <w:rsid w:val="00FF164D"/>
    <w:rsid w:val="00FF23F5"/>
    <w:rsid w:val="00FF31D9"/>
    <w:rsid w:val="00FF4A3E"/>
    <w:rsid w:val="00FF780E"/>
    <w:rsid w:val="00FF7B3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9B49CE"/>
  <w15:docId w15:val="{98888784-03E5-45AD-9904-2A052F1AB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7FD5"/>
    <w:pPr>
      <w:spacing w:before="120" w:line="360" w:lineRule="auto"/>
      <w:jc w:val="both"/>
    </w:pPr>
    <w:rPr>
      <w:rFonts w:ascii="Arial" w:hAnsi="Arial"/>
      <w:sz w:val="22"/>
      <w:szCs w:val="24"/>
    </w:rPr>
  </w:style>
  <w:style w:type="paragraph" w:styleId="Heading1">
    <w:name w:val="heading 1"/>
    <w:basedOn w:val="Normal"/>
    <w:next w:val="Normal"/>
    <w:link w:val="Heading1Char"/>
    <w:autoRedefine/>
    <w:uiPriority w:val="9"/>
    <w:qFormat/>
    <w:rsid w:val="00E21299"/>
    <w:pPr>
      <w:keepNext/>
      <w:numPr>
        <w:numId w:val="5"/>
      </w:numPr>
      <w:tabs>
        <w:tab w:val="clear" w:pos="425"/>
        <w:tab w:val="left" w:pos="567"/>
      </w:tabs>
      <w:spacing w:before="240" w:after="240"/>
      <w:jc w:val="left"/>
      <w:outlineLvl w:val="0"/>
    </w:pPr>
    <w:rPr>
      <w:b/>
      <w:bCs/>
      <w:caps/>
      <w:kern w:val="32"/>
      <w:sz w:val="32"/>
      <w:szCs w:val="48"/>
    </w:rPr>
  </w:style>
  <w:style w:type="paragraph" w:styleId="Heading2">
    <w:name w:val="heading 2"/>
    <w:basedOn w:val="Normal"/>
    <w:next w:val="Normal"/>
    <w:link w:val="Heading2Char"/>
    <w:qFormat/>
    <w:rsid w:val="002D0920"/>
    <w:pPr>
      <w:keepNext/>
      <w:numPr>
        <w:ilvl w:val="1"/>
        <w:numId w:val="6"/>
      </w:numPr>
      <w:spacing w:before="240" w:after="60"/>
      <w:outlineLvl w:val="1"/>
    </w:pPr>
    <w:rPr>
      <w:b/>
      <w:bCs/>
      <w:iCs/>
      <w:sz w:val="28"/>
      <w:szCs w:val="28"/>
    </w:rPr>
  </w:style>
  <w:style w:type="paragraph" w:styleId="Heading3">
    <w:name w:val="heading 3"/>
    <w:basedOn w:val="Normal"/>
    <w:next w:val="Normal"/>
    <w:link w:val="Heading3Char"/>
    <w:qFormat/>
    <w:rsid w:val="002D0920"/>
    <w:pPr>
      <w:keepNext/>
      <w:numPr>
        <w:ilvl w:val="2"/>
        <w:numId w:val="6"/>
      </w:numPr>
      <w:spacing w:before="240" w:after="60"/>
      <w:outlineLvl w:val="2"/>
    </w:pPr>
    <w:rPr>
      <w:b/>
      <w:bCs/>
      <w:sz w:val="24"/>
      <w:szCs w:val="26"/>
    </w:rPr>
  </w:style>
  <w:style w:type="paragraph" w:styleId="Heading4">
    <w:name w:val="heading 4"/>
    <w:basedOn w:val="Normal"/>
    <w:next w:val="Normal"/>
    <w:link w:val="Heading4Char"/>
    <w:qFormat/>
    <w:rsid w:val="00EF42E6"/>
    <w:pPr>
      <w:keepNext/>
      <w:numPr>
        <w:ilvl w:val="3"/>
        <w:numId w:val="6"/>
      </w:numPr>
      <w:spacing w:before="240" w:after="60"/>
      <w:jc w:val="left"/>
      <w:outlineLvl w:val="3"/>
    </w:pPr>
    <w:rPr>
      <w:b/>
      <w:bCs/>
      <w:szCs w:val="28"/>
    </w:rPr>
  </w:style>
  <w:style w:type="paragraph" w:styleId="Heading5">
    <w:name w:val="heading 5"/>
    <w:basedOn w:val="Normal"/>
    <w:next w:val="Normal"/>
    <w:qFormat/>
    <w:rsid w:val="002F49D9"/>
    <w:pPr>
      <w:numPr>
        <w:ilvl w:val="4"/>
        <w:numId w:val="1"/>
      </w:numPr>
      <w:spacing w:before="240" w:after="60"/>
      <w:outlineLvl w:val="4"/>
    </w:pPr>
    <w:rPr>
      <w:b/>
      <w:bCs/>
      <w:i/>
      <w:iCs/>
      <w:sz w:val="24"/>
      <w:szCs w:val="26"/>
    </w:rPr>
  </w:style>
  <w:style w:type="paragraph" w:styleId="Heading6">
    <w:name w:val="heading 6"/>
    <w:basedOn w:val="Normal"/>
    <w:next w:val="Normal"/>
    <w:qFormat/>
    <w:rsid w:val="003B506F"/>
    <w:pPr>
      <w:numPr>
        <w:ilvl w:val="5"/>
        <w:numId w:val="1"/>
      </w:numPr>
      <w:spacing w:before="240" w:after="60"/>
      <w:outlineLvl w:val="5"/>
    </w:pPr>
    <w:rPr>
      <w:b/>
      <w:bCs/>
      <w:szCs w:val="22"/>
    </w:rPr>
  </w:style>
  <w:style w:type="paragraph" w:styleId="Heading7">
    <w:name w:val="heading 7"/>
    <w:basedOn w:val="Normal"/>
    <w:next w:val="Normal"/>
    <w:qFormat/>
    <w:rsid w:val="003B506F"/>
    <w:pPr>
      <w:numPr>
        <w:ilvl w:val="6"/>
        <w:numId w:val="1"/>
      </w:numPr>
      <w:spacing w:before="240" w:after="60"/>
      <w:outlineLvl w:val="6"/>
    </w:pPr>
  </w:style>
  <w:style w:type="paragraph" w:styleId="Heading8">
    <w:name w:val="heading 8"/>
    <w:basedOn w:val="Normal"/>
    <w:next w:val="Normal"/>
    <w:qFormat/>
    <w:rsid w:val="003B506F"/>
    <w:pPr>
      <w:numPr>
        <w:ilvl w:val="7"/>
        <w:numId w:val="1"/>
      </w:numPr>
      <w:spacing w:before="240" w:after="60"/>
      <w:outlineLvl w:val="7"/>
    </w:pPr>
    <w:rPr>
      <w:i/>
      <w:iCs/>
    </w:rPr>
  </w:style>
  <w:style w:type="paragraph" w:styleId="Heading9">
    <w:name w:val="heading 9"/>
    <w:basedOn w:val="Normal"/>
    <w:next w:val="Normal"/>
    <w:qFormat/>
    <w:rsid w:val="003B506F"/>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A3B62"/>
    <w:pPr>
      <w:tabs>
        <w:tab w:val="center" w:pos="4536"/>
        <w:tab w:val="right" w:pos="9072"/>
      </w:tabs>
      <w:spacing w:before="0" w:line="240" w:lineRule="auto"/>
    </w:pPr>
    <w:rPr>
      <w:sz w:val="20"/>
    </w:rPr>
  </w:style>
  <w:style w:type="paragraph" w:styleId="Footer">
    <w:name w:val="footer"/>
    <w:basedOn w:val="Normal"/>
    <w:link w:val="Footer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al"/>
    <w:qFormat/>
    <w:rsid w:val="00D4600B"/>
    <w:pPr>
      <w:numPr>
        <w:numId w:val="2"/>
      </w:numPr>
      <w:tabs>
        <w:tab w:val="left" w:pos="284"/>
      </w:tabs>
      <w:ind w:left="284" w:hanging="284"/>
    </w:pPr>
  </w:style>
  <w:style w:type="paragraph" w:customStyle="1" w:styleId="Odrka2">
    <w:name w:val="Odrážka 2"/>
    <w:basedOn w:val="Odrka1"/>
    <w:qFormat/>
    <w:rsid w:val="00D4600B"/>
    <w:pPr>
      <w:numPr>
        <w:numId w:val="3"/>
      </w:numPr>
      <w:tabs>
        <w:tab w:val="clear" w:pos="284"/>
        <w:tab w:val="left" w:pos="567"/>
      </w:tabs>
      <w:spacing w:before="60"/>
      <w:ind w:left="568" w:hanging="284"/>
    </w:pPr>
  </w:style>
  <w:style w:type="paragraph" w:customStyle="1" w:styleId="Odrka3">
    <w:name w:val="Odrážka 3"/>
    <w:basedOn w:val="Normal"/>
    <w:qFormat/>
    <w:rsid w:val="00D4600B"/>
    <w:pPr>
      <w:numPr>
        <w:numId w:val="4"/>
      </w:numPr>
      <w:tabs>
        <w:tab w:val="left" w:pos="851"/>
      </w:tabs>
      <w:spacing w:before="0"/>
      <w:ind w:left="851" w:hanging="284"/>
    </w:pPr>
  </w:style>
  <w:style w:type="paragraph" w:styleId="FootnoteText">
    <w:name w:val="footnote text"/>
    <w:basedOn w:val="Normal"/>
    <w:semiHidden/>
    <w:rsid w:val="00706AA7"/>
    <w:rPr>
      <w:sz w:val="20"/>
      <w:szCs w:val="20"/>
    </w:rPr>
  </w:style>
  <w:style w:type="paragraph" w:customStyle="1" w:styleId="Normlnyneodsaden">
    <w:name w:val="Normálny neodsadený"/>
    <w:basedOn w:val="Normal"/>
    <w:link w:val="NormlnyneodsadenChar"/>
    <w:autoRedefine/>
    <w:rsid w:val="00721AB2"/>
  </w:style>
  <w:style w:type="paragraph" w:styleId="Caption">
    <w:name w:val="caption"/>
    <w:basedOn w:val="Normal"/>
    <w:next w:val="Normal"/>
    <w:link w:val="CaptionChar"/>
    <w:qFormat/>
    <w:rsid w:val="00B436BB"/>
    <w:pPr>
      <w:spacing w:after="120"/>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CommentText">
    <w:name w:val="annotation text"/>
    <w:basedOn w:val="Normal"/>
    <w:semiHidden/>
    <w:rsid w:val="00572B83"/>
    <w:rPr>
      <w:sz w:val="20"/>
      <w:szCs w:val="20"/>
    </w:rPr>
  </w:style>
  <w:style w:type="paragraph" w:customStyle="1" w:styleId="Nzovnecislovany">
    <w:name w:val="Názov_necislovany"/>
    <w:basedOn w:val="Normal"/>
    <w:link w:val="NzovnecislovanyChar"/>
    <w:qFormat/>
    <w:rsid w:val="00936A77"/>
    <w:pPr>
      <w:spacing w:before="240" w:after="120"/>
      <w:contextualSpacing/>
    </w:pPr>
    <w:rPr>
      <w:b/>
      <w:spacing w:val="5"/>
      <w:kern w:val="28"/>
      <w:sz w:val="32"/>
      <w:szCs w:val="52"/>
    </w:rPr>
  </w:style>
  <w:style w:type="character" w:customStyle="1" w:styleId="NzovnecislovanyChar">
    <w:name w:val="Názov_necislovany Char"/>
    <w:basedOn w:val="DefaultParagraphFont"/>
    <w:link w:val="Nzovnecislovany"/>
    <w:locked/>
    <w:rsid w:val="00936A77"/>
    <w:rPr>
      <w:rFonts w:ascii="Arial" w:hAnsi="Arial" w:cs="Times New Roman"/>
      <w:b/>
      <w:color w:val="17365D"/>
      <w:spacing w:val="5"/>
      <w:kern w:val="28"/>
      <w:sz w:val="32"/>
      <w:szCs w:val="52"/>
    </w:rPr>
  </w:style>
  <w:style w:type="character" w:customStyle="1" w:styleId="Heading1Char">
    <w:name w:val="Heading 1 Char"/>
    <w:link w:val="Heading1"/>
    <w:uiPriority w:val="9"/>
    <w:locked/>
    <w:rsid w:val="00E21299"/>
    <w:rPr>
      <w:rFonts w:ascii="Arial" w:hAnsi="Arial"/>
      <w:b/>
      <w:bCs/>
      <w:caps/>
      <w:kern w:val="32"/>
      <w:sz w:val="32"/>
      <w:szCs w:val="48"/>
    </w:rPr>
  </w:style>
  <w:style w:type="character" w:customStyle="1" w:styleId="FooterChar">
    <w:name w:val="Footer Char"/>
    <w:link w:val="Footer"/>
    <w:uiPriority w:val="99"/>
    <w:locked/>
    <w:rsid w:val="003A1D23"/>
    <w:rPr>
      <w:rFonts w:ascii="Calibri" w:hAnsi="Calibri" w:cs="Times New Roman"/>
      <w:smallCaps/>
    </w:rPr>
  </w:style>
  <w:style w:type="paragraph" w:styleId="TOC2">
    <w:name w:val="toc 2"/>
    <w:basedOn w:val="Normal"/>
    <w:next w:val="Normal"/>
    <w:autoRedefine/>
    <w:uiPriority w:val="39"/>
    <w:rsid w:val="004067D8"/>
    <w:pPr>
      <w:tabs>
        <w:tab w:val="left" w:pos="851"/>
        <w:tab w:val="right" w:leader="dot" w:pos="8503"/>
      </w:tabs>
      <w:spacing w:before="0"/>
      <w:ind w:left="850" w:hanging="425"/>
    </w:pPr>
    <w:rPr>
      <w:noProof/>
    </w:rPr>
  </w:style>
  <w:style w:type="paragraph" w:styleId="TOC1">
    <w:name w:val="toc 1"/>
    <w:basedOn w:val="Normal"/>
    <w:next w:val="Normal"/>
    <w:link w:val="TOC1Char"/>
    <w:autoRedefine/>
    <w:uiPriority w:val="39"/>
    <w:qFormat/>
    <w:rsid w:val="00010DCA"/>
    <w:pPr>
      <w:tabs>
        <w:tab w:val="left" w:pos="426"/>
        <w:tab w:val="right" w:leader="dot" w:pos="8503"/>
      </w:tabs>
      <w:spacing w:before="60"/>
    </w:pPr>
    <w:rPr>
      <w:bCs/>
      <w:noProof/>
    </w:rPr>
  </w:style>
  <w:style w:type="paragraph" w:styleId="TOC3">
    <w:name w:val="toc 3"/>
    <w:basedOn w:val="Normal"/>
    <w:next w:val="Normal"/>
    <w:autoRedefine/>
    <w:uiPriority w:val="39"/>
    <w:rsid w:val="004067D8"/>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al"/>
    <w:next w:val="Normal"/>
    <w:link w:val="MTDisplayEquationChar"/>
    <w:rsid w:val="008F5455"/>
    <w:pPr>
      <w:tabs>
        <w:tab w:val="center" w:pos="4320"/>
        <w:tab w:val="right" w:pos="8660"/>
      </w:tabs>
      <w:ind w:firstLine="284"/>
    </w:pPr>
  </w:style>
  <w:style w:type="character" w:customStyle="1" w:styleId="MTDisplayEquationChar">
    <w:name w:val="MTDisplayEquation Char"/>
    <w:basedOn w:val="DefaultParagraphFont"/>
    <w:link w:val="MTDisplayEquation"/>
    <w:locked/>
    <w:rsid w:val="008F5455"/>
    <w:rPr>
      <w:rFonts w:ascii="Arial" w:hAnsi="Arial" w:cs="Times New Roman"/>
      <w:sz w:val="24"/>
      <w:szCs w:val="24"/>
    </w:rPr>
  </w:style>
  <w:style w:type="character" w:customStyle="1" w:styleId="CaptionChar">
    <w:name w:val="Caption Char"/>
    <w:link w:val="Caption"/>
    <w:locked/>
    <w:rsid w:val="00B436BB"/>
    <w:rPr>
      <w:rFonts w:ascii="Arial" w:hAnsi="Arial"/>
      <w:bCs/>
      <w:sz w:val="22"/>
    </w:rPr>
  </w:style>
  <w:style w:type="character" w:customStyle="1" w:styleId="HeaderChar">
    <w:name w:val="Header Char"/>
    <w:link w:val="Header"/>
    <w:uiPriority w:val="99"/>
    <w:locked/>
    <w:rsid w:val="008A3B62"/>
    <w:rPr>
      <w:rFonts w:ascii="Arial" w:hAnsi="Arial"/>
      <w:szCs w:val="24"/>
    </w:rPr>
  </w:style>
  <w:style w:type="paragraph" w:customStyle="1" w:styleId="Nadpispriloha">
    <w:name w:val="Nadpis_priloha"/>
    <w:basedOn w:val="Normal"/>
    <w:link w:val="NadpisprilohaChar"/>
    <w:rsid w:val="009E55BE"/>
    <w:pPr>
      <w:numPr>
        <w:numId w:val="10"/>
      </w:numPr>
      <w:spacing w:after="120"/>
    </w:pPr>
    <w:rPr>
      <w:b/>
      <w:iCs/>
      <w:spacing w:val="15"/>
      <w:sz w:val="32"/>
    </w:rPr>
  </w:style>
  <w:style w:type="character" w:customStyle="1" w:styleId="NadpisprilohaChar">
    <w:name w:val="Nadpis_priloha Char"/>
    <w:basedOn w:val="DefaultParagraphFont"/>
    <w:link w:val="Nadpispriloha"/>
    <w:locked/>
    <w:rsid w:val="009E55BE"/>
    <w:rPr>
      <w:rFonts w:ascii="Arial" w:hAnsi="Arial"/>
      <w:b/>
      <w:iCs/>
      <w:spacing w:val="15"/>
      <w:sz w:val="32"/>
      <w:szCs w:val="24"/>
    </w:rPr>
  </w:style>
  <w:style w:type="paragraph" w:styleId="TableofFigures">
    <w:name w:val="table of figures"/>
    <w:basedOn w:val="Normal"/>
    <w:next w:val="Normal"/>
    <w:uiPriority w:val="99"/>
    <w:rsid w:val="007853C6"/>
    <w:pPr>
      <w:spacing w:before="0"/>
    </w:pPr>
  </w:style>
  <w:style w:type="paragraph" w:styleId="TOC4">
    <w:name w:val="toc 4"/>
    <w:basedOn w:val="Normal"/>
    <w:next w:val="Normal"/>
    <w:autoRedefine/>
    <w:uiPriority w:val="39"/>
    <w:rsid w:val="004067D8"/>
    <w:pPr>
      <w:tabs>
        <w:tab w:val="left" w:pos="1701"/>
        <w:tab w:val="right" w:leader="dot" w:pos="8503"/>
      </w:tabs>
      <w:spacing w:before="0"/>
      <w:ind w:left="1702" w:hanging="851"/>
    </w:pPr>
    <w:rPr>
      <w:rFonts w:cs="Calibri"/>
      <w:noProof/>
    </w:rPr>
  </w:style>
  <w:style w:type="paragraph" w:styleId="TOC5">
    <w:name w:val="toc 5"/>
    <w:basedOn w:val="Normal"/>
    <w:next w:val="Normal"/>
    <w:autoRedefine/>
    <w:uiPriority w:val="39"/>
    <w:rsid w:val="00936A77"/>
    <w:pPr>
      <w:ind w:left="960"/>
    </w:pPr>
    <w:rPr>
      <w:rFonts w:cs="Calibri"/>
      <w:sz w:val="18"/>
      <w:szCs w:val="18"/>
    </w:rPr>
  </w:style>
  <w:style w:type="paragraph" w:styleId="TOC6">
    <w:name w:val="toc 6"/>
    <w:basedOn w:val="Normal"/>
    <w:next w:val="Normal"/>
    <w:autoRedefine/>
    <w:uiPriority w:val="39"/>
    <w:rsid w:val="00936A77"/>
    <w:pPr>
      <w:ind w:left="1200"/>
    </w:pPr>
    <w:rPr>
      <w:rFonts w:cs="Calibri"/>
      <w:sz w:val="18"/>
      <w:szCs w:val="18"/>
    </w:rPr>
  </w:style>
  <w:style w:type="paragraph" w:styleId="TOC7">
    <w:name w:val="toc 7"/>
    <w:basedOn w:val="Normal"/>
    <w:next w:val="Normal"/>
    <w:autoRedefine/>
    <w:uiPriority w:val="39"/>
    <w:rsid w:val="00936A77"/>
    <w:pPr>
      <w:ind w:left="1440"/>
    </w:pPr>
    <w:rPr>
      <w:rFonts w:cs="Calibri"/>
      <w:sz w:val="18"/>
      <w:szCs w:val="18"/>
    </w:rPr>
  </w:style>
  <w:style w:type="paragraph" w:styleId="TOC8">
    <w:name w:val="toc 8"/>
    <w:basedOn w:val="Normal"/>
    <w:next w:val="Normal"/>
    <w:autoRedefine/>
    <w:uiPriority w:val="39"/>
    <w:rsid w:val="00936A77"/>
    <w:pPr>
      <w:ind w:left="1680"/>
    </w:pPr>
    <w:rPr>
      <w:rFonts w:cs="Calibri"/>
      <w:sz w:val="18"/>
      <w:szCs w:val="18"/>
    </w:rPr>
  </w:style>
  <w:style w:type="paragraph" w:styleId="TOC9">
    <w:name w:val="toc 9"/>
    <w:basedOn w:val="Normal"/>
    <w:next w:val="Normal"/>
    <w:autoRedefine/>
    <w:uiPriority w:val="39"/>
    <w:rsid w:val="00936A77"/>
    <w:pPr>
      <w:ind w:left="1920"/>
    </w:pPr>
    <w:rPr>
      <w:rFonts w:cs="Calibri"/>
      <w:sz w:val="18"/>
      <w:szCs w:val="18"/>
    </w:rPr>
  </w:style>
  <w:style w:type="character" w:customStyle="1" w:styleId="TOC1Char">
    <w:name w:val="TOC 1 Char"/>
    <w:link w:val="TOC1"/>
    <w:uiPriority w:val="39"/>
    <w:locked/>
    <w:rsid w:val="00010DCA"/>
    <w:rPr>
      <w:rFonts w:ascii="Arial" w:hAnsi="Arial"/>
      <w:bCs/>
      <w:noProof/>
      <w:sz w:val="22"/>
      <w:szCs w:val="24"/>
    </w:rPr>
  </w:style>
  <w:style w:type="paragraph" w:customStyle="1" w:styleId="Texttabuky">
    <w:name w:val="Text tabuľky"/>
    <w:basedOn w:val="Nzovnecislovany"/>
    <w:rsid w:val="007E6346"/>
    <w:pPr>
      <w:spacing w:before="40" w:after="40" w:line="240" w:lineRule="auto"/>
      <w:jc w:val="left"/>
    </w:pPr>
    <w:rPr>
      <w:b w:val="0"/>
      <w:sz w:val="22"/>
      <w:szCs w:val="24"/>
    </w:rPr>
  </w:style>
  <w:style w:type="paragraph" w:customStyle="1" w:styleId="slovanzoznam1">
    <w:name w:val="Číslovaný zoznam 1"/>
    <w:basedOn w:val="Normal"/>
    <w:qFormat/>
    <w:rsid w:val="00464629"/>
    <w:pPr>
      <w:numPr>
        <w:numId w:val="8"/>
      </w:numPr>
      <w:ind w:left="284" w:hanging="284"/>
    </w:pPr>
  </w:style>
  <w:style w:type="paragraph" w:customStyle="1" w:styleId="islovanzoznam2">
    <w:name w:val="Čislovaný zoznam 2"/>
    <w:basedOn w:val="Normal"/>
    <w:qFormat/>
    <w:rsid w:val="00464629"/>
    <w:pPr>
      <w:numPr>
        <w:numId w:val="9"/>
      </w:numPr>
      <w:ind w:left="284" w:hanging="284"/>
    </w:pPr>
  </w:style>
  <w:style w:type="paragraph" w:customStyle="1" w:styleId="Obrzok">
    <w:name w:val="Obrázok"/>
    <w:basedOn w:val="Normal"/>
    <w:qFormat/>
    <w:rsid w:val="00936987"/>
    <w:pPr>
      <w:spacing w:line="240" w:lineRule="auto"/>
      <w:jc w:val="center"/>
    </w:pPr>
  </w:style>
  <w:style w:type="character" w:styleId="Hyperlink">
    <w:name w:val="Hyperlink"/>
    <w:basedOn w:val="DefaultParagraphFont"/>
    <w:uiPriority w:val="99"/>
    <w:unhideWhenUsed/>
    <w:rsid w:val="00EB2D62"/>
    <w:rPr>
      <w:color w:val="0000FF" w:themeColor="hyperlink"/>
      <w:u w:val="single"/>
    </w:rPr>
  </w:style>
  <w:style w:type="paragraph" w:customStyle="1" w:styleId="Literatra">
    <w:name w:val="Literatúra"/>
    <w:basedOn w:val="Normal"/>
    <w:autoRedefine/>
    <w:qFormat/>
    <w:rsid w:val="00ED48B0"/>
    <w:pPr>
      <w:keepLines/>
      <w:numPr>
        <w:numId w:val="7"/>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al"/>
    <w:link w:val="Titlist1Char"/>
    <w:qFormat/>
    <w:rsid w:val="00764063"/>
    <w:pPr>
      <w:spacing w:before="0" w:line="240" w:lineRule="auto"/>
      <w:jc w:val="center"/>
    </w:pPr>
    <w:rPr>
      <w:sz w:val="36"/>
      <w:szCs w:val="36"/>
    </w:rPr>
  </w:style>
  <w:style w:type="character" w:customStyle="1" w:styleId="Titlist1Char">
    <w:name w:val="Tit_list_1 Char"/>
    <w:basedOn w:val="DefaultParagraphFont"/>
    <w:link w:val="Titlist1"/>
    <w:rsid w:val="00764063"/>
    <w:rPr>
      <w:sz w:val="36"/>
      <w:szCs w:val="36"/>
    </w:rPr>
  </w:style>
  <w:style w:type="paragraph" w:customStyle="1" w:styleId="TitlistE">
    <w:name w:val="Tit_list_EČ"/>
    <w:basedOn w:val="Normal"/>
    <w:link w:val="TitlistEChar"/>
    <w:qFormat/>
    <w:rsid w:val="00105F38"/>
    <w:pPr>
      <w:spacing w:before="1440" w:line="240" w:lineRule="auto"/>
    </w:pPr>
    <w:rPr>
      <w:b/>
      <w:sz w:val="32"/>
      <w:szCs w:val="32"/>
    </w:rPr>
  </w:style>
  <w:style w:type="character" w:customStyle="1" w:styleId="NormlnyneodsadenChar">
    <w:name w:val="Normálny neodsadený Char"/>
    <w:basedOn w:val="DefaultParagraphFont"/>
    <w:link w:val="Normlnyneodsaden"/>
    <w:rsid w:val="00721AB2"/>
    <w:rPr>
      <w:rFonts w:ascii="Arial" w:hAnsi="Arial"/>
      <w:sz w:val="22"/>
      <w:szCs w:val="24"/>
    </w:rPr>
  </w:style>
  <w:style w:type="paragraph" w:customStyle="1" w:styleId="Titlistpodnzov">
    <w:name w:val="Tit_list_podnázov"/>
    <w:basedOn w:val="Normal"/>
    <w:link w:val="TitlistpodnzovChar"/>
    <w:qFormat/>
    <w:rsid w:val="00FB4633"/>
    <w:pPr>
      <w:spacing w:before="0" w:line="240" w:lineRule="auto"/>
      <w:jc w:val="center"/>
    </w:pPr>
    <w:rPr>
      <w:sz w:val="28"/>
      <w:szCs w:val="36"/>
    </w:rPr>
  </w:style>
  <w:style w:type="character" w:customStyle="1" w:styleId="TitlistEChar">
    <w:name w:val="Tit_list_EČ Char"/>
    <w:basedOn w:val="DefaultParagraphFont"/>
    <w:link w:val="TitlistE"/>
    <w:rsid w:val="00105F38"/>
    <w:rPr>
      <w:b/>
      <w:sz w:val="32"/>
      <w:szCs w:val="32"/>
    </w:rPr>
  </w:style>
  <w:style w:type="paragraph" w:customStyle="1" w:styleId="TitlistNzovprce">
    <w:name w:val="Tit_list_Názov práce"/>
    <w:basedOn w:val="Normal"/>
    <w:link w:val="TitlistNzovprceChar"/>
    <w:qFormat/>
    <w:rsid w:val="00AB2AEE"/>
    <w:pPr>
      <w:spacing w:before="3000" w:line="240" w:lineRule="auto"/>
      <w:jc w:val="center"/>
    </w:pPr>
    <w:rPr>
      <w:b/>
      <w:sz w:val="40"/>
    </w:rPr>
  </w:style>
  <w:style w:type="character" w:customStyle="1" w:styleId="TitlistpodnzovChar">
    <w:name w:val="Tit_list_podnázov Char"/>
    <w:basedOn w:val="DefaultParagraphFont"/>
    <w:link w:val="Titlistpodnzov"/>
    <w:rsid w:val="00FB4633"/>
    <w:rPr>
      <w:rFonts w:ascii="Arial" w:hAnsi="Arial"/>
      <w:sz w:val="28"/>
      <w:szCs w:val="36"/>
    </w:rPr>
  </w:style>
  <w:style w:type="paragraph" w:customStyle="1" w:styleId="Titlistrok1">
    <w:name w:val="Tit_list_rok_1"/>
    <w:basedOn w:val="Normal"/>
    <w:link w:val="Titlistrok1Char"/>
    <w:qFormat/>
    <w:rsid w:val="00490975"/>
    <w:pPr>
      <w:spacing w:before="4536" w:line="240" w:lineRule="auto"/>
      <w:jc w:val="left"/>
    </w:pPr>
    <w:rPr>
      <w:szCs w:val="28"/>
    </w:rPr>
  </w:style>
  <w:style w:type="character" w:customStyle="1" w:styleId="TitlistNzovprceChar">
    <w:name w:val="Tit_list_Názov práce Char"/>
    <w:basedOn w:val="DefaultParagraphFont"/>
    <w:link w:val="TitlistNzovprce"/>
    <w:rsid w:val="00AB2AEE"/>
    <w:rPr>
      <w:rFonts w:ascii="Arial" w:hAnsi="Arial"/>
      <w:b/>
      <w:sz w:val="40"/>
      <w:szCs w:val="24"/>
    </w:rPr>
  </w:style>
  <w:style w:type="paragraph" w:customStyle="1" w:styleId="Titlistrok2">
    <w:name w:val="Tit_list_rok_2"/>
    <w:basedOn w:val="Normal"/>
    <w:link w:val="Titlistrok2Char"/>
    <w:qFormat/>
    <w:rsid w:val="006B231E"/>
    <w:pPr>
      <w:spacing w:before="1134" w:line="240" w:lineRule="auto"/>
    </w:pPr>
  </w:style>
  <w:style w:type="character" w:customStyle="1" w:styleId="Titlistrok1Char">
    <w:name w:val="Tit_list_rok_1 Char"/>
    <w:basedOn w:val="DefaultParagraphFont"/>
    <w:link w:val="Titlistrok1"/>
    <w:rsid w:val="00490975"/>
    <w:rPr>
      <w:rFonts w:ascii="Arial" w:hAnsi="Arial"/>
      <w:sz w:val="22"/>
      <w:szCs w:val="28"/>
    </w:rPr>
  </w:style>
  <w:style w:type="paragraph" w:customStyle="1" w:styleId="Titlistmeno1">
    <w:name w:val="Tit_list_meno_1"/>
    <w:basedOn w:val="Normal"/>
    <w:link w:val="Titlistmeno1Char"/>
    <w:qFormat/>
    <w:rsid w:val="00AB2AEE"/>
    <w:pPr>
      <w:spacing w:before="2040" w:line="240" w:lineRule="auto"/>
      <w:jc w:val="center"/>
    </w:pPr>
    <w:rPr>
      <w:b/>
      <w:sz w:val="28"/>
      <w:szCs w:val="28"/>
    </w:rPr>
  </w:style>
  <w:style w:type="character" w:customStyle="1" w:styleId="Titlistrok2Char">
    <w:name w:val="Tit_list_rok_2 Char"/>
    <w:basedOn w:val="DefaultParagraphFont"/>
    <w:link w:val="Titlistrok2"/>
    <w:rsid w:val="006B231E"/>
    <w:rPr>
      <w:sz w:val="24"/>
      <w:szCs w:val="24"/>
    </w:rPr>
  </w:style>
  <w:style w:type="paragraph" w:customStyle="1" w:styleId="Titlistmeno2">
    <w:name w:val="Tit_list_meno_2"/>
    <w:basedOn w:val="Normal"/>
    <w:link w:val="Titlistmeno2Char"/>
    <w:qFormat/>
    <w:rsid w:val="00764063"/>
    <w:pPr>
      <w:spacing w:before="0" w:line="240" w:lineRule="auto"/>
    </w:pPr>
  </w:style>
  <w:style w:type="character" w:customStyle="1" w:styleId="Titlistmeno1Char">
    <w:name w:val="Tit_list_meno_1 Char"/>
    <w:basedOn w:val="DefaultParagraphFont"/>
    <w:link w:val="Titlistmeno1"/>
    <w:rsid w:val="00AB2AEE"/>
    <w:rPr>
      <w:rFonts w:ascii="Arial" w:hAnsi="Arial"/>
      <w:b/>
      <w:sz w:val="28"/>
      <w:szCs w:val="28"/>
    </w:rPr>
  </w:style>
  <w:style w:type="paragraph" w:customStyle="1" w:styleId="Titlistudaje">
    <w:name w:val="Tit_list_udaje"/>
    <w:basedOn w:val="Normal"/>
    <w:link w:val="TitlistudajeChar"/>
    <w:qFormat/>
    <w:rsid w:val="003F43B2"/>
    <w:pPr>
      <w:spacing w:before="0"/>
    </w:pPr>
  </w:style>
  <w:style w:type="character" w:customStyle="1" w:styleId="Titlistmeno2Char">
    <w:name w:val="Tit_list_meno_2 Char"/>
    <w:basedOn w:val="DefaultParagraphFont"/>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DefaultParagraphFont"/>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al"/>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al"/>
    <w:link w:val="Anotlist1Char"/>
    <w:qFormat/>
    <w:rsid w:val="00412A80"/>
    <w:pPr>
      <w:spacing w:before="0"/>
      <w:jc w:val="left"/>
    </w:pPr>
    <w:rPr>
      <w:b/>
    </w:rPr>
  </w:style>
  <w:style w:type="character" w:customStyle="1" w:styleId="AbstrakttextChar">
    <w:name w:val="Abstrakt_text Char"/>
    <w:basedOn w:val="DefaultParagraphFont"/>
    <w:link w:val="Abstrakttext"/>
    <w:rsid w:val="00D17293"/>
    <w:rPr>
      <w:sz w:val="24"/>
      <w:szCs w:val="24"/>
    </w:rPr>
  </w:style>
  <w:style w:type="paragraph" w:customStyle="1" w:styleId="Anotlist2">
    <w:name w:val="Anot_list_2"/>
    <w:basedOn w:val="Normal"/>
    <w:link w:val="Anotlist2Char"/>
    <w:qFormat/>
    <w:rsid w:val="00D17293"/>
  </w:style>
  <w:style w:type="character" w:customStyle="1" w:styleId="Anotlist1Char">
    <w:name w:val="Anot_list_1 Char"/>
    <w:basedOn w:val="DefaultParagraphFont"/>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DefaultParagraphFont"/>
    <w:link w:val="Anotlist2"/>
    <w:rsid w:val="00D17293"/>
    <w:rPr>
      <w:sz w:val="24"/>
      <w:szCs w:val="24"/>
    </w:rPr>
  </w:style>
  <w:style w:type="paragraph" w:customStyle="1" w:styleId="estnvyhlsenie1">
    <w:name w:val="Čestné_vyhlásenie_1"/>
    <w:basedOn w:val="Normal"/>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al"/>
    <w:link w:val="estnvyhlsenie2Char"/>
    <w:qFormat/>
    <w:rsid w:val="00E84C55"/>
  </w:style>
  <w:style w:type="character" w:customStyle="1" w:styleId="estnvyhlsenie1Char">
    <w:name w:val="Čestné_vyhlásenie_1 Char"/>
    <w:basedOn w:val="DefaultParagraphFont"/>
    <w:link w:val="estnvyhlsenie1"/>
    <w:rsid w:val="00E84C55"/>
    <w:rPr>
      <w:sz w:val="32"/>
      <w:szCs w:val="32"/>
    </w:rPr>
  </w:style>
  <w:style w:type="character" w:customStyle="1" w:styleId="estnvyhlsenie2Char">
    <w:name w:val="Čestné_vyhlásenie_2 Char"/>
    <w:basedOn w:val="DefaultParagraphFont"/>
    <w:link w:val="estnvyhlsenie2"/>
    <w:rsid w:val="00E84C55"/>
    <w:rPr>
      <w:sz w:val="24"/>
      <w:szCs w:val="24"/>
    </w:rPr>
  </w:style>
  <w:style w:type="paragraph" w:customStyle="1" w:styleId="Nzovfakulty">
    <w:name w:val="Názov fakulty"/>
    <w:basedOn w:val="Normal"/>
    <w:link w:val="NzovfakultyChar"/>
    <w:qFormat/>
    <w:rsid w:val="008F56F9"/>
    <w:pPr>
      <w:spacing w:before="360" w:line="240" w:lineRule="auto"/>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DefaultParagraphFont"/>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al"/>
    <w:link w:val="Tabuka-oznaenieChar"/>
    <w:qFormat/>
    <w:rsid w:val="00090893"/>
    <w:pPr>
      <w:jc w:val="right"/>
    </w:pPr>
  </w:style>
  <w:style w:type="character" w:customStyle="1" w:styleId="Tabuka-oznaenieChar">
    <w:name w:val="Tabuľka - označenie Char"/>
    <w:basedOn w:val="DefaultParagraphFont"/>
    <w:link w:val="Tabuka-oznaenie"/>
    <w:rsid w:val="00090893"/>
    <w:rPr>
      <w:rFonts w:ascii="Arial" w:hAnsi="Arial"/>
      <w:sz w:val="22"/>
      <w:szCs w:val="24"/>
    </w:rPr>
  </w:style>
  <w:style w:type="paragraph" w:customStyle="1" w:styleId="tabulkatexthlavicka">
    <w:name w:val="tabulka text hlavicka"/>
    <w:basedOn w:val="Normal"/>
    <w:qFormat/>
    <w:rsid w:val="00BA0F2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al"/>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phy">
    <w:name w:val="Bibliography"/>
    <w:basedOn w:val="Normal"/>
    <w:next w:val="Normal"/>
    <w:uiPriority w:val="37"/>
    <w:unhideWhenUsed/>
    <w:rsid w:val="00BF750D"/>
  </w:style>
  <w:style w:type="paragraph" w:customStyle="1" w:styleId="Nadpis0">
    <w:name w:val="Nadpis 0"/>
    <w:basedOn w:val="Heading1"/>
    <w:qFormat/>
    <w:rsid w:val="002D0920"/>
    <w:pPr>
      <w:numPr>
        <w:numId w:val="0"/>
      </w:numPr>
    </w:pPr>
  </w:style>
  <w:style w:type="character" w:styleId="PlaceholderText">
    <w:name w:val="Placeholder Text"/>
    <w:basedOn w:val="DefaultParagraphFont"/>
    <w:uiPriority w:val="99"/>
    <w:semiHidden/>
    <w:rsid w:val="009B3DA8"/>
    <w:rPr>
      <w:color w:val="808080"/>
    </w:rPr>
  </w:style>
  <w:style w:type="paragraph" w:customStyle="1" w:styleId="ZPTitulkahlavn">
    <w:name w:val="ZP Titulka hlavní"/>
    <w:basedOn w:val="Normal"/>
    <w:rsid w:val="009B3DA8"/>
    <w:pPr>
      <w:suppressAutoHyphens/>
      <w:spacing w:before="0" w:line="340" w:lineRule="atLeast"/>
      <w:jc w:val="center"/>
    </w:pPr>
    <w:rPr>
      <w:rFonts w:cs="Arial"/>
      <w:bCs/>
      <w:sz w:val="28"/>
      <w:szCs w:val="34"/>
      <w:lang w:val="cs-CZ" w:eastAsia="cs-CZ"/>
    </w:rPr>
  </w:style>
  <w:style w:type="paragraph" w:styleId="BodyText">
    <w:name w:val="Body Text"/>
    <w:basedOn w:val="Normal"/>
    <w:link w:val="BodyTextChar"/>
    <w:semiHidden/>
    <w:unhideWhenUsed/>
    <w:rsid w:val="009B3DA8"/>
    <w:pPr>
      <w:spacing w:after="120"/>
    </w:pPr>
  </w:style>
  <w:style w:type="character" w:customStyle="1" w:styleId="BodyTextChar">
    <w:name w:val="Body Text Char"/>
    <w:basedOn w:val="DefaultParagraphFont"/>
    <w:link w:val="BodyText"/>
    <w:semiHidden/>
    <w:rsid w:val="009B3DA8"/>
    <w:rPr>
      <w:rFonts w:ascii="Arial" w:hAnsi="Arial"/>
      <w:sz w:val="22"/>
      <w:szCs w:val="24"/>
    </w:rPr>
  </w:style>
  <w:style w:type="paragraph" w:styleId="BodyTextFirstIndent">
    <w:name w:val="Body Text First Indent"/>
    <w:basedOn w:val="BodyText"/>
    <w:link w:val="BodyTextFirstIndentChar"/>
    <w:rsid w:val="009B3DA8"/>
    <w:pPr>
      <w:spacing w:before="0" w:line="240" w:lineRule="auto"/>
      <w:ind w:firstLine="210"/>
      <w:jc w:val="left"/>
    </w:pPr>
    <w:rPr>
      <w:rFonts w:ascii="Cambria" w:hAnsi="Cambria"/>
      <w:sz w:val="24"/>
      <w:lang w:val="cs-CZ" w:eastAsia="cs-CZ"/>
    </w:rPr>
  </w:style>
  <w:style w:type="character" w:customStyle="1" w:styleId="BodyTextFirstIndentChar">
    <w:name w:val="Body Text First Indent Char"/>
    <w:basedOn w:val="BodyTextChar"/>
    <w:link w:val="BodyTextFirstIndent"/>
    <w:rsid w:val="009B3DA8"/>
    <w:rPr>
      <w:rFonts w:ascii="Cambria" w:hAnsi="Cambria"/>
      <w:sz w:val="24"/>
      <w:szCs w:val="24"/>
      <w:lang w:val="cs-CZ" w:eastAsia="cs-CZ"/>
    </w:rPr>
  </w:style>
  <w:style w:type="character" w:customStyle="1" w:styleId="Heading2Char">
    <w:name w:val="Heading 2 Char"/>
    <w:basedOn w:val="DefaultParagraphFont"/>
    <w:link w:val="Heading2"/>
    <w:rsid w:val="008744E5"/>
    <w:rPr>
      <w:rFonts w:ascii="Arial" w:hAnsi="Arial"/>
      <w:b/>
      <w:bCs/>
      <w:iCs/>
      <w:sz w:val="28"/>
      <w:szCs w:val="28"/>
    </w:rPr>
  </w:style>
  <w:style w:type="character" w:customStyle="1" w:styleId="Heading3Char">
    <w:name w:val="Heading 3 Char"/>
    <w:basedOn w:val="DefaultParagraphFont"/>
    <w:link w:val="Heading3"/>
    <w:rsid w:val="008744E5"/>
    <w:rPr>
      <w:rFonts w:ascii="Arial" w:hAnsi="Arial"/>
      <w:b/>
      <w:bCs/>
      <w:sz w:val="24"/>
      <w:szCs w:val="26"/>
    </w:rPr>
  </w:style>
  <w:style w:type="character" w:customStyle="1" w:styleId="Heading4Char">
    <w:name w:val="Heading 4 Char"/>
    <w:basedOn w:val="DefaultParagraphFont"/>
    <w:link w:val="Heading4"/>
    <w:rsid w:val="008744E5"/>
    <w:rPr>
      <w:rFonts w:ascii="Arial" w:hAnsi="Arial"/>
      <w:b/>
      <w:bCs/>
      <w:sz w:val="22"/>
      <w:szCs w:val="28"/>
    </w:rPr>
  </w:style>
  <w:style w:type="paragraph" w:customStyle="1" w:styleId="muitypography-root">
    <w:name w:val="muitypography-root"/>
    <w:basedOn w:val="Normal"/>
    <w:rsid w:val="00ED4715"/>
    <w:pPr>
      <w:spacing w:before="100" w:beforeAutospacing="1" w:after="100" w:afterAutospacing="1" w:line="240" w:lineRule="auto"/>
      <w:jc w:val="left"/>
    </w:pPr>
    <w:rPr>
      <w:rFonts w:ascii="Times New Roman" w:hAnsi="Times New Roman"/>
      <w:sz w:val="24"/>
    </w:rPr>
  </w:style>
  <w:style w:type="character" w:styleId="UnresolvedMention">
    <w:name w:val="Unresolved Mention"/>
    <w:basedOn w:val="DefaultParagraphFont"/>
    <w:uiPriority w:val="99"/>
    <w:semiHidden/>
    <w:unhideWhenUsed/>
    <w:rsid w:val="007F55E9"/>
    <w:rPr>
      <w:color w:val="605E5C"/>
      <w:shd w:val="clear" w:color="auto" w:fill="E1DFDD"/>
    </w:rPr>
  </w:style>
  <w:style w:type="character" w:styleId="FollowedHyperlink">
    <w:name w:val="FollowedHyperlink"/>
    <w:basedOn w:val="DefaultParagraphFont"/>
    <w:semiHidden/>
    <w:unhideWhenUsed/>
    <w:rsid w:val="007F55E9"/>
    <w:rPr>
      <w:color w:val="800080" w:themeColor="followedHyperlink"/>
      <w:u w:val="single"/>
    </w:rPr>
  </w:style>
  <w:style w:type="paragraph" w:styleId="NormalWeb">
    <w:name w:val="Normal (Web)"/>
    <w:basedOn w:val="Normal"/>
    <w:uiPriority w:val="99"/>
    <w:semiHidden/>
    <w:unhideWhenUsed/>
    <w:rsid w:val="00E14D82"/>
    <w:pPr>
      <w:spacing w:before="100" w:beforeAutospacing="1" w:after="100" w:afterAutospacing="1" w:line="240" w:lineRule="auto"/>
      <w:jc w:val="left"/>
    </w:pPr>
    <w:rPr>
      <w:rFonts w:ascii="Times New Roman" w:hAnsi="Times New Roman"/>
      <w:sz w:val="24"/>
    </w:rPr>
  </w:style>
  <w:style w:type="paragraph" w:styleId="ListParagraph">
    <w:name w:val="List Paragraph"/>
    <w:basedOn w:val="Normal"/>
    <w:uiPriority w:val="34"/>
    <w:rsid w:val="006D390F"/>
    <w:pPr>
      <w:ind w:left="720"/>
      <w:contextualSpacing/>
    </w:pPr>
  </w:style>
  <w:style w:type="character" w:customStyle="1" w:styleId="a-list-item">
    <w:name w:val="a-list-item"/>
    <w:basedOn w:val="DefaultParagraphFont"/>
    <w:rsid w:val="00F826EC"/>
  </w:style>
  <w:style w:type="character" w:styleId="Strong">
    <w:name w:val="Strong"/>
    <w:basedOn w:val="DefaultParagraphFont"/>
    <w:uiPriority w:val="22"/>
    <w:qFormat/>
    <w:locked/>
    <w:rsid w:val="00004ADB"/>
    <w:rPr>
      <w:b/>
      <w:bCs/>
    </w:rPr>
  </w:style>
  <w:style w:type="character" w:styleId="Emphasis">
    <w:name w:val="Emphasis"/>
    <w:basedOn w:val="DefaultParagraphFont"/>
    <w:uiPriority w:val="20"/>
    <w:qFormat/>
    <w:locked/>
    <w:rsid w:val="00AF7D85"/>
    <w:rPr>
      <w:i/>
      <w:iCs/>
    </w:rPr>
  </w:style>
  <w:style w:type="table" w:styleId="TableGrid">
    <w:name w:val="Table Grid"/>
    <w:basedOn w:val="TableNormal"/>
    <w:locked/>
    <w:rsid w:val="00D23E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3946727">
      <w:bodyDiv w:val="1"/>
      <w:marLeft w:val="0"/>
      <w:marRight w:val="0"/>
      <w:marTop w:val="0"/>
      <w:marBottom w:val="0"/>
      <w:divBdr>
        <w:top w:val="none" w:sz="0" w:space="0" w:color="auto"/>
        <w:left w:val="none" w:sz="0" w:space="0" w:color="auto"/>
        <w:bottom w:val="none" w:sz="0" w:space="0" w:color="auto"/>
        <w:right w:val="none" w:sz="0" w:space="0" w:color="auto"/>
      </w:divBdr>
    </w:div>
    <w:div w:id="12926231">
      <w:bodyDiv w:val="1"/>
      <w:marLeft w:val="0"/>
      <w:marRight w:val="0"/>
      <w:marTop w:val="0"/>
      <w:marBottom w:val="0"/>
      <w:divBdr>
        <w:top w:val="none" w:sz="0" w:space="0" w:color="auto"/>
        <w:left w:val="none" w:sz="0" w:space="0" w:color="auto"/>
        <w:bottom w:val="none" w:sz="0" w:space="0" w:color="auto"/>
        <w:right w:val="none" w:sz="0" w:space="0" w:color="auto"/>
      </w:divBdr>
    </w:div>
    <w:div w:id="35668896">
      <w:bodyDiv w:val="1"/>
      <w:marLeft w:val="0"/>
      <w:marRight w:val="0"/>
      <w:marTop w:val="0"/>
      <w:marBottom w:val="0"/>
      <w:divBdr>
        <w:top w:val="none" w:sz="0" w:space="0" w:color="auto"/>
        <w:left w:val="none" w:sz="0" w:space="0" w:color="auto"/>
        <w:bottom w:val="none" w:sz="0" w:space="0" w:color="auto"/>
        <w:right w:val="none" w:sz="0" w:space="0" w:color="auto"/>
      </w:divBdr>
    </w:div>
    <w:div w:id="115874934">
      <w:bodyDiv w:val="1"/>
      <w:marLeft w:val="0"/>
      <w:marRight w:val="0"/>
      <w:marTop w:val="0"/>
      <w:marBottom w:val="0"/>
      <w:divBdr>
        <w:top w:val="none" w:sz="0" w:space="0" w:color="auto"/>
        <w:left w:val="none" w:sz="0" w:space="0" w:color="auto"/>
        <w:bottom w:val="none" w:sz="0" w:space="0" w:color="auto"/>
        <w:right w:val="none" w:sz="0" w:space="0" w:color="auto"/>
      </w:divBdr>
    </w:div>
    <w:div w:id="148399723">
      <w:bodyDiv w:val="1"/>
      <w:marLeft w:val="0"/>
      <w:marRight w:val="0"/>
      <w:marTop w:val="0"/>
      <w:marBottom w:val="0"/>
      <w:divBdr>
        <w:top w:val="none" w:sz="0" w:space="0" w:color="auto"/>
        <w:left w:val="none" w:sz="0" w:space="0" w:color="auto"/>
        <w:bottom w:val="none" w:sz="0" w:space="0" w:color="auto"/>
        <w:right w:val="none" w:sz="0" w:space="0" w:color="auto"/>
      </w:divBdr>
    </w:div>
    <w:div w:id="154995661">
      <w:bodyDiv w:val="1"/>
      <w:marLeft w:val="0"/>
      <w:marRight w:val="0"/>
      <w:marTop w:val="0"/>
      <w:marBottom w:val="0"/>
      <w:divBdr>
        <w:top w:val="none" w:sz="0" w:space="0" w:color="auto"/>
        <w:left w:val="none" w:sz="0" w:space="0" w:color="auto"/>
        <w:bottom w:val="none" w:sz="0" w:space="0" w:color="auto"/>
        <w:right w:val="none" w:sz="0" w:space="0" w:color="auto"/>
      </w:divBdr>
    </w:div>
    <w:div w:id="191113496">
      <w:bodyDiv w:val="1"/>
      <w:marLeft w:val="0"/>
      <w:marRight w:val="0"/>
      <w:marTop w:val="0"/>
      <w:marBottom w:val="0"/>
      <w:divBdr>
        <w:top w:val="none" w:sz="0" w:space="0" w:color="auto"/>
        <w:left w:val="none" w:sz="0" w:space="0" w:color="auto"/>
        <w:bottom w:val="none" w:sz="0" w:space="0" w:color="auto"/>
        <w:right w:val="none" w:sz="0" w:space="0" w:color="auto"/>
      </w:divBdr>
    </w:div>
    <w:div w:id="196235150">
      <w:bodyDiv w:val="1"/>
      <w:marLeft w:val="0"/>
      <w:marRight w:val="0"/>
      <w:marTop w:val="0"/>
      <w:marBottom w:val="0"/>
      <w:divBdr>
        <w:top w:val="none" w:sz="0" w:space="0" w:color="auto"/>
        <w:left w:val="none" w:sz="0" w:space="0" w:color="auto"/>
        <w:bottom w:val="none" w:sz="0" w:space="0" w:color="auto"/>
        <w:right w:val="none" w:sz="0" w:space="0" w:color="auto"/>
      </w:divBdr>
    </w:div>
    <w:div w:id="205989754">
      <w:bodyDiv w:val="1"/>
      <w:marLeft w:val="0"/>
      <w:marRight w:val="0"/>
      <w:marTop w:val="0"/>
      <w:marBottom w:val="0"/>
      <w:divBdr>
        <w:top w:val="none" w:sz="0" w:space="0" w:color="auto"/>
        <w:left w:val="none" w:sz="0" w:space="0" w:color="auto"/>
        <w:bottom w:val="none" w:sz="0" w:space="0" w:color="auto"/>
        <w:right w:val="none" w:sz="0" w:space="0" w:color="auto"/>
      </w:divBdr>
      <w:divsChild>
        <w:div w:id="680593842">
          <w:marLeft w:val="0"/>
          <w:marRight w:val="0"/>
          <w:marTop w:val="0"/>
          <w:marBottom w:val="0"/>
          <w:divBdr>
            <w:top w:val="none" w:sz="0" w:space="0" w:color="auto"/>
            <w:left w:val="none" w:sz="0" w:space="0" w:color="auto"/>
            <w:bottom w:val="none" w:sz="0" w:space="0" w:color="auto"/>
            <w:right w:val="none" w:sz="0" w:space="0" w:color="auto"/>
          </w:divBdr>
        </w:div>
      </w:divsChild>
    </w:div>
    <w:div w:id="217128670">
      <w:bodyDiv w:val="1"/>
      <w:marLeft w:val="0"/>
      <w:marRight w:val="0"/>
      <w:marTop w:val="0"/>
      <w:marBottom w:val="0"/>
      <w:divBdr>
        <w:top w:val="none" w:sz="0" w:space="0" w:color="auto"/>
        <w:left w:val="none" w:sz="0" w:space="0" w:color="auto"/>
        <w:bottom w:val="none" w:sz="0" w:space="0" w:color="auto"/>
        <w:right w:val="none" w:sz="0" w:space="0" w:color="auto"/>
      </w:divBdr>
    </w:div>
    <w:div w:id="222909119">
      <w:bodyDiv w:val="1"/>
      <w:marLeft w:val="0"/>
      <w:marRight w:val="0"/>
      <w:marTop w:val="0"/>
      <w:marBottom w:val="0"/>
      <w:divBdr>
        <w:top w:val="none" w:sz="0" w:space="0" w:color="auto"/>
        <w:left w:val="none" w:sz="0" w:space="0" w:color="auto"/>
        <w:bottom w:val="none" w:sz="0" w:space="0" w:color="auto"/>
        <w:right w:val="none" w:sz="0" w:space="0" w:color="auto"/>
      </w:divBdr>
    </w:div>
    <w:div w:id="231282829">
      <w:bodyDiv w:val="1"/>
      <w:marLeft w:val="0"/>
      <w:marRight w:val="0"/>
      <w:marTop w:val="0"/>
      <w:marBottom w:val="0"/>
      <w:divBdr>
        <w:top w:val="none" w:sz="0" w:space="0" w:color="auto"/>
        <w:left w:val="none" w:sz="0" w:space="0" w:color="auto"/>
        <w:bottom w:val="none" w:sz="0" w:space="0" w:color="auto"/>
        <w:right w:val="none" w:sz="0" w:space="0" w:color="auto"/>
      </w:divBdr>
    </w:div>
    <w:div w:id="272439808">
      <w:bodyDiv w:val="1"/>
      <w:marLeft w:val="0"/>
      <w:marRight w:val="0"/>
      <w:marTop w:val="0"/>
      <w:marBottom w:val="0"/>
      <w:divBdr>
        <w:top w:val="none" w:sz="0" w:space="0" w:color="auto"/>
        <w:left w:val="none" w:sz="0" w:space="0" w:color="auto"/>
        <w:bottom w:val="none" w:sz="0" w:space="0" w:color="auto"/>
        <w:right w:val="none" w:sz="0" w:space="0" w:color="auto"/>
      </w:divBdr>
    </w:div>
    <w:div w:id="337656170">
      <w:bodyDiv w:val="1"/>
      <w:marLeft w:val="0"/>
      <w:marRight w:val="0"/>
      <w:marTop w:val="0"/>
      <w:marBottom w:val="0"/>
      <w:divBdr>
        <w:top w:val="none" w:sz="0" w:space="0" w:color="auto"/>
        <w:left w:val="none" w:sz="0" w:space="0" w:color="auto"/>
        <w:bottom w:val="none" w:sz="0" w:space="0" w:color="auto"/>
        <w:right w:val="none" w:sz="0" w:space="0" w:color="auto"/>
      </w:divBdr>
    </w:div>
    <w:div w:id="415136112">
      <w:bodyDiv w:val="1"/>
      <w:marLeft w:val="0"/>
      <w:marRight w:val="0"/>
      <w:marTop w:val="0"/>
      <w:marBottom w:val="0"/>
      <w:divBdr>
        <w:top w:val="none" w:sz="0" w:space="0" w:color="auto"/>
        <w:left w:val="none" w:sz="0" w:space="0" w:color="auto"/>
        <w:bottom w:val="none" w:sz="0" w:space="0" w:color="auto"/>
        <w:right w:val="none" w:sz="0" w:space="0" w:color="auto"/>
      </w:divBdr>
    </w:div>
    <w:div w:id="430005645">
      <w:bodyDiv w:val="1"/>
      <w:marLeft w:val="0"/>
      <w:marRight w:val="0"/>
      <w:marTop w:val="0"/>
      <w:marBottom w:val="0"/>
      <w:divBdr>
        <w:top w:val="none" w:sz="0" w:space="0" w:color="auto"/>
        <w:left w:val="none" w:sz="0" w:space="0" w:color="auto"/>
        <w:bottom w:val="none" w:sz="0" w:space="0" w:color="auto"/>
        <w:right w:val="none" w:sz="0" w:space="0" w:color="auto"/>
      </w:divBdr>
    </w:div>
    <w:div w:id="456876468">
      <w:bodyDiv w:val="1"/>
      <w:marLeft w:val="0"/>
      <w:marRight w:val="0"/>
      <w:marTop w:val="0"/>
      <w:marBottom w:val="0"/>
      <w:divBdr>
        <w:top w:val="none" w:sz="0" w:space="0" w:color="auto"/>
        <w:left w:val="none" w:sz="0" w:space="0" w:color="auto"/>
        <w:bottom w:val="none" w:sz="0" w:space="0" w:color="auto"/>
        <w:right w:val="none" w:sz="0" w:space="0" w:color="auto"/>
      </w:divBdr>
    </w:div>
    <w:div w:id="487021518">
      <w:bodyDiv w:val="1"/>
      <w:marLeft w:val="0"/>
      <w:marRight w:val="0"/>
      <w:marTop w:val="0"/>
      <w:marBottom w:val="0"/>
      <w:divBdr>
        <w:top w:val="none" w:sz="0" w:space="0" w:color="auto"/>
        <w:left w:val="none" w:sz="0" w:space="0" w:color="auto"/>
        <w:bottom w:val="none" w:sz="0" w:space="0" w:color="auto"/>
        <w:right w:val="none" w:sz="0" w:space="0" w:color="auto"/>
      </w:divBdr>
      <w:divsChild>
        <w:div w:id="562720774">
          <w:marLeft w:val="0"/>
          <w:marRight w:val="0"/>
          <w:marTop w:val="0"/>
          <w:marBottom w:val="0"/>
          <w:divBdr>
            <w:top w:val="single" w:sz="2" w:space="0" w:color="auto"/>
            <w:left w:val="single" w:sz="2" w:space="0" w:color="auto"/>
            <w:bottom w:val="single" w:sz="2" w:space="0" w:color="auto"/>
            <w:right w:val="single" w:sz="2" w:space="0" w:color="auto"/>
          </w:divBdr>
          <w:divsChild>
            <w:div w:id="795374771">
              <w:marLeft w:val="0"/>
              <w:marRight w:val="0"/>
              <w:marTop w:val="0"/>
              <w:marBottom w:val="0"/>
              <w:divBdr>
                <w:top w:val="single" w:sz="2" w:space="0" w:color="auto"/>
                <w:left w:val="single" w:sz="2" w:space="0" w:color="auto"/>
                <w:bottom w:val="single" w:sz="2" w:space="0" w:color="auto"/>
                <w:right w:val="single" w:sz="2" w:space="0" w:color="auto"/>
              </w:divBdr>
              <w:divsChild>
                <w:div w:id="1087458380">
                  <w:marLeft w:val="0"/>
                  <w:marRight w:val="0"/>
                  <w:marTop w:val="0"/>
                  <w:marBottom w:val="0"/>
                  <w:divBdr>
                    <w:top w:val="single" w:sz="6" w:space="0" w:color="auto"/>
                    <w:left w:val="single" w:sz="2" w:space="0" w:color="auto"/>
                    <w:bottom w:val="single" w:sz="6" w:space="0" w:color="auto"/>
                    <w:right w:val="single" w:sz="6" w:space="0" w:color="auto"/>
                  </w:divBdr>
                  <w:divsChild>
                    <w:div w:id="1533301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54053795">
          <w:marLeft w:val="0"/>
          <w:marRight w:val="0"/>
          <w:marTop w:val="0"/>
          <w:marBottom w:val="0"/>
          <w:divBdr>
            <w:top w:val="single" w:sz="2" w:space="0" w:color="auto"/>
            <w:left w:val="single" w:sz="2" w:space="0" w:color="auto"/>
            <w:bottom w:val="single" w:sz="2" w:space="0" w:color="auto"/>
            <w:right w:val="single" w:sz="2" w:space="0" w:color="auto"/>
          </w:divBdr>
          <w:divsChild>
            <w:div w:id="46296876">
              <w:marLeft w:val="0"/>
              <w:marRight w:val="0"/>
              <w:marTop w:val="0"/>
              <w:marBottom w:val="0"/>
              <w:divBdr>
                <w:top w:val="single" w:sz="2" w:space="0" w:color="auto"/>
                <w:left w:val="single" w:sz="2" w:space="0" w:color="auto"/>
                <w:bottom w:val="single" w:sz="2" w:space="0" w:color="auto"/>
                <w:right w:val="single" w:sz="2" w:space="0" w:color="auto"/>
              </w:divBdr>
              <w:divsChild>
                <w:div w:id="953438510">
                  <w:marLeft w:val="0"/>
                  <w:marRight w:val="0"/>
                  <w:marTop w:val="0"/>
                  <w:marBottom w:val="0"/>
                  <w:divBdr>
                    <w:top w:val="single" w:sz="2" w:space="0" w:color="auto"/>
                    <w:left w:val="single" w:sz="2" w:space="0" w:color="auto"/>
                    <w:bottom w:val="single" w:sz="2" w:space="0" w:color="auto"/>
                    <w:right w:val="single" w:sz="2" w:space="0" w:color="auto"/>
                  </w:divBdr>
                  <w:divsChild>
                    <w:div w:id="1438452221">
                      <w:marLeft w:val="0"/>
                      <w:marRight w:val="0"/>
                      <w:marTop w:val="0"/>
                      <w:marBottom w:val="0"/>
                      <w:divBdr>
                        <w:top w:val="single" w:sz="2" w:space="0" w:color="auto"/>
                        <w:left w:val="single" w:sz="2" w:space="0" w:color="auto"/>
                        <w:bottom w:val="single" w:sz="2" w:space="0" w:color="auto"/>
                        <w:right w:val="single" w:sz="2" w:space="0" w:color="auto"/>
                      </w:divBdr>
                      <w:divsChild>
                        <w:div w:id="1058749239">
                          <w:marLeft w:val="0"/>
                          <w:marRight w:val="0"/>
                          <w:marTop w:val="0"/>
                          <w:marBottom w:val="0"/>
                          <w:divBdr>
                            <w:top w:val="single" w:sz="2" w:space="0" w:color="auto"/>
                            <w:left w:val="single" w:sz="2" w:space="0" w:color="auto"/>
                            <w:bottom w:val="single" w:sz="2" w:space="0" w:color="auto"/>
                            <w:right w:val="single" w:sz="2" w:space="0" w:color="auto"/>
                          </w:divBdr>
                          <w:divsChild>
                            <w:div w:id="1535534556">
                              <w:marLeft w:val="0"/>
                              <w:marRight w:val="0"/>
                              <w:marTop w:val="0"/>
                              <w:marBottom w:val="0"/>
                              <w:divBdr>
                                <w:top w:val="single" w:sz="2" w:space="0" w:color="auto"/>
                                <w:left w:val="single" w:sz="2" w:space="0" w:color="auto"/>
                                <w:bottom w:val="single" w:sz="2" w:space="0" w:color="auto"/>
                                <w:right w:val="single" w:sz="2" w:space="0" w:color="auto"/>
                              </w:divBdr>
                              <w:divsChild>
                                <w:div w:id="331954009">
                                  <w:marLeft w:val="0"/>
                                  <w:marRight w:val="0"/>
                                  <w:marTop w:val="0"/>
                                  <w:marBottom w:val="0"/>
                                  <w:divBdr>
                                    <w:top w:val="single" w:sz="2" w:space="0" w:color="auto"/>
                                    <w:left w:val="single" w:sz="2" w:space="0" w:color="auto"/>
                                    <w:bottom w:val="single" w:sz="2" w:space="0" w:color="auto"/>
                                    <w:right w:val="single" w:sz="2" w:space="0" w:color="auto"/>
                                  </w:divBdr>
                                  <w:divsChild>
                                    <w:div w:id="1049959857">
                                      <w:marLeft w:val="0"/>
                                      <w:marRight w:val="0"/>
                                      <w:marTop w:val="0"/>
                                      <w:marBottom w:val="0"/>
                                      <w:divBdr>
                                        <w:top w:val="single" w:sz="2" w:space="0" w:color="auto"/>
                                        <w:left w:val="single" w:sz="2" w:space="0" w:color="auto"/>
                                        <w:bottom w:val="single" w:sz="2" w:space="0" w:color="auto"/>
                                        <w:right w:val="single" w:sz="2" w:space="0" w:color="auto"/>
                                      </w:divBdr>
                                      <w:divsChild>
                                        <w:div w:id="918556955">
                                          <w:marLeft w:val="0"/>
                                          <w:marRight w:val="0"/>
                                          <w:marTop w:val="0"/>
                                          <w:marBottom w:val="0"/>
                                          <w:divBdr>
                                            <w:top w:val="single" w:sz="2" w:space="0" w:color="auto"/>
                                            <w:left w:val="single" w:sz="2" w:space="0" w:color="auto"/>
                                            <w:bottom w:val="single" w:sz="2" w:space="0" w:color="auto"/>
                                            <w:right w:val="single" w:sz="2" w:space="0" w:color="auto"/>
                                          </w:divBdr>
                                          <w:divsChild>
                                            <w:div w:id="1194610772">
                                              <w:marLeft w:val="0"/>
                                              <w:marRight w:val="0"/>
                                              <w:marTop w:val="0"/>
                                              <w:marBottom w:val="0"/>
                                              <w:divBdr>
                                                <w:top w:val="single" w:sz="2" w:space="0" w:color="auto"/>
                                                <w:left w:val="single" w:sz="2" w:space="8" w:color="auto"/>
                                                <w:bottom w:val="single" w:sz="2" w:space="0" w:color="auto"/>
                                                <w:right w:val="single" w:sz="2" w:space="8" w:color="auto"/>
                                              </w:divBdr>
                                              <w:divsChild>
                                                <w:div w:id="409065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832215008">
                          <w:marLeft w:val="0"/>
                          <w:marRight w:val="0"/>
                          <w:marTop w:val="0"/>
                          <w:marBottom w:val="0"/>
                          <w:divBdr>
                            <w:top w:val="single" w:sz="2" w:space="0" w:color="auto"/>
                            <w:left w:val="single" w:sz="2" w:space="0" w:color="auto"/>
                            <w:bottom w:val="single" w:sz="2" w:space="0" w:color="auto"/>
                            <w:right w:val="single" w:sz="2" w:space="0" w:color="auto"/>
                          </w:divBdr>
                          <w:divsChild>
                            <w:div w:id="13029266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608930">
              <w:marLeft w:val="0"/>
              <w:marRight w:val="0"/>
              <w:marTop w:val="0"/>
              <w:marBottom w:val="0"/>
              <w:divBdr>
                <w:top w:val="single" w:sz="2" w:space="0" w:color="auto"/>
                <w:left w:val="single" w:sz="2" w:space="0" w:color="auto"/>
                <w:bottom w:val="single" w:sz="2" w:space="0" w:color="auto"/>
                <w:right w:val="single" w:sz="2" w:space="0" w:color="auto"/>
              </w:divBdr>
              <w:divsChild>
                <w:div w:id="140276110">
                  <w:marLeft w:val="0"/>
                  <w:marRight w:val="0"/>
                  <w:marTop w:val="0"/>
                  <w:marBottom w:val="0"/>
                  <w:divBdr>
                    <w:top w:val="single" w:sz="6" w:space="0" w:color="auto"/>
                    <w:left w:val="single" w:sz="6" w:space="0" w:color="auto"/>
                    <w:bottom w:val="single" w:sz="6" w:space="0" w:color="auto"/>
                    <w:right w:val="single" w:sz="2" w:space="0" w:color="auto"/>
                  </w:divBdr>
                  <w:divsChild>
                    <w:div w:id="625240628">
                      <w:marLeft w:val="0"/>
                      <w:marRight w:val="0"/>
                      <w:marTop w:val="0"/>
                      <w:marBottom w:val="0"/>
                      <w:divBdr>
                        <w:top w:val="single" w:sz="2" w:space="0" w:color="auto"/>
                        <w:left w:val="single" w:sz="2" w:space="0" w:color="auto"/>
                        <w:bottom w:val="single" w:sz="2" w:space="0" w:color="auto"/>
                        <w:right w:val="single" w:sz="2" w:space="0" w:color="auto"/>
                      </w:divBdr>
                    </w:div>
                    <w:div w:id="1155029295">
                      <w:marLeft w:val="0"/>
                      <w:marRight w:val="0"/>
                      <w:marTop w:val="0"/>
                      <w:marBottom w:val="0"/>
                      <w:divBdr>
                        <w:top w:val="single" w:sz="2" w:space="0" w:color="auto"/>
                        <w:left w:val="single" w:sz="2" w:space="0" w:color="auto"/>
                        <w:bottom w:val="single" w:sz="2" w:space="0" w:color="auto"/>
                        <w:right w:val="single" w:sz="2" w:space="0" w:color="auto"/>
                      </w:divBdr>
                      <w:divsChild>
                        <w:div w:id="863132233">
                          <w:marLeft w:val="0"/>
                          <w:marRight w:val="0"/>
                          <w:marTop w:val="0"/>
                          <w:marBottom w:val="0"/>
                          <w:divBdr>
                            <w:top w:val="single" w:sz="6" w:space="0" w:color="auto"/>
                            <w:left w:val="single" w:sz="2" w:space="0" w:color="auto"/>
                            <w:bottom w:val="single" w:sz="2" w:space="0" w:color="auto"/>
                            <w:right w:val="single" w:sz="2" w:space="0" w:color="auto"/>
                          </w:divBdr>
                        </w:div>
                      </w:divsChild>
                    </w:div>
                  </w:divsChild>
                </w:div>
              </w:divsChild>
            </w:div>
          </w:divsChild>
        </w:div>
      </w:divsChild>
    </w:div>
    <w:div w:id="508101594">
      <w:bodyDiv w:val="1"/>
      <w:marLeft w:val="0"/>
      <w:marRight w:val="0"/>
      <w:marTop w:val="0"/>
      <w:marBottom w:val="0"/>
      <w:divBdr>
        <w:top w:val="none" w:sz="0" w:space="0" w:color="auto"/>
        <w:left w:val="none" w:sz="0" w:space="0" w:color="auto"/>
        <w:bottom w:val="none" w:sz="0" w:space="0" w:color="auto"/>
        <w:right w:val="none" w:sz="0" w:space="0" w:color="auto"/>
      </w:divBdr>
    </w:div>
    <w:div w:id="544028170">
      <w:bodyDiv w:val="1"/>
      <w:marLeft w:val="0"/>
      <w:marRight w:val="0"/>
      <w:marTop w:val="0"/>
      <w:marBottom w:val="0"/>
      <w:divBdr>
        <w:top w:val="none" w:sz="0" w:space="0" w:color="auto"/>
        <w:left w:val="none" w:sz="0" w:space="0" w:color="auto"/>
        <w:bottom w:val="none" w:sz="0" w:space="0" w:color="auto"/>
        <w:right w:val="none" w:sz="0" w:space="0" w:color="auto"/>
      </w:divBdr>
    </w:div>
    <w:div w:id="576138990">
      <w:bodyDiv w:val="1"/>
      <w:marLeft w:val="0"/>
      <w:marRight w:val="0"/>
      <w:marTop w:val="0"/>
      <w:marBottom w:val="0"/>
      <w:divBdr>
        <w:top w:val="none" w:sz="0" w:space="0" w:color="auto"/>
        <w:left w:val="none" w:sz="0" w:space="0" w:color="auto"/>
        <w:bottom w:val="none" w:sz="0" w:space="0" w:color="auto"/>
        <w:right w:val="none" w:sz="0" w:space="0" w:color="auto"/>
      </w:divBdr>
    </w:div>
    <w:div w:id="688147218">
      <w:bodyDiv w:val="1"/>
      <w:marLeft w:val="0"/>
      <w:marRight w:val="0"/>
      <w:marTop w:val="0"/>
      <w:marBottom w:val="0"/>
      <w:divBdr>
        <w:top w:val="none" w:sz="0" w:space="0" w:color="auto"/>
        <w:left w:val="none" w:sz="0" w:space="0" w:color="auto"/>
        <w:bottom w:val="none" w:sz="0" w:space="0" w:color="auto"/>
        <w:right w:val="none" w:sz="0" w:space="0" w:color="auto"/>
      </w:divBdr>
    </w:div>
    <w:div w:id="688994886">
      <w:bodyDiv w:val="1"/>
      <w:marLeft w:val="0"/>
      <w:marRight w:val="0"/>
      <w:marTop w:val="0"/>
      <w:marBottom w:val="0"/>
      <w:divBdr>
        <w:top w:val="none" w:sz="0" w:space="0" w:color="auto"/>
        <w:left w:val="none" w:sz="0" w:space="0" w:color="auto"/>
        <w:bottom w:val="none" w:sz="0" w:space="0" w:color="auto"/>
        <w:right w:val="none" w:sz="0" w:space="0" w:color="auto"/>
      </w:divBdr>
    </w:div>
    <w:div w:id="703479650">
      <w:bodyDiv w:val="1"/>
      <w:marLeft w:val="0"/>
      <w:marRight w:val="0"/>
      <w:marTop w:val="0"/>
      <w:marBottom w:val="0"/>
      <w:divBdr>
        <w:top w:val="none" w:sz="0" w:space="0" w:color="auto"/>
        <w:left w:val="none" w:sz="0" w:space="0" w:color="auto"/>
        <w:bottom w:val="none" w:sz="0" w:space="0" w:color="auto"/>
        <w:right w:val="none" w:sz="0" w:space="0" w:color="auto"/>
      </w:divBdr>
    </w:div>
    <w:div w:id="723215813">
      <w:bodyDiv w:val="1"/>
      <w:marLeft w:val="0"/>
      <w:marRight w:val="0"/>
      <w:marTop w:val="0"/>
      <w:marBottom w:val="0"/>
      <w:divBdr>
        <w:top w:val="none" w:sz="0" w:space="0" w:color="auto"/>
        <w:left w:val="none" w:sz="0" w:space="0" w:color="auto"/>
        <w:bottom w:val="none" w:sz="0" w:space="0" w:color="auto"/>
        <w:right w:val="none" w:sz="0" w:space="0" w:color="auto"/>
      </w:divBdr>
    </w:div>
    <w:div w:id="775249230">
      <w:bodyDiv w:val="1"/>
      <w:marLeft w:val="0"/>
      <w:marRight w:val="0"/>
      <w:marTop w:val="0"/>
      <w:marBottom w:val="0"/>
      <w:divBdr>
        <w:top w:val="none" w:sz="0" w:space="0" w:color="auto"/>
        <w:left w:val="none" w:sz="0" w:space="0" w:color="auto"/>
        <w:bottom w:val="none" w:sz="0" w:space="0" w:color="auto"/>
        <w:right w:val="none" w:sz="0" w:space="0" w:color="auto"/>
      </w:divBdr>
    </w:div>
    <w:div w:id="783883345">
      <w:bodyDiv w:val="1"/>
      <w:marLeft w:val="0"/>
      <w:marRight w:val="0"/>
      <w:marTop w:val="0"/>
      <w:marBottom w:val="0"/>
      <w:divBdr>
        <w:top w:val="none" w:sz="0" w:space="0" w:color="auto"/>
        <w:left w:val="none" w:sz="0" w:space="0" w:color="auto"/>
        <w:bottom w:val="none" w:sz="0" w:space="0" w:color="auto"/>
        <w:right w:val="none" w:sz="0" w:space="0" w:color="auto"/>
      </w:divBdr>
    </w:div>
    <w:div w:id="785271394">
      <w:bodyDiv w:val="1"/>
      <w:marLeft w:val="0"/>
      <w:marRight w:val="0"/>
      <w:marTop w:val="0"/>
      <w:marBottom w:val="0"/>
      <w:divBdr>
        <w:top w:val="none" w:sz="0" w:space="0" w:color="auto"/>
        <w:left w:val="none" w:sz="0" w:space="0" w:color="auto"/>
        <w:bottom w:val="none" w:sz="0" w:space="0" w:color="auto"/>
        <w:right w:val="none" w:sz="0" w:space="0" w:color="auto"/>
      </w:divBdr>
    </w:div>
    <w:div w:id="845293515">
      <w:bodyDiv w:val="1"/>
      <w:marLeft w:val="0"/>
      <w:marRight w:val="0"/>
      <w:marTop w:val="0"/>
      <w:marBottom w:val="0"/>
      <w:divBdr>
        <w:top w:val="none" w:sz="0" w:space="0" w:color="auto"/>
        <w:left w:val="none" w:sz="0" w:space="0" w:color="auto"/>
        <w:bottom w:val="none" w:sz="0" w:space="0" w:color="auto"/>
        <w:right w:val="none" w:sz="0" w:space="0" w:color="auto"/>
      </w:divBdr>
    </w:div>
    <w:div w:id="847332522">
      <w:bodyDiv w:val="1"/>
      <w:marLeft w:val="0"/>
      <w:marRight w:val="0"/>
      <w:marTop w:val="0"/>
      <w:marBottom w:val="0"/>
      <w:divBdr>
        <w:top w:val="none" w:sz="0" w:space="0" w:color="auto"/>
        <w:left w:val="none" w:sz="0" w:space="0" w:color="auto"/>
        <w:bottom w:val="none" w:sz="0" w:space="0" w:color="auto"/>
        <w:right w:val="none" w:sz="0" w:space="0" w:color="auto"/>
      </w:divBdr>
    </w:div>
    <w:div w:id="884484455">
      <w:bodyDiv w:val="1"/>
      <w:marLeft w:val="0"/>
      <w:marRight w:val="0"/>
      <w:marTop w:val="0"/>
      <w:marBottom w:val="0"/>
      <w:divBdr>
        <w:top w:val="none" w:sz="0" w:space="0" w:color="auto"/>
        <w:left w:val="none" w:sz="0" w:space="0" w:color="auto"/>
        <w:bottom w:val="none" w:sz="0" w:space="0" w:color="auto"/>
        <w:right w:val="none" w:sz="0" w:space="0" w:color="auto"/>
      </w:divBdr>
    </w:div>
    <w:div w:id="907805377">
      <w:bodyDiv w:val="1"/>
      <w:marLeft w:val="0"/>
      <w:marRight w:val="0"/>
      <w:marTop w:val="0"/>
      <w:marBottom w:val="0"/>
      <w:divBdr>
        <w:top w:val="none" w:sz="0" w:space="0" w:color="auto"/>
        <w:left w:val="none" w:sz="0" w:space="0" w:color="auto"/>
        <w:bottom w:val="none" w:sz="0" w:space="0" w:color="auto"/>
        <w:right w:val="none" w:sz="0" w:space="0" w:color="auto"/>
      </w:divBdr>
    </w:div>
    <w:div w:id="955676727">
      <w:bodyDiv w:val="1"/>
      <w:marLeft w:val="0"/>
      <w:marRight w:val="0"/>
      <w:marTop w:val="0"/>
      <w:marBottom w:val="0"/>
      <w:divBdr>
        <w:top w:val="none" w:sz="0" w:space="0" w:color="auto"/>
        <w:left w:val="none" w:sz="0" w:space="0" w:color="auto"/>
        <w:bottom w:val="none" w:sz="0" w:space="0" w:color="auto"/>
        <w:right w:val="none" w:sz="0" w:space="0" w:color="auto"/>
      </w:divBdr>
    </w:div>
    <w:div w:id="961227219">
      <w:bodyDiv w:val="1"/>
      <w:marLeft w:val="0"/>
      <w:marRight w:val="0"/>
      <w:marTop w:val="0"/>
      <w:marBottom w:val="0"/>
      <w:divBdr>
        <w:top w:val="none" w:sz="0" w:space="0" w:color="auto"/>
        <w:left w:val="none" w:sz="0" w:space="0" w:color="auto"/>
        <w:bottom w:val="none" w:sz="0" w:space="0" w:color="auto"/>
        <w:right w:val="none" w:sz="0" w:space="0" w:color="auto"/>
      </w:divBdr>
    </w:div>
    <w:div w:id="974795321">
      <w:bodyDiv w:val="1"/>
      <w:marLeft w:val="0"/>
      <w:marRight w:val="0"/>
      <w:marTop w:val="0"/>
      <w:marBottom w:val="0"/>
      <w:divBdr>
        <w:top w:val="none" w:sz="0" w:space="0" w:color="auto"/>
        <w:left w:val="none" w:sz="0" w:space="0" w:color="auto"/>
        <w:bottom w:val="none" w:sz="0" w:space="0" w:color="auto"/>
        <w:right w:val="none" w:sz="0" w:space="0" w:color="auto"/>
      </w:divBdr>
    </w:div>
    <w:div w:id="975647847">
      <w:bodyDiv w:val="1"/>
      <w:marLeft w:val="0"/>
      <w:marRight w:val="0"/>
      <w:marTop w:val="0"/>
      <w:marBottom w:val="0"/>
      <w:divBdr>
        <w:top w:val="none" w:sz="0" w:space="0" w:color="auto"/>
        <w:left w:val="none" w:sz="0" w:space="0" w:color="auto"/>
        <w:bottom w:val="none" w:sz="0" w:space="0" w:color="auto"/>
        <w:right w:val="none" w:sz="0" w:space="0" w:color="auto"/>
      </w:divBdr>
    </w:div>
    <w:div w:id="1019434981">
      <w:bodyDiv w:val="1"/>
      <w:marLeft w:val="0"/>
      <w:marRight w:val="0"/>
      <w:marTop w:val="0"/>
      <w:marBottom w:val="0"/>
      <w:divBdr>
        <w:top w:val="none" w:sz="0" w:space="0" w:color="auto"/>
        <w:left w:val="none" w:sz="0" w:space="0" w:color="auto"/>
        <w:bottom w:val="none" w:sz="0" w:space="0" w:color="auto"/>
        <w:right w:val="none" w:sz="0" w:space="0" w:color="auto"/>
      </w:divBdr>
    </w:div>
    <w:div w:id="1060011756">
      <w:bodyDiv w:val="1"/>
      <w:marLeft w:val="0"/>
      <w:marRight w:val="0"/>
      <w:marTop w:val="0"/>
      <w:marBottom w:val="0"/>
      <w:divBdr>
        <w:top w:val="none" w:sz="0" w:space="0" w:color="auto"/>
        <w:left w:val="none" w:sz="0" w:space="0" w:color="auto"/>
        <w:bottom w:val="none" w:sz="0" w:space="0" w:color="auto"/>
        <w:right w:val="none" w:sz="0" w:space="0" w:color="auto"/>
      </w:divBdr>
    </w:div>
    <w:div w:id="1105996884">
      <w:bodyDiv w:val="1"/>
      <w:marLeft w:val="0"/>
      <w:marRight w:val="0"/>
      <w:marTop w:val="0"/>
      <w:marBottom w:val="0"/>
      <w:divBdr>
        <w:top w:val="none" w:sz="0" w:space="0" w:color="auto"/>
        <w:left w:val="none" w:sz="0" w:space="0" w:color="auto"/>
        <w:bottom w:val="none" w:sz="0" w:space="0" w:color="auto"/>
        <w:right w:val="none" w:sz="0" w:space="0" w:color="auto"/>
      </w:divBdr>
    </w:div>
    <w:div w:id="1109854283">
      <w:bodyDiv w:val="1"/>
      <w:marLeft w:val="0"/>
      <w:marRight w:val="0"/>
      <w:marTop w:val="0"/>
      <w:marBottom w:val="0"/>
      <w:divBdr>
        <w:top w:val="none" w:sz="0" w:space="0" w:color="auto"/>
        <w:left w:val="none" w:sz="0" w:space="0" w:color="auto"/>
        <w:bottom w:val="none" w:sz="0" w:space="0" w:color="auto"/>
        <w:right w:val="none" w:sz="0" w:space="0" w:color="auto"/>
      </w:divBdr>
    </w:div>
    <w:div w:id="1146362305">
      <w:bodyDiv w:val="1"/>
      <w:marLeft w:val="0"/>
      <w:marRight w:val="0"/>
      <w:marTop w:val="0"/>
      <w:marBottom w:val="0"/>
      <w:divBdr>
        <w:top w:val="none" w:sz="0" w:space="0" w:color="auto"/>
        <w:left w:val="none" w:sz="0" w:space="0" w:color="auto"/>
        <w:bottom w:val="none" w:sz="0" w:space="0" w:color="auto"/>
        <w:right w:val="none" w:sz="0" w:space="0" w:color="auto"/>
      </w:divBdr>
    </w:div>
    <w:div w:id="1153986356">
      <w:bodyDiv w:val="1"/>
      <w:marLeft w:val="0"/>
      <w:marRight w:val="0"/>
      <w:marTop w:val="0"/>
      <w:marBottom w:val="0"/>
      <w:divBdr>
        <w:top w:val="none" w:sz="0" w:space="0" w:color="auto"/>
        <w:left w:val="none" w:sz="0" w:space="0" w:color="auto"/>
        <w:bottom w:val="none" w:sz="0" w:space="0" w:color="auto"/>
        <w:right w:val="none" w:sz="0" w:space="0" w:color="auto"/>
      </w:divBdr>
    </w:div>
    <w:div w:id="1167936047">
      <w:bodyDiv w:val="1"/>
      <w:marLeft w:val="0"/>
      <w:marRight w:val="0"/>
      <w:marTop w:val="0"/>
      <w:marBottom w:val="0"/>
      <w:divBdr>
        <w:top w:val="none" w:sz="0" w:space="0" w:color="auto"/>
        <w:left w:val="none" w:sz="0" w:space="0" w:color="auto"/>
        <w:bottom w:val="none" w:sz="0" w:space="0" w:color="auto"/>
        <w:right w:val="none" w:sz="0" w:space="0" w:color="auto"/>
      </w:divBdr>
    </w:div>
    <w:div w:id="1188447219">
      <w:bodyDiv w:val="1"/>
      <w:marLeft w:val="0"/>
      <w:marRight w:val="0"/>
      <w:marTop w:val="0"/>
      <w:marBottom w:val="0"/>
      <w:divBdr>
        <w:top w:val="none" w:sz="0" w:space="0" w:color="auto"/>
        <w:left w:val="none" w:sz="0" w:space="0" w:color="auto"/>
        <w:bottom w:val="none" w:sz="0" w:space="0" w:color="auto"/>
        <w:right w:val="none" w:sz="0" w:space="0" w:color="auto"/>
      </w:divBdr>
    </w:div>
    <w:div w:id="1200512920">
      <w:bodyDiv w:val="1"/>
      <w:marLeft w:val="0"/>
      <w:marRight w:val="0"/>
      <w:marTop w:val="0"/>
      <w:marBottom w:val="0"/>
      <w:divBdr>
        <w:top w:val="none" w:sz="0" w:space="0" w:color="auto"/>
        <w:left w:val="none" w:sz="0" w:space="0" w:color="auto"/>
        <w:bottom w:val="none" w:sz="0" w:space="0" w:color="auto"/>
        <w:right w:val="none" w:sz="0" w:space="0" w:color="auto"/>
      </w:divBdr>
    </w:div>
    <w:div w:id="1203057411">
      <w:bodyDiv w:val="1"/>
      <w:marLeft w:val="0"/>
      <w:marRight w:val="0"/>
      <w:marTop w:val="0"/>
      <w:marBottom w:val="0"/>
      <w:divBdr>
        <w:top w:val="none" w:sz="0" w:space="0" w:color="auto"/>
        <w:left w:val="none" w:sz="0" w:space="0" w:color="auto"/>
        <w:bottom w:val="none" w:sz="0" w:space="0" w:color="auto"/>
        <w:right w:val="none" w:sz="0" w:space="0" w:color="auto"/>
      </w:divBdr>
    </w:div>
    <w:div w:id="1213269829">
      <w:bodyDiv w:val="1"/>
      <w:marLeft w:val="0"/>
      <w:marRight w:val="0"/>
      <w:marTop w:val="0"/>
      <w:marBottom w:val="0"/>
      <w:divBdr>
        <w:top w:val="none" w:sz="0" w:space="0" w:color="auto"/>
        <w:left w:val="none" w:sz="0" w:space="0" w:color="auto"/>
        <w:bottom w:val="none" w:sz="0" w:space="0" w:color="auto"/>
        <w:right w:val="none" w:sz="0" w:space="0" w:color="auto"/>
      </w:divBdr>
    </w:div>
    <w:div w:id="1217930767">
      <w:bodyDiv w:val="1"/>
      <w:marLeft w:val="0"/>
      <w:marRight w:val="0"/>
      <w:marTop w:val="0"/>
      <w:marBottom w:val="0"/>
      <w:divBdr>
        <w:top w:val="none" w:sz="0" w:space="0" w:color="auto"/>
        <w:left w:val="none" w:sz="0" w:space="0" w:color="auto"/>
        <w:bottom w:val="none" w:sz="0" w:space="0" w:color="auto"/>
        <w:right w:val="none" w:sz="0" w:space="0" w:color="auto"/>
      </w:divBdr>
    </w:div>
    <w:div w:id="1233346947">
      <w:bodyDiv w:val="1"/>
      <w:marLeft w:val="0"/>
      <w:marRight w:val="0"/>
      <w:marTop w:val="0"/>
      <w:marBottom w:val="0"/>
      <w:divBdr>
        <w:top w:val="none" w:sz="0" w:space="0" w:color="auto"/>
        <w:left w:val="none" w:sz="0" w:space="0" w:color="auto"/>
        <w:bottom w:val="none" w:sz="0" w:space="0" w:color="auto"/>
        <w:right w:val="none" w:sz="0" w:space="0" w:color="auto"/>
      </w:divBdr>
    </w:div>
    <w:div w:id="1252203399">
      <w:bodyDiv w:val="1"/>
      <w:marLeft w:val="0"/>
      <w:marRight w:val="0"/>
      <w:marTop w:val="0"/>
      <w:marBottom w:val="0"/>
      <w:divBdr>
        <w:top w:val="none" w:sz="0" w:space="0" w:color="auto"/>
        <w:left w:val="none" w:sz="0" w:space="0" w:color="auto"/>
        <w:bottom w:val="none" w:sz="0" w:space="0" w:color="auto"/>
        <w:right w:val="none" w:sz="0" w:space="0" w:color="auto"/>
      </w:divBdr>
    </w:div>
    <w:div w:id="1369137757">
      <w:bodyDiv w:val="1"/>
      <w:marLeft w:val="0"/>
      <w:marRight w:val="0"/>
      <w:marTop w:val="0"/>
      <w:marBottom w:val="0"/>
      <w:divBdr>
        <w:top w:val="none" w:sz="0" w:space="0" w:color="auto"/>
        <w:left w:val="none" w:sz="0" w:space="0" w:color="auto"/>
        <w:bottom w:val="none" w:sz="0" w:space="0" w:color="auto"/>
        <w:right w:val="none" w:sz="0" w:space="0" w:color="auto"/>
      </w:divBdr>
    </w:div>
    <w:div w:id="1378697492">
      <w:bodyDiv w:val="1"/>
      <w:marLeft w:val="0"/>
      <w:marRight w:val="0"/>
      <w:marTop w:val="0"/>
      <w:marBottom w:val="0"/>
      <w:divBdr>
        <w:top w:val="none" w:sz="0" w:space="0" w:color="auto"/>
        <w:left w:val="none" w:sz="0" w:space="0" w:color="auto"/>
        <w:bottom w:val="none" w:sz="0" w:space="0" w:color="auto"/>
        <w:right w:val="none" w:sz="0" w:space="0" w:color="auto"/>
      </w:divBdr>
    </w:div>
    <w:div w:id="1405686518">
      <w:bodyDiv w:val="1"/>
      <w:marLeft w:val="0"/>
      <w:marRight w:val="0"/>
      <w:marTop w:val="0"/>
      <w:marBottom w:val="0"/>
      <w:divBdr>
        <w:top w:val="none" w:sz="0" w:space="0" w:color="auto"/>
        <w:left w:val="none" w:sz="0" w:space="0" w:color="auto"/>
        <w:bottom w:val="none" w:sz="0" w:space="0" w:color="auto"/>
        <w:right w:val="none" w:sz="0" w:space="0" w:color="auto"/>
      </w:divBdr>
    </w:div>
    <w:div w:id="1455565274">
      <w:bodyDiv w:val="1"/>
      <w:marLeft w:val="0"/>
      <w:marRight w:val="0"/>
      <w:marTop w:val="0"/>
      <w:marBottom w:val="0"/>
      <w:divBdr>
        <w:top w:val="none" w:sz="0" w:space="0" w:color="auto"/>
        <w:left w:val="none" w:sz="0" w:space="0" w:color="auto"/>
        <w:bottom w:val="none" w:sz="0" w:space="0" w:color="auto"/>
        <w:right w:val="none" w:sz="0" w:space="0" w:color="auto"/>
      </w:divBdr>
    </w:div>
    <w:div w:id="1457479995">
      <w:bodyDiv w:val="1"/>
      <w:marLeft w:val="0"/>
      <w:marRight w:val="0"/>
      <w:marTop w:val="0"/>
      <w:marBottom w:val="0"/>
      <w:divBdr>
        <w:top w:val="none" w:sz="0" w:space="0" w:color="auto"/>
        <w:left w:val="none" w:sz="0" w:space="0" w:color="auto"/>
        <w:bottom w:val="none" w:sz="0" w:space="0" w:color="auto"/>
        <w:right w:val="none" w:sz="0" w:space="0" w:color="auto"/>
      </w:divBdr>
    </w:div>
    <w:div w:id="1469586311">
      <w:bodyDiv w:val="1"/>
      <w:marLeft w:val="0"/>
      <w:marRight w:val="0"/>
      <w:marTop w:val="0"/>
      <w:marBottom w:val="0"/>
      <w:divBdr>
        <w:top w:val="none" w:sz="0" w:space="0" w:color="auto"/>
        <w:left w:val="none" w:sz="0" w:space="0" w:color="auto"/>
        <w:bottom w:val="none" w:sz="0" w:space="0" w:color="auto"/>
        <w:right w:val="none" w:sz="0" w:space="0" w:color="auto"/>
      </w:divBdr>
    </w:div>
    <w:div w:id="1508709667">
      <w:bodyDiv w:val="1"/>
      <w:marLeft w:val="0"/>
      <w:marRight w:val="0"/>
      <w:marTop w:val="0"/>
      <w:marBottom w:val="0"/>
      <w:divBdr>
        <w:top w:val="none" w:sz="0" w:space="0" w:color="auto"/>
        <w:left w:val="none" w:sz="0" w:space="0" w:color="auto"/>
        <w:bottom w:val="none" w:sz="0" w:space="0" w:color="auto"/>
        <w:right w:val="none" w:sz="0" w:space="0" w:color="auto"/>
      </w:divBdr>
    </w:div>
    <w:div w:id="1528828532">
      <w:bodyDiv w:val="1"/>
      <w:marLeft w:val="0"/>
      <w:marRight w:val="0"/>
      <w:marTop w:val="0"/>
      <w:marBottom w:val="0"/>
      <w:divBdr>
        <w:top w:val="none" w:sz="0" w:space="0" w:color="auto"/>
        <w:left w:val="none" w:sz="0" w:space="0" w:color="auto"/>
        <w:bottom w:val="none" w:sz="0" w:space="0" w:color="auto"/>
        <w:right w:val="none" w:sz="0" w:space="0" w:color="auto"/>
      </w:divBdr>
    </w:div>
    <w:div w:id="1569993636">
      <w:bodyDiv w:val="1"/>
      <w:marLeft w:val="0"/>
      <w:marRight w:val="0"/>
      <w:marTop w:val="0"/>
      <w:marBottom w:val="0"/>
      <w:divBdr>
        <w:top w:val="none" w:sz="0" w:space="0" w:color="auto"/>
        <w:left w:val="none" w:sz="0" w:space="0" w:color="auto"/>
        <w:bottom w:val="none" w:sz="0" w:space="0" w:color="auto"/>
        <w:right w:val="none" w:sz="0" w:space="0" w:color="auto"/>
      </w:divBdr>
    </w:div>
    <w:div w:id="1601258907">
      <w:bodyDiv w:val="1"/>
      <w:marLeft w:val="0"/>
      <w:marRight w:val="0"/>
      <w:marTop w:val="0"/>
      <w:marBottom w:val="0"/>
      <w:divBdr>
        <w:top w:val="none" w:sz="0" w:space="0" w:color="auto"/>
        <w:left w:val="none" w:sz="0" w:space="0" w:color="auto"/>
        <w:bottom w:val="none" w:sz="0" w:space="0" w:color="auto"/>
        <w:right w:val="none" w:sz="0" w:space="0" w:color="auto"/>
      </w:divBdr>
    </w:div>
    <w:div w:id="1653631072">
      <w:bodyDiv w:val="1"/>
      <w:marLeft w:val="0"/>
      <w:marRight w:val="0"/>
      <w:marTop w:val="0"/>
      <w:marBottom w:val="0"/>
      <w:divBdr>
        <w:top w:val="none" w:sz="0" w:space="0" w:color="auto"/>
        <w:left w:val="none" w:sz="0" w:space="0" w:color="auto"/>
        <w:bottom w:val="none" w:sz="0" w:space="0" w:color="auto"/>
        <w:right w:val="none" w:sz="0" w:space="0" w:color="auto"/>
      </w:divBdr>
    </w:div>
    <w:div w:id="1664580328">
      <w:bodyDiv w:val="1"/>
      <w:marLeft w:val="0"/>
      <w:marRight w:val="0"/>
      <w:marTop w:val="0"/>
      <w:marBottom w:val="0"/>
      <w:divBdr>
        <w:top w:val="none" w:sz="0" w:space="0" w:color="auto"/>
        <w:left w:val="none" w:sz="0" w:space="0" w:color="auto"/>
        <w:bottom w:val="none" w:sz="0" w:space="0" w:color="auto"/>
        <w:right w:val="none" w:sz="0" w:space="0" w:color="auto"/>
      </w:divBdr>
    </w:div>
    <w:div w:id="1673991788">
      <w:bodyDiv w:val="1"/>
      <w:marLeft w:val="0"/>
      <w:marRight w:val="0"/>
      <w:marTop w:val="0"/>
      <w:marBottom w:val="0"/>
      <w:divBdr>
        <w:top w:val="none" w:sz="0" w:space="0" w:color="auto"/>
        <w:left w:val="none" w:sz="0" w:space="0" w:color="auto"/>
        <w:bottom w:val="none" w:sz="0" w:space="0" w:color="auto"/>
        <w:right w:val="none" w:sz="0" w:space="0" w:color="auto"/>
      </w:divBdr>
    </w:div>
    <w:div w:id="1732078686">
      <w:bodyDiv w:val="1"/>
      <w:marLeft w:val="0"/>
      <w:marRight w:val="0"/>
      <w:marTop w:val="0"/>
      <w:marBottom w:val="0"/>
      <w:divBdr>
        <w:top w:val="none" w:sz="0" w:space="0" w:color="auto"/>
        <w:left w:val="none" w:sz="0" w:space="0" w:color="auto"/>
        <w:bottom w:val="none" w:sz="0" w:space="0" w:color="auto"/>
        <w:right w:val="none" w:sz="0" w:space="0" w:color="auto"/>
      </w:divBdr>
    </w:div>
    <w:div w:id="1813786168">
      <w:bodyDiv w:val="1"/>
      <w:marLeft w:val="0"/>
      <w:marRight w:val="0"/>
      <w:marTop w:val="0"/>
      <w:marBottom w:val="0"/>
      <w:divBdr>
        <w:top w:val="none" w:sz="0" w:space="0" w:color="auto"/>
        <w:left w:val="none" w:sz="0" w:space="0" w:color="auto"/>
        <w:bottom w:val="none" w:sz="0" w:space="0" w:color="auto"/>
        <w:right w:val="none" w:sz="0" w:space="0" w:color="auto"/>
      </w:divBdr>
    </w:div>
    <w:div w:id="1835876658">
      <w:bodyDiv w:val="1"/>
      <w:marLeft w:val="0"/>
      <w:marRight w:val="0"/>
      <w:marTop w:val="0"/>
      <w:marBottom w:val="0"/>
      <w:divBdr>
        <w:top w:val="none" w:sz="0" w:space="0" w:color="auto"/>
        <w:left w:val="none" w:sz="0" w:space="0" w:color="auto"/>
        <w:bottom w:val="none" w:sz="0" w:space="0" w:color="auto"/>
        <w:right w:val="none" w:sz="0" w:space="0" w:color="auto"/>
      </w:divBdr>
    </w:div>
    <w:div w:id="1836649583">
      <w:bodyDiv w:val="1"/>
      <w:marLeft w:val="0"/>
      <w:marRight w:val="0"/>
      <w:marTop w:val="0"/>
      <w:marBottom w:val="0"/>
      <w:divBdr>
        <w:top w:val="none" w:sz="0" w:space="0" w:color="auto"/>
        <w:left w:val="none" w:sz="0" w:space="0" w:color="auto"/>
        <w:bottom w:val="none" w:sz="0" w:space="0" w:color="auto"/>
        <w:right w:val="none" w:sz="0" w:space="0" w:color="auto"/>
      </w:divBdr>
    </w:div>
    <w:div w:id="1842817363">
      <w:bodyDiv w:val="1"/>
      <w:marLeft w:val="0"/>
      <w:marRight w:val="0"/>
      <w:marTop w:val="0"/>
      <w:marBottom w:val="0"/>
      <w:divBdr>
        <w:top w:val="none" w:sz="0" w:space="0" w:color="auto"/>
        <w:left w:val="none" w:sz="0" w:space="0" w:color="auto"/>
        <w:bottom w:val="none" w:sz="0" w:space="0" w:color="auto"/>
        <w:right w:val="none" w:sz="0" w:space="0" w:color="auto"/>
      </w:divBdr>
    </w:div>
    <w:div w:id="1856381764">
      <w:bodyDiv w:val="1"/>
      <w:marLeft w:val="0"/>
      <w:marRight w:val="0"/>
      <w:marTop w:val="0"/>
      <w:marBottom w:val="0"/>
      <w:divBdr>
        <w:top w:val="none" w:sz="0" w:space="0" w:color="auto"/>
        <w:left w:val="none" w:sz="0" w:space="0" w:color="auto"/>
        <w:bottom w:val="none" w:sz="0" w:space="0" w:color="auto"/>
        <w:right w:val="none" w:sz="0" w:space="0" w:color="auto"/>
      </w:divBdr>
    </w:div>
    <w:div w:id="1946032749">
      <w:bodyDiv w:val="1"/>
      <w:marLeft w:val="0"/>
      <w:marRight w:val="0"/>
      <w:marTop w:val="0"/>
      <w:marBottom w:val="0"/>
      <w:divBdr>
        <w:top w:val="none" w:sz="0" w:space="0" w:color="auto"/>
        <w:left w:val="none" w:sz="0" w:space="0" w:color="auto"/>
        <w:bottom w:val="none" w:sz="0" w:space="0" w:color="auto"/>
        <w:right w:val="none" w:sz="0" w:space="0" w:color="auto"/>
      </w:divBdr>
    </w:div>
    <w:div w:id="1994408270">
      <w:bodyDiv w:val="1"/>
      <w:marLeft w:val="0"/>
      <w:marRight w:val="0"/>
      <w:marTop w:val="0"/>
      <w:marBottom w:val="0"/>
      <w:divBdr>
        <w:top w:val="none" w:sz="0" w:space="0" w:color="auto"/>
        <w:left w:val="none" w:sz="0" w:space="0" w:color="auto"/>
        <w:bottom w:val="none" w:sz="0" w:space="0" w:color="auto"/>
        <w:right w:val="none" w:sz="0" w:space="0" w:color="auto"/>
      </w:divBdr>
    </w:div>
    <w:div w:id="1998259649">
      <w:bodyDiv w:val="1"/>
      <w:marLeft w:val="0"/>
      <w:marRight w:val="0"/>
      <w:marTop w:val="0"/>
      <w:marBottom w:val="0"/>
      <w:divBdr>
        <w:top w:val="none" w:sz="0" w:space="0" w:color="auto"/>
        <w:left w:val="none" w:sz="0" w:space="0" w:color="auto"/>
        <w:bottom w:val="none" w:sz="0" w:space="0" w:color="auto"/>
        <w:right w:val="none" w:sz="0" w:space="0" w:color="auto"/>
      </w:divBdr>
    </w:div>
    <w:div w:id="2013027958">
      <w:bodyDiv w:val="1"/>
      <w:marLeft w:val="0"/>
      <w:marRight w:val="0"/>
      <w:marTop w:val="0"/>
      <w:marBottom w:val="0"/>
      <w:divBdr>
        <w:top w:val="none" w:sz="0" w:space="0" w:color="auto"/>
        <w:left w:val="none" w:sz="0" w:space="0" w:color="auto"/>
        <w:bottom w:val="none" w:sz="0" w:space="0" w:color="auto"/>
        <w:right w:val="none" w:sz="0" w:space="0" w:color="auto"/>
      </w:divBdr>
    </w:div>
    <w:div w:id="2040161386">
      <w:bodyDiv w:val="1"/>
      <w:marLeft w:val="0"/>
      <w:marRight w:val="0"/>
      <w:marTop w:val="0"/>
      <w:marBottom w:val="0"/>
      <w:divBdr>
        <w:top w:val="none" w:sz="0" w:space="0" w:color="auto"/>
        <w:left w:val="none" w:sz="0" w:space="0" w:color="auto"/>
        <w:bottom w:val="none" w:sz="0" w:space="0" w:color="auto"/>
        <w:right w:val="none" w:sz="0" w:space="0" w:color="auto"/>
      </w:divBdr>
    </w:div>
    <w:div w:id="2045472894">
      <w:bodyDiv w:val="1"/>
      <w:marLeft w:val="0"/>
      <w:marRight w:val="0"/>
      <w:marTop w:val="0"/>
      <w:marBottom w:val="0"/>
      <w:divBdr>
        <w:top w:val="none" w:sz="0" w:space="0" w:color="auto"/>
        <w:left w:val="none" w:sz="0" w:space="0" w:color="auto"/>
        <w:bottom w:val="none" w:sz="0" w:space="0" w:color="auto"/>
        <w:right w:val="none" w:sz="0" w:space="0" w:color="auto"/>
      </w:divBdr>
    </w:div>
    <w:div w:id="2062047185">
      <w:bodyDiv w:val="1"/>
      <w:marLeft w:val="0"/>
      <w:marRight w:val="0"/>
      <w:marTop w:val="0"/>
      <w:marBottom w:val="0"/>
      <w:divBdr>
        <w:top w:val="none" w:sz="0" w:space="0" w:color="auto"/>
        <w:left w:val="none" w:sz="0" w:space="0" w:color="auto"/>
        <w:bottom w:val="none" w:sz="0" w:space="0" w:color="auto"/>
        <w:right w:val="none" w:sz="0" w:space="0" w:color="auto"/>
      </w:divBdr>
    </w:div>
    <w:div w:id="2070685062">
      <w:bodyDiv w:val="1"/>
      <w:marLeft w:val="0"/>
      <w:marRight w:val="0"/>
      <w:marTop w:val="0"/>
      <w:marBottom w:val="0"/>
      <w:divBdr>
        <w:top w:val="none" w:sz="0" w:space="0" w:color="auto"/>
        <w:left w:val="none" w:sz="0" w:space="0" w:color="auto"/>
        <w:bottom w:val="none" w:sz="0" w:space="0" w:color="auto"/>
        <w:right w:val="none" w:sz="0" w:space="0" w:color="auto"/>
      </w:divBdr>
    </w:div>
    <w:div w:id="2109301572">
      <w:bodyDiv w:val="1"/>
      <w:marLeft w:val="0"/>
      <w:marRight w:val="0"/>
      <w:marTop w:val="0"/>
      <w:marBottom w:val="0"/>
      <w:divBdr>
        <w:top w:val="none" w:sz="0" w:space="0" w:color="auto"/>
        <w:left w:val="none" w:sz="0" w:space="0" w:color="auto"/>
        <w:bottom w:val="none" w:sz="0" w:space="0" w:color="auto"/>
        <w:right w:val="none" w:sz="0" w:space="0" w:color="auto"/>
      </w:divBdr>
    </w:div>
    <w:div w:id="2110543433">
      <w:bodyDiv w:val="1"/>
      <w:marLeft w:val="0"/>
      <w:marRight w:val="0"/>
      <w:marTop w:val="0"/>
      <w:marBottom w:val="0"/>
      <w:divBdr>
        <w:top w:val="none" w:sz="0" w:space="0" w:color="auto"/>
        <w:left w:val="none" w:sz="0" w:space="0" w:color="auto"/>
        <w:bottom w:val="none" w:sz="0" w:space="0" w:color="auto"/>
        <w:right w:val="none" w:sz="0" w:space="0" w:color="auto"/>
      </w:divBdr>
    </w:div>
    <w:div w:id="2116241397">
      <w:bodyDiv w:val="1"/>
      <w:marLeft w:val="0"/>
      <w:marRight w:val="0"/>
      <w:marTop w:val="0"/>
      <w:marBottom w:val="0"/>
      <w:divBdr>
        <w:top w:val="none" w:sz="0" w:space="0" w:color="auto"/>
        <w:left w:val="none" w:sz="0" w:space="0" w:color="auto"/>
        <w:bottom w:val="none" w:sz="0" w:space="0" w:color="auto"/>
        <w:right w:val="none" w:sz="0" w:space="0" w:color="auto"/>
      </w:divBdr>
    </w:div>
    <w:div w:id="2119518134">
      <w:bodyDiv w:val="1"/>
      <w:marLeft w:val="0"/>
      <w:marRight w:val="0"/>
      <w:marTop w:val="0"/>
      <w:marBottom w:val="0"/>
      <w:divBdr>
        <w:top w:val="none" w:sz="0" w:space="0" w:color="auto"/>
        <w:left w:val="none" w:sz="0" w:space="0" w:color="auto"/>
        <w:bottom w:val="none" w:sz="0" w:space="0" w:color="auto"/>
        <w:right w:val="none" w:sz="0" w:space="0" w:color="auto"/>
      </w:divBdr>
    </w:div>
    <w:div w:id="2120563037">
      <w:bodyDiv w:val="1"/>
      <w:marLeft w:val="0"/>
      <w:marRight w:val="0"/>
      <w:marTop w:val="0"/>
      <w:marBottom w:val="0"/>
      <w:divBdr>
        <w:top w:val="none" w:sz="0" w:space="0" w:color="auto"/>
        <w:left w:val="none" w:sz="0" w:space="0" w:color="auto"/>
        <w:bottom w:val="none" w:sz="0" w:space="0" w:color="auto"/>
        <w:right w:val="none" w:sz="0" w:space="0" w:color="auto"/>
      </w:divBdr>
    </w:div>
    <w:div w:id="2131435872">
      <w:bodyDiv w:val="1"/>
      <w:marLeft w:val="0"/>
      <w:marRight w:val="0"/>
      <w:marTop w:val="0"/>
      <w:marBottom w:val="0"/>
      <w:divBdr>
        <w:top w:val="none" w:sz="0" w:space="0" w:color="auto"/>
        <w:left w:val="none" w:sz="0" w:space="0" w:color="auto"/>
        <w:bottom w:val="none" w:sz="0" w:space="0" w:color="auto"/>
        <w:right w:val="none" w:sz="0" w:space="0" w:color="auto"/>
      </w:divBdr>
    </w:div>
    <w:div w:id="2142264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gocardless.com/guides/posts/first-second-and-third-party-fraud/" TargetMode="External"/><Relationship Id="rId84" Type="http://schemas.openxmlformats.org/officeDocument/2006/relationships/image" Target="media/image48.png"/><Relationship Id="rId89" Type="http://schemas.openxmlformats.org/officeDocument/2006/relationships/footer" Target="footer7.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scikit-learn.org/stable/modules/grid_search.html" TargetMode="External"/><Relationship Id="rId79" Type="http://schemas.openxmlformats.org/officeDocument/2006/relationships/image" Target="media/image43.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reportlinker.com/p06277919/Lending-And-Payments-Global-Market-Report.html?utm_source=GNW" TargetMode="External"/><Relationship Id="rId69" Type="http://schemas.openxmlformats.org/officeDocument/2006/relationships/hyperlink" Target="https://www.prove.com/blog/what-does-rise-in-credit-and-loan-application-fraud-mean-for-banks" TargetMode="External"/><Relationship Id="rId77" Type="http://schemas.openxmlformats.org/officeDocument/2006/relationships/hyperlink" Target="https://www.geeksforgeeks.org/confusion-matrix-machine-learning/"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scikit-learn.org/stable/modules/generated/sklearn.preprocessing.LabelEncoder.html" TargetMode="External"/><Relationship Id="rId80" Type="http://schemas.openxmlformats.org/officeDocument/2006/relationships/image" Target="media/image44.png"/><Relationship Id="rId85" Type="http://schemas.openxmlformats.org/officeDocument/2006/relationships/header" Target="header8.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www.ecb.europa.eu/pub/cardfraud/html/ecb.cardfraudreport202305~5d832d6515.en.html" TargetMode="Externa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oracle.com/artificial-intelligence/machine-learning/what-is-machine-learning/" TargetMode="External"/><Relationship Id="rId75" Type="http://schemas.openxmlformats.org/officeDocument/2006/relationships/hyperlink" Target="https://scikit-learn.org/stable/modules/cross_validation.html" TargetMode="External"/><Relationship Id="rId83" Type="http://schemas.openxmlformats.org/officeDocument/2006/relationships/image" Target="media/image47.png"/><Relationship Id="rId88" Type="http://schemas.openxmlformats.org/officeDocument/2006/relationships/header" Target="header9.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ukfinance.org.uk/system/files/2023-05/Annual%20Fraud%20Report%202023_0.pdf" TargetMode="External"/><Relationship Id="rId73" Type="http://schemas.openxmlformats.org/officeDocument/2006/relationships/hyperlink" Target="https://scikit-learn.org/stable/modules/generated/sklearn.feature_extraction.FeatureHasher.html" TargetMode="External"/><Relationship Id="rId78" Type="http://schemas.openxmlformats.org/officeDocument/2006/relationships/hyperlink" Target="https://medium.com/@shaileydash/understanding-the-roc-and-auc-intuitively-31ca96445c02" TargetMode="External"/><Relationship Id="rId81" Type="http://schemas.openxmlformats.org/officeDocument/2006/relationships/image" Target="media/image45.png"/><Relationship Id="rId86"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ibm.com/topics/logistic-regression" TargetMode="External"/><Relationship Id="rId7" Type="http://schemas.openxmlformats.org/officeDocument/2006/relationships/settings" Target="settings.xml"/><Relationship Id="rId71" Type="http://schemas.openxmlformats.org/officeDocument/2006/relationships/hyperlink" Target="https://www.bondora.com/blog/explaining-bondora-rating/"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public.tableau.com/shared/XD6ZP4WS4?:display_count=n&amp;:origin=viz_share_link" TargetMode="External"/><Relationship Id="rId87" Type="http://schemas.openxmlformats.org/officeDocument/2006/relationships/footer" Target="footer6.xml"/><Relationship Id="rId61" Type="http://schemas.openxmlformats.org/officeDocument/2006/relationships/image" Target="media/image40.png"/><Relationship Id="rId82" Type="http://schemas.openxmlformats.org/officeDocument/2006/relationships/image" Target="media/image46.png"/><Relationship Id="rId19"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liam\Downloads\Pr&#237;loha%203_&#352;abl&#243;na%20pr&#225;c%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AB007438CF4B369B79AB99728E3BF6"/>
        <w:category>
          <w:name w:val="Všeobecné"/>
          <w:gallery w:val="placeholder"/>
        </w:category>
        <w:types>
          <w:type w:val="bbPlcHdr"/>
        </w:types>
        <w:behaviors>
          <w:behavior w:val="content"/>
        </w:behaviors>
        <w:guid w:val="{D49F12CA-C9EE-4AF2-98BA-E555DFCF2FCA}"/>
      </w:docPartPr>
      <w:docPartBody>
        <w:p w:rsidR="008A62F7" w:rsidRDefault="00113908">
          <w:pPr>
            <w:pStyle w:val="9AAB007438CF4B369B79AB99728E3BF6"/>
          </w:pPr>
          <w:r w:rsidRPr="005D21F3">
            <w:rPr>
              <w:rStyle w:val="PlaceholderText"/>
            </w:rPr>
            <w:t>[</w:t>
          </w:r>
          <w:r>
            <w:rPr>
              <w:rStyle w:val="PlaceholderText"/>
            </w:rPr>
            <w:t>Zvoľte fakultu/ústav</w:t>
          </w:r>
          <w:r w:rsidRPr="005D21F3">
            <w:rPr>
              <w:rStyle w:val="PlaceholderText"/>
            </w:rPr>
            <w:t>]</w:t>
          </w:r>
        </w:p>
      </w:docPartBody>
    </w:docPart>
    <w:docPart>
      <w:docPartPr>
        <w:name w:val="39F8F9574AC54F6A865618FDD77CA5B3"/>
        <w:category>
          <w:name w:val="Všeobecné"/>
          <w:gallery w:val="placeholder"/>
        </w:category>
        <w:types>
          <w:type w:val="bbPlcHdr"/>
        </w:types>
        <w:behaviors>
          <w:behavior w:val="content"/>
        </w:behaviors>
        <w:guid w:val="{4610E06F-FF48-40CA-9B60-931D52919209}"/>
      </w:docPartPr>
      <w:docPartBody>
        <w:p w:rsidR="008A62F7" w:rsidRDefault="00113908">
          <w:pPr>
            <w:pStyle w:val="39F8F9574AC54F6A865618FDD77CA5B3"/>
          </w:pPr>
          <w:r w:rsidRPr="006174A7">
            <w:rPr>
              <w:rStyle w:val="PlaceholderText"/>
            </w:rPr>
            <w:t>[Zvolte druh záverečnej práce]</w:t>
          </w:r>
        </w:p>
      </w:docPartBody>
    </w:docPart>
    <w:docPart>
      <w:docPartPr>
        <w:name w:val="CD5E0D5D3F14411B816936D45E720DFB"/>
        <w:category>
          <w:name w:val="Všeobecné"/>
          <w:gallery w:val="placeholder"/>
        </w:category>
        <w:types>
          <w:type w:val="bbPlcHdr"/>
        </w:types>
        <w:behaviors>
          <w:behavior w:val="content"/>
        </w:behaviors>
        <w:guid w:val="{29D6BD60-48BF-416F-937E-93A6AF55EE81}"/>
      </w:docPartPr>
      <w:docPartBody>
        <w:p w:rsidR="008A62F7" w:rsidRDefault="00113908">
          <w:pPr>
            <w:pStyle w:val="CD5E0D5D3F14411B816936D45E720DFB"/>
          </w:pPr>
          <w:r w:rsidRPr="00C31759">
            <w:rPr>
              <w:rStyle w:val="PlaceholderText"/>
            </w:rPr>
            <w:t>Vyberte položku.</w:t>
          </w:r>
        </w:p>
      </w:docPartBody>
    </w:docPart>
    <w:docPart>
      <w:docPartPr>
        <w:name w:val="F275357A763742A49CA44C08CD393A61"/>
        <w:category>
          <w:name w:val="Všeobecné"/>
          <w:gallery w:val="placeholder"/>
        </w:category>
        <w:types>
          <w:type w:val="bbPlcHdr"/>
        </w:types>
        <w:behaviors>
          <w:behavior w:val="content"/>
        </w:behaviors>
        <w:guid w:val="{5835BBFA-3F4E-4D56-A7F4-B7C4FEC10525}"/>
      </w:docPartPr>
      <w:docPartBody>
        <w:p w:rsidR="008A62F7" w:rsidRDefault="00113908">
          <w:pPr>
            <w:pStyle w:val="F275357A763742A49CA44C08CD393A61"/>
          </w:pPr>
          <w:r w:rsidRPr="005D21F3">
            <w:rPr>
              <w:rStyle w:val="PlaceholderText"/>
            </w:rPr>
            <w:t>[Vyberte druh práce]</w:t>
          </w:r>
        </w:p>
      </w:docPartBody>
    </w:docPart>
    <w:docPart>
      <w:docPartPr>
        <w:name w:val="5722F295EB54445FB76ECCACE9A69CAA"/>
        <w:category>
          <w:name w:val="Všeobecné"/>
          <w:gallery w:val="placeholder"/>
        </w:category>
        <w:types>
          <w:type w:val="bbPlcHdr"/>
        </w:types>
        <w:behaviors>
          <w:behavior w:val="content"/>
        </w:behaviors>
        <w:guid w:val="{3B2BC28F-8294-4025-90CE-1E04219587B8}"/>
      </w:docPartPr>
      <w:docPartBody>
        <w:p w:rsidR="008A62F7" w:rsidRDefault="00113908">
          <w:pPr>
            <w:pStyle w:val="5722F295EB54445FB76ECCACE9A69CAA"/>
          </w:pPr>
          <w:r w:rsidRPr="005D21F3">
            <w:rPr>
              <w:rStyle w:val="PlaceholderText"/>
            </w:rPr>
            <w:t>[Vyberte druh práce]</w:t>
          </w:r>
        </w:p>
      </w:docPartBody>
    </w:docPart>
    <w:docPart>
      <w:docPartPr>
        <w:name w:val="0499641904F84B6CAD5CD145336CAFCF"/>
        <w:category>
          <w:name w:val="Všeobecné"/>
          <w:gallery w:val="placeholder"/>
        </w:category>
        <w:types>
          <w:type w:val="bbPlcHdr"/>
        </w:types>
        <w:behaviors>
          <w:behavior w:val="content"/>
        </w:behaviors>
        <w:guid w:val="{301F9581-5F91-4184-B0BD-07B3EF1A76E1}"/>
      </w:docPartPr>
      <w:docPartBody>
        <w:p w:rsidR="008A62F7" w:rsidRDefault="00113908">
          <w:pPr>
            <w:pStyle w:val="0499641904F84B6CAD5CD145336CAFCF"/>
          </w:pPr>
          <w:r w:rsidRPr="00BA16F1">
            <w:rPr>
              <w:rStyle w:val="PlaceholderText"/>
            </w:rPr>
            <w:t>Kliknite alebo ťuknite a zadajte dátum.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00C"/>
    <w:rsid w:val="00031ED4"/>
    <w:rsid w:val="000915BC"/>
    <w:rsid w:val="000A08B5"/>
    <w:rsid w:val="000A3A2F"/>
    <w:rsid w:val="000A3B42"/>
    <w:rsid w:val="000A3B54"/>
    <w:rsid w:val="000E138C"/>
    <w:rsid w:val="00113908"/>
    <w:rsid w:val="00127EF5"/>
    <w:rsid w:val="001317BA"/>
    <w:rsid w:val="001520C6"/>
    <w:rsid w:val="001536F4"/>
    <w:rsid w:val="00170765"/>
    <w:rsid w:val="00182F4D"/>
    <w:rsid w:val="0019224C"/>
    <w:rsid w:val="001935AB"/>
    <w:rsid w:val="001A250D"/>
    <w:rsid w:val="001A7026"/>
    <w:rsid w:val="00211A39"/>
    <w:rsid w:val="00223887"/>
    <w:rsid w:val="00237CD0"/>
    <w:rsid w:val="00252FF9"/>
    <w:rsid w:val="002B2FCB"/>
    <w:rsid w:val="002D1043"/>
    <w:rsid w:val="002D14C1"/>
    <w:rsid w:val="002E2E0F"/>
    <w:rsid w:val="002E7B66"/>
    <w:rsid w:val="002F0509"/>
    <w:rsid w:val="002F7E44"/>
    <w:rsid w:val="00315F53"/>
    <w:rsid w:val="00350C4A"/>
    <w:rsid w:val="00397DF0"/>
    <w:rsid w:val="003F49BB"/>
    <w:rsid w:val="00420FAE"/>
    <w:rsid w:val="00460C56"/>
    <w:rsid w:val="00460F88"/>
    <w:rsid w:val="004B7270"/>
    <w:rsid w:val="00545301"/>
    <w:rsid w:val="005756B3"/>
    <w:rsid w:val="00576528"/>
    <w:rsid w:val="005939A6"/>
    <w:rsid w:val="005B4DA1"/>
    <w:rsid w:val="005C441C"/>
    <w:rsid w:val="005D715F"/>
    <w:rsid w:val="005F2A0E"/>
    <w:rsid w:val="006159A4"/>
    <w:rsid w:val="00686174"/>
    <w:rsid w:val="00696251"/>
    <w:rsid w:val="006A6420"/>
    <w:rsid w:val="006A6A73"/>
    <w:rsid w:val="006B365F"/>
    <w:rsid w:val="006D2DC6"/>
    <w:rsid w:val="007312E6"/>
    <w:rsid w:val="007573B6"/>
    <w:rsid w:val="00792510"/>
    <w:rsid w:val="007A1A58"/>
    <w:rsid w:val="007A7FF3"/>
    <w:rsid w:val="007B2170"/>
    <w:rsid w:val="007D79FF"/>
    <w:rsid w:val="008025FF"/>
    <w:rsid w:val="008134FA"/>
    <w:rsid w:val="00897C5D"/>
    <w:rsid w:val="008A62F7"/>
    <w:rsid w:val="008B7BBF"/>
    <w:rsid w:val="008E5D5B"/>
    <w:rsid w:val="009246C0"/>
    <w:rsid w:val="00927FE9"/>
    <w:rsid w:val="00931213"/>
    <w:rsid w:val="00942831"/>
    <w:rsid w:val="00974E9A"/>
    <w:rsid w:val="00995E6A"/>
    <w:rsid w:val="00997235"/>
    <w:rsid w:val="009A09CE"/>
    <w:rsid w:val="009A0D1E"/>
    <w:rsid w:val="009E6906"/>
    <w:rsid w:val="009F0049"/>
    <w:rsid w:val="009F1374"/>
    <w:rsid w:val="00A156AE"/>
    <w:rsid w:val="00A4490B"/>
    <w:rsid w:val="00A6338E"/>
    <w:rsid w:val="00A664F8"/>
    <w:rsid w:val="00AA4F98"/>
    <w:rsid w:val="00AC2763"/>
    <w:rsid w:val="00AC3DBD"/>
    <w:rsid w:val="00AD2CE1"/>
    <w:rsid w:val="00AE3BB3"/>
    <w:rsid w:val="00AF72CA"/>
    <w:rsid w:val="00B23A71"/>
    <w:rsid w:val="00B36CDD"/>
    <w:rsid w:val="00B40F01"/>
    <w:rsid w:val="00B65C77"/>
    <w:rsid w:val="00B801FE"/>
    <w:rsid w:val="00B9100C"/>
    <w:rsid w:val="00BA47EB"/>
    <w:rsid w:val="00BD2F78"/>
    <w:rsid w:val="00BD5ABE"/>
    <w:rsid w:val="00BE5C60"/>
    <w:rsid w:val="00C3728F"/>
    <w:rsid w:val="00C44048"/>
    <w:rsid w:val="00C47C62"/>
    <w:rsid w:val="00C67B1D"/>
    <w:rsid w:val="00C7427E"/>
    <w:rsid w:val="00CA37CE"/>
    <w:rsid w:val="00CB4A69"/>
    <w:rsid w:val="00CD1680"/>
    <w:rsid w:val="00D009DA"/>
    <w:rsid w:val="00D45932"/>
    <w:rsid w:val="00D65191"/>
    <w:rsid w:val="00D65324"/>
    <w:rsid w:val="00D9260D"/>
    <w:rsid w:val="00DC64A9"/>
    <w:rsid w:val="00DE01A6"/>
    <w:rsid w:val="00DF3EA7"/>
    <w:rsid w:val="00E00798"/>
    <w:rsid w:val="00E511FD"/>
    <w:rsid w:val="00E52D0E"/>
    <w:rsid w:val="00E71975"/>
    <w:rsid w:val="00E778A7"/>
    <w:rsid w:val="00EA34CC"/>
    <w:rsid w:val="00ED7E86"/>
    <w:rsid w:val="00F26519"/>
    <w:rsid w:val="00F47B6A"/>
    <w:rsid w:val="00F56C48"/>
    <w:rsid w:val="00F71402"/>
    <w:rsid w:val="00FB01A4"/>
    <w:rsid w:val="00FB1B43"/>
    <w:rsid w:val="00FF6EA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2170"/>
    <w:rPr>
      <w:color w:val="808080"/>
    </w:rPr>
  </w:style>
  <w:style w:type="paragraph" w:customStyle="1" w:styleId="9AAB007438CF4B369B79AB99728E3BF6">
    <w:name w:val="9AAB007438CF4B369B79AB99728E3BF6"/>
  </w:style>
  <w:style w:type="paragraph" w:customStyle="1" w:styleId="39F8F9574AC54F6A865618FDD77CA5B3">
    <w:name w:val="39F8F9574AC54F6A865618FDD77CA5B3"/>
  </w:style>
  <w:style w:type="paragraph" w:customStyle="1" w:styleId="CD5E0D5D3F14411B816936D45E720DFB">
    <w:name w:val="CD5E0D5D3F14411B816936D45E720DFB"/>
  </w:style>
  <w:style w:type="paragraph" w:customStyle="1" w:styleId="F275357A763742A49CA44C08CD393A61">
    <w:name w:val="F275357A763742A49CA44C08CD393A61"/>
  </w:style>
  <w:style w:type="paragraph" w:customStyle="1" w:styleId="5722F295EB54445FB76ECCACE9A69CAA">
    <w:name w:val="5722F295EB54445FB76ECCACE9A69CAA"/>
  </w:style>
  <w:style w:type="paragraph" w:customStyle="1" w:styleId="0499641904F84B6CAD5CD145336CAFCF">
    <w:name w:val="0499641904F84B6CAD5CD145336CAF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Placeholder1</b:Tag>
    <b:SourceType>ElectronicSource</b:SourceType>
    <b:Guid>{6C216105-2DF9-4933-A637-2D070E9941FC}</b:Guid>
    <b:LCID>sk-SK</b:LCID>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9a92b6e-7d0a-47a1-a39f-f491298eb5f9" xsi:nil="true"/>
    <lcf76f155ced4ddcb4097134ff3c332f xmlns="de048200-9d13-49b8-9252-9201ddaea6b4">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5BACF3AC7D71C747B64DF93CD615CD65" ma:contentTypeVersion="13" ma:contentTypeDescription="Umožňuje vytvoriť nový dokument." ma:contentTypeScope="" ma:versionID="b737c9070da55f61d14e0a753649324c">
  <xsd:schema xmlns:xsd="http://www.w3.org/2001/XMLSchema" xmlns:xs="http://www.w3.org/2001/XMLSchema" xmlns:p="http://schemas.microsoft.com/office/2006/metadata/properties" xmlns:ns2="de048200-9d13-49b8-9252-9201ddaea6b4" xmlns:ns3="79a92b6e-7d0a-47a1-a39f-f491298eb5f9" targetNamespace="http://schemas.microsoft.com/office/2006/metadata/properties" ma:root="true" ma:fieldsID="63ea3d0c156d4bc139fe3ef64ea65d62" ns2:_="" ns3:_="">
    <xsd:import namespace="de048200-9d13-49b8-9252-9201ddaea6b4"/>
    <xsd:import namespace="79a92b6e-7d0a-47a1-a39f-f491298eb5f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8200-9d13-49b8-9252-9201ddaea6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Značky obrázka" ma:readOnly="false" ma:fieldId="{5cf76f15-5ced-4ddc-b409-7134ff3c332f}" ma:taxonomyMulti="true" ma:sspId="6c0d90c6-5e6a-448a-8a76-ecfc1ec5e2d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9a92b6e-7d0a-47a1-a39f-f491298eb5f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638905a-51e7-42d6-9723-f42580b9c2cf}" ma:internalName="TaxCatchAll" ma:showField="CatchAllData" ma:web="79a92b6e-7d0a-47a1-a39f-f491298eb5f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Zdieľané s podrobnosťa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FB52AE-5D97-403E-8887-C05AF9512966}">
  <ds:schemaRefs>
    <ds:schemaRef ds:uri="http://schemas.openxmlformats.org/officeDocument/2006/bibliography"/>
  </ds:schemaRefs>
</ds:datastoreItem>
</file>

<file path=customXml/itemProps2.xml><?xml version="1.0" encoding="utf-8"?>
<ds:datastoreItem xmlns:ds="http://schemas.openxmlformats.org/officeDocument/2006/customXml" ds:itemID="{A8DACCB7-A549-4DFB-82A7-20B14D404A34}">
  <ds:schemaRefs>
    <ds:schemaRef ds:uri="http://schemas.microsoft.com/sharepoint/v3/contenttype/forms"/>
  </ds:schemaRefs>
</ds:datastoreItem>
</file>

<file path=customXml/itemProps3.xml><?xml version="1.0" encoding="utf-8"?>
<ds:datastoreItem xmlns:ds="http://schemas.openxmlformats.org/officeDocument/2006/customXml" ds:itemID="{CCB875B8-7890-46AF-BAB7-9862F72756DF}">
  <ds:schemaRefs>
    <ds:schemaRef ds:uri="http://schemas.microsoft.com/office/2006/metadata/properties"/>
    <ds:schemaRef ds:uri="http://schemas.microsoft.com/office/infopath/2007/PartnerControls"/>
    <ds:schemaRef ds:uri="79a92b6e-7d0a-47a1-a39f-f491298eb5f9"/>
    <ds:schemaRef ds:uri="de048200-9d13-49b8-9252-9201ddaea6b4"/>
  </ds:schemaRefs>
</ds:datastoreItem>
</file>

<file path=customXml/itemProps4.xml><?xml version="1.0" encoding="utf-8"?>
<ds:datastoreItem xmlns:ds="http://schemas.openxmlformats.org/officeDocument/2006/customXml" ds:itemID="{251642DE-4C75-477B-B5C4-256C73FC7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8200-9d13-49b8-9252-9201ddaea6b4"/>
    <ds:schemaRef ds:uri="79a92b6e-7d0a-47a1-a39f-f491298eb5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Príloha 3_Šablóna prác (2).dotx</Template>
  <TotalTime>15257</TotalTime>
  <Pages>99</Pages>
  <Words>21172</Words>
  <Characters>120683</Characters>
  <Application>Microsoft Office Word</Application>
  <DocSecurity>0</DocSecurity>
  <Lines>1005</Lines>
  <Paragraphs>283</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Žilinská univerzita v Žiline</vt:lpstr>
      <vt:lpstr>Žilinská univerzita v Žiline</vt:lpstr>
    </vt:vector>
  </TitlesOfParts>
  <Company>University of Zilina</Company>
  <LinksUpToDate>false</LinksUpToDate>
  <CharactersWithSpaces>141572</CharactersWithSpaces>
  <SharedDoc>false</SharedDoc>
  <HLinks>
    <vt:vector size="72" baseType="variant">
      <vt:variant>
        <vt:i4>3014756</vt:i4>
      </vt:variant>
      <vt:variant>
        <vt:i4>94</vt:i4>
      </vt:variant>
      <vt:variant>
        <vt:i4>0</vt:i4>
      </vt:variant>
      <vt:variant>
        <vt:i4>5</vt:i4>
      </vt:variant>
      <vt:variant>
        <vt:lpwstr>http://web.tuke.sk/anta/iso690.htm</vt:lpwstr>
      </vt:variant>
      <vt:variant>
        <vt:lpwstr/>
      </vt:variant>
      <vt:variant>
        <vt:i4>4784234</vt:i4>
      </vt:variant>
      <vt:variant>
        <vt:i4>91</vt:i4>
      </vt:variant>
      <vt:variant>
        <vt:i4>0</vt:i4>
      </vt:variant>
      <vt:variant>
        <vt:i4>5</vt:i4>
      </vt:variant>
      <vt:variant>
        <vt:lpwstr>http://www.knovel.com/web/portal/basic_search/display?_EXT_KNOVEL_DISPLAY_bookid=1347&amp;_EXT_KNOVEL_DISPLAY_fromSearch=true&amp;_EXT_KNOVEL_DISPLAY_searchType=basic%3e%20</vt:lpwstr>
      </vt:variant>
      <vt:variant>
        <vt:lpwstr/>
      </vt:variant>
      <vt:variant>
        <vt:i4>5636102</vt:i4>
      </vt:variant>
      <vt:variant>
        <vt:i4>88</vt:i4>
      </vt:variant>
      <vt:variant>
        <vt:i4>0</vt:i4>
      </vt:variant>
      <vt:variant>
        <vt:i4>5</vt:i4>
      </vt:variant>
      <vt:variant>
        <vt:lpwstr>http://kris.uniza.sk/</vt:lpwstr>
      </vt:variant>
      <vt:variant>
        <vt:lpwstr/>
      </vt:variant>
      <vt:variant>
        <vt:i4>1572913</vt:i4>
      </vt:variant>
      <vt:variant>
        <vt:i4>53</vt:i4>
      </vt:variant>
      <vt:variant>
        <vt:i4>0</vt:i4>
      </vt:variant>
      <vt:variant>
        <vt:i4>5</vt:i4>
      </vt:variant>
      <vt:variant>
        <vt:lpwstr/>
      </vt:variant>
      <vt:variant>
        <vt:lpwstr>_Toc253123287</vt:lpwstr>
      </vt:variant>
      <vt:variant>
        <vt:i4>1310769</vt:i4>
      </vt:variant>
      <vt:variant>
        <vt:i4>47</vt:i4>
      </vt:variant>
      <vt:variant>
        <vt:i4>0</vt:i4>
      </vt:variant>
      <vt:variant>
        <vt:i4>5</vt:i4>
      </vt:variant>
      <vt:variant>
        <vt:lpwstr/>
      </vt:variant>
      <vt:variant>
        <vt:lpwstr>_Toc253123245</vt:lpwstr>
      </vt:variant>
      <vt:variant>
        <vt:i4>1638462</vt:i4>
      </vt:variant>
      <vt:variant>
        <vt:i4>38</vt:i4>
      </vt:variant>
      <vt:variant>
        <vt:i4>0</vt:i4>
      </vt:variant>
      <vt:variant>
        <vt:i4>5</vt:i4>
      </vt:variant>
      <vt:variant>
        <vt:lpwstr/>
      </vt:variant>
      <vt:variant>
        <vt:lpwstr>_Toc317688210</vt:lpwstr>
      </vt:variant>
      <vt:variant>
        <vt:i4>1572926</vt:i4>
      </vt:variant>
      <vt:variant>
        <vt:i4>32</vt:i4>
      </vt:variant>
      <vt:variant>
        <vt:i4>0</vt:i4>
      </vt:variant>
      <vt:variant>
        <vt:i4>5</vt:i4>
      </vt:variant>
      <vt:variant>
        <vt:lpwstr/>
      </vt:variant>
      <vt:variant>
        <vt:lpwstr>_Toc317688209</vt:lpwstr>
      </vt:variant>
      <vt:variant>
        <vt:i4>1572926</vt:i4>
      </vt:variant>
      <vt:variant>
        <vt:i4>26</vt:i4>
      </vt:variant>
      <vt:variant>
        <vt:i4>0</vt:i4>
      </vt:variant>
      <vt:variant>
        <vt:i4>5</vt:i4>
      </vt:variant>
      <vt:variant>
        <vt:lpwstr/>
      </vt:variant>
      <vt:variant>
        <vt:lpwstr>_Toc317688208</vt:lpwstr>
      </vt:variant>
      <vt:variant>
        <vt:i4>1572926</vt:i4>
      </vt:variant>
      <vt:variant>
        <vt:i4>20</vt:i4>
      </vt:variant>
      <vt:variant>
        <vt:i4>0</vt:i4>
      </vt:variant>
      <vt:variant>
        <vt:i4>5</vt:i4>
      </vt:variant>
      <vt:variant>
        <vt:lpwstr/>
      </vt:variant>
      <vt:variant>
        <vt:lpwstr>_Toc317688207</vt:lpwstr>
      </vt:variant>
      <vt:variant>
        <vt:i4>1572926</vt:i4>
      </vt:variant>
      <vt:variant>
        <vt:i4>14</vt:i4>
      </vt:variant>
      <vt:variant>
        <vt:i4>0</vt:i4>
      </vt:variant>
      <vt:variant>
        <vt:i4>5</vt:i4>
      </vt:variant>
      <vt:variant>
        <vt:lpwstr/>
      </vt:variant>
      <vt:variant>
        <vt:lpwstr>_Toc317688206</vt:lpwstr>
      </vt:variant>
      <vt:variant>
        <vt:i4>1572926</vt:i4>
      </vt:variant>
      <vt:variant>
        <vt:i4>8</vt:i4>
      </vt:variant>
      <vt:variant>
        <vt:i4>0</vt:i4>
      </vt:variant>
      <vt:variant>
        <vt:i4>5</vt:i4>
      </vt:variant>
      <vt:variant>
        <vt:lpwstr/>
      </vt:variant>
      <vt:variant>
        <vt:lpwstr>_Toc317688205</vt:lpwstr>
      </vt:variant>
      <vt:variant>
        <vt:i4>1572926</vt:i4>
      </vt:variant>
      <vt:variant>
        <vt:i4>2</vt:i4>
      </vt:variant>
      <vt:variant>
        <vt:i4>0</vt:i4>
      </vt:variant>
      <vt:variant>
        <vt:i4>5</vt:i4>
      </vt:variant>
      <vt:variant>
        <vt:lpwstr/>
      </vt:variant>
      <vt:variant>
        <vt:lpwstr>_Toc317688204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Žilinská univerzita v Žiline</dc:title>
  <dc:subject/>
  <dc:creator>Viliam Lendel</dc:creator>
  <cp:keywords/>
  <dc:description/>
  <cp:lastModifiedBy>STUD - Erik Urban</cp:lastModifiedBy>
  <cp:revision>156</cp:revision>
  <cp:lastPrinted>2024-04-25T15:06:00Z</cp:lastPrinted>
  <dcterms:created xsi:type="dcterms:W3CDTF">2023-02-26T16:56:00Z</dcterms:created>
  <dcterms:modified xsi:type="dcterms:W3CDTF">2024-04-25T15:08:00Z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0x010100C8F193D29211724B8837309D86685A44</vt:lpwstr>
  </property>
</Properties>
</file>